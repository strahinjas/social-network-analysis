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842092"/>
      <w:r>
        <w:lastRenderedPageBreak/>
        <w:t>Садржај</w:t>
      </w:r>
      <w:bookmarkEnd w:id="1"/>
    </w:p>
    <w:p w14:paraId="04AD2DE1" w14:textId="35FC31FE" w:rsidR="005B662E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842092" w:history="1">
        <w:r w:rsidR="005B662E" w:rsidRPr="00081836">
          <w:rPr>
            <w:rStyle w:val="Hyperlink"/>
            <w:noProof/>
          </w:rPr>
          <w:t>Садржај</w:t>
        </w:r>
        <w:r w:rsidR="005B662E">
          <w:rPr>
            <w:noProof/>
            <w:webHidden/>
          </w:rPr>
          <w:tab/>
        </w:r>
        <w:r w:rsidR="005B662E">
          <w:rPr>
            <w:noProof/>
            <w:webHidden/>
          </w:rPr>
          <w:fldChar w:fldCharType="begin"/>
        </w:r>
        <w:r w:rsidR="005B662E">
          <w:rPr>
            <w:noProof/>
            <w:webHidden/>
          </w:rPr>
          <w:instrText xml:space="preserve"> PAGEREF _Toc95842092 \h </w:instrText>
        </w:r>
        <w:r w:rsidR="005B662E">
          <w:rPr>
            <w:noProof/>
            <w:webHidden/>
          </w:rPr>
        </w:r>
        <w:r w:rsidR="005B662E">
          <w:rPr>
            <w:noProof/>
            <w:webHidden/>
          </w:rPr>
          <w:fldChar w:fldCharType="separate"/>
        </w:r>
        <w:r w:rsidR="005B662E">
          <w:rPr>
            <w:noProof/>
            <w:webHidden/>
          </w:rPr>
          <w:t>2</w:t>
        </w:r>
        <w:r w:rsidR="005B662E">
          <w:rPr>
            <w:noProof/>
            <w:webHidden/>
          </w:rPr>
          <w:fldChar w:fldCharType="end"/>
        </w:r>
      </w:hyperlink>
    </w:p>
    <w:p w14:paraId="02C5CB69" w14:textId="75DF126C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3" w:history="1">
        <w:r w:rsidRPr="0008183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Чишћење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19373C" w14:textId="10E3616A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4" w:history="1">
        <w:r w:rsidRPr="0008183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Моделовање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768EC90" w14:textId="0E7E23C9" w:rsidR="005B662E" w:rsidRDefault="005B662E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5" w:history="1">
        <w:r w:rsidRPr="00081836">
          <w:rPr>
            <w:rStyle w:val="Hyperlink"/>
            <w:noProof/>
            <w:lang w:val="sr-Latn-RS"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  <w:lang w:val="sr-Latn-RS"/>
          </w:rPr>
          <w:t>Subreddit network –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F483324" w14:textId="52B88046" w:rsidR="005B662E" w:rsidRDefault="005B662E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6" w:history="1">
        <w:r w:rsidRPr="00081836">
          <w:rPr>
            <w:rStyle w:val="Hyperlink"/>
            <w:noProof/>
            <w:lang w:val="sr-Latn-RS"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  <w:lang w:val="sr-Latn-RS"/>
          </w:rPr>
          <w:t>Filtered subreddit network –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DEDC52" w14:textId="5361F9E8" w:rsidR="005B662E" w:rsidRDefault="005B662E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7" w:history="1">
        <w:r w:rsidRPr="0008183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Targeted subreddit network –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B71386" w14:textId="01BA58BD" w:rsidR="005B662E" w:rsidRDefault="005B662E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842098" w:history="1">
        <w:r w:rsidRPr="00081836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User network –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174DE70" w14:textId="5369EA6A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099" w:history="1">
        <w:r w:rsidRPr="0008183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Статистичка обрада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B863198" w14:textId="57F69AB6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0" w:history="1">
        <w:r w:rsidRPr="0008183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Основна анализа моделованих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6299C4A" w14:textId="75792AC3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1" w:history="1">
        <w:r w:rsidRPr="0008183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Анализа мера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5DA2DD" w14:textId="53AD7230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2" w:history="1">
        <w:r w:rsidRPr="00081836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>Детекција комуна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43DEC46" w14:textId="228E204A" w:rsidR="005B662E" w:rsidRDefault="005B662E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3" w:history="1">
        <w:r w:rsidRPr="00081836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81836">
          <w:rPr>
            <w:rStyle w:val="Hyperlink"/>
            <w:noProof/>
          </w:rPr>
          <w:t xml:space="preserve">Поређење </w:t>
        </w:r>
        <w:r w:rsidRPr="00081836">
          <w:rPr>
            <w:rStyle w:val="Hyperlink"/>
            <w:noProof/>
            <w:lang w:val="sr-Latn-RS"/>
          </w:rPr>
          <w:t xml:space="preserve">SNet </w:t>
        </w:r>
        <w:r w:rsidRPr="00081836">
          <w:rPr>
            <w:rStyle w:val="Hyperlink"/>
            <w:noProof/>
          </w:rPr>
          <w:t xml:space="preserve">и </w:t>
        </w:r>
        <w:r w:rsidRPr="00081836">
          <w:rPr>
            <w:rStyle w:val="Hyperlink"/>
            <w:noProof/>
            <w:lang w:val="sr-Latn-RS"/>
          </w:rPr>
          <w:t xml:space="preserve">SNetT </w:t>
        </w:r>
        <w:r w:rsidRPr="00081836">
          <w:rPr>
            <w:rStyle w:val="Hyperlink"/>
            <w:noProof/>
          </w:rPr>
          <w:t>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69E1A29" w14:textId="21F5AEE7" w:rsidR="005B662E" w:rsidRDefault="005B662E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4" w:history="1">
        <w:r w:rsidRPr="00081836">
          <w:rPr>
            <w:rStyle w:val="Hyperlink"/>
            <w:noProof/>
          </w:rPr>
          <w:t>Списак слика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A5E83D7" w14:textId="487290D4" w:rsidR="005B662E" w:rsidRDefault="005B662E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842105" w:history="1">
        <w:r w:rsidRPr="00081836">
          <w:rPr>
            <w:rStyle w:val="Hyperlink"/>
            <w:noProof/>
          </w:rPr>
          <w:t>Списак табела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BBB5149" w14:textId="76F4ACFD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84209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4352E964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842062"/>
      <w:r>
        <w:lastRenderedPageBreak/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84209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84209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1AFF72EB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84202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84209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C2190E3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84203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1992A1F7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842063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2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6B4979C8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84203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84209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48CE0848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84203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84209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181CE27B" w:rsidR="004C0786" w:rsidRDefault="00D75892" w:rsidP="00D75892">
      <w:pPr>
        <w:pStyle w:val="Caption"/>
        <w:jc w:val="center"/>
      </w:pPr>
      <w:bookmarkStart w:id="18" w:name="_Toc9584203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84209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179CF737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842064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6454866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454867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3779EEF9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842065"/>
      <w:r>
        <w:lastRenderedPageBreak/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2</w:t>
      </w:r>
      <w:r w:rsidR="00A643FC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5pt;height:162pt" o:ole="">
            <v:imagedata r:id="rId24" o:title=""/>
          </v:shape>
          <o:OLEObject Type="Embed" ProgID="Excel.Sheet.12" ShapeID="_x0000_i1027" DrawAspect="Content" ObjectID="_1706454868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454869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237E301C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842066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454870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7899D47E" w:rsidR="00B12041" w:rsidRDefault="000C6290" w:rsidP="000C6290">
      <w:pPr>
        <w:pStyle w:val="Caption"/>
        <w:jc w:val="center"/>
      </w:pPr>
      <w:bookmarkStart w:id="23" w:name="_Toc9584203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10E224AE" w14:textId="505FE186" w:rsidR="00713E42" w:rsidRDefault="004F6514" w:rsidP="00713E42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95BA6BA" w14:textId="77777777" w:rsidR="00713E42" w:rsidRPr="0004640B" w:rsidRDefault="00713E42" w:rsidP="00713E42">
      <w:pPr>
        <w:pStyle w:val="Tekst"/>
        <w:ind w:left="360" w:firstLine="0"/>
        <w:rPr>
          <w:lang w:val="en-US"/>
        </w:rPr>
      </w:pPr>
    </w:p>
    <w:p w14:paraId="23E9B12C" w14:textId="10EB96BF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842067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5pt;height:162pt" o:ole="">
            <v:imagedata r:id="rId31" o:title=""/>
          </v:shape>
          <o:OLEObject Type="Embed" ProgID="Excel.Sheet.12" ShapeID="_x0000_i1030" DrawAspect="Content" ObjectID="_1706454871" r:id="rId32"/>
        </w:object>
      </w:r>
    </w:p>
    <w:p w14:paraId="3FA59E70" w14:textId="2F210966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</w:t>
      </w:r>
      <w:proofErr w:type="spellStart"/>
      <w:proofErr w:type="gramStart"/>
      <w:r>
        <w:rPr>
          <w:lang w:val="en-US"/>
        </w:rPr>
        <w:t>num</w:t>
      </w:r>
      <w:proofErr w:type="gramEnd"/>
      <w:r>
        <w:rPr>
          <w:lang w:val="en-US"/>
        </w:rPr>
        <w:t>_comments</w:t>
      </w:r>
      <w:proofErr w:type="spellEnd"/>
      <w:r>
        <w:rPr>
          <w:lang w:val="en-US"/>
        </w:rPr>
        <w:t xml:space="preserve">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поченог </w:t>
      </w:r>
      <w:r w:rsidR="0004640B">
        <w:t>сета података</w:t>
      </w:r>
    </w:p>
    <w:p w14:paraId="28CF5417" w14:textId="13B63D88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 xml:space="preserve">сума коментара на објави, након филтрирања сета података </w:t>
      </w:r>
    </w:p>
    <w:p w14:paraId="4D788A0D" w14:textId="1085CA6E" w:rsidR="00F06BB2" w:rsidRDefault="00587615" w:rsidP="00C61826">
      <w:pPr>
        <w:pStyle w:val="Heading1"/>
      </w:pPr>
      <w:bookmarkStart w:id="25" w:name="_Toc9584210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148FA76D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842068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68B7C06E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842069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2</w:t>
      </w:r>
      <w:r w:rsidR="00A643FC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5E661C24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84203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5DC78DE6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84203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59890E6" w:rsidR="002F0445" w:rsidRDefault="00124769" w:rsidP="00124769">
      <w:pPr>
        <w:pStyle w:val="Caption"/>
        <w:jc w:val="center"/>
      </w:pPr>
      <w:bookmarkStart w:id="30" w:name="_Toc9584203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02442E91" w:rsidR="002F0445" w:rsidRDefault="00124769" w:rsidP="00DB2B94">
      <w:pPr>
        <w:pStyle w:val="Caption"/>
        <w:spacing w:line="360" w:lineRule="auto"/>
        <w:jc w:val="center"/>
      </w:pPr>
      <w:bookmarkStart w:id="31" w:name="_Toc9584203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544ABE89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842070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3B73D879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84203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2D982DCC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84204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7D1283B9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84204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2B924365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84204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8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5D38281D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842071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4DB9AD7F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84204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9</w:t>
      </w:r>
      <w:r w:rsidR="009F0E40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664D2E3D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84204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10</w:t>
      </w:r>
      <w:r w:rsidR="009F0E40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2800983C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84204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11</w:t>
      </w:r>
      <w:r w:rsidR="009F0E40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242824E9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84204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78A8EF07" w:rsidR="0032122D" w:rsidRDefault="00EB2C02" w:rsidP="00F419FA">
      <w:pPr>
        <w:pStyle w:val="Caption"/>
        <w:spacing w:line="480" w:lineRule="auto"/>
        <w:jc w:val="center"/>
      </w:pPr>
      <w:bookmarkStart w:id="42" w:name="_Toc9584204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13</w:t>
      </w:r>
      <w:r w:rsidR="009F0E40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3D06FA18" w:rsidR="00F419FA" w:rsidRDefault="00EB2C02" w:rsidP="00F419FA">
      <w:pPr>
        <w:pStyle w:val="Caption"/>
        <w:jc w:val="center"/>
      </w:pPr>
      <w:bookmarkStart w:id="43" w:name="_Toc9584204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14</w:t>
      </w:r>
      <w:r w:rsidR="009F0E40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24B0A0C2" w:rsidR="00EB2C02" w:rsidRDefault="00EB2C02" w:rsidP="00EB2C02">
      <w:pPr>
        <w:pStyle w:val="Caption"/>
        <w:jc w:val="center"/>
      </w:pPr>
      <w:bookmarkStart w:id="44" w:name="_Toc9584204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15</w:t>
      </w:r>
      <w:r w:rsidR="009F0E40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684C39D5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842072"/>
      <w:r>
        <w:lastRenderedPageBreak/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5</w:t>
      </w:r>
      <w:r w:rsidR="00A643FC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26F0A0AB" w:rsidR="00932B01" w:rsidRDefault="00C2539B" w:rsidP="00C2539B">
      <w:pPr>
        <w:pStyle w:val="Caption"/>
        <w:jc w:val="center"/>
        <w:rPr>
          <w:noProof/>
        </w:rPr>
      </w:pPr>
      <w:bookmarkStart w:id="46" w:name="_Toc9584205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16</w:t>
      </w:r>
      <w:r w:rsidR="009F0E40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4CA8414B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84205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17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00FCE3EC" w:rsidR="00C2539B" w:rsidRDefault="00C2539B" w:rsidP="00C2539B">
      <w:pPr>
        <w:pStyle w:val="Caption"/>
        <w:jc w:val="center"/>
      </w:pPr>
      <w:bookmarkStart w:id="48" w:name="_Toc9584205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18</w:t>
      </w:r>
      <w:r w:rsidR="009F0E40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7B891809" w:rsidR="00C2539B" w:rsidRPr="000B5790" w:rsidRDefault="00984B44" w:rsidP="00984B44">
      <w:pPr>
        <w:pStyle w:val="Caption"/>
        <w:jc w:val="center"/>
      </w:pPr>
      <w:bookmarkStart w:id="49" w:name="_Toc9584205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19</w:t>
      </w:r>
      <w:r w:rsidR="009F0E40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84210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243B6230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842073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5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1</w:t>
      </w:r>
      <w:r w:rsidR="00A643FC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193818E4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842074"/>
      <w:r>
        <w:lastRenderedPageBreak/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5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2</w:t>
      </w:r>
      <w:r w:rsidR="00A643FC">
        <w:fldChar w:fldCharType="end"/>
      </w:r>
      <w:r>
        <w:t xml:space="preserve"> </w:t>
      </w:r>
      <w:proofErr w:type="spellStart"/>
      <w:r w:rsidRPr="00CF4BF5">
        <w:t>Преглед</w:t>
      </w:r>
      <w:proofErr w:type="spellEnd"/>
      <w:r w:rsidRPr="00CF4BF5">
        <w:t xml:space="preserve"> </w:t>
      </w:r>
      <w:proofErr w:type="spellStart"/>
      <w:r w:rsidRPr="00CF4BF5">
        <w:t>најважнијих</w:t>
      </w:r>
      <w:proofErr w:type="spellEnd"/>
      <w:r w:rsidRPr="00CF4BF5">
        <w:t xml:space="preserve"> </w:t>
      </w:r>
      <w:proofErr w:type="spellStart"/>
      <w:r w:rsidRPr="00CF4BF5">
        <w:t>актера</w:t>
      </w:r>
      <w:proofErr w:type="spellEnd"/>
      <w:r w:rsidRPr="00CF4BF5">
        <w:t xml:space="preserve"> </w:t>
      </w:r>
      <w:proofErr w:type="spellStart"/>
      <w:r w:rsidRPr="00CF4BF5">
        <w:t>мреже</w:t>
      </w:r>
      <w:proofErr w:type="spellEnd"/>
      <w:r w:rsidRPr="00CF4BF5">
        <w:t xml:space="preserve"> SNet</w:t>
      </w:r>
      <w:r>
        <w:t>F</w:t>
      </w:r>
      <w:r w:rsidRPr="00CF4BF5">
        <w:t xml:space="preserve"> </w:t>
      </w:r>
      <w:proofErr w:type="spellStart"/>
      <w:r w:rsidRPr="00CF4BF5">
        <w:t>према</w:t>
      </w:r>
      <w:proofErr w:type="spellEnd"/>
      <w:r w:rsidRPr="00CF4BF5">
        <w:t xml:space="preserve"> </w:t>
      </w:r>
      <w:proofErr w:type="spellStart"/>
      <w:r w:rsidRPr="00CF4BF5">
        <w:t>централности</w:t>
      </w:r>
      <w:bookmarkEnd w:id="52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07C83A67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842075"/>
      <w:r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5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3</w:t>
      </w:r>
      <w:r w:rsidR="00A643FC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</w:t>
      </w:r>
      <w:proofErr w:type="spellStart"/>
      <w:r w:rsidRPr="008B6228">
        <w:t>најважнијих</w:t>
      </w:r>
      <w:proofErr w:type="spellEnd"/>
      <w:r w:rsidRPr="008B6228">
        <w:t xml:space="preserve"> </w:t>
      </w:r>
      <w:proofErr w:type="spellStart"/>
      <w:r w:rsidRPr="008B6228">
        <w:t>актера</w:t>
      </w:r>
      <w:proofErr w:type="spellEnd"/>
      <w:r w:rsidRPr="008B6228">
        <w:t xml:space="preserve"> </w:t>
      </w:r>
      <w:proofErr w:type="spellStart"/>
      <w:r w:rsidRPr="008B6228">
        <w:t>мреже</w:t>
      </w:r>
      <w:proofErr w:type="spellEnd"/>
      <w:r w:rsidRPr="008B6228">
        <w:t xml:space="preserve"> SNet</w:t>
      </w:r>
      <w:r>
        <w:t>T</w:t>
      </w:r>
      <w:r w:rsidRPr="008B6228">
        <w:t xml:space="preserve"> </w:t>
      </w:r>
      <w:proofErr w:type="spellStart"/>
      <w:r w:rsidRPr="008B6228">
        <w:t>према</w:t>
      </w:r>
      <w:proofErr w:type="spellEnd"/>
      <w:r w:rsidRPr="008B6228">
        <w:t xml:space="preserve"> </w:t>
      </w:r>
      <w:proofErr w:type="spellStart"/>
      <w:r w:rsidRPr="008B6228">
        <w:t>централности</w:t>
      </w:r>
      <w:bookmarkEnd w:id="53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4901B8AD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842076"/>
      <w:r>
        <w:lastRenderedPageBreak/>
        <w:t xml:space="preserve">Табела </w:t>
      </w:r>
      <w:r w:rsidR="00A643FC">
        <w:fldChar w:fldCharType="begin"/>
      </w:r>
      <w:r w:rsidR="00A643FC">
        <w:instrText xml:space="preserve"> STYLEREF 1 \s </w:instrText>
      </w:r>
      <w:r w:rsidR="00A643FC">
        <w:fldChar w:fldCharType="separate"/>
      </w:r>
      <w:r w:rsidR="00A643FC">
        <w:rPr>
          <w:noProof/>
        </w:rPr>
        <w:t>5</w:t>
      </w:r>
      <w:r w:rsidR="00A643FC">
        <w:fldChar w:fldCharType="end"/>
      </w:r>
      <w:r w:rsidR="00A643FC">
        <w:t>.</w:t>
      </w:r>
      <w:r w:rsidR="00A643FC">
        <w:fldChar w:fldCharType="begin"/>
      </w:r>
      <w:r w:rsidR="00A643FC">
        <w:instrText xml:space="preserve"> SEQ Табела \* ARABIC \s 1 </w:instrText>
      </w:r>
      <w:r w:rsidR="00A643FC">
        <w:fldChar w:fldCharType="separate"/>
      </w:r>
      <w:r w:rsidR="00A643FC">
        <w:rPr>
          <w:noProof/>
        </w:rPr>
        <w:t>4</w:t>
      </w:r>
      <w:r w:rsidR="00A643FC">
        <w:fldChar w:fldCharType="end"/>
      </w:r>
      <w:r>
        <w:t xml:space="preserve"> </w:t>
      </w:r>
      <w:proofErr w:type="spellStart"/>
      <w:r w:rsidRPr="00113A2A">
        <w:t>Преглед</w:t>
      </w:r>
      <w:proofErr w:type="spellEnd"/>
      <w:r w:rsidRPr="00113A2A">
        <w:t xml:space="preserve"> </w:t>
      </w:r>
      <w:proofErr w:type="spellStart"/>
      <w:r w:rsidRPr="00113A2A">
        <w:t>најважнијих</w:t>
      </w:r>
      <w:proofErr w:type="spellEnd"/>
      <w:r w:rsidRPr="00113A2A">
        <w:t xml:space="preserve"> </w:t>
      </w:r>
      <w:proofErr w:type="spellStart"/>
      <w:r w:rsidRPr="00113A2A">
        <w:t>актера</w:t>
      </w:r>
      <w:proofErr w:type="spellEnd"/>
      <w:r w:rsidRPr="00113A2A">
        <w:t xml:space="preserve"> </w:t>
      </w:r>
      <w:proofErr w:type="spellStart"/>
      <w:r w:rsidRPr="00113A2A">
        <w:t>мреже</w:t>
      </w:r>
      <w:proofErr w:type="spellEnd"/>
      <w:r w:rsidRPr="00113A2A">
        <w:t xml:space="preserve"> </w:t>
      </w:r>
      <w:r>
        <w:t>User</w:t>
      </w:r>
      <w:r w:rsidRPr="00113A2A">
        <w:t xml:space="preserve">Net </w:t>
      </w:r>
      <w:proofErr w:type="spellStart"/>
      <w:r w:rsidRPr="00113A2A">
        <w:t>према</w:t>
      </w:r>
      <w:proofErr w:type="spellEnd"/>
      <w:r w:rsidRPr="00113A2A">
        <w:t xml:space="preserve"> </w:t>
      </w:r>
      <w:proofErr w:type="spellStart"/>
      <w:r w:rsidRPr="00113A2A">
        <w:t>централности</w:t>
      </w:r>
      <w:bookmarkEnd w:id="54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287908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842077"/>
            <w:r>
              <w:lastRenderedPageBreak/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20F7F607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842078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6</w:t>
            </w:r>
            <w:r w:rsidR="00A643FC">
              <w:fldChar w:fldCharType="end"/>
            </w:r>
            <w:r>
              <w:t xml:space="preserve"> </w:t>
            </w:r>
            <w:proofErr w:type="spellStart"/>
            <w:r w:rsidRPr="00F57F10">
              <w:t>Централност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по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сопственом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вектору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мреже</w:t>
            </w:r>
            <w:proofErr w:type="spellEnd"/>
            <w:r w:rsidRPr="00F57F10">
              <w:t xml:space="preserve"> SNet</w:t>
            </w:r>
            <w:r>
              <w:t>F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0D3BEE8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842079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7</w:t>
            </w:r>
            <w:r w:rsidR="00A643FC">
              <w:fldChar w:fldCharType="end"/>
            </w:r>
            <w:r>
              <w:t xml:space="preserve"> </w:t>
            </w:r>
            <w:proofErr w:type="spellStart"/>
            <w:r w:rsidRPr="00F7097F">
              <w:t>Централност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по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сопственом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вектору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мреже</w:t>
            </w:r>
            <w:proofErr w:type="spellEnd"/>
            <w:r w:rsidRPr="00F7097F">
              <w:t xml:space="preserve"> SNet</w:t>
            </w:r>
            <w:r>
              <w:t>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1291A15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842080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8</w:t>
            </w:r>
            <w:r w:rsidR="00A643FC">
              <w:fldChar w:fldCharType="end"/>
            </w:r>
            <w:r>
              <w:t xml:space="preserve"> </w:t>
            </w:r>
            <w:proofErr w:type="spellStart"/>
            <w:r w:rsidRPr="00FC0E7B">
              <w:t>Централност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по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сопственом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вектору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мреже</w:t>
            </w:r>
            <w:proofErr w:type="spellEnd"/>
            <w:r w:rsidRPr="00FC0E7B">
              <w:t xml:space="preserve"> </w:t>
            </w:r>
            <w:r>
              <w:t>UserNet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5F86C1C2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842081"/>
            <w:r>
              <w:lastRenderedPageBreak/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9</w:t>
            </w:r>
            <w:r w:rsidR="00A643FC"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13B59EE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842082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10</w:t>
            </w:r>
            <w:r w:rsidR="00A643FC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 xml:space="preserve">Katz </w:t>
            </w:r>
            <w:proofErr w:type="spellStart"/>
            <w:r w:rsidRPr="00480F5B">
              <w:t>централност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мреже</w:t>
            </w:r>
            <w:proofErr w:type="spellEnd"/>
            <w:r w:rsidRPr="00480F5B">
              <w:t xml:space="preserve"> 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415D145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842083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11</w:t>
            </w:r>
            <w:r w:rsidR="00A643FC">
              <w:fldChar w:fldCharType="end"/>
            </w:r>
            <w:r>
              <w:t xml:space="preserve"> </w:t>
            </w:r>
            <w:r w:rsidRPr="00784427">
              <w:t xml:space="preserve">Katz </w:t>
            </w:r>
            <w:proofErr w:type="spellStart"/>
            <w:r w:rsidRPr="00784427">
              <w:t>централност</w:t>
            </w:r>
            <w:bookmarkEnd w:id="61"/>
            <w:proofErr w:type="spellEnd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784427">
              <w:t>мреже</w:t>
            </w:r>
            <w:proofErr w:type="spellEnd"/>
            <w:r w:rsidRPr="00784427">
              <w:t xml:space="preserve">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71D3158D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842084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12</w:t>
            </w:r>
            <w:r w:rsidR="00A643FC"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18EDEB72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842085"/>
            <w:r>
              <w:lastRenderedPageBreak/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13</w:t>
            </w:r>
            <w:r w:rsidR="00A643FC">
              <w:fldChar w:fldCharType="end"/>
            </w:r>
            <w:r>
              <w:t xml:space="preserve"> </w:t>
            </w:r>
            <w:r w:rsidRPr="00B63C4E">
              <w:t xml:space="preserve">Katz </w:t>
            </w:r>
            <w:proofErr w:type="spellStart"/>
            <w:r w:rsidRPr="00B63C4E">
              <w:t>централност</w:t>
            </w:r>
            <w:bookmarkEnd w:id="63"/>
            <w:proofErr w:type="spellEnd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B63C4E">
              <w:t>мреже</w:t>
            </w:r>
            <w:proofErr w:type="spellEnd"/>
            <w:r w:rsidRPr="00B63C4E">
              <w:t xml:space="preserve">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50623DEB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842086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14</w:t>
            </w:r>
            <w:r w:rsidR="00A643FC"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53DB563D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842087"/>
            <w:r>
              <w:t xml:space="preserve">Табела </w:t>
            </w:r>
            <w:r w:rsidR="00A643FC">
              <w:fldChar w:fldCharType="begin"/>
            </w:r>
            <w:r w:rsidR="00A643FC">
              <w:instrText xml:space="preserve"> STYLEREF 1 \s </w:instrText>
            </w:r>
            <w:r w:rsidR="00A643FC">
              <w:fldChar w:fldCharType="separate"/>
            </w:r>
            <w:r w:rsidR="00A643FC">
              <w:rPr>
                <w:noProof/>
              </w:rPr>
              <w:t>5</w:t>
            </w:r>
            <w:r w:rsidR="00A643FC">
              <w:fldChar w:fldCharType="end"/>
            </w:r>
            <w:r w:rsidR="00A643FC">
              <w:t>.</w:t>
            </w:r>
            <w:r w:rsidR="00A643FC">
              <w:fldChar w:fldCharType="begin"/>
            </w:r>
            <w:r w:rsidR="00A643FC">
              <w:instrText xml:space="preserve"> SEQ Табела \* ARABIC \s 1 </w:instrText>
            </w:r>
            <w:r w:rsidR="00A643FC">
              <w:fldChar w:fldCharType="separate"/>
            </w:r>
            <w:r w:rsidR="00A643FC">
              <w:rPr>
                <w:noProof/>
              </w:rPr>
              <w:t>15</w:t>
            </w:r>
            <w:r w:rsidR="00A643FC">
              <w:fldChar w:fldCharType="end"/>
            </w:r>
            <w:r>
              <w:t xml:space="preserve"> </w:t>
            </w:r>
            <w:r w:rsidRPr="00E9590C">
              <w:t xml:space="preserve">Katz </w:t>
            </w:r>
            <w:proofErr w:type="spellStart"/>
            <w:r w:rsidRPr="00E9590C">
              <w:t>централност</w:t>
            </w:r>
            <w:proofErr w:type="spellEnd"/>
            <w:r w:rsidRPr="00E9590C">
              <w:t xml:space="preserve"> </w:t>
            </w:r>
            <w:proofErr w:type="spellStart"/>
            <w:r w:rsidRPr="00E9590C">
              <w:t>мреже</w:t>
            </w:r>
            <w:proofErr w:type="spellEnd"/>
            <w:r w:rsidRPr="00E9590C">
              <w:t xml:space="preserve"> </w:t>
            </w:r>
            <w:r>
              <w:t>UserNet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842102"/>
      <w:r>
        <w:lastRenderedPageBreak/>
        <w:t>Детекција комуна</w:t>
      </w:r>
      <w:bookmarkEnd w:id="66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0291C2D5" w14:textId="0B1BD414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SNet </w:t>
      </w:r>
      <w:r w:rsidRPr="00E22503">
        <w:rPr>
          <w:b/>
          <w:bCs/>
        </w:rPr>
        <w:t>мрежа</w:t>
      </w:r>
    </w:p>
    <w:p w14:paraId="45A3BD1C" w14:textId="3EC218C9" w:rsidR="005D1EC0" w:rsidRDefault="00766888" w:rsidP="005D1EC0">
      <w:pPr>
        <w:pStyle w:val="Tekst"/>
        <w:ind w:left="360" w:firstLine="0"/>
        <w:rPr>
          <w:lang w:val="sr-Latn-RS"/>
        </w:rPr>
      </w:pPr>
      <w:r>
        <w:t xml:space="preserve">Спектралном анализом мреже за број кластера у опсегу од 2 до 30 примећено је да се </w:t>
      </w:r>
      <w:r w:rsidR="00C963DD">
        <w:t xml:space="preserve">јасно </w:t>
      </w:r>
      <w:r>
        <w:t>из</w:t>
      </w:r>
      <w:r w:rsidR="00C963DD">
        <w:t>двајају 3 комуне</w:t>
      </w:r>
      <w:r w:rsidR="00C963DD">
        <w:rPr>
          <w:lang w:val="sr-Latn-RS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6"/>
        <w:gridCol w:w="3448"/>
      </w:tblGrid>
      <w:tr w:rsidR="00C963DD" w14:paraId="59B75739" w14:textId="77777777" w:rsidTr="00C963DD">
        <w:trPr>
          <w:jc w:val="center"/>
        </w:trPr>
        <w:tc>
          <w:tcPr>
            <w:tcW w:w="4927" w:type="dxa"/>
            <w:vAlign w:val="center"/>
          </w:tcPr>
          <w:p w14:paraId="0AA79C18" w14:textId="2D66CD45" w:rsidR="00C963DD" w:rsidRDefault="00C963DD" w:rsidP="00C963DD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noProof/>
                <w:lang w:val="sr-Latn-RS"/>
              </w:rPr>
              <w:drawing>
                <wp:inline distT="0" distB="0" distL="0" distR="0" wp14:anchorId="5BDD906E" wp14:editId="5DFAA6EC">
                  <wp:extent cx="3702050" cy="34353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6" r="19750"/>
                          <a:stretch/>
                        </pic:blipFill>
                        <pic:spPr bwMode="auto">
                          <a:xfrm>
                            <a:off x="0" y="0"/>
                            <a:ext cx="370205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5B1BEF47" w14:textId="1173DBEF" w:rsidR="00C963DD" w:rsidRDefault="00C963DD" w:rsidP="00C963DD">
            <w:pPr>
              <w:pStyle w:val="Tekst"/>
              <w:keepNext/>
              <w:ind w:firstLine="0"/>
              <w:jc w:val="center"/>
              <w:rPr>
                <w:lang w:val="sr-Latn-RS"/>
              </w:rPr>
            </w:pPr>
            <w:r w:rsidRPr="00C963DD">
              <w:rPr>
                <w:lang w:val="sr-Latn-RS"/>
              </w:rPr>
              <w:drawing>
                <wp:inline distT="0" distB="0" distL="0" distR="0" wp14:anchorId="24C92A88" wp14:editId="54715A8D">
                  <wp:extent cx="1925718" cy="810639"/>
                  <wp:effectExtent l="0" t="0" r="0" b="0"/>
                  <wp:docPr id="45" name="Picture 45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shape&#10;&#10;Description automatically generated"/>
                          <pic:cNvPicPr/>
                        </pic:nvPicPr>
                        <pic:blipFill rotWithShape="1">
                          <a:blip r:embed="rId59"/>
                          <a:srcRect l="1836"/>
                          <a:stretch/>
                        </pic:blipFill>
                        <pic:spPr bwMode="auto">
                          <a:xfrm>
                            <a:off x="0" y="0"/>
                            <a:ext cx="1952974" cy="82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DAF70" w14:textId="0A31ADEB" w:rsidR="00C963DD" w:rsidRDefault="00C963DD" w:rsidP="00C963DD">
      <w:pPr>
        <w:pStyle w:val="Caption"/>
        <w:jc w:val="center"/>
        <w:rPr>
          <w:lang w:val="sr-Latn-RS"/>
        </w:rPr>
      </w:pPr>
      <w:bookmarkStart w:id="67" w:name="_Toc9584205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Спектрална анализа мреже </w:t>
      </w:r>
      <w:r>
        <w:rPr>
          <w:lang w:val="sr-Latn-RS"/>
        </w:rPr>
        <w:t>SNet</w:t>
      </w:r>
      <w:bookmarkEnd w:id="67"/>
    </w:p>
    <w:p w14:paraId="0B698C88" w14:textId="6B40F66D" w:rsidR="00CD7E86" w:rsidRPr="00C963DD" w:rsidRDefault="00CD7E86" w:rsidP="00CD7E86">
      <w:pPr>
        <w:rPr>
          <w:lang w:val="sr-Latn-RS"/>
        </w:rPr>
      </w:pPr>
      <w:r>
        <w:rPr>
          <w:lang w:val="sr-Latn-RS"/>
        </w:rPr>
        <w:br w:type="page"/>
      </w:r>
    </w:p>
    <w:p w14:paraId="7133363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SNetT </w:t>
      </w:r>
      <w:r w:rsidRPr="00E22503">
        <w:rPr>
          <w:b/>
          <w:bCs/>
        </w:rP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1A45720">
            <wp:extent cx="3780231" cy="283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34" cy="28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2833E19F" w:rsidR="006F0507" w:rsidRPr="006F0507" w:rsidRDefault="004153E8" w:rsidP="006F0507">
      <w:pPr>
        <w:pStyle w:val="Caption"/>
        <w:jc w:val="center"/>
        <w:rPr>
          <w:lang w:val="sr-Cyrl-RS"/>
        </w:rPr>
      </w:pPr>
      <w:bookmarkStart w:id="68" w:name="_Toc9584205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  <w:bookmarkEnd w:id="68"/>
    </w:p>
    <w:p w14:paraId="4DC9892B" w14:textId="77777777" w:rsidR="004153E8" w:rsidRDefault="004153E8" w:rsidP="004153E8">
      <w:pPr>
        <w:pStyle w:val="Tekst"/>
        <w:ind w:left="360" w:firstLine="0"/>
      </w:pPr>
    </w:p>
    <w:p w14:paraId="7D015EDA" w14:textId="00A1243B" w:rsidR="001841C5" w:rsidRDefault="004153E8" w:rsidP="00CD7E86">
      <w:pPr>
        <w:pStyle w:val="Tekst"/>
        <w:ind w:left="360" w:firstLine="0"/>
      </w:pPr>
      <w:r>
        <w:t xml:space="preserve">Како </w:t>
      </w:r>
      <w:r w:rsidRPr="00DA7222">
        <w:t>мрежа</w:t>
      </w:r>
      <w:r>
        <w:t xml:space="preserve">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</w:t>
      </w:r>
      <w:r w:rsidR="00CD7E86">
        <w:rPr>
          <w:lang w:val="sr-Latn-RS"/>
        </w:rPr>
        <w:t xml:space="preserve"> </w:t>
      </w:r>
      <w:r>
        <w:t>Подела на комуне код ове мреже и нема много смисла, цела мрежа је тачно једна комуна.</w:t>
      </w:r>
      <w:r w:rsidR="00CD7E86">
        <w:rPr>
          <w:lang w:val="sr-Latn-RS"/>
        </w:rPr>
        <w:t xml:space="preserve"> </w:t>
      </w:r>
      <w:r w:rsidR="001841C5">
        <w:t>Међутим, с</w:t>
      </w:r>
      <w:r w:rsidR="001841C5">
        <w:t xml:space="preserve">пектралном анализом мреже за број кластера у опсегу од 2 до 30 примећено је да се јасно издвајају </w:t>
      </w:r>
      <w:r w:rsidR="001841C5">
        <w:t>4</w:t>
      </w:r>
      <w:r w:rsidR="001841C5">
        <w:t xml:space="preserve"> комуне</w:t>
      </w:r>
      <w:r w:rsidR="001841C5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6"/>
        <w:gridCol w:w="4228"/>
      </w:tblGrid>
      <w:tr w:rsidR="009F0E40" w14:paraId="6BCAF0DF" w14:textId="77777777" w:rsidTr="001841C5">
        <w:trPr>
          <w:jc w:val="center"/>
        </w:trPr>
        <w:tc>
          <w:tcPr>
            <w:tcW w:w="4927" w:type="dxa"/>
            <w:vAlign w:val="center"/>
          </w:tcPr>
          <w:p w14:paraId="593327BA" w14:textId="568A4D06" w:rsidR="001841C5" w:rsidRDefault="009F0E40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F069BA" wp14:editId="4F61C047">
                  <wp:extent cx="3206750" cy="31305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7" t="4427" r="23636" b="4630"/>
                          <a:stretch/>
                        </pic:blipFill>
                        <pic:spPr bwMode="auto">
                          <a:xfrm>
                            <a:off x="0" y="0"/>
                            <a:ext cx="3206750" cy="313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1A87EE3A" w14:textId="4B8B03DE" w:rsidR="001841C5" w:rsidRDefault="001841C5" w:rsidP="009F0E40">
            <w:pPr>
              <w:pStyle w:val="Tekst"/>
              <w:keepNext/>
              <w:ind w:firstLine="0"/>
              <w:jc w:val="center"/>
            </w:pPr>
            <w:r w:rsidRPr="001841C5">
              <w:drawing>
                <wp:inline distT="0" distB="0" distL="0" distR="0" wp14:anchorId="2F20266E" wp14:editId="127E155B">
                  <wp:extent cx="2305050" cy="484306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76" cy="493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BF2E0" w14:textId="11C84481" w:rsidR="001841C5" w:rsidRPr="001841C5" w:rsidRDefault="009F0E40" w:rsidP="009F0E40">
      <w:pPr>
        <w:pStyle w:val="Caption"/>
        <w:jc w:val="center"/>
        <w:rPr>
          <w:lang w:val="sr-Cyrl-RS"/>
        </w:rPr>
      </w:pPr>
      <w:bookmarkStart w:id="69" w:name="_Toc95842056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sr-Cyrl-RS"/>
        </w:rPr>
        <w:t xml:space="preserve"> Спектрална анализа мрежа </w:t>
      </w:r>
      <w:r>
        <w:rPr>
          <w:lang w:val="sr-Latn-RS"/>
        </w:rPr>
        <w:t>SNetT</w:t>
      </w:r>
      <w:bookmarkEnd w:id="69"/>
    </w:p>
    <w:p w14:paraId="0A55AEE9" w14:textId="7D6BE24B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SNetF </w:t>
      </w:r>
      <w:r w:rsidRPr="00E22503">
        <w:rPr>
          <w:b/>
          <w:bCs/>
        </w:rPr>
        <w:t>мрежа</w:t>
      </w:r>
    </w:p>
    <w:p w14:paraId="2ED56144" w14:textId="703D7D33" w:rsidR="005D1EC0" w:rsidRDefault="0096022D" w:rsidP="005D1EC0">
      <w:pPr>
        <w:pStyle w:val="Tekst"/>
        <w:ind w:left="360" w:firstLine="0"/>
      </w:pPr>
      <w:r>
        <w:t xml:space="preserve">Спектралном анализом мреже за број кластера у опсегу од 2 до 30 примећено је да се јасно издвајају </w:t>
      </w:r>
      <w:r>
        <w:rPr>
          <w:lang w:val="sr-Latn-RS"/>
        </w:rPr>
        <w:t>2</w:t>
      </w:r>
      <w:r>
        <w:t xml:space="preserve"> комуне</w:t>
      </w:r>
      <w:r>
        <w:rPr>
          <w:lang w:val="sr-Latn-RS"/>
        </w:rPr>
        <w:t xml:space="preserve">, </w:t>
      </w:r>
      <w:r>
        <w:t xml:space="preserve">с тим да се за неко </w:t>
      </w:r>
      <w:r w:rsidRPr="0096022D"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t>појаве и највише две комуне величине око 100 актера које настају цепањем поменутих доминантинх комуна (око 1900 чланова).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09"/>
        <w:gridCol w:w="3785"/>
      </w:tblGrid>
      <w:tr w:rsidR="001841C5" w14:paraId="5F6C6340" w14:textId="77777777" w:rsidTr="001841C5">
        <w:trPr>
          <w:jc w:val="center"/>
        </w:trPr>
        <w:tc>
          <w:tcPr>
            <w:tcW w:w="4927" w:type="dxa"/>
            <w:vAlign w:val="center"/>
          </w:tcPr>
          <w:p w14:paraId="0E4EE536" w14:textId="0814D06F" w:rsidR="0096022D" w:rsidRDefault="001841C5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31734" wp14:editId="576324A9">
                  <wp:extent cx="3498850" cy="344233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5" r="21145"/>
                          <a:stretch/>
                        </pic:blipFill>
                        <pic:spPr bwMode="auto">
                          <a:xfrm>
                            <a:off x="0" y="0"/>
                            <a:ext cx="3498850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03BC0730" w14:textId="4771066D" w:rsidR="0096022D" w:rsidRDefault="001841C5" w:rsidP="001841C5">
            <w:pPr>
              <w:pStyle w:val="Tekst"/>
              <w:keepNext/>
              <w:ind w:firstLine="0"/>
              <w:jc w:val="center"/>
            </w:pPr>
            <w:r w:rsidRPr="001841C5">
              <w:drawing>
                <wp:inline distT="0" distB="0" distL="0" distR="0" wp14:anchorId="561050D9" wp14:editId="50C63D67">
                  <wp:extent cx="2273300" cy="91054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38" cy="92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8EEA3" w14:textId="13A95CC9" w:rsidR="0096022D" w:rsidRPr="001841C5" w:rsidRDefault="001841C5" w:rsidP="001841C5">
      <w:pPr>
        <w:pStyle w:val="Caption"/>
        <w:jc w:val="center"/>
        <w:rPr>
          <w:lang w:val="sr-Latn-RS"/>
        </w:rPr>
      </w:pPr>
      <w:bookmarkStart w:id="70" w:name="_Toc9584205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rPr>
          <w:lang w:val="sr-Cyrl-RS"/>
        </w:rPr>
        <w:t xml:space="preserve"> </w:t>
      </w:r>
      <w:r w:rsidRPr="00E67722">
        <w:rPr>
          <w:lang w:val="sr-Cyrl-RS"/>
        </w:rPr>
        <w:t>Спектрална анализа мреже SNet</w:t>
      </w:r>
      <w:r>
        <w:rPr>
          <w:lang w:val="sr-Latn-RS"/>
        </w:rPr>
        <w:t>F</w:t>
      </w:r>
      <w:bookmarkEnd w:id="70"/>
    </w:p>
    <w:p w14:paraId="3DE52FF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UserNet </w:t>
      </w:r>
      <w:r w:rsidRPr="00E22503">
        <w:rPr>
          <w:b/>
          <w:bCs/>
        </w:rPr>
        <w:t>мрежа</w:t>
      </w:r>
    </w:p>
    <w:p w14:paraId="2753AFB9" w14:textId="0C55DD52" w:rsidR="004153E8" w:rsidRPr="00DA7222" w:rsidRDefault="00DA7222" w:rsidP="005D1EC0">
      <w:pPr>
        <w:pStyle w:val="Tekst"/>
        <w:ind w:left="360" w:firstLine="0"/>
      </w:pPr>
      <w:r w:rsidRPr="00DA7222">
        <w:t>Мрежа</w:t>
      </w:r>
      <w:r>
        <w:t xml:space="preserve"> корисника је превеликог обима да би спектрална анализа или анализа дендрограма могла да се изврши у разумном времену.</w:t>
      </w: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16C330B5" w:rsidR="0031318C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6F151493" w14:textId="2EE2D9D4" w:rsidR="00843738" w:rsidRPr="0031318C" w:rsidRDefault="0031318C" w:rsidP="0031318C">
      <w:pPr>
        <w:rPr>
          <w:lang w:val="sr-Cyrl-RS"/>
        </w:rPr>
      </w:pPr>
      <w:r>
        <w:br w:type="page"/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4C1BF0E2" w:rsidR="00491962" w:rsidRDefault="00E276A9" w:rsidP="00E276A9">
      <w:pPr>
        <w:pStyle w:val="Caption"/>
        <w:jc w:val="center"/>
      </w:pPr>
      <w:bookmarkStart w:id="71" w:name="_Toc9584205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t xml:space="preserve"> </w:t>
      </w:r>
      <w:proofErr w:type="spellStart"/>
      <w:r w:rsidRPr="000E47A6">
        <w:t>Кластерисање</w:t>
      </w:r>
      <w:proofErr w:type="spellEnd"/>
      <w:r w:rsidRPr="000E47A6">
        <w:t xml:space="preserve"> </w:t>
      </w:r>
      <w:proofErr w:type="spellStart"/>
      <w:r w:rsidRPr="000E47A6">
        <w:t>мреже</w:t>
      </w:r>
      <w:proofErr w:type="spellEnd"/>
      <w:r w:rsidRPr="000E47A6">
        <w:t xml:space="preserve"> SNet </w:t>
      </w:r>
      <w:proofErr w:type="spellStart"/>
      <w:r w:rsidRPr="000E47A6">
        <w:t>Лувенском</w:t>
      </w:r>
      <w:proofErr w:type="spellEnd"/>
      <w:r w:rsidRPr="000E47A6">
        <w:t xml:space="preserve"> </w:t>
      </w:r>
      <w:proofErr w:type="spellStart"/>
      <w:r w:rsidRPr="000E47A6">
        <w:t>методом</w:t>
      </w:r>
      <w:bookmarkEnd w:id="71"/>
      <w:proofErr w:type="spellEnd"/>
    </w:p>
    <w:p w14:paraId="49306CFC" w14:textId="77777777" w:rsidR="00E276A9" w:rsidRPr="00E276A9" w:rsidRDefault="00E276A9" w:rsidP="00E276A9"/>
    <w:p w14:paraId="10D5CB10" w14:textId="655E114B" w:rsidR="00E276A9" w:rsidRDefault="00E276A9" w:rsidP="004007B8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4007B8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4007B8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4007B8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0552C69A" w14:textId="2CA6C901" w:rsidR="0031318C" w:rsidRDefault="008F1360" w:rsidP="0031318C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879D35" w14:textId="049993E7" w:rsidR="00E560FF" w:rsidRPr="0031318C" w:rsidRDefault="0031318C" w:rsidP="0031318C">
      <w:pPr>
        <w:rPr>
          <w:b/>
          <w:bCs/>
          <w:lang w:val="sr-Cyrl-RS"/>
        </w:rPr>
      </w:pPr>
      <w:r>
        <w:rPr>
          <w:b/>
          <w:bCs/>
        </w:rPr>
        <w:br w:type="page"/>
      </w: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3582A614" w:rsidR="00491962" w:rsidRDefault="00491962" w:rsidP="00491962">
      <w:pPr>
        <w:pStyle w:val="Caption"/>
        <w:jc w:val="center"/>
        <w:rPr>
          <w:lang w:val="sr-Cyrl-RS"/>
        </w:rPr>
      </w:pPr>
      <w:bookmarkStart w:id="72" w:name="_Toc9584205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  <w:bookmarkEnd w:id="72"/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18632B90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</w:t>
      </w:r>
      <w:r w:rsidR="00F02C6E">
        <w:rPr>
          <w:lang w:val="sr-Latn-RS"/>
        </w:rPr>
        <w:t>,</w:t>
      </w:r>
      <w:r w:rsidR="00695259">
        <w:rPr>
          <w:lang w:val="sr-Cyrl-RS"/>
        </w:rPr>
        <w:t xml:space="preserve"> али је њихова величина мања и приближно иста, док се за параметре веће од један, издваја само једна већа комуна, а све остале садрж</w:t>
      </w:r>
      <w:r w:rsidR="00F02C6E">
        <w:rPr>
          <w:lang w:val="sr-Latn-RS"/>
        </w:rPr>
        <w:t>e</w:t>
      </w:r>
      <w:r w:rsidR="00695259">
        <w:rPr>
          <w:lang w:val="sr-Cyrl-RS"/>
        </w:rPr>
        <w:t xml:space="preserve">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103E2BB2" w:rsidR="00984595" w:rsidRDefault="00984595">
      <w:pPr>
        <w:rPr>
          <w:lang w:val="sr-Cyrl-RS"/>
        </w:rPr>
      </w:pPr>
      <w:r>
        <w:rPr>
          <w:lang w:val="sr-Cyrl-RS"/>
        </w:rPr>
        <w:br w:type="page"/>
      </w:r>
    </w:p>
    <w:p w14:paraId="3C1F146C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0A164F98" w:rsidR="00FD15E1" w:rsidRDefault="00765120" w:rsidP="00765120">
      <w:pPr>
        <w:pStyle w:val="Caption"/>
        <w:jc w:val="center"/>
        <w:rPr>
          <w:lang w:val="sr-Cyrl-RS"/>
        </w:rPr>
      </w:pPr>
      <w:bookmarkStart w:id="73" w:name="_Toc9584206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  <w:bookmarkEnd w:id="73"/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UserNet </w:t>
      </w:r>
      <w:r>
        <w:rPr>
          <w:lang w:val="sr-Cyrl-RS"/>
        </w:rPr>
        <w:t xml:space="preserve">Лувенском методом, издвојено је шест комуна са већим бројем чворова у односу на остале.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1AC6DB4A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>детектује се нешто више комуна</w:t>
      </w:r>
      <w:r w:rsidR="00F97941">
        <w:rPr>
          <w:lang w:val="sr-Latn-RS"/>
        </w:rPr>
        <w:t>,</w:t>
      </w:r>
      <w:r>
        <w:rPr>
          <w:lang w:val="sr-Cyrl-RS"/>
        </w:rPr>
        <w:t xml:space="preserve">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</w:t>
      </w:r>
      <w:r w:rsidR="00F97941">
        <w:rPr>
          <w:lang w:val="sr-Latn-RS"/>
        </w:rPr>
        <w:t>e</w:t>
      </w:r>
      <w:r>
        <w:rPr>
          <w:lang w:val="sr-Cyrl-RS"/>
        </w:rPr>
        <w:t xml:space="preserve">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40E10A7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lastRenderedPageBreak/>
        <w:t xml:space="preserve">SNetT </w:t>
      </w:r>
      <w:r w:rsidRPr="00973F1C">
        <w:rPr>
          <w:b/>
          <w:bCs/>
        </w:rPr>
        <w:t>мрежа</w:t>
      </w:r>
      <w:r w:rsidR="00A157B7">
        <w:rPr>
          <w:lang w:val="en-US"/>
        </w:rPr>
        <w:t xml:space="preserve"> – </w:t>
      </w:r>
      <w:r w:rsidR="00A157B7">
        <w:t>нема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0E5A56F8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</w:t>
      </w:r>
      <w:proofErr w:type="spellStart"/>
      <w:r w:rsidR="006853CC">
        <w:rPr>
          <w:i/>
          <w:iCs/>
          <w:lang w:val="en-US"/>
        </w:rPr>
        <w:t>Bookclub</w:t>
      </w:r>
      <w:proofErr w:type="spellEnd"/>
      <w:r w:rsidR="006853CC">
        <w:rPr>
          <w:i/>
          <w:iCs/>
          <w:lang w:val="en-US"/>
        </w:rPr>
        <w:t xml:space="preserve">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</w:t>
      </w:r>
      <w:r w:rsidR="00CC42D2">
        <w:rPr>
          <w:lang w:val="sr-Latn-RS"/>
        </w:rPr>
        <w:t>a</w:t>
      </w:r>
      <w:r w:rsidR="006853CC">
        <w:t xml:space="preserve">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36905673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5A5138DE" w14:textId="5CCF0C03" w:rsidR="006B116B" w:rsidRDefault="006B116B" w:rsidP="006B116B">
      <w:pPr>
        <w:pStyle w:val="Tekst"/>
        <w:ind w:left="360" w:firstLine="0"/>
      </w:pPr>
      <w:r>
        <w:t xml:space="preserve">Брокере у мрежи идентификујемо на основу метрика </w:t>
      </w:r>
      <w:r w:rsidRPr="006B116B">
        <w:rPr>
          <w:b/>
          <w:bCs/>
        </w:rPr>
        <w:t>релационе централности</w:t>
      </w:r>
      <w:r w:rsidRPr="006B116B">
        <w:t xml:space="preserve"> </w:t>
      </w:r>
      <w:r>
        <w:t xml:space="preserve">и </w:t>
      </w:r>
      <w:r w:rsidRPr="006B116B">
        <w:rPr>
          <w:b/>
          <w:bCs/>
        </w:rPr>
        <w:t>мрежних ограничења</w:t>
      </w:r>
      <w:r w:rsidRPr="006B116B">
        <w:t>. Мреж</w:t>
      </w:r>
      <w:r>
        <w:t>на ограничења нам говоре да што су суседи актера боље повезани, то су његове могућности за деловање више редуковане.</w:t>
      </w:r>
      <w:r w:rsidR="00357B8F">
        <w:t xml:space="preserve"> Самим тим брокери у мрежи имају високу релациону централност и ниска мрежна ограничења.</w:t>
      </w:r>
    </w:p>
    <w:p w14:paraId="0E0CC57B" w14:textId="6789B3F3" w:rsidR="00973F1C" w:rsidRDefault="00973F1C" w:rsidP="006B116B">
      <w:pPr>
        <w:pStyle w:val="Tekst"/>
        <w:ind w:left="360" w:firstLine="0"/>
      </w:pPr>
      <w:r>
        <w:t xml:space="preserve">Увешћемо појам </w:t>
      </w:r>
      <w:r w:rsidRPr="00973F1C">
        <w:rPr>
          <w:b/>
          <w:bCs/>
        </w:rPr>
        <w:t>брокер коефицијента</w:t>
      </w:r>
      <w:r>
        <w:t xml:space="preserve"> који ћемо рачунати на следећи начин:</w:t>
      </w:r>
    </w:p>
    <w:p w14:paraId="28C95CCD" w14:textId="329200DB" w:rsidR="00935DCB" w:rsidRDefault="00973F1C" w:rsidP="00973F1C">
      <w:pPr>
        <w:pStyle w:val="Tekst"/>
        <w:ind w:left="360" w:firstLine="0"/>
        <w:jc w:val="center"/>
        <w:rPr>
          <w:i/>
          <w:iCs/>
        </w:rPr>
      </w:pPr>
      <w:r>
        <w:rPr>
          <w:i/>
          <w:iCs/>
        </w:rPr>
        <w:t>релациона_централност + (1.0 – мрежно_ограничење)</w:t>
      </w:r>
    </w:p>
    <w:p w14:paraId="26379885" w14:textId="77777777" w:rsidR="00935DCB" w:rsidRDefault="00935DCB">
      <w:pPr>
        <w:rPr>
          <w:i/>
          <w:iCs/>
          <w:lang w:val="sr-Cyrl-RS"/>
        </w:rPr>
      </w:pPr>
      <w:r>
        <w:rPr>
          <w:i/>
          <w:iCs/>
        </w:rPr>
        <w:br w:type="page"/>
      </w:r>
    </w:p>
    <w:p w14:paraId="67333556" w14:textId="77777777" w:rsidR="00973F1C" w:rsidRPr="00973F1C" w:rsidRDefault="00973F1C" w:rsidP="00973F1C">
      <w:pPr>
        <w:pStyle w:val="Tekst"/>
        <w:ind w:left="360" w:firstLine="0"/>
        <w:jc w:val="center"/>
        <w:rPr>
          <w:i/>
          <w:iCs/>
        </w:rPr>
      </w:pPr>
    </w:p>
    <w:p w14:paraId="6B8C402D" w14:textId="24BE0518" w:rsidR="005D1EC0" w:rsidRDefault="006F0507" w:rsidP="005D1EC0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</w:p>
    <w:p w14:paraId="28D63014" w14:textId="0E5450E1" w:rsidR="005D1EC0" w:rsidRDefault="00C707C7" w:rsidP="005D1EC0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151D2AA7" w14:textId="6D0E19E9" w:rsidR="00A643FC" w:rsidRDefault="00A643FC" w:rsidP="00A643FC">
      <w:pPr>
        <w:pStyle w:val="Caption"/>
        <w:keepNext/>
        <w:spacing w:line="360" w:lineRule="auto"/>
        <w:jc w:val="center"/>
      </w:pPr>
      <w:bookmarkStart w:id="74" w:name="_Toc95842088"/>
      <w:r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Табела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sr-Cyrl-RS"/>
        </w:rPr>
        <w:t xml:space="preserve"> Брокери мреже </w:t>
      </w:r>
      <w:r>
        <w:rPr>
          <w:lang w:val="sr-Latn-RS"/>
        </w:rPr>
        <w:t>SNet</w:t>
      </w:r>
      <w:bookmarkEnd w:id="74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48"/>
        <w:gridCol w:w="2422"/>
        <w:gridCol w:w="1231"/>
        <w:gridCol w:w="1970"/>
      </w:tblGrid>
      <w:tr w:rsidR="00935DCB" w14:paraId="2ED46D9A" w14:textId="77777777" w:rsidTr="00935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02E0EA" w14:textId="77777777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</w:p>
        </w:tc>
        <w:tc>
          <w:tcPr>
            <w:tcW w:w="0" w:type="auto"/>
          </w:tcPr>
          <w:p w14:paraId="337B2EAD" w14:textId="4A88ECDB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17BA6922" w14:textId="01F37916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655FFF5D" w14:textId="7478E734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935DCB" w14:paraId="59BB6AE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D661E" w14:textId="5D4AA82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reddit.com</w:t>
            </w:r>
          </w:p>
        </w:tc>
        <w:tc>
          <w:tcPr>
            <w:tcW w:w="0" w:type="auto"/>
          </w:tcPr>
          <w:p w14:paraId="33C35714" w14:textId="1421F77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  <w:tc>
          <w:tcPr>
            <w:tcW w:w="0" w:type="auto"/>
          </w:tcPr>
          <w:p w14:paraId="67F06D5C" w14:textId="761EC659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DA04D20" w14:textId="15AC40CA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</w:tr>
      <w:tr w:rsidR="00935DCB" w14:paraId="117B3D9F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0165E2" w14:textId="0C3E53FC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technology</w:t>
            </w:r>
          </w:p>
        </w:tc>
        <w:tc>
          <w:tcPr>
            <w:tcW w:w="0" w:type="auto"/>
          </w:tcPr>
          <w:p w14:paraId="7EAE3E87" w14:textId="4E28B2C7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  <w:tc>
          <w:tcPr>
            <w:tcW w:w="0" w:type="auto"/>
          </w:tcPr>
          <w:p w14:paraId="7DA1C06B" w14:textId="0A5F5A08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15FC0FB" w14:textId="070DA14D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</w:tr>
      <w:tr w:rsidR="00935DCB" w14:paraId="58114D53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A779" w14:textId="30F1C9E3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programming</w:t>
            </w:r>
          </w:p>
        </w:tc>
        <w:tc>
          <w:tcPr>
            <w:tcW w:w="0" w:type="auto"/>
          </w:tcPr>
          <w:p w14:paraId="1AE094F7" w14:textId="46DAC4C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  <w:tc>
          <w:tcPr>
            <w:tcW w:w="0" w:type="auto"/>
          </w:tcPr>
          <w:p w14:paraId="34BF9090" w14:textId="51BD0DA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419AD12" w14:textId="5CC1419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</w:tr>
      <w:tr w:rsidR="00935DCB" w14:paraId="6C9E26D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0556D" w14:textId="7CFF199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business</w:t>
            </w:r>
          </w:p>
        </w:tc>
        <w:tc>
          <w:tcPr>
            <w:tcW w:w="0" w:type="auto"/>
          </w:tcPr>
          <w:p w14:paraId="1569FC22" w14:textId="6185DC32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  <w:tc>
          <w:tcPr>
            <w:tcW w:w="0" w:type="auto"/>
          </w:tcPr>
          <w:p w14:paraId="1DFA6D69" w14:textId="675D4D4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2B440C71" w14:textId="016B1C0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</w:tr>
      <w:tr w:rsidR="00935DCB" w14:paraId="603657B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4CD24" w14:textId="051DF91B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entertainment</w:t>
            </w:r>
          </w:p>
        </w:tc>
        <w:tc>
          <w:tcPr>
            <w:tcW w:w="0" w:type="auto"/>
          </w:tcPr>
          <w:p w14:paraId="0C7E990D" w14:textId="69EA30C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  <w:tc>
          <w:tcPr>
            <w:tcW w:w="0" w:type="auto"/>
          </w:tcPr>
          <w:p w14:paraId="6FC23953" w14:textId="585D97C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91E0870" w14:textId="19941C8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</w:tr>
      <w:tr w:rsidR="00935DCB" w14:paraId="2D82256B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D04666" w14:textId="62168D0D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0" w:type="auto"/>
          </w:tcPr>
          <w:p w14:paraId="14298A01" w14:textId="162E262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  <w:tc>
          <w:tcPr>
            <w:tcW w:w="0" w:type="auto"/>
          </w:tcPr>
          <w:p w14:paraId="189FFEC4" w14:textId="037A9EB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CFD53BC" w14:textId="1228296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</w:tr>
      <w:tr w:rsidR="00935DCB" w14:paraId="64375AF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256B4" w14:textId="29C81F9E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pics</w:t>
            </w:r>
          </w:p>
        </w:tc>
        <w:tc>
          <w:tcPr>
            <w:tcW w:w="0" w:type="auto"/>
          </w:tcPr>
          <w:p w14:paraId="2A25399E" w14:textId="7D71BEC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  <w:tc>
          <w:tcPr>
            <w:tcW w:w="0" w:type="auto"/>
          </w:tcPr>
          <w:p w14:paraId="7120308C" w14:textId="0FB08B9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7AF35601" w14:textId="02E9169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</w:tr>
      <w:tr w:rsidR="00935DCB" w14:paraId="518BEE9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A9F0FA" w14:textId="4313C7A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worldnews</w:t>
            </w:r>
          </w:p>
        </w:tc>
        <w:tc>
          <w:tcPr>
            <w:tcW w:w="0" w:type="auto"/>
          </w:tcPr>
          <w:p w14:paraId="248E7D97" w14:textId="68DEA7E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  <w:tc>
          <w:tcPr>
            <w:tcW w:w="0" w:type="auto"/>
          </w:tcPr>
          <w:p w14:paraId="0974CA5F" w14:textId="40DD65F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084610C" w14:textId="089ED03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</w:tr>
      <w:tr w:rsidR="00935DCB" w14:paraId="7540602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4CD98C" w14:textId="4FA77D8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funny</w:t>
            </w:r>
          </w:p>
        </w:tc>
        <w:tc>
          <w:tcPr>
            <w:tcW w:w="0" w:type="auto"/>
          </w:tcPr>
          <w:p w14:paraId="1F42764D" w14:textId="6787041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  <w:tc>
          <w:tcPr>
            <w:tcW w:w="0" w:type="auto"/>
          </w:tcPr>
          <w:p w14:paraId="53C1226B" w14:textId="41B60AEE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3523ECF" w14:textId="7FCE14F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</w:tr>
      <w:tr w:rsidR="00935DCB" w14:paraId="0C4E2A8D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B62AB6" w14:textId="20082785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science</w:t>
            </w:r>
          </w:p>
        </w:tc>
        <w:tc>
          <w:tcPr>
            <w:tcW w:w="0" w:type="auto"/>
          </w:tcPr>
          <w:p w14:paraId="049160E9" w14:textId="73E0EBA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  <w:tc>
          <w:tcPr>
            <w:tcW w:w="0" w:type="auto"/>
          </w:tcPr>
          <w:p w14:paraId="583F877C" w14:textId="16BDA423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83D8CC5" w14:textId="044EA25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</w:tr>
    </w:tbl>
    <w:p w14:paraId="53AF75AB" w14:textId="77777777" w:rsidR="00935DCB" w:rsidRPr="00935DCB" w:rsidRDefault="00935DCB" w:rsidP="005D1EC0">
      <w:pPr>
        <w:pStyle w:val="Tekst"/>
        <w:ind w:left="360" w:firstLine="0"/>
        <w:rPr>
          <w:lang w:val="sr-Latn-RS"/>
        </w:rPr>
      </w:pPr>
    </w:p>
    <w:p w14:paraId="45C29188" w14:textId="41A8AF84" w:rsidR="006F0507" w:rsidRPr="00973F1C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SNetT </w:t>
      </w:r>
      <w:r w:rsidRPr="00973F1C">
        <w:rPr>
          <w:b/>
          <w:bCs/>
        </w:rPr>
        <w:t>мрежа</w:t>
      </w:r>
    </w:p>
    <w:p w14:paraId="4F0A9140" w14:textId="1B4A3188" w:rsidR="00A643FC" w:rsidRDefault="00A643FC" w:rsidP="00A643FC">
      <w:pPr>
        <w:pStyle w:val="Caption"/>
        <w:keepNext/>
        <w:spacing w:line="360" w:lineRule="auto"/>
        <w:jc w:val="center"/>
      </w:pPr>
      <w:bookmarkStart w:id="75" w:name="_Toc95842089"/>
      <w:r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Табела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501E67">
        <w:t>Брокери</w:t>
      </w:r>
      <w:proofErr w:type="spellEnd"/>
      <w:r w:rsidRPr="00501E67">
        <w:t xml:space="preserve"> </w:t>
      </w:r>
      <w:proofErr w:type="spellStart"/>
      <w:r w:rsidRPr="00501E67">
        <w:t>мреже</w:t>
      </w:r>
      <w:proofErr w:type="spellEnd"/>
      <w:r w:rsidRPr="00501E67">
        <w:t xml:space="preserve"> SNet</w:t>
      </w:r>
      <w:r>
        <w:t>T</w:t>
      </w:r>
      <w:bookmarkEnd w:id="7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7"/>
        <w:gridCol w:w="2422"/>
        <w:gridCol w:w="1231"/>
        <w:gridCol w:w="1970"/>
      </w:tblGrid>
      <w:tr w:rsidR="000D6C22" w14:paraId="7CFCF22F" w14:textId="77777777" w:rsidTr="00C6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444F0E" w14:textId="12B4B370" w:rsidR="000D6C22" w:rsidRPr="000D6C22" w:rsidRDefault="000D6C22" w:rsidP="000D6C22">
            <w:pPr>
              <w:pStyle w:val="Tekst"/>
              <w:ind w:firstLine="0"/>
              <w:rPr>
                <w:lang w:val="sr-Latn-RS"/>
              </w:rPr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2599948B" w14:textId="3B37EA95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0FE464C7" w14:textId="719E1E62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47FAD652" w14:textId="5A00852B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092D2596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EE3F295" w14:textId="1C7B6501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joel</w:t>
            </w:r>
          </w:p>
        </w:tc>
        <w:tc>
          <w:tcPr>
            <w:tcW w:w="0" w:type="auto"/>
            <w:vAlign w:val="bottom"/>
          </w:tcPr>
          <w:p w14:paraId="59DDFB32" w14:textId="28A0CA5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0.756757</w:t>
            </w:r>
          </w:p>
        </w:tc>
        <w:tc>
          <w:tcPr>
            <w:tcW w:w="0" w:type="auto"/>
            <w:vAlign w:val="bottom"/>
          </w:tcPr>
          <w:p w14:paraId="33FA886E" w14:textId="327A5C0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0.186713</w:t>
            </w:r>
          </w:p>
        </w:tc>
        <w:tc>
          <w:tcPr>
            <w:tcW w:w="0" w:type="auto"/>
            <w:vAlign w:val="bottom"/>
          </w:tcPr>
          <w:p w14:paraId="2D50A094" w14:textId="1EDF420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1.570044</w:t>
            </w:r>
          </w:p>
        </w:tc>
      </w:tr>
      <w:tr w:rsidR="00F36F19" w14:paraId="28D06507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4079A79" w14:textId="41365832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ideas</w:t>
            </w:r>
          </w:p>
        </w:tc>
        <w:tc>
          <w:tcPr>
            <w:tcW w:w="0" w:type="auto"/>
            <w:vAlign w:val="bottom"/>
          </w:tcPr>
          <w:p w14:paraId="52BDE986" w14:textId="732970C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0.687055</w:t>
            </w:r>
          </w:p>
        </w:tc>
        <w:tc>
          <w:tcPr>
            <w:tcW w:w="0" w:type="auto"/>
            <w:vAlign w:val="bottom"/>
          </w:tcPr>
          <w:p w14:paraId="5AB4A427" w14:textId="4394F83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0.150257</w:t>
            </w:r>
          </w:p>
        </w:tc>
        <w:tc>
          <w:tcPr>
            <w:tcW w:w="0" w:type="auto"/>
            <w:vAlign w:val="bottom"/>
          </w:tcPr>
          <w:p w14:paraId="5F0A4A47" w14:textId="057C36F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1.536799</w:t>
            </w:r>
          </w:p>
        </w:tc>
      </w:tr>
      <w:tr w:rsidR="00F36F19" w14:paraId="2B5E473F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DC09236" w14:textId="46577A0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software</w:t>
            </w:r>
          </w:p>
        </w:tc>
        <w:tc>
          <w:tcPr>
            <w:tcW w:w="0" w:type="auto"/>
            <w:vAlign w:val="bottom"/>
          </w:tcPr>
          <w:p w14:paraId="3FB60532" w14:textId="438B82E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F2385D" w14:textId="7DF97966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0.155381</w:t>
            </w:r>
          </w:p>
        </w:tc>
        <w:tc>
          <w:tcPr>
            <w:tcW w:w="0" w:type="auto"/>
            <w:vAlign w:val="bottom"/>
          </w:tcPr>
          <w:p w14:paraId="1B692287" w14:textId="03EFAC9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0.844619</w:t>
            </w:r>
          </w:p>
        </w:tc>
      </w:tr>
      <w:tr w:rsidR="00F36F19" w14:paraId="018252B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AE00A2F" w14:textId="18A9F85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5FF3A628" w14:textId="198CD35D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213A3AC1" w14:textId="60D529E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0.155587</w:t>
            </w:r>
          </w:p>
        </w:tc>
        <w:tc>
          <w:tcPr>
            <w:tcW w:w="0" w:type="auto"/>
            <w:vAlign w:val="bottom"/>
          </w:tcPr>
          <w:p w14:paraId="51ECB902" w14:textId="777748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0.844413</w:t>
            </w:r>
          </w:p>
        </w:tc>
      </w:tr>
      <w:tr w:rsidR="00F36F19" w14:paraId="71567C55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FAC6A9B" w14:textId="01A31C4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cogsci</w:t>
            </w:r>
          </w:p>
        </w:tc>
        <w:tc>
          <w:tcPr>
            <w:tcW w:w="0" w:type="auto"/>
            <w:vAlign w:val="bottom"/>
          </w:tcPr>
          <w:p w14:paraId="1482AFA1" w14:textId="01D9E40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498611E" w14:textId="4EFE297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0.158193</w:t>
            </w:r>
          </w:p>
        </w:tc>
        <w:tc>
          <w:tcPr>
            <w:tcW w:w="0" w:type="auto"/>
            <w:vAlign w:val="bottom"/>
          </w:tcPr>
          <w:p w14:paraId="14D2AD7E" w14:textId="4E81EF4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0.841807</w:t>
            </w:r>
          </w:p>
        </w:tc>
      </w:tr>
      <w:tr w:rsidR="00F36F19" w14:paraId="2488C913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DECC69C" w14:textId="661A1D89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lastRenderedPageBreak/>
              <w:t>philosophy</w:t>
            </w:r>
          </w:p>
        </w:tc>
        <w:tc>
          <w:tcPr>
            <w:tcW w:w="0" w:type="auto"/>
            <w:vAlign w:val="bottom"/>
          </w:tcPr>
          <w:p w14:paraId="1F8C20B8" w14:textId="04319F3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DD008B6" w14:textId="7E2B73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0.158330</w:t>
            </w:r>
          </w:p>
        </w:tc>
        <w:tc>
          <w:tcPr>
            <w:tcW w:w="0" w:type="auto"/>
            <w:vAlign w:val="bottom"/>
          </w:tcPr>
          <w:p w14:paraId="10EB0E1B" w14:textId="704701E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0.841670</w:t>
            </w:r>
          </w:p>
        </w:tc>
      </w:tr>
      <w:tr w:rsidR="00F36F19" w14:paraId="142C6BD7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E969846" w14:textId="726DE9D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guns</w:t>
            </w:r>
          </w:p>
        </w:tc>
        <w:tc>
          <w:tcPr>
            <w:tcW w:w="0" w:type="auto"/>
            <w:vAlign w:val="bottom"/>
          </w:tcPr>
          <w:p w14:paraId="625C7C03" w14:textId="01C8983F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110E5CFA" w14:textId="247F931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0.159231</w:t>
            </w:r>
          </w:p>
        </w:tc>
        <w:tc>
          <w:tcPr>
            <w:tcW w:w="0" w:type="auto"/>
            <w:vAlign w:val="bottom"/>
          </w:tcPr>
          <w:p w14:paraId="6F11AD26" w14:textId="4CD9B71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0.840769</w:t>
            </w:r>
          </w:p>
        </w:tc>
      </w:tr>
      <w:tr w:rsidR="00F36F19" w14:paraId="1E7E3C26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731D347" w14:textId="0B3C158B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photography</w:t>
            </w:r>
          </w:p>
        </w:tc>
        <w:tc>
          <w:tcPr>
            <w:tcW w:w="0" w:type="auto"/>
            <w:vAlign w:val="bottom"/>
          </w:tcPr>
          <w:p w14:paraId="1D82F8CD" w14:textId="4C22A715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8F982E" w14:textId="4493776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0.159650</w:t>
            </w:r>
          </w:p>
        </w:tc>
        <w:tc>
          <w:tcPr>
            <w:tcW w:w="0" w:type="auto"/>
            <w:vAlign w:val="bottom"/>
          </w:tcPr>
          <w:p w14:paraId="53CDF008" w14:textId="36AE932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0.840350</w:t>
            </w:r>
          </w:p>
        </w:tc>
      </w:tr>
      <w:tr w:rsidR="00F36F19" w14:paraId="40BCC878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BD63E17" w14:textId="4F3F6EFE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scifi</w:t>
            </w:r>
          </w:p>
        </w:tc>
        <w:tc>
          <w:tcPr>
            <w:tcW w:w="0" w:type="auto"/>
            <w:vAlign w:val="bottom"/>
          </w:tcPr>
          <w:p w14:paraId="1518F2B7" w14:textId="2AEDA31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92421C8" w14:textId="24697F52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0.160525</w:t>
            </w:r>
          </w:p>
        </w:tc>
        <w:tc>
          <w:tcPr>
            <w:tcW w:w="0" w:type="auto"/>
            <w:vAlign w:val="bottom"/>
          </w:tcPr>
          <w:p w14:paraId="7A30E48C" w14:textId="66AEFB9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0.839475</w:t>
            </w:r>
          </w:p>
        </w:tc>
      </w:tr>
      <w:tr w:rsidR="00F36F19" w14:paraId="64941E4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56375F1" w14:textId="3C40B980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Health</w:t>
            </w:r>
          </w:p>
        </w:tc>
        <w:tc>
          <w:tcPr>
            <w:tcW w:w="0" w:type="auto"/>
            <w:vAlign w:val="bottom"/>
          </w:tcPr>
          <w:p w14:paraId="73B069ED" w14:textId="54A0CC4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1DC9EF6" w14:textId="66D0F9B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0.162094</w:t>
            </w:r>
          </w:p>
        </w:tc>
        <w:tc>
          <w:tcPr>
            <w:tcW w:w="0" w:type="auto"/>
            <w:vAlign w:val="bottom"/>
          </w:tcPr>
          <w:p w14:paraId="17CB1292" w14:textId="4F236E5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0.837906</w:t>
            </w:r>
          </w:p>
        </w:tc>
      </w:tr>
    </w:tbl>
    <w:p w14:paraId="7F6241FA" w14:textId="5C6BB84E" w:rsidR="00973F1C" w:rsidRPr="00973F1C" w:rsidRDefault="00973F1C" w:rsidP="00973F1C">
      <w:pPr>
        <w:pStyle w:val="Tekst"/>
        <w:ind w:firstLine="0"/>
        <w:rPr>
          <w:lang w:val="sr-Latn-RS"/>
        </w:rPr>
      </w:pPr>
    </w:p>
    <w:p w14:paraId="1232F2C5" w14:textId="1F2C2B79" w:rsidR="00973F1C" w:rsidRPr="00C60B0F" w:rsidRDefault="006F0507" w:rsidP="00C60B0F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</w:p>
    <w:p w14:paraId="50B4B991" w14:textId="04E6ECB5" w:rsidR="00A643FC" w:rsidRDefault="00A643FC" w:rsidP="00A643FC">
      <w:pPr>
        <w:pStyle w:val="Caption"/>
        <w:keepNext/>
        <w:spacing w:line="360" w:lineRule="auto"/>
        <w:jc w:val="center"/>
      </w:pPr>
      <w:bookmarkStart w:id="76" w:name="_Toc95842090"/>
      <w:r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Табела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CD618E">
        <w:t>Брокери</w:t>
      </w:r>
      <w:proofErr w:type="spellEnd"/>
      <w:r w:rsidRPr="00CD618E">
        <w:t xml:space="preserve"> </w:t>
      </w:r>
      <w:proofErr w:type="spellStart"/>
      <w:r w:rsidRPr="00CD618E">
        <w:t>мреже</w:t>
      </w:r>
      <w:proofErr w:type="spellEnd"/>
      <w:r w:rsidRPr="00CD618E">
        <w:t xml:space="preserve"> SNet</w:t>
      </w:r>
      <w:r>
        <w:t>F</w:t>
      </w:r>
      <w:bookmarkEnd w:id="76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422"/>
        <w:gridCol w:w="1231"/>
        <w:gridCol w:w="1970"/>
      </w:tblGrid>
      <w:tr w:rsidR="00C60B0F" w14:paraId="7CC39950" w14:textId="77777777" w:rsidTr="0013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6E76D8" w14:textId="0C2B61B0" w:rsidR="00C60B0F" w:rsidRPr="00F36F19" w:rsidRDefault="00C60B0F" w:rsidP="006E4E15">
            <w:pPr>
              <w:pStyle w:val="Tekst"/>
              <w:ind w:firstLine="0"/>
              <w:jc w:val="left"/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53D1F51D" w14:textId="393FD600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38B53FAA" w14:textId="158120E7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1C582657" w14:textId="16FB90E3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7FF9358F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6DD9DBA" w14:textId="0031DB7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government</w:t>
            </w:r>
          </w:p>
        </w:tc>
        <w:tc>
          <w:tcPr>
            <w:tcW w:w="0" w:type="auto"/>
            <w:vAlign w:val="bottom"/>
          </w:tcPr>
          <w:p w14:paraId="2EF8D897" w14:textId="323E425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0.000022</w:t>
            </w:r>
          </w:p>
        </w:tc>
        <w:tc>
          <w:tcPr>
            <w:tcW w:w="0" w:type="auto"/>
            <w:vAlign w:val="bottom"/>
          </w:tcPr>
          <w:p w14:paraId="1B99E19D" w14:textId="5C5D7AC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0.075754</w:t>
            </w:r>
          </w:p>
        </w:tc>
        <w:tc>
          <w:tcPr>
            <w:tcW w:w="0" w:type="auto"/>
            <w:vAlign w:val="bottom"/>
          </w:tcPr>
          <w:p w14:paraId="797105D2" w14:textId="6E438FB7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0.924268</w:t>
            </w:r>
          </w:p>
        </w:tc>
      </w:tr>
      <w:tr w:rsidR="00F36F19" w14:paraId="2A6D291D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6889AEC" w14:textId="192F9FC8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usa</w:t>
            </w:r>
          </w:p>
        </w:tc>
        <w:tc>
          <w:tcPr>
            <w:tcW w:w="0" w:type="auto"/>
            <w:vAlign w:val="bottom"/>
          </w:tcPr>
          <w:p w14:paraId="11AC1FD6" w14:textId="5FA1D45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0.000003</w:t>
            </w:r>
          </w:p>
        </w:tc>
        <w:tc>
          <w:tcPr>
            <w:tcW w:w="0" w:type="auto"/>
            <w:vAlign w:val="bottom"/>
          </w:tcPr>
          <w:p w14:paraId="134E0EE4" w14:textId="2255F4D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0.076281</w:t>
            </w:r>
          </w:p>
        </w:tc>
        <w:tc>
          <w:tcPr>
            <w:tcW w:w="0" w:type="auto"/>
            <w:vAlign w:val="bottom"/>
          </w:tcPr>
          <w:p w14:paraId="349DF282" w14:textId="2FFC5237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0.923721</w:t>
            </w:r>
          </w:p>
        </w:tc>
      </w:tr>
      <w:tr w:rsidR="00F36F19" w14:paraId="30562007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38CF06BE" w14:textId="33C40B0B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Pictures</w:t>
            </w:r>
          </w:p>
        </w:tc>
        <w:tc>
          <w:tcPr>
            <w:tcW w:w="0" w:type="auto"/>
            <w:vAlign w:val="bottom"/>
          </w:tcPr>
          <w:p w14:paraId="79426C41" w14:textId="2C1D2C0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0.000009</w:t>
            </w:r>
          </w:p>
        </w:tc>
        <w:tc>
          <w:tcPr>
            <w:tcW w:w="0" w:type="auto"/>
            <w:vAlign w:val="bottom"/>
          </w:tcPr>
          <w:p w14:paraId="043FF387" w14:textId="583AB8B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0.077097</w:t>
            </w:r>
          </w:p>
        </w:tc>
        <w:tc>
          <w:tcPr>
            <w:tcW w:w="0" w:type="auto"/>
            <w:vAlign w:val="bottom"/>
          </w:tcPr>
          <w:p w14:paraId="246E238A" w14:textId="6DA92B4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0.922911</w:t>
            </w:r>
          </w:p>
        </w:tc>
      </w:tr>
      <w:tr w:rsidR="00F36F19" w14:paraId="2CB72D2A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3177D8A" w14:textId="201BB30F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psychology</w:t>
            </w:r>
          </w:p>
        </w:tc>
        <w:tc>
          <w:tcPr>
            <w:tcW w:w="0" w:type="auto"/>
            <w:vAlign w:val="bottom"/>
          </w:tcPr>
          <w:p w14:paraId="6737FE88" w14:textId="620875E0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0.000006</w:t>
            </w:r>
          </w:p>
        </w:tc>
        <w:tc>
          <w:tcPr>
            <w:tcW w:w="0" w:type="auto"/>
            <w:vAlign w:val="bottom"/>
          </w:tcPr>
          <w:p w14:paraId="6A2C9AB8" w14:textId="6126682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0.077425</w:t>
            </w:r>
          </w:p>
        </w:tc>
        <w:tc>
          <w:tcPr>
            <w:tcW w:w="0" w:type="auto"/>
            <w:vAlign w:val="bottom"/>
          </w:tcPr>
          <w:p w14:paraId="4C387396" w14:textId="7D37260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0.922582</w:t>
            </w:r>
          </w:p>
        </w:tc>
      </w:tr>
      <w:tr w:rsidR="00F36F19" w14:paraId="32CAE26E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A4C7EC6" w14:textId="556C66AC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lists</w:t>
            </w:r>
          </w:p>
        </w:tc>
        <w:tc>
          <w:tcPr>
            <w:tcW w:w="0" w:type="auto"/>
            <w:vAlign w:val="bottom"/>
          </w:tcPr>
          <w:p w14:paraId="33A83597" w14:textId="6AB270A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0.000007</w:t>
            </w:r>
          </w:p>
        </w:tc>
        <w:tc>
          <w:tcPr>
            <w:tcW w:w="0" w:type="auto"/>
            <w:vAlign w:val="bottom"/>
          </w:tcPr>
          <w:p w14:paraId="571CBC85" w14:textId="157468A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0.077832</w:t>
            </w:r>
          </w:p>
        </w:tc>
        <w:tc>
          <w:tcPr>
            <w:tcW w:w="0" w:type="auto"/>
            <w:vAlign w:val="bottom"/>
          </w:tcPr>
          <w:p w14:paraId="04790BEB" w14:textId="02C47C80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0.922175</w:t>
            </w:r>
          </w:p>
        </w:tc>
      </w:tr>
      <w:tr w:rsidR="00F36F19" w14:paraId="71E3EF29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C5D684F" w14:textId="70DEC2EA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howto</w:t>
            </w:r>
          </w:p>
        </w:tc>
        <w:tc>
          <w:tcPr>
            <w:tcW w:w="0" w:type="auto"/>
            <w:vAlign w:val="bottom"/>
          </w:tcPr>
          <w:p w14:paraId="16776A14" w14:textId="6EDE37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0.000005</w:t>
            </w:r>
          </w:p>
        </w:tc>
        <w:tc>
          <w:tcPr>
            <w:tcW w:w="0" w:type="auto"/>
            <w:vAlign w:val="bottom"/>
          </w:tcPr>
          <w:p w14:paraId="7E2D50C3" w14:textId="121595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0.077919</w:t>
            </w:r>
          </w:p>
        </w:tc>
        <w:tc>
          <w:tcPr>
            <w:tcW w:w="0" w:type="auto"/>
            <w:vAlign w:val="bottom"/>
          </w:tcPr>
          <w:p w14:paraId="2B803E54" w14:textId="33127E68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0.922085</w:t>
            </w:r>
          </w:p>
        </w:tc>
      </w:tr>
      <w:tr w:rsidR="00F36F19" w14:paraId="236B64A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05ADF25" w14:textId="6ED44E1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492F73F8" w14:textId="293103E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0.000041</w:t>
            </w:r>
          </w:p>
        </w:tc>
        <w:tc>
          <w:tcPr>
            <w:tcW w:w="0" w:type="auto"/>
            <w:vAlign w:val="bottom"/>
          </w:tcPr>
          <w:p w14:paraId="3C80CFA7" w14:textId="3BE3C58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0.078669</w:t>
            </w:r>
          </w:p>
        </w:tc>
        <w:tc>
          <w:tcPr>
            <w:tcW w:w="0" w:type="auto"/>
            <w:vAlign w:val="bottom"/>
          </w:tcPr>
          <w:p w14:paraId="34AB1C59" w14:textId="67CD78B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0.921372</w:t>
            </w:r>
          </w:p>
        </w:tc>
      </w:tr>
      <w:tr w:rsidR="00F36F19" w14:paraId="467C222B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A00A70A" w14:textId="3A0D4B93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Art</w:t>
            </w:r>
          </w:p>
        </w:tc>
        <w:tc>
          <w:tcPr>
            <w:tcW w:w="0" w:type="auto"/>
            <w:vAlign w:val="bottom"/>
          </w:tcPr>
          <w:p w14:paraId="36152511" w14:textId="7B02BE3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0.000038</w:t>
            </w:r>
          </w:p>
        </w:tc>
        <w:tc>
          <w:tcPr>
            <w:tcW w:w="0" w:type="auto"/>
            <w:vAlign w:val="bottom"/>
          </w:tcPr>
          <w:p w14:paraId="643BCF5F" w14:textId="668EE7A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0.079210</w:t>
            </w:r>
          </w:p>
        </w:tc>
        <w:tc>
          <w:tcPr>
            <w:tcW w:w="0" w:type="auto"/>
            <w:vAlign w:val="bottom"/>
          </w:tcPr>
          <w:p w14:paraId="658F5350" w14:textId="5AEE6DC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0.920828</w:t>
            </w:r>
          </w:p>
        </w:tc>
      </w:tr>
      <w:tr w:rsidR="00F36F19" w14:paraId="47F4269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3379A00" w14:textId="2119FC75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USPE08</w:t>
            </w:r>
          </w:p>
        </w:tc>
        <w:tc>
          <w:tcPr>
            <w:tcW w:w="0" w:type="auto"/>
            <w:vAlign w:val="bottom"/>
          </w:tcPr>
          <w:p w14:paraId="271BA554" w14:textId="230C523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0.000001</w:t>
            </w:r>
          </w:p>
        </w:tc>
        <w:tc>
          <w:tcPr>
            <w:tcW w:w="0" w:type="auto"/>
            <w:vAlign w:val="bottom"/>
          </w:tcPr>
          <w:p w14:paraId="6AA24B40" w14:textId="6DB5975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0.079206</w:t>
            </w:r>
          </w:p>
        </w:tc>
        <w:tc>
          <w:tcPr>
            <w:tcW w:w="0" w:type="auto"/>
            <w:vAlign w:val="bottom"/>
          </w:tcPr>
          <w:p w14:paraId="6F2DB7E1" w14:textId="2327282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0.920795</w:t>
            </w:r>
          </w:p>
        </w:tc>
      </w:tr>
      <w:tr w:rsidR="00F36F19" w14:paraId="608B7D13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C78CEB5" w14:textId="75AE9141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Frugal</w:t>
            </w:r>
          </w:p>
        </w:tc>
        <w:tc>
          <w:tcPr>
            <w:tcW w:w="0" w:type="auto"/>
            <w:vAlign w:val="bottom"/>
          </w:tcPr>
          <w:p w14:paraId="419EF8E1" w14:textId="45BCA693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0.000024</w:t>
            </w:r>
          </w:p>
        </w:tc>
        <w:tc>
          <w:tcPr>
            <w:tcW w:w="0" w:type="auto"/>
            <w:vAlign w:val="bottom"/>
          </w:tcPr>
          <w:p w14:paraId="0ABEA4C9" w14:textId="0804B5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0.079351</w:t>
            </w:r>
          </w:p>
        </w:tc>
        <w:tc>
          <w:tcPr>
            <w:tcW w:w="0" w:type="auto"/>
            <w:vAlign w:val="bottom"/>
          </w:tcPr>
          <w:p w14:paraId="4EC46CB7" w14:textId="44DF8F3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0.920673</w:t>
            </w:r>
          </w:p>
        </w:tc>
      </w:tr>
    </w:tbl>
    <w:p w14:paraId="14C2DA07" w14:textId="77777777" w:rsidR="00973F1C" w:rsidRPr="00BA3A33" w:rsidRDefault="00973F1C" w:rsidP="00973F1C">
      <w:pPr>
        <w:pStyle w:val="Tekst"/>
        <w:ind w:firstLine="0"/>
      </w:pPr>
    </w:p>
    <w:p w14:paraId="4E7A57A5" w14:textId="4FF77E26" w:rsidR="006F0507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</w:p>
    <w:p w14:paraId="0B7F8E5B" w14:textId="52B42E5C" w:rsidR="00A643FC" w:rsidRDefault="00A643FC" w:rsidP="00A643FC">
      <w:pPr>
        <w:pStyle w:val="Caption"/>
        <w:keepNext/>
        <w:spacing w:line="360" w:lineRule="auto"/>
        <w:jc w:val="center"/>
      </w:pPr>
      <w:bookmarkStart w:id="77" w:name="_Toc95842091"/>
      <w:r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Табела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Pr="009201B0">
        <w:t>Брокери</w:t>
      </w:r>
      <w:proofErr w:type="spellEnd"/>
      <w:r w:rsidRPr="009201B0">
        <w:t xml:space="preserve"> </w:t>
      </w:r>
      <w:proofErr w:type="spellStart"/>
      <w:r w:rsidRPr="009201B0">
        <w:t>мреже</w:t>
      </w:r>
      <w:proofErr w:type="spellEnd"/>
      <w:r w:rsidRPr="009201B0">
        <w:t xml:space="preserve"> </w:t>
      </w:r>
      <w:r>
        <w:t>User</w:t>
      </w:r>
      <w:r w:rsidRPr="009201B0">
        <w:t>Net</w:t>
      </w:r>
      <w:bookmarkEnd w:id="7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280"/>
        <w:gridCol w:w="2422"/>
        <w:gridCol w:w="1231"/>
        <w:gridCol w:w="1970"/>
      </w:tblGrid>
      <w:tr w:rsidR="006E4E15" w14:paraId="72B5B839" w14:textId="77777777" w:rsidTr="006E4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647BB3" w14:textId="6635D962" w:rsidR="006E4E15" w:rsidRPr="006E4E15" w:rsidRDefault="006E4E15" w:rsidP="006E4E15">
            <w:pPr>
              <w:pStyle w:val="Tekst"/>
              <w:ind w:firstLine="0"/>
              <w:rPr>
                <w:sz w:val="22"/>
                <w:szCs w:val="22"/>
                <w:lang w:val="sr-Latn-RS"/>
              </w:rPr>
            </w:pPr>
            <w:r>
              <w:rPr>
                <w:lang w:val="sr-Latn-RS"/>
              </w:rPr>
              <w:t>User</w:t>
            </w:r>
          </w:p>
        </w:tc>
        <w:tc>
          <w:tcPr>
            <w:tcW w:w="0" w:type="auto"/>
          </w:tcPr>
          <w:p w14:paraId="78EA44C9" w14:textId="3452137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4E5DCD27" w14:textId="4BC1F72D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7F942E00" w14:textId="6B345A9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6E4E15" w14:paraId="4012E08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5739" w14:textId="5284BD4E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2443EA91" w14:textId="495F40D0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  <w:tc>
          <w:tcPr>
            <w:tcW w:w="0" w:type="auto"/>
          </w:tcPr>
          <w:p w14:paraId="5C8A93BE" w14:textId="66463F7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52BC69" w14:textId="2FFE3C4F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</w:tr>
      <w:tr w:rsidR="006E4E15" w14:paraId="428023F3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3DB4AD" w14:textId="475C686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6D492BCF" w14:textId="3F1D4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  <w:tc>
          <w:tcPr>
            <w:tcW w:w="0" w:type="auto"/>
          </w:tcPr>
          <w:p w14:paraId="2B2291AC" w14:textId="625CF2A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83B357E" w14:textId="22D533C1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</w:tr>
      <w:tr w:rsidR="006E4E15" w14:paraId="74C9543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F000D0" w14:textId="682F331A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jordanlund</w:t>
            </w:r>
          </w:p>
        </w:tc>
        <w:tc>
          <w:tcPr>
            <w:tcW w:w="0" w:type="auto"/>
          </w:tcPr>
          <w:p w14:paraId="3A5BF5BE" w14:textId="75C84AE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  <w:tc>
          <w:tcPr>
            <w:tcW w:w="0" w:type="auto"/>
          </w:tcPr>
          <w:p w14:paraId="74EF4D1E" w14:textId="1FEF682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B6E6299" w14:textId="3E7C46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</w:tr>
      <w:tr w:rsidR="006E4E15" w14:paraId="430916DC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B154AA" w14:textId="40A60F99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lastRenderedPageBreak/>
              <w:t>mutatron</w:t>
            </w:r>
          </w:p>
        </w:tc>
        <w:tc>
          <w:tcPr>
            <w:tcW w:w="0" w:type="auto"/>
          </w:tcPr>
          <w:p w14:paraId="3009FA11" w14:textId="3DB1382C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  <w:tc>
          <w:tcPr>
            <w:tcW w:w="0" w:type="auto"/>
          </w:tcPr>
          <w:p w14:paraId="09CB1EC5" w14:textId="52C4D6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0680EB5" w14:textId="6470BE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</w:tr>
      <w:tr w:rsidR="006E4E15" w14:paraId="34425EA6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BEDF58" w14:textId="545A59A0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Prysorra</w:t>
            </w:r>
          </w:p>
        </w:tc>
        <w:tc>
          <w:tcPr>
            <w:tcW w:w="0" w:type="auto"/>
          </w:tcPr>
          <w:p w14:paraId="0B8B229E" w14:textId="292D37C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  <w:tc>
          <w:tcPr>
            <w:tcW w:w="0" w:type="auto"/>
          </w:tcPr>
          <w:p w14:paraId="73BBAD3C" w14:textId="46C283C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1F1CC97" w14:textId="2F46F82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</w:tr>
      <w:tr w:rsidR="006E4E15" w14:paraId="2E60E007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35DD12" w14:textId="50AB089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A6EF96B" w14:textId="4C74B46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  <w:tc>
          <w:tcPr>
            <w:tcW w:w="0" w:type="auto"/>
          </w:tcPr>
          <w:p w14:paraId="4E635DB4" w14:textId="343A0526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50EA871" w14:textId="30E456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</w:tr>
      <w:tr w:rsidR="006E4E15" w14:paraId="660D932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F3260" w14:textId="42E88171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0BBC71CF" w14:textId="6CBAABB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  <w:tc>
          <w:tcPr>
            <w:tcW w:w="0" w:type="auto"/>
          </w:tcPr>
          <w:p w14:paraId="5766B903" w14:textId="505B23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AD48561" w14:textId="536A645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</w:tr>
      <w:tr w:rsidR="006E4E15" w14:paraId="3A859F98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D44DB6" w14:textId="339908DF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38B61E94" w14:textId="10F618A0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  <w:tc>
          <w:tcPr>
            <w:tcW w:w="0" w:type="auto"/>
          </w:tcPr>
          <w:p w14:paraId="3DBFD6FA" w14:textId="4C1B5B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3A70C0A" w14:textId="509D078F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</w:tr>
      <w:tr w:rsidR="006E4E15" w14:paraId="3903816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485A65" w14:textId="3337D51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stesch</w:t>
            </w:r>
          </w:p>
        </w:tc>
        <w:tc>
          <w:tcPr>
            <w:tcW w:w="0" w:type="auto"/>
          </w:tcPr>
          <w:p w14:paraId="79C095CD" w14:textId="7FF77D0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  <w:tc>
          <w:tcPr>
            <w:tcW w:w="0" w:type="auto"/>
          </w:tcPr>
          <w:p w14:paraId="6C3FD3C1" w14:textId="5485021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7AB7DBC" w14:textId="0DADDFD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</w:tr>
      <w:tr w:rsidR="006E4E15" w14:paraId="19695195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88C3D5" w14:textId="6270C00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57CD93AD" w14:textId="1A848C1D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  <w:tc>
          <w:tcPr>
            <w:tcW w:w="0" w:type="auto"/>
          </w:tcPr>
          <w:p w14:paraId="04A730C3" w14:textId="6A0002C2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D06654F" w14:textId="1D76B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</w:tr>
    </w:tbl>
    <w:p w14:paraId="64AF6A85" w14:textId="77777777" w:rsidR="006E4E15" w:rsidRPr="006E4E15" w:rsidRDefault="006E4E15" w:rsidP="006E4E15">
      <w:pPr>
        <w:pStyle w:val="Tekst"/>
        <w:ind w:left="360" w:firstLine="0"/>
      </w:pPr>
    </w:p>
    <w:p w14:paraId="19EE7D5D" w14:textId="33B47CAC" w:rsidR="00A77C0B" w:rsidRDefault="00A77C0B" w:rsidP="00A77C0B">
      <w:pPr>
        <w:pStyle w:val="Heading1"/>
      </w:pPr>
      <w:bookmarkStart w:id="78" w:name="_Toc9584210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78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2B766F75" w:rsid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99E9618" w14:textId="77777777" w:rsidR="00E96DB8" w:rsidRDefault="00E96DB8" w:rsidP="00E96DB8">
      <w:pPr>
        <w:pStyle w:val="Tekst"/>
        <w:ind w:left="360" w:firstLine="0"/>
      </w:pPr>
    </w:p>
    <w:p w14:paraId="4554EA7C" w14:textId="77777777" w:rsidR="00D31FA7" w:rsidRDefault="00E96DB8" w:rsidP="00D31FA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BD92AF0" wp14:editId="6D0E2A91">
            <wp:extent cx="4604119" cy="4439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5" r="22795"/>
                    <a:stretch/>
                  </pic:blipFill>
                  <pic:spPr bwMode="auto">
                    <a:xfrm>
                      <a:off x="0" y="0"/>
                      <a:ext cx="4615667" cy="44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5845" w14:textId="2951BFF3" w:rsidR="00E96DB8" w:rsidRDefault="00D31FA7" w:rsidP="00D31FA7">
      <w:pPr>
        <w:pStyle w:val="Caption"/>
        <w:jc w:val="center"/>
        <w:rPr>
          <w:lang w:val="sr-Latn-RS"/>
        </w:rPr>
      </w:pPr>
      <w:bookmarkStart w:id="79" w:name="_Toc9584206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Чворови мреже </w:t>
      </w:r>
      <w:r>
        <w:rPr>
          <w:lang w:val="sr-Latn-RS"/>
        </w:rPr>
        <w:t xml:space="preserve">SNetT </w:t>
      </w:r>
      <w:r>
        <w:rPr>
          <w:lang w:val="sr-Cyrl-RS"/>
        </w:rPr>
        <w:t xml:space="preserve">унутар мреже </w:t>
      </w:r>
      <w:r>
        <w:rPr>
          <w:lang w:val="sr-Latn-RS"/>
        </w:rPr>
        <w:t>SNet</w:t>
      </w:r>
      <w:bookmarkEnd w:id="79"/>
    </w:p>
    <w:p w14:paraId="32AE191A" w14:textId="5C05CAD8" w:rsidR="00984595" w:rsidRDefault="00984595" w:rsidP="00984595">
      <w:pPr>
        <w:rPr>
          <w:lang w:val="sr-Latn-RS"/>
        </w:rPr>
      </w:pPr>
    </w:p>
    <w:p w14:paraId="51F1C5B1" w14:textId="77777777" w:rsidR="00EC761C" w:rsidRDefault="00EC761C">
      <w:pPr>
        <w:rPr>
          <w:lang w:val="sr-Cyrl-RS"/>
        </w:rPr>
      </w:pPr>
      <w:r>
        <w:br w:type="page"/>
      </w:r>
    </w:p>
    <w:p w14:paraId="6543967C" w14:textId="610C6BE5" w:rsidR="00984595" w:rsidRPr="00074357" w:rsidRDefault="00D32EA1" w:rsidP="00984595">
      <w:pPr>
        <w:pStyle w:val="Tekst"/>
        <w:ind w:firstLine="0"/>
      </w:pPr>
      <w:r>
        <w:lastRenderedPageBreak/>
        <w:t>Чворови из циљане групе сабредита се налазе у самом језгру мреже свих сабредита где су груписани актери са већим степеном чвора. Ти сабредити дефинитвно припадају групи боље повезаних чворова и стиче се утисак да су то једни од најактивнијих сабредита на платформи у 2008. години</w:t>
      </w:r>
      <w:r w:rsidR="00074357">
        <w:t>,</w:t>
      </w:r>
      <w:r w:rsidR="00074357">
        <w:rPr>
          <w:lang w:val="sr-Latn-RS"/>
        </w:rPr>
        <w:t xml:space="preserve"> </w:t>
      </w:r>
      <w:r w:rsidR="00074357">
        <w:t>што и није толико изненађење с обзиром на важност и утицај теме као што је светска економска криза.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80" w:name="_Toc95842104"/>
      <w:r>
        <w:lastRenderedPageBreak/>
        <w:t>Списак слика</w:t>
      </w:r>
      <w:bookmarkEnd w:id="80"/>
    </w:p>
    <w:p w14:paraId="5BAFEF2A" w14:textId="29886432" w:rsidR="003F3107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842029" w:history="1">
        <w:r w:rsidR="003F3107" w:rsidRPr="00BC3A00">
          <w:rPr>
            <w:rStyle w:val="Hyperlink"/>
            <w:noProof/>
          </w:rPr>
          <w:t>Слика 2.1</w:t>
        </w:r>
        <w:r w:rsidR="003F3107" w:rsidRPr="00BC3A00">
          <w:rPr>
            <w:rStyle w:val="Hyperlink"/>
            <w:noProof/>
            <w:lang w:val="sr-Cyrl-RS"/>
          </w:rPr>
          <w:t xml:space="preserve"> Мрежа </w:t>
        </w:r>
        <w:r w:rsidR="003F3107" w:rsidRPr="00BC3A00">
          <w:rPr>
            <w:rStyle w:val="Hyperlink"/>
            <w:noProof/>
            <w:lang w:val="sr-Latn-RS"/>
          </w:rPr>
          <w:t>SNet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_Toc95842029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5</w:t>
        </w:r>
        <w:r w:rsidR="003F3107">
          <w:rPr>
            <w:noProof/>
            <w:webHidden/>
          </w:rPr>
          <w:fldChar w:fldCharType="end"/>
        </w:r>
      </w:hyperlink>
    </w:p>
    <w:p w14:paraId="07771134" w14:textId="3E0A4B5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0" w:history="1">
        <w:r w:rsidRPr="00BC3A00">
          <w:rPr>
            <w:rStyle w:val="Hyperlink"/>
            <w:noProof/>
          </w:rPr>
          <w:t xml:space="preserve">Слика 2.2 </w:t>
        </w:r>
        <w:r w:rsidRPr="00BC3A00">
          <w:rPr>
            <w:rStyle w:val="Hyperlink"/>
            <w:noProof/>
            <w:lang w:val="sr-Cyrl-RS"/>
          </w:rPr>
          <w:t>Расподела тежина грана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DB9D6D" w14:textId="2434A461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1" w:history="1">
        <w:r w:rsidRPr="00BC3A00">
          <w:rPr>
            <w:rStyle w:val="Hyperlink"/>
            <w:noProof/>
          </w:rPr>
          <w:t>Слика 2.3</w:t>
        </w:r>
        <w:r w:rsidRPr="00BC3A00">
          <w:rPr>
            <w:rStyle w:val="Hyperlink"/>
            <w:noProof/>
            <w:lang w:val="sr-Cyrl-RS"/>
          </w:rPr>
          <w:t xml:space="preserve"> Мрежа</w:t>
        </w:r>
        <w:r w:rsidRPr="00BC3A00">
          <w:rPr>
            <w:rStyle w:val="Hyperlink"/>
            <w:noProof/>
            <w:lang w:val="sr-Latn-RS"/>
          </w:rPr>
          <w:t xml:space="preserve">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335EDF" w14:textId="1D91BF8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2" w:history="1">
        <w:r w:rsidRPr="00BC3A00">
          <w:rPr>
            <w:rStyle w:val="Hyperlink"/>
            <w:noProof/>
          </w:rPr>
          <w:t xml:space="preserve">Слика 2.4 </w:t>
        </w:r>
        <w:r w:rsidRPr="00BC3A00">
          <w:rPr>
            <w:rStyle w:val="Hyperlink"/>
            <w:noProof/>
            <w:lang w:val="sr-Cyrl-RS"/>
          </w:rPr>
          <w:t xml:space="preserve">Мрежа </w:t>
        </w:r>
        <w:r w:rsidRPr="00BC3A00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CB9003" w14:textId="0BB3D8A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3" w:history="1">
        <w:r w:rsidRPr="00BC3A00">
          <w:rPr>
            <w:rStyle w:val="Hyperlink"/>
            <w:noProof/>
          </w:rPr>
          <w:t>Слика 2.5</w:t>
        </w:r>
        <w:r w:rsidRPr="00BC3A00">
          <w:rPr>
            <w:rStyle w:val="Hyperlink"/>
            <w:noProof/>
            <w:lang w:val="sr-Cyrl-RS"/>
          </w:rPr>
          <w:t xml:space="preserve"> Мрежа </w:t>
        </w:r>
        <w:r w:rsidRPr="00BC3A00">
          <w:rPr>
            <w:rStyle w:val="Hyperlink"/>
            <w:noProof/>
            <w:lang w:val="sr-Latn-RS"/>
          </w:rPr>
          <w:t>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60BECC" w14:textId="65605D8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4" w:history="1">
        <w:r w:rsidRPr="00BC3A00">
          <w:rPr>
            <w:rStyle w:val="Hyperlink"/>
            <w:noProof/>
          </w:rPr>
          <w:t>Слика 3.1</w:t>
        </w:r>
        <w:r w:rsidRPr="00BC3A00">
          <w:rPr>
            <w:rStyle w:val="Hyperlink"/>
            <w:noProof/>
            <w:lang w:val="sr-Cyrl-RS"/>
          </w:rPr>
          <w:t xml:space="preserve"> Пирсонов коефицијент корелације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846DAD" w14:textId="57A3870D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5" w:history="1">
        <w:r w:rsidRPr="00BC3A00">
          <w:rPr>
            <w:rStyle w:val="Hyperlink"/>
            <w:noProof/>
          </w:rPr>
          <w:t xml:space="preserve">Слика 4.1 </w:t>
        </w:r>
        <w:r w:rsidRPr="00BC3A00">
          <w:rPr>
            <w:rStyle w:val="Hyperlink"/>
            <w:noProof/>
            <w:lang w:val="sr-Cyrl-RS"/>
          </w:rPr>
          <w:t>Величина компонената</w:t>
        </w:r>
        <w:r w:rsidRPr="00BC3A00">
          <w:rPr>
            <w:rStyle w:val="Hyperlink"/>
            <w:noProof/>
          </w:rPr>
          <w:t xml:space="preserve"> </w:t>
        </w:r>
        <w:r w:rsidRPr="00BC3A00">
          <w:rPr>
            <w:rStyle w:val="Hyperlink"/>
            <w:noProof/>
            <w:lang w:val="sr-Cyrl-RS"/>
          </w:rPr>
          <w:t xml:space="preserve">мреже </w:t>
        </w:r>
        <w:r w:rsidRPr="00BC3A0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F707052" w14:textId="71A0B226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6" w:history="1">
        <w:r w:rsidRPr="00BC3A00">
          <w:rPr>
            <w:rStyle w:val="Hyperlink"/>
            <w:noProof/>
          </w:rPr>
          <w:t>Слика 4.2 Величина компонената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791D7E5" w14:textId="5B3C4CF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7" w:history="1">
        <w:r w:rsidRPr="00BC3A00">
          <w:rPr>
            <w:rStyle w:val="Hyperlink"/>
            <w:noProof/>
          </w:rPr>
          <w:t>Слика 4.3 Величина компонената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1471CA" w14:textId="2BD1BD4A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8" w:history="1">
        <w:r w:rsidRPr="00BC3A00">
          <w:rPr>
            <w:rStyle w:val="Hyperlink"/>
            <w:noProof/>
          </w:rPr>
          <w:t>Слика 4.4 Величина компонената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5E2720" w14:textId="5CF1B62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39" w:history="1">
        <w:r w:rsidRPr="00BC3A00">
          <w:rPr>
            <w:rStyle w:val="Hyperlink"/>
            <w:noProof/>
          </w:rPr>
          <w:t>Слика 4.5</w:t>
        </w:r>
        <w:r w:rsidRPr="00BC3A00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BC3A00">
          <w:rPr>
            <w:rStyle w:val="Hyperlink"/>
            <w:noProof/>
            <w:lang w:val="en-US"/>
          </w:rPr>
          <w:t>SNet</w:t>
        </w:r>
        <w:r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0FE12C" w14:textId="1CBDEB0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0" w:history="1">
        <w:r w:rsidRPr="00BC3A00">
          <w:rPr>
            <w:rStyle w:val="Hyperlink"/>
            <w:noProof/>
          </w:rPr>
          <w:t xml:space="preserve">Слика 4.6 </w:t>
        </w:r>
        <w:r w:rsidRPr="00BC3A00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BC3A00">
          <w:rPr>
            <w:rStyle w:val="Hyperlink"/>
            <w:noProof/>
            <w:lang w:val="en-US"/>
          </w:rPr>
          <w:t>SNetT</w:t>
        </w:r>
        <w:r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3E3A37" w14:textId="3DF2202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1" w:history="1">
        <w:r w:rsidRPr="00BC3A00">
          <w:rPr>
            <w:rStyle w:val="Hyperlink"/>
            <w:noProof/>
          </w:rPr>
          <w:t>Слика 4.7</w:t>
        </w:r>
        <w:r w:rsidRPr="00BC3A00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BC3A00">
          <w:rPr>
            <w:rStyle w:val="Hyperlink"/>
            <w:noProof/>
            <w:lang w:val="en-US"/>
          </w:rPr>
          <w:t>SNetF</w:t>
        </w:r>
        <w:r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14C12AC" w14:textId="0DC0D84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2" w:history="1">
        <w:r w:rsidRPr="00BC3A00">
          <w:rPr>
            <w:rStyle w:val="Hyperlink"/>
            <w:noProof/>
          </w:rPr>
          <w:t xml:space="preserve">Слика 4.8 </w:t>
        </w:r>
        <w:r w:rsidRPr="00BC3A00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BC3A00">
          <w:rPr>
            <w:rStyle w:val="Hyperlink"/>
            <w:noProof/>
            <w:lang w:val="en-US"/>
          </w:rPr>
          <w:t>UserNet</w:t>
        </w:r>
        <w:r w:rsidRPr="00BC3A00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E74F6EC" w14:textId="492B5E2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3" w:history="1">
        <w:r w:rsidRPr="00BC3A00">
          <w:rPr>
            <w:rStyle w:val="Hyperlink"/>
            <w:noProof/>
          </w:rPr>
          <w:t>Слика 4.9 K</w:t>
        </w:r>
        <w:r w:rsidRPr="00BC3A00">
          <w:rPr>
            <w:rStyle w:val="Hyperlink"/>
            <w:noProof/>
            <w:lang w:val="sr-Cyrl-RS"/>
          </w:rPr>
          <w:t>оефицијент</w:t>
        </w:r>
        <w:r w:rsidRPr="00BC3A00">
          <w:rPr>
            <w:rStyle w:val="Hyperlink"/>
            <w:noProof/>
            <w:lang w:val="sr-Latn-RS"/>
          </w:rPr>
          <w:t xml:space="preserve"> </w:t>
        </w:r>
        <w:r w:rsidRPr="00BC3A00">
          <w:rPr>
            <w:rStyle w:val="Hyperlink"/>
            <w:noProof/>
            <w:lang w:val="sr-Cyrl-RS"/>
          </w:rPr>
          <w:t xml:space="preserve">клуба богатих мреже </w:t>
        </w:r>
        <w:r w:rsidRPr="00BC3A0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8319C8B" w14:textId="7A002192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4" w:history="1">
        <w:r w:rsidRPr="00BC3A00">
          <w:rPr>
            <w:rStyle w:val="Hyperlink"/>
            <w:noProof/>
          </w:rPr>
          <w:t xml:space="preserve">Слика 4.10 </w:t>
        </w:r>
        <w:r w:rsidRPr="00BC3A00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BC3A00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4F5983" w14:textId="1F5321A2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5" w:history="1">
        <w:r w:rsidRPr="00BC3A00">
          <w:rPr>
            <w:rStyle w:val="Hyperlink"/>
            <w:noProof/>
          </w:rPr>
          <w:t xml:space="preserve">Слика 4.11 </w:t>
        </w:r>
        <w:r w:rsidRPr="00BC3A00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BC3A00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29C857" w14:textId="01C2D6BC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6" w:history="1">
        <w:r w:rsidRPr="00BC3A00">
          <w:rPr>
            <w:rStyle w:val="Hyperlink"/>
            <w:noProof/>
          </w:rPr>
          <w:t xml:space="preserve">Слика 4.12 </w:t>
        </w:r>
        <w:r w:rsidRPr="00BC3A00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Pr="00BC3A0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F76B9A" w14:textId="3B89863F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7" w:history="1">
        <w:r w:rsidRPr="00BC3A00">
          <w:rPr>
            <w:rStyle w:val="Hyperlink"/>
            <w:noProof/>
          </w:rPr>
          <w:t>Слика 4.13 Дистрибуција чворова по степену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E7BD0D" w14:textId="32C7232B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8" w:history="1">
        <w:r w:rsidRPr="00BC3A00">
          <w:rPr>
            <w:rStyle w:val="Hyperlink"/>
            <w:noProof/>
          </w:rPr>
          <w:t>Слика 4.14 Дистрибуција чворова по степену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4C67D9" w14:textId="1F0C923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49" w:history="1">
        <w:r w:rsidRPr="00BC3A00">
          <w:rPr>
            <w:rStyle w:val="Hyperlink"/>
            <w:noProof/>
          </w:rPr>
          <w:t>Слика 4.15 Дистрибуција чворова по степену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738DEA6" w14:textId="0FD5C6F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0" w:history="1">
        <w:r w:rsidRPr="00BC3A00">
          <w:rPr>
            <w:rStyle w:val="Hyperlink"/>
            <w:noProof/>
          </w:rPr>
          <w:t xml:space="preserve">Слика 4.16 </w:t>
        </w:r>
        <w:r w:rsidRPr="00BC3A00">
          <w:rPr>
            <w:rStyle w:val="Hyperlink"/>
            <w:noProof/>
            <w:lang w:val="sr-Cyrl-RS"/>
          </w:rPr>
          <w:t>Хабови мреже</w:t>
        </w:r>
        <w:r w:rsidRPr="00BC3A00">
          <w:rPr>
            <w:rStyle w:val="Hyperlink"/>
            <w:noProof/>
          </w:rPr>
          <w:t xml:space="preserve">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BC278F2" w14:textId="1ACF739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1" w:history="1">
        <w:r w:rsidRPr="00BC3A00">
          <w:rPr>
            <w:rStyle w:val="Hyperlink"/>
            <w:noProof/>
          </w:rPr>
          <w:t xml:space="preserve">Слика 4.17 </w:t>
        </w:r>
        <w:r w:rsidRPr="00BC3A00">
          <w:rPr>
            <w:rStyle w:val="Hyperlink"/>
            <w:noProof/>
            <w:lang w:val="sr-Cyrl-RS"/>
          </w:rPr>
          <w:t xml:space="preserve">Хабови мреже </w:t>
        </w:r>
        <w:r w:rsidRPr="00BC3A00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EA6B24F" w14:textId="6A157EE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2" w:history="1">
        <w:r w:rsidRPr="00BC3A00">
          <w:rPr>
            <w:rStyle w:val="Hyperlink"/>
            <w:noProof/>
          </w:rPr>
          <w:t>Слика 4.18 Хабови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1344BC" w14:textId="4790910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3" w:history="1">
        <w:r w:rsidRPr="00BC3A00">
          <w:rPr>
            <w:rStyle w:val="Hyperlink"/>
            <w:noProof/>
          </w:rPr>
          <w:t>Слика 4.19 Хабови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40B771" w14:textId="668ACC7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4" w:history="1">
        <w:r w:rsidRPr="00BC3A00">
          <w:rPr>
            <w:rStyle w:val="Hyperlink"/>
            <w:noProof/>
          </w:rPr>
          <w:t xml:space="preserve">Слика 6.1 </w:t>
        </w:r>
        <w:r w:rsidRPr="00BC3A00">
          <w:rPr>
            <w:rStyle w:val="Hyperlink"/>
            <w:noProof/>
            <w:lang w:val="sr-Cyrl-RS"/>
          </w:rPr>
          <w:t xml:space="preserve">Спектрална анализа мреже </w:t>
        </w:r>
        <w:r w:rsidRPr="00BC3A0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FCA270B" w14:textId="014D847F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5" w:history="1">
        <w:r w:rsidRPr="00BC3A00">
          <w:rPr>
            <w:rStyle w:val="Hyperlink"/>
            <w:noProof/>
          </w:rPr>
          <w:t xml:space="preserve">Слика 6.2 </w:t>
        </w:r>
        <w:r w:rsidRPr="00BC3A00">
          <w:rPr>
            <w:rStyle w:val="Hyperlink"/>
            <w:noProof/>
            <w:lang w:val="sr-Cyrl-RS"/>
          </w:rPr>
          <w:t xml:space="preserve">Дендрограм </w:t>
        </w:r>
        <w:r w:rsidRPr="00BC3A00">
          <w:rPr>
            <w:rStyle w:val="Hyperlink"/>
            <w:noProof/>
            <w:lang w:val="en-US"/>
          </w:rPr>
          <w:t xml:space="preserve">SNetT </w:t>
        </w:r>
        <w:r w:rsidRPr="00BC3A00">
          <w:rPr>
            <w:rStyle w:val="Hyperlink"/>
            <w:noProof/>
            <w:lang w:val="sr-Cyrl-RS"/>
          </w:rPr>
          <w:t>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948A54A" w14:textId="2C7B2CF2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6" w:history="1">
        <w:r w:rsidRPr="00BC3A00">
          <w:rPr>
            <w:rStyle w:val="Hyperlink"/>
            <w:noProof/>
          </w:rPr>
          <w:t>Слика 6.3</w:t>
        </w:r>
        <w:r w:rsidRPr="00BC3A00">
          <w:rPr>
            <w:rStyle w:val="Hyperlink"/>
            <w:noProof/>
            <w:lang w:val="sr-Cyrl-RS"/>
          </w:rPr>
          <w:t xml:space="preserve"> Спектрална анализа мрежа </w:t>
        </w:r>
        <w:r w:rsidRPr="00BC3A00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2F9EEFD" w14:textId="5A5BAE01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7" w:history="1">
        <w:r w:rsidRPr="00BC3A00">
          <w:rPr>
            <w:rStyle w:val="Hyperlink"/>
            <w:noProof/>
          </w:rPr>
          <w:t>Слика 6.4</w:t>
        </w:r>
        <w:r w:rsidRPr="00BC3A00">
          <w:rPr>
            <w:rStyle w:val="Hyperlink"/>
            <w:noProof/>
            <w:lang w:val="sr-Cyrl-RS"/>
          </w:rPr>
          <w:t xml:space="preserve"> Спектрална анализа мреже SNet</w:t>
        </w:r>
        <w:r w:rsidRPr="00BC3A00">
          <w:rPr>
            <w:rStyle w:val="Hyperlink"/>
            <w:noProof/>
            <w:lang w:val="sr-Latn-RS"/>
          </w:rPr>
          <w:t>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5210FD" w14:textId="4B22A40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8" w:history="1">
        <w:r w:rsidRPr="00BC3A00">
          <w:rPr>
            <w:rStyle w:val="Hyperlink"/>
            <w:noProof/>
          </w:rPr>
          <w:t>Слика 6.5 Кластерисање мреже SNet 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C6292C6" w14:textId="6DD7F14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59" w:history="1">
        <w:r w:rsidRPr="00BC3A00">
          <w:rPr>
            <w:rStyle w:val="Hyperlink"/>
            <w:noProof/>
          </w:rPr>
          <w:t>Слика 6.6</w:t>
        </w:r>
        <w:r w:rsidRPr="00BC3A00">
          <w:rPr>
            <w:rStyle w:val="Hyperlink"/>
            <w:noProof/>
            <w:lang w:val="sr-Cyrl-RS"/>
          </w:rPr>
          <w:t xml:space="preserve"> Кластерисање мреже </w:t>
        </w:r>
        <w:r w:rsidRPr="00BC3A00">
          <w:rPr>
            <w:rStyle w:val="Hyperlink"/>
            <w:noProof/>
            <w:lang w:val="en-US"/>
          </w:rPr>
          <w:t xml:space="preserve">SNetF </w:t>
        </w:r>
        <w:r w:rsidRPr="00BC3A00">
          <w:rPr>
            <w:rStyle w:val="Hyperlink"/>
            <w:noProof/>
            <w:lang w:val="sr-Cyrl-RS"/>
          </w:rPr>
          <w:t>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CA5B71C" w14:textId="6E48454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0" w:history="1">
        <w:r w:rsidRPr="00BC3A00">
          <w:rPr>
            <w:rStyle w:val="Hyperlink"/>
            <w:noProof/>
          </w:rPr>
          <w:t>Слика 6.7</w:t>
        </w:r>
        <w:r w:rsidRPr="00BC3A00">
          <w:rPr>
            <w:rStyle w:val="Hyperlink"/>
            <w:noProof/>
            <w:lang w:val="sr-Cyrl-RS"/>
          </w:rPr>
          <w:t xml:space="preserve"> Кластерисање мреже </w:t>
        </w:r>
        <w:r w:rsidRPr="00BC3A00">
          <w:rPr>
            <w:rStyle w:val="Hyperlink"/>
            <w:noProof/>
            <w:lang w:val="en-US"/>
          </w:rPr>
          <w:t>UserNet</w:t>
        </w:r>
        <w:r w:rsidRPr="00BC3A00">
          <w:rPr>
            <w:rStyle w:val="Hyperlink"/>
            <w:noProof/>
            <w:lang w:val="sr-Cyrl-RS"/>
          </w:rPr>
          <w:t xml:space="preserve"> 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C6E6658" w14:textId="22BFF1D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1" w:history="1">
        <w:r w:rsidRPr="00BC3A00">
          <w:rPr>
            <w:rStyle w:val="Hyperlink"/>
            <w:noProof/>
          </w:rPr>
          <w:t xml:space="preserve">Слика 7.1 </w:t>
        </w:r>
        <w:r w:rsidRPr="00BC3A00">
          <w:rPr>
            <w:rStyle w:val="Hyperlink"/>
            <w:noProof/>
            <w:lang w:val="sr-Cyrl-RS"/>
          </w:rPr>
          <w:t xml:space="preserve">Чворови мреже </w:t>
        </w:r>
        <w:r w:rsidRPr="00BC3A00">
          <w:rPr>
            <w:rStyle w:val="Hyperlink"/>
            <w:noProof/>
            <w:lang w:val="sr-Latn-RS"/>
          </w:rPr>
          <w:t xml:space="preserve">SNetT </w:t>
        </w:r>
        <w:r w:rsidRPr="00BC3A00">
          <w:rPr>
            <w:rStyle w:val="Hyperlink"/>
            <w:noProof/>
            <w:lang w:val="sr-Cyrl-RS"/>
          </w:rPr>
          <w:t xml:space="preserve">унутар мреже </w:t>
        </w:r>
        <w:r w:rsidRPr="00BC3A0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525D38C" w14:textId="52590826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81" w:name="_Toc95842105"/>
      <w:r>
        <w:lastRenderedPageBreak/>
        <w:t>Списак табела</w:t>
      </w:r>
      <w:bookmarkEnd w:id="81"/>
    </w:p>
    <w:p w14:paraId="41BED8C3" w14:textId="702733A6" w:rsidR="003F3107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842062" w:history="1">
        <w:r w:rsidR="003F3107" w:rsidRPr="003A77F6">
          <w:rPr>
            <w:rStyle w:val="Hyperlink"/>
            <w:noProof/>
          </w:rPr>
          <w:t xml:space="preserve">Табела 1.1 </w:t>
        </w:r>
        <w:r w:rsidR="003F3107" w:rsidRPr="003A77F6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3F3107">
          <w:rPr>
            <w:noProof/>
            <w:webHidden/>
          </w:rPr>
          <w:tab/>
        </w:r>
        <w:r w:rsidR="003F3107">
          <w:rPr>
            <w:noProof/>
            <w:webHidden/>
          </w:rPr>
          <w:fldChar w:fldCharType="begin"/>
        </w:r>
        <w:r w:rsidR="003F3107">
          <w:rPr>
            <w:noProof/>
            <w:webHidden/>
          </w:rPr>
          <w:instrText xml:space="preserve"> PAGEREF _Toc95842062 \h </w:instrText>
        </w:r>
        <w:r w:rsidR="003F3107">
          <w:rPr>
            <w:noProof/>
            <w:webHidden/>
          </w:rPr>
        </w:r>
        <w:r w:rsidR="003F3107">
          <w:rPr>
            <w:noProof/>
            <w:webHidden/>
          </w:rPr>
          <w:fldChar w:fldCharType="separate"/>
        </w:r>
        <w:r w:rsidR="003F3107">
          <w:rPr>
            <w:noProof/>
            <w:webHidden/>
          </w:rPr>
          <w:t>4</w:t>
        </w:r>
        <w:r w:rsidR="003F3107">
          <w:rPr>
            <w:noProof/>
            <w:webHidden/>
          </w:rPr>
          <w:fldChar w:fldCharType="end"/>
        </w:r>
      </w:hyperlink>
    </w:p>
    <w:p w14:paraId="518E77F2" w14:textId="0319096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3" w:history="1">
        <w:r w:rsidRPr="003A77F6">
          <w:rPr>
            <w:rStyle w:val="Hyperlink"/>
            <w:noProof/>
          </w:rPr>
          <w:t>Табела 2.1</w:t>
        </w:r>
        <w:r w:rsidRPr="003A77F6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9C6736" w14:textId="3896B2BD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4" w:history="1">
        <w:r w:rsidRPr="003A77F6">
          <w:rPr>
            <w:rStyle w:val="Hyperlink"/>
            <w:noProof/>
          </w:rPr>
          <w:t xml:space="preserve">Табела 3.1 </w:t>
        </w:r>
        <w:r w:rsidRPr="003A77F6">
          <w:rPr>
            <w:rStyle w:val="Hyperlink"/>
            <w:noProof/>
            <w:lang w:val="sr-Cyrl-RS"/>
          </w:rPr>
          <w:t>Анализа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307CD3" w14:textId="43B6635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5" w:history="1">
        <w:r w:rsidRPr="003A77F6">
          <w:rPr>
            <w:rStyle w:val="Hyperlink"/>
            <w:noProof/>
          </w:rPr>
          <w:t>Табела 3.2</w:t>
        </w:r>
        <w:r w:rsidRPr="003A77F6">
          <w:rPr>
            <w:rStyle w:val="Hyperlink"/>
            <w:noProof/>
            <w:lang w:val="sr-Cyrl-RS"/>
          </w:rPr>
          <w:t xml:space="preserve"> Анализа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318E50" w14:textId="2EBE2ABC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6" w:history="1">
        <w:r w:rsidRPr="003A77F6">
          <w:rPr>
            <w:rStyle w:val="Hyperlink"/>
            <w:noProof/>
          </w:rPr>
          <w:t>Табела 3.3</w:t>
        </w:r>
        <w:r w:rsidRPr="003A77F6">
          <w:rPr>
            <w:rStyle w:val="Hyperlink"/>
            <w:noProof/>
            <w:lang w:val="sr-Cyrl-RS"/>
          </w:rPr>
          <w:t xml:space="preserve"> Најактивнији корисници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2D3682" w14:textId="02D3F6CC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7" w:history="1">
        <w:r w:rsidRPr="003A77F6">
          <w:rPr>
            <w:rStyle w:val="Hyperlink"/>
            <w:noProof/>
          </w:rPr>
          <w:t>Табела 3.4</w:t>
        </w:r>
        <w:r w:rsidRPr="003A77F6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90C97B" w14:textId="4A25430B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8" w:history="1">
        <w:r w:rsidRPr="003A77F6">
          <w:rPr>
            <w:rStyle w:val="Hyperlink"/>
            <w:noProof/>
          </w:rPr>
          <w:t xml:space="preserve">Табела 4.1 </w:t>
        </w:r>
        <w:r w:rsidRPr="003A77F6">
          <w:rPr>
            <w:rStyle w:val="Hyperlink"/>
            <w:noProof/>
            <w:lang w:val="sr-Cyrl-RS"/>
          </w:rPr>
          <w:t>Густина и дијаметар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58E4C9F" w14:textId="27AE941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69" w:history="1">
        <w:r w:rsidRPr="003A77F6">
          <w:rPr>
            <w:rStyle w:val="Hyperlink"/>
            <w:noProof/>
          </w:rPr>
          <w:t>Табела 4.2</w:t>
        </w:r>
        <w:r w:rsidRPr="003A77F6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F1E60E7" w14:textId="52CA3FD0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0" w:history="1">
        <w:r w:rsidRPr="003A77F6">
          <w:rPr>
            <w:rStyle w:val="Hyperlink"/>
            <w:noProof/>
          </w:rPr>
          <w:t>Табела 4.3</w:t>
        </w:r>
        <w:r w:rsidRPr="003A77F6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78628B" w14:textId="23C4D54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1" w:history="1">
        <w:r w:rsidRPr="003A77F6">
          <w:rPr>
            <w:rStyle w:val="Hyperlink"/>
            <w:noProof/>
          </w:rPr>
          <w:t>Табела 4.4 A</w:t>
        </w:r>
        <w:r w:rsidRPr="003A77F6">
          <w:rPr>
            <w:rStyle w:val="Hyperlink"/>
            <w:noProof/>
            <w:lang w:val="sr-Cyrl-RS"/>
          </w:rPr>
          <w:t>сортативност по степену чвора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4696C99" w14:textId="5CFF55E7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2" w:history="1">
        <w:r w:rsidRPr="003A77F6">
          <w:rPr>
            <w:rStyle w:val="Hyperlink"/>
            <w:noProof/>
          </w:rPr>
          <w:t xml:space="preserve">Табела 4.5 </w:t>
        </w:r>
        <w:r w:rsidRPr="003A77F6">
          <w:rPr>
            <w:rStyle w:val="Hyperlink"/>
            <w:noProof/>
            <w:lang w:val="sr-Cyrl-RS"/>
          </w:rPr>
          <w:t xml:space="preserve">Преглед </w:t>
        </w:r>
        <w:r w:rsidRPr="003A77F6">
          <w:rPr>
            <w:rStyle w:val="Hyperlink"/>
            <w:noProof/>
            <w:lang w:val="sr-Latn-RS"/>
          </w:rPr>
          <w:t>scale-free</w:t>
        </w:r>
        <w:r w:rsidRPr="003A77F6">
          <w:rPr>
            <w:rStyle w:val="Hyperlink"/>
            <w:noProof/>
            <w:lang w:val="sr-Cyrl-RS"/>
          </w:rPr>
          <w:t xml:space="preserve"> особине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781E65" w14:textId="4256A38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3" w:history="1">
        <w:r w:rsidRPr="003A77F6">
          <w:rPr>
            <w:rStyle w:val="Hyperlink"/>
            <w:noProof/>
          </w:rPr>
          <w:t xml:space="preserve">Табела 5.1 </w:t>
        </w:r>
        <w:r w:rsidRPr="003A77F6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Pr="003A77F6">
          <w:rPr>
            <w:rStyle w:val="Hyperlink"/>
            <w:noProof/>
            <w:lang w:val="sr-Latn-RS"/>
          </w:rPr>
          <w:t xml:space="preserve">SNet </w:t>
        </w:r>
        <w:r w:rsidRPr="003A77F6">
          <w:rPr>
            <w:rStyle w:val="Hyperlink"/>
            <w:noProof/>
            <w:lang w:val="sr-Cyrl-RS"/>
          </w:rPr>
          <w:t>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A32E958" w14:textId="1E192C0B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4" w:history="1">
        <w:r w:rsidRPr="003A77F6">
          <w:rPr>
            <w:rStyle w:val="Hyperlink"/>
            <w:noProof/>
          </w:rPr>
          <w:t>Табела 5.2 Преглед најважнијих актера мреже SNetF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2EE176" w14:textId="2C41CAB5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5" w:history="1">
        <w:r w:rsidRPr="003A77F6">
          <w:rPr>
            <w:rStyle w:val="Hyperlink"/>
            <w:noProof/>
          </w:rPr>
          <w:t>Табела 5.3 Преглед најважнијих актера мреже SNetT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8C3586" w14:textId="001CEB51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6" w:history="1">
        <w:r w:rsidRPr="003A77F6">
          <w:rPr>
            <w:rStyle w:val="Hyperlink"/>
            <w:noProof/>
          </w:rPr>
          <w:t>Табела 5.4 Преглед најважнијих актера мреже UserNet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8EE1E5D" w14:textId="2B4E6643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7" w:history="1">
        <w:r w:rsidRPr="003A77F6">
          <w:rPr>
            <w:rStyle w:val="Hyperlink"/>
            <w:noProof/>
          </w:rPr>
          <w:t xml:space="preserve">Табела 5.5 </w:t>
        </w:r>
        <w:r w:rsidRPr="003A77F6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Pr="003A77F6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20F909C" w14:textId="147C059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8" w:history="1">
        <w:r w:rsidRPr="003A77F6">
          <w:rPr>
            <w:rStyle w:val="Hyperlink"/>
            <w:noProof/>
          </w:rPr>
          <w:t>Табела 5.6 Централност по сопственом вектору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A2B5457" w14:textId="30D176E3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79" w:history="1">
        <w:r w:rsidRPr="003A77F6">
          <w:rPr>
            <w:rStyle w:val="Hyperlink"/>
            <w:noProof/>
          </w:rPr>
          <w:t>Табела 5.7 Централност по сопственом вектору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B4F52C4" w14:textId="07AFDDC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0" w:history="1">
        <w:r w:rsidRPr="003A77F6">
          <w:rPr>
            <w:rStyle w:val="Hyperlink"/>
            <w:noProof/>
          </w:rPr>
          <w:t>Табела 5.8 Централност по сопственом вектору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D270CC9" w14:textId="2E692BAC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1" w:history="1">
        <w:r w:rsidRPr="003A77F6">
          <w:rPr>
            <w:rStyle w:val="Hyperlink"/>
            <w:noProof/>
          </w:rPr>
          <w:t xml:space="preserve">Табела 5.9 Katz </w:t>
        </w:r>
        <w:r w:rsidRPr="003A77F6">
          <w:rPr>
            <w:rStyle w:val="Hyperlink"/>
            <w:noProof/>
            <w:lang w:val="sr-Cyrl-RS"/>
          </w:rPr>
          <w:t>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E223DDB" w14:textId="5841F88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2" w:history="1">
        <w:r w:rsidRPr="003A77F6">
          <w:rPr>
            <w:rStyle w:val="Hyperlink"/>
            <w:noProof/>
          </w:rPr>
          <w:t xml:space="preserve">Табела 5.10 </w:t>
        </w:r>
        <w:r w:rsidRPr="003A77F6">
          <w:rPr>
            <w:rStyle w:val="Hyperlink"/>
            <w:noProof/>
            <w:lang w:val="sr-Cyrl-RS"/>
          </w:rPr>
          <w:t xml:space="preserve">Модификована </w:t>
        </w:r>
        <w:r w:rsidRPr="003A77F6">
          <w:rPr>
            <w:rStyle w:val="Hyperlink"/>
            <w:noProof/>
          </w:rPr>
          <w:t>Katz централност мреже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2ABD54B" w14:textId="57371DD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3" w:history="1">
        <w:r w:rsidRPr="003A77F6">
          <w:rPr>
            <w:rStyle w:val="Hyperlink"/>
            <w:noProof/>
          </w:rPr>
          <w:t>Табела 5.11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229D2D" w14:textId="1BEFB10A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4" w:history="1">
        <w:r w:rsidRPr="003A77F6">
          <w:rPr>
            <w:rStyle w:val="Hyperlink"/>
            <w:noProof/>
          </w:rPr>
          <w:t>Табела 5.12</w:t>
        </w:r>
        <w:r w:rsidRPr="003A77F6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F495CC" w14:textId="793EF5C2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5" w:history="1">
        <w:r w:rsidRPr="003A77F6">
          <w:rPr>
            <w:rStyle w:val="Hyperlink"/>
            <w:noProof/>
          </w:rPr>
          <w:t>Табела 5.13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12393C4" w14:textId="39E6D98E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6" w:history="1">
        <w:r w:rsidRPr="003A77F6">
          <w:rPr>
            <w:rStyle w:val="Hyperlink"/>
            <w:noProof/>
          </w:rPr>
          <w:t>Табела 5.14</w:t>
        </w:r>
        <w:r w:rsidRPr="003A77F6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CE8AC2E" w14:textId="304347BF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7" w:history="1">
        <w:r w:rsidRPr="003A77F6">
          <w:rPr>
            <w:rStyle w:val="Hyperlink"/>
            <w:noProof/>
          </w:rPr>
          <w:t>Табела 5.15 Katz централност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2242B7" w14:textId="089DCC3B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8" w:history="1">
        <w:r w:rsidRPr="003A77F6">
          <w:rPr>
            <w:rStyle w:val="Hyperlink"/>
            <w:noProof/>
          </w:rPr>
          <w:t>Табела 6.1</w:t>
        </w:r>
        <w:r w:rsidRPr="003A77F6">
          <w:rPr>
            <w:rStyle w:val="Hyperlink"/>
            <w:noProof/>
            <w:lang w:val="sr-Cyrl-RS"/>
          </w:rPr>
          <w:t xml:space="preserve"> Брокери мреже </w:t>
        </w:r>
        <w:r w:rsidRPr="003A77F6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E6656CC" w14:textId="646D9F18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89" w:history="1">
        <w:r w:rsidRPr="003A77F6">
          <w:rPr>
            <w:rStyle w:val="Hyperlink"/>
            <w:noProof/>
          </w:rPr>
          <w:t>Табела 6.2 Брокери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71CB4A9" w14:textId="4A8AF464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90" w:history="1">
        <w:r w:rsidRPr="003A77F6">
          <w:rPr>
            <w:rStyle w:val="Hyperlink"/>
            <w:noProof/>
          </w:rPr>
          <w:t>Табела 6.3 Брокери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34BAE9B" w14:textId="50A171B9" w:rsidR="003F3107" w:rsidRDefault="003F310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842091" w:history="1">
        <w:r w:rsidRPr="003A77F6">
          <w:rPr>
            <w:rStyle w:val="Hyperlink"/>
            <w:noProof/>
          </w:rPr>
          <w:t>Табела 6.4 Брокери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_Toc95842091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ABEDEF7" w14:textId="197649C7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C65AF0" w14:textId="77777777" w:rsidR="00486BE4" w:rsidRDefault="00486BE4">
      <w:r>
        <w:separator/>
      </w:r>
    </w:p>
    <w:p w14:paraId="319B5638" w14:textId="77777777" w:rsidR="00486BE4" w:rsidRDefault="00486BE4"/>
  </w:endnote>
  <w:endnote w:type="continuationSeparator" w:id="0">
    <w:p w14:paraId="656854C1" w14:textId="77777777" w:rsidR="00486BE4" w:rsidRDefault="00486BE4">
      <w:r>
        <w:continuationSeparator/>
      </w:r>
    </w:p>
    <w:p w14:paraId="6E8861C7" w14:textId="77777777" w:rsidR="00486BE4" w:rsidRDefault="00486BE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50C14" w14:textId="77777777" w:rsidR="00486BE4" w:rsidRDefault="00486BE4">
      <w:r>
        <w:separator/>
      </w:r>
    </w:p>
    <w:p w14:paraId="420D4B95" w14:textId="77777777" w:rsidR="00486BE4" w:rsidRDefault="00486BE4"/>
  </w:footnote>
  <w:footnote w:type="continuationSeparator" w:id="0">
    <w:p w14:paraId="53114545" w14:textId="77777777" w:rsidR="00486BE4" w:rsidRDefault="00486BE4">
      <w:r>
        <w:continuationSeparator/>
      </w:r>
    </w:p>
    <w:p w14:paraId="589B59F5" w14:textId="77777777" w:rsidR="00486BE4" w:rsidRDefault="00486BE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63B44ED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proofState w:spelling="clean" w:grammar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74357"/>
    <w:rsid w:val="00080C50"/>
    <w:rsid w:val="00082B5A"/>
    <w:rsid w:val="00084D3C"/>
    <w:rsid w:val="000860B4"/>
    <w:rsid w:val="0008720D"/>
    <w:rsid w:val="000919DF"/>
    <w:rsid w:val="00096733"/>
    <w:rsid w:val="00096FAA"/>
    <w:rsid w:val="000A46C2"/>
    <w:rsid w:val="000B0E6E"/>
    <w:rsid w:val="000B1246"/>
    <w:rsid w:val="000B5790"/>
    <w:rsid w:val="000C3FD6"/>
    <w:rsid w:val="000C6290"/>
    <w:rsid w:val="000D51FA"/>
    <w:rsid w:val="000D6C22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41C5"/>
    <w:rsid w:val="00187DF8"/>
    <w:rsid w:val="00190281"/>
    <w:rsid w:val="0019403C"/>
    <w:rsid w:val="00196C7A"/>
    <w:rsid w:val="001A5771"/>
    <w:rsid w:val="001A5810"/>
    <w:rsid w:val="001A7606"/>
    <w:rsid w:val="001B45FF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318C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57B8F"/>
    <w:rsid w:val="0036300C"/>
    <w:rsid w:val="0037293D"/>
    <w:rsid w:val="0037429E"/>
    <w:rsid w:val="00374335"/>
    <w:rsid w:val="0038314C"/>
    <w:rsid w:val="00384BF4"/>
    <w:rsid w:val="003854F8"/>
    <w:rsid w:val="0039080C"/>
    <w:rsid w:val="00391D3C"/>
    <w:rsid w:val="00394773"/>
    <w:rsid w:val="00395149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3F3107"/>
    <w:rsid w:val="00400739"/>
    <w:rsid w:val="004007B8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86BE4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B662E"/>
    <w:rsid w:val="005C08E1"/>
    <w:rsid w:val="005D1EC0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46E46"/>
    <w:rsid w:val="006535A2"/>
    <w:rsid w:val="00655895"/>
    <w:rsid w:val="00657309"/>
    <w:rsid w:val="00666F21"/>
    <w:rsid w:val="00673537"/>
    <w:rsid w:val="00682051"/>
    <w:rsid w:val="006850E6"/>
    <w:rsid w:val="006853CC"/>
    <w:rsid w:val="006925B0"/>
    <w:rsid w:val="00695259"/>
    <w:rsid w:val="006B116B"/>
    <w:rsid w:val="006B4184"/>
    <w:rsid w:val="006D0DE4"/>
    <w:rsid w:val="006D2273"/>
    <w:rsid w:val="006E4E15"/>
    <w:rsid w:val="006E59C0"/>
    <w:rsid w:val="006F0507"/>
    <w:rsid w:val="006F13E4"/>
    <w:rsid w:val="006F1DD0"/>
    <w:rsid w:val="006F5267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688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35DCB"/>
    <w:rsid w:val="00947CDF"/>
    <w:rsid w:val="0096022D"/>
    <w:rsid w:val="009705ED"/>
    <w:rsid w:val="00970AF4"/>
    <w:rsid w:val="00973F1C"/>
    <w:rsid w:val="0097755B"/>
    <w:rsid w:val="00977D0E"/>
    <w:rsid w:val="00983D6C"/>
    <w:rsid w:val="00984595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9F0E40"/>
    <w:rsid w:val="00A0252B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303B"/>
    <w:rsid w:val="00A47E10"/>
    <w:rsid w:val="00A57257"/>
    <w:rsid w:val="00A643FC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26C7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4667F"/>
    <w:rsid w:val="00C5324A"/>
    <w:rsid w:val="00C54ED6"/>
    <w:rsid w:val="00C55943"/>
    <w:rsid w:val="00C60B0F"/>
    <w:rsid w:val="00C6144D"/>
    <w:rsid w:val="00C61826"/>
    <w:rsid w:val="00C707C7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3DD"/>
    <w:rsid w:val="00C96742"/>
    <w:rsid w:val="00CA0D08"/>
    <w:rsid w:val="00CA298C"/>
    <w:rsid w:val="00CA4588"/>
    <w:rsid w:val="00CB6E46"/>
    <w:rsid w:val="00CB77B2"/>
    <w:rsid w:val="00CB794F"/>
    <w:rsid w:val="00CC033C"/>
    <w:rsid w:val="00CC42D2"/>
    <w:rsid w:val="00CC718B"/>
    <w:rsid w:val="00CD7E86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1FA7"/>
    <w:rsid w:val="00D32EA1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A7222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1C3E"/>
    <w:rsid w:val="00E041C7"/>
    <w:rsid w:val="00E11BBB"/>
    <w:rsid w:val="00E22503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6DB8"/>
    <w:rsid w:val="00E97554"/>
    <w:rsid w:val="00EB2C02"/>
    <w:rsid w:val="00EB7B5E"/>
    <w:rsid w:val="00EC0667"/>
    <w:rsid w:val="00EC3A81"/>
    <w:rsid w:val="00EC761C"/>
    <w:rsid w:val="00ED15CA"/>
    <w:rsid w:val="00EF7970"/>
    <w:rsid w:val="00F01B65"/>
    <w:rsid w:val="00F02C6E"/>
    <w:rsid w:val="00F06BB2"/>
    <w:rsid w:val="00F073D5"/>
    <w:rsid w:val="00F14385"/>
    <w:rsid w:val="00F23D57"/>
    <w:rsid w:val="00F31105"/>
    <w:rsid w:val="00F332CA"/>
    <w:rsid w:val="00F36F19"/>
    <w:rsid w:val="00F419FA"/>
    <w:rsid w:val="00F615D6"/>
    <w:rsid w:val="00F62922"/>
    <w:rsid w:val="00F63539"/>
    <w:rsid w:val="00F7184A"/>
    <w:rsid w:val="00F75D42"/>
    <w:rsid w:val="00F94ECD"/>
    <w:rsid w:val="00F96484"/>
    <w:rsid w:val="00F97941"/>
    <w:rsid w:val="00F97B91"/>
    <w:rsid w:val="00FA373F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4407</TotalTime>
  <Pages>48</Pages>
  <Words>5750</Words>
  <Characters>32780</Characters>
  <Application>Microsoft Office Word</Application>
  <DocSecurity>0</DocSecurity>
  <Lines>273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38454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79</cp:revision>
  <cp:lastPrinted>2010-03-22T09:00:00Z</cp:lastPrinted>
  <dcterms:created xsi:type="dcterms:W3CDTF">2022-01-30T11:51:00Z</dcterms:created>
  <dcterms:modified xsi:type="dcterms:W3CDTF">2022-02-15T17:28:00Z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