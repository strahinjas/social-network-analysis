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842092"/>
      <w:r>
        <w:lastRenderedPageBreak/>
        <w:t>Садржај</w:t>
      </w:r>
      <w:bookmarkEnd w:id="1"/>
    </w:p>
    <w:p w14:paraId="04AD2DE1" w14:textId="35FC31FE" w:rsidR="005B662E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842092" w:history="1">
        <w:r w:rsidR="005B662E" w:rsidRPr="00081836">
          <w:rPr>
            <w:rStyle w:val="Hyperlink"/>
            <w:noProof/>
          </w:rPr>
          <w:t>Садржај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_Toc95842092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2</w:t>
        </w:r>
        <w:r w:rsidR="005B662E">
          <w:rPr>
            <w:noProof/>
            <w:webHidden/>
          </w:rPr>
          <w:fldChar w:fldCharType="end"/>
        </w:r>
      </w:hyperlink>
    </w:p>
    <w:p w14:paraId="02C5CB69" w14:textId="75DF126C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093" w:history="1">
        <w:r w:rsidR="005B662E" w:rsidRPr="00081836">
          <w:rPr>
            <w:rStyle w:val="Hyperlink"/>
            <w:noProof/>
          </w:rPr>
          <w:t>1.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Чишћење података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_Toc95842093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3</w:t>
        </w:r>
        <w:r w:rsidR="005B662E">
          <w:rPr>
            <w:noProof/>
            <w:webHidden/>
          </w:rPr>
          <w:fldChar w:fldCharType="end"/>
        </w:r>
      </w:hyperlink>
    </w:p>
    <w:p w14:paraId="7919373C" w14:textId="10E3616A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094" w:history="1">
        <w:r w:rsidR="005B662E" w:rsidRPr="00081836">
          <w:rPr>
            <w:rStyle w:val="Hyperlink"/>
            <w:noProof/>
          </w:rPr>
          <w:t>2.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Моделовање мрежа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_Toc95842094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5</w:t>
        </w:r>
        <w:r w:rsidR="005B662E">
          <w:rPr>
            <w:noProof/>
            <w:webHidden/>
          </w:rPr>
          <w:fldChar w:fldCharType="end"/>
        </w:r>
      </w:hyperlink>
    </w:p>
    <w:p w14:paraId="5768EC90" w14:textId="0E7E23C9" w:rsidR="005B662E" w:rsidRDefault="00DE1CF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5" w:history="1">
        <w:r w:rsidR="005B662E" w:rsidRPr="00081836">
          <w:rPr>
            <w:rStyle w:val="Hyperlink"/>
            <w:noProof/>
            <w:lang w:val="sr-Latn-RS"/>
          </w:rPr>
          <w:t>2.1.</w:t>
        </w:r>
        <w:r w:rsidR="005B662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  <w:lang w:val="sr-Latn-RS"/>
          </w:rPr>
          <w:t>Subreddit network – SNet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_Toc95842095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5</w:t>
        </w:r>
        <w:r w:rsidR="005B662E">
          <w:rPr>
            <w:noProof/>
            <w:webHidden/>
          </w:rPr>
          <w:fldChar w:fldCharType="end"/>
        </w:r>
      </w:hyperlink>
    </w:p>
    <w:p w14:paraId="6F483324" w14:textId="52B88046" w:rsidR="005B662E" w:rsidRDefault="00DE1CF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6" w:history="1">
        <w:r w:rsidR="005B662E" w:rsidRPr="00081836">
          <w:rPr>
            <w:rStyle w:val="Hyperlink"/>
            <w:noProof/>
            <w:lang w:val="sr-Latn-RS"/>
          </w:rPr>
          <w:t>2.2.</w:t>
        </w:r>
        <w:r w:rsidR="005B662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  <w:lang w:val="sr-Latn-RS"/>
          </w:rPr>
          <w:t>Filtered subreddit network – SNetF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_Toc95842096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6</w:t>
        </w:r>
        <w:r w:rsidR="005B662E">
          <w:rPr>
            <w:noProof/>
            <w:webHidden/>
          </w:rPr>
          <w:fldChar w:fldCharType="end"/>
        </w:r>
      </w:hyperlink>
    </w:p>
    <w:p w14:paraId="3FDEDC52" w14:textId="5361F9E8" w:rsidR="005B662E" w:rsidRDefault="00DE1CF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7" w:history="1">
        <w:r w:rsidR="005B662E" w:rsidRPr="00081836">
          <w:rPr>
            <w:rStyle w:val="Hyperlink"/>
            <w:noProof/>
          </w:rPr>
          <w:t>2.3.</w:t>
        </w:r>
        <w:r w:rsidR="005B662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Targeted subreddit network – SNetT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_Toc95842097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8</w:t>
        </w:r>
        <w:r w:rsidR="005B662E">
          <w:rPr>
            <w:noProof/>
            <w:webHidden/>
          </w:rPr>
          <w:fldChar w:fldCharType="end"/>
        </w:r>
      </w:hyperlink>
    </w:p>
    <w:p w14:paraId="63B71386" w14:textId="01BA58BD" w:rsidR="005B662E" w:rsidRDefault="00DE1CFF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8" w:history="1">
        <w:r w:rsidR="005B662E" w:rsidRPr="00081836">
          <w:rPr>
            <w:rStyle w:val="Hyperlink"/>
            <w:noProof/>
          </w:rPr>
          <w:t>2.4.</w:t>
        </w:r>
        <w:r w:rsidR="005B662E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User network – UserNet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_Toc95842098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9</w:t>
        </w:r>
        <w:r w:rsidR="005B662E">
          <w:rPr>
            <w:noProof/>
            <w:webHidden/>
          </w:rPr>
          <w:fldChar w:fldCharType="end"/>
        </w:r>
      </w:hyperlink>
    </w:p>
    <w:p w14:paraId="0174DE70" w14:textId="5369EA6A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099" w:history="1">
        <w:r w:rsidR="005B662E" w:rsidRPr="00081836">
          <w:rPr>
            <w:rStyle w:val="Hyperlink"/>
            <w:noProof/>
          </w:rPr>
          <w:t>3.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Статистичка обрада података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_Toc95842099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10</w:t>
        </w:r>
        <w:r w:rsidR="005B662E">
          <w:rPr>
            <w:noProof/>
            <w:webHidden/>
          </w:rPr>
          <w:fldChar w:fldCharType="end"/>
        </w:r>
      </w:hyperlink>
    </w:p>
    <w:p w14:paraId="7B863198" w14:textId="57F69AB6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0" w:history="1">
        <w:r w:rsidR="005B662E" w:rsidRPr="00081836">
          <w:rPr>
            <w:rStyle w:val="Hyperlink"/>
            <w:noProof/>
          </w:rPr>
          <w:t>4.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Основна анализа моделованих мрежа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_Toc95842100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13</w:t>
        </w:r>
        <w:r w:rsidR="005B662E">
          <w:rPr>
            <w:noProof/>
            <w:webHidden/>
          </w:rPr>
          <w:fldChar w:fldCharType="end"/>
        </w:r>
      </w:hyperlink>
    </w:p>
    <w:p w14:paraId="66299C4A" w14:textId="75792AC3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1" w:history="1">
        <w:r w:rsidR="005B662E" w:rsidRPr="00081836">
          <w:rPr>
            <w:rStyle w:val="Hyperlink"/>
            <w:noProof/>
          </w:rPr>
          <w:t>5.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Анализа мера централности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_Toc95842101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27</w:t>
        </w:r>
        <w:r w:rsidR="005B662E">
          <w:rPr>
            <w:noProof/>
            <w:webHidden/>
          </w:rPr>
          <w:fldChar w:fldCharType="end"/>
        </w:r>
      </w:hyperlink>
    </w:p>
    <w:p w14:paraId="655DA2DD" w14:textId="53AD7230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2" w:history="1">
        <w:r w:rsidR="005B662E" w:rsidRPr="00081836">
          <w:rPr>
            <w:rStyle w:val="Hyperlink"/>
            <w:noProof/>
          </w:rPr>
          <w:t>6.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>Детекција комуна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_Toc95842102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35</w:t>
        </w:r>
        <w:r w:rsidR="005B662E">
          <w:rPr>
            <w:noProof/>
            <w:webHidden/>
          </w:rPr>
          <w:fldChar w:fldCharType="end"/>
        </w:r>
      </w:hyperlink>
    </w:p>
    <w:p w14:paraId="543DEC46" w14:textId="228E204A" w:rsidR="005B662E" w:rsidRDefault="00DE1CFF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3" w:history="1">
        <w:r w:rsidR="005B662E" w:rsidRPr="00081836">
          <w:rPr>
            <w:rStyle w:val="Hyperlink"/>
            <w:noProof/>
          </w:rPr>
          <w:t>7.</w:t>
        </w:r>
        <w:r w:rsidR="005B662E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5B662E" w:rsidRPr="00081836">
          <w:rPr>
            <w:rStyle w:val="Hyperlink"/>
            <w:noProof/>
          </w:rPr>
          <w:t xml:space="preserve">Поређење </w:t>
        </w:r>
        <w:r w:rsidR="005B662E" w:rsidRPr="00081836">
          <w:rPr>
            <w:rStyle w:val="Hyperlink"/>
            <w:noProof/>
            <w:lang w:val="sr-Latn-RS"/>
          </w:rPr>
          <w:t xml:space="preserve">SNet </w:t>
        </w:r>
        <w:r w:rsidR="005B662E" w:rsidRPr="00081836">
          <w:rPr>
            <w:rStyle w:val="Hyperlink"/>
            <w:noProof/>
          </w:rPr>
          <w:t xml:space="preserve">и </w:t>
        </w:r>
        <w:r w:rsidR="005B662E" w:rsidRPr="00081836">
          <w:rPr>
            <w:rStyle w:val="Hyperlink"/>
            <w:noProof/>
            <w:lang w:val="sr-Latn-RS"/>
          </w:rPr>
          <w:t xml:space="preserve">SNetT </w:t>
        </w:r>
        <w:r w:rsidR="005B662E" w:rsidRPr="00081836">
          <w:rPr>
            <w:rStyle w:val="Hyperlink"/>
            <w:noProof/>
          </w:rPr>
          <w:t>мрежа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_Toc95842103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45</w:t>
        </w:r>
        <w:r w:rsidR="005B662E">
          <w:rPr>
            <w:noProof/>
            <w:webHidden/>
          </w:rPr>
          <w:fldChar w:fldCharType="end"/>
        </w:r>
      </w:hyperlink>
    </w:p>
    <w:p w14:paraId="669E1A29" w14:textId="21F5AEE7" w:rsidR="005B662E" w:rsidRDefault="00DE1CF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4" w:history="1">
        <w:r w:rsidR="005B662E" w:rsidRPr="00081836">
          <w:rPr>
            <w:rStyle w:val="Hyperlink"/>
            <w:noProof/>
          </w:rPr>
          <w:t>Списак слика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_Toc95842104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47</w:t>
        </w:r>
        <w:r w:rsidR="005B662E">
          <w:rPr>
            <w:noProof/>
            <w:webHidden/>
          </w:rPr>
          <w:fldChar w:fldCharType="end"/>
        </w:r>
      </w:hyperlink>
    </w:p>
    <w:p w14:paraId="5A5E83D7" w14:textId="487290D4" w:rsidR="005B662E" w:rsidRDefault="00DE1CFF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5" w:history="1">
        <w:r w:rsidR="005B662E" w:rsidRPr="00081836">
          <w:rPr>
            <w:rStyle w:val="Hyperlink"/>
            <w:noProof/>
          </w:rPr>
          <w:t>Списак табела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_Toc95842105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48</w:t>
        </w:r>
        <w:r w:rsidR="005B662E">
          <w:rPr>
            <w:noProof/>
            <w:webHidden/>
          </w:rPr>
          <w:fldChar w:fldCharType="end"/>
        </w:r>
      </w:hyperlink>
    </w:p>
    <w:p w14:paraId="4BBB5149" w14:textId="76F4ACFD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84209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60F45516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842062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84209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84209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1AFF72EB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84202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84209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1C2190E3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84203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5FF9C4B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842063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6B4979C8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84203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84209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48CE0848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84203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842098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181CE27B" w:rsidR="004C0786" w:rsidRDefault="00D75892" w:rsidP="00D75892">
      <w:pPr>
        <w:pStyle w:val="Caption"/>
        <w:jc w:val="center"/>
      </w:pPr>
      <w:bookmarkStart w:id="18" w:name="_Toc9584203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84209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142BFCB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842064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6701042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6701043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20105DAA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842065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bookmarkStart w:id="22" w:name="_MON_1706690623"/>
    <w:bookmarkEnd w:id="22"/>
    <w:p w14:paraId="7865C27D" w14:textId="7A7CA8F4" w:rsidR="004F6514" w:rsidRDefault="006A45D0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35" type="#_x0000_t75" style="width:222.5pt;height:162pt" o:ole="">
            <v:imagedata r:id="rId24" o:title=""/>
          </v:shape>
          <o:OLEObject Type="Embed" ProgID="Excel.Sheet.12" ShapeID="_x0000_i1035" DrawAspect="Content" ObjectID="_1706701044" r:id="rId25"/>
        </w:object>
      </w:r>
      <w:r w:rsidR="002F6A3D">
        <w:tab/>
      </w:r>
      <w:r w:rsidR="002F6A3D"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6701045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FC1E9B" w:rsidRDefault="002F6A3D" w:rsidP="002C2AA7">
      <w:pPr>
        <w:pStyle w:val="Tekst"/>
        <w:ind w:firstLine="0"/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2234DB09" w:rsidR="00C2730D" w:rsidRDefault="00C2730D" w:rsidP="00C2730D">
      <w:pPr>
        <w:pStyle w:val="Caption"/>
        <w:keepNext/>
        <w:spacing w:line="360" w:lineRule="auto"/>
        <w:jc w:val="center"/>
      </w:pPr>
      <w:bookmarkStart w:id="23" w:name="_Toc95842066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rPr>
          <w:lang w:val="sr-Cyrl-RS"/>
        </w:rPr>
        <w:t xml:space="preserve"> Најактивнији корисници</w:t>
      </w:r>
      <w:bookmarkEnd w:id="23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6701046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7899D47E" w:rsidR="00B12041" w:rsidRDefault="000C6290" w:rsidP="000C6290">
      <w:pPr>
        <w:pStyle w:val="Caption"/>
        <w:jc w:val="center"/>
      </w:pPr>
      <w:bookmarkStart w:id="24" w:name="_Toc9584203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4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095BA6BA" w14:textId="4C7802EF" w:rsidR="00713E42" w:rsidRPr="00FC1E9B" w:rsidRDefault="004F6514" w:rsidP="00FC1E9B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23E9B12C" w14:textId="1DFAF248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5" w:name="_Toc95842067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5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5pt;height:162pt" o:ole="">
            <v:imagedata r:id="rId31" o:title=""/>
          </v:shape>
          <o:OLEObject Type="Embed" ProgID="Excel.Sheet.12" ShapeID="_x0000_i1030" DrawAspect="Content" ObjectID="_1706701047" r:id="rId32"/>
        </w:object>
      </w:r>
    </w:p>
    <w:p w14:paraId="3FA59E70" w14:textId="2A1B4E71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</w:t>
      </w:r>
      <w:proofErr w:type="spellStart"/>
      <w:proofErr w:type="gramStart"/>
      <w:r>
        <w:rPr>
          <w:lang w:val="en-US"/>
        </w:rPr>
        <w:t>num</w:t>
      </w:r>
      <w:proofErr w:type="gramEnd"/>
      <w:r>
        <w:rPr>
          <w:lang w:val="en-US"/>
        </w:rPr>
        <w:t>_comments</w:t>
      </w:r>
      <w:proofErr w:type="spellEnd"/>
      <w:r>
        <w:rPr>
          <w:lang w:val="en-US"/>
        </w:rPr>
        <w:t xml:space="preserve">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</w:t>
      </w:r>
      <w:r w:rsidR="00FC1E9B">
        <w:t>т</w:t>
      </w:r>
      <w:r w:rsidR="00947CDF">
        <w:t xml:space="preserve">ног </w:t>
      </w:r>
      <w:r w:rsidR="0004640B">
        <w:t>сета података</w:t>
      </w:r>
      <w:r w:rsidR="00FC1E9B">
        <w:t xml:space="preserve"> где су највероватније урачунати и коментари настали </w:t>
      </w:r>
      <w:r w:rsidR="007F6642">
        <w:t>након</w:t>
      </w:r>
      <w:r w:rsidR="00FC1E9B">
        <w:t xml:space="preserve"> 2008. године</w:t>
      </w:r>
    </w:p>
    <w:p w14:paraId="28CF5417" w14:textId="6C64343B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>сума коментара на објави, након филтрирања сета података</w:t>
      </w:r>
    </w:p>
    <w:p w14:paraId="4D788A0D" w14:textId="1085CA6E" w:rsidR="00F06BB2" w:rsidRDefault="00587615" w:rsidP="00C61826">
      <w:pPr>
        <w:pStyle w:val="Heading1"/>
      </w:pPr>
      <w:bookmarkStart w:id="26" w:name="_Toc9584210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6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495A27FF" w:rsidR="00112EDC" w:rsidRDefault="00112EDC" w:rsidP="00112EDC">
      <w:pPr>
        <w:pStyle w:val="Caption"/>
        <w:keepNext/>
        <w:spacing w:line="360" w:lineRule="auto"/>
        <w:jc w:val="center"/>
      </w:pPr>
      <w:bookmarkStart w:id="27" w:name="_Toc95842068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7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7693988B" w:rsidR="00C82D89" w:rsidRDefault="00C82D89" w:rsidP="00C82D89">
      <w:pPr>
        <w:pStyle w:val="Caption"/>
        <w:keepNext/>
        <w:spacing w:line="360" w:lineRule="auto"/>
        <w:jc w:val="center"/>
      </w:pPr>
      <w:bookmarkStart w:id="28" w:name="_Toc95842069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8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5E661C24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9" w:name="_Toc9584203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9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5DC78DE6" w:rsidR="002F0445" w:rsidRDefault="00124769" w:rsidP="00124769">
      <w:pPr>
        <w:pStyle w:val="Caption"/>
        <w:jc w:val="center"/>
        <w:rPr>
          <w:lang w:val="sr-Latn-RS"/>
        </w:rPr>
      </w:pPr>
      <w:bookmarkStart w:id="30" w:name="_Toc9584203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proofErr w:type="spellStart"/>
      <w:r w:rsidRPr="00A25555">
        <w:t>Величина</w:t>
      </w:r>
      <w:proofErr w:type="spellEnd"/>
      <w:r w:rsidRPr="00A25555">
        <w:t xml:space="preserve"> </w:t>
      </w:r>
      <w:proofErr w:type="spellStart"/>
      <w:r w:rsidRPr="00A25555">
        <w:t>компонената</w:t>
      </w:r>
      <w:proofErr w:type="spellEnd"/>
      <w:r w:rsidRPr="00A25555">
        <w:t xml:space="preserve"> </w:t>
      </w:r>
      <w:proofErr w:type="spellStart"/>
      <w:r w:rsidRPr="00A25555">
        <w:t>мреже</w:t>
      </w:r>
      <w:proofErr w:type="spellEnd"/>
      <w:r w:rsidRPr="00A25555">
        <w:t xml:space="preserve"> SNet</w:t>
      </w:r>
      <w:r>
        <w:t>F</w:t>
      </w:r>
      <w:bookmarkEnd w:id="30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659890E6" w:rsidR="002F0445" w:rsidRDefault="00124769" w:rsidP="00124769">
      <w:pPr>
        <w:pStyle w:val="Caption"/>
        <w:jc w:val="center"/>
      </w:pPr>
      <w:bookmarkStart w:id="31" w:name="_Toc9584203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r>
        <w:t xml:space="preserve"> </w:t>
      </w:r>
      <w:proofErr w:type="spellStart"/>
      <w:r w:rsidRPr="00AE0992">
        <w:t>Величина</w:t>
      </w:r>
      <w:proofErr w:type="spellEnd"/>
      <w:r w:rsidRPr="00AE0992">
        <w:t xml:space="preserve"> </w:t>
      </w:r>
      <w:proofErr w:type="spellStart"/>
      <w:r w:rsidRPr="00AE0992">
        <w:t>компонената</w:t>
      </w:r>
      <w:proofErr w:type="spellEnd"/>
      <w:r w:rsidRPr="00AE0992">
        <w:t xml:space="preserve"> </w:t>
      </w:r>
      <w:proofErr w:type="spellStart"/>
      <w:r w:rsidRPr="00AE0992">
        <w:t>мреже</w:t>
      </w:r>
      <w:proofErr w:type="spellEnd"/>
      <w:r w:rsidRPr="00AE0992">
        <w:t xml:space="preserve"> SNet</w:t>
      </w:r>
      <w:r>
        <w:t>T</w:t>
      </w:r>
      <w:bookmarkEnd w:id="31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02442E91" w:rsidR="002F0445" w:rsidRDefault="00124769" w:rsidP="00DB2B94">
      <w:pPr>
        <w:pStyle w:val="Caption"/>
        <w:spacing w:line="360" w:lineRule="auto"/>
        <w:jc w:val="center"/>
      </w:pPr>
      <w:bookmarkStart w:id="32" w:name="_Toc9584203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t xml:space="preserve"> </w:t>
      </w:r>
      <w:proofErr w:type="spellStart"/>
      <w:r w:rsidRPr="00303A5D">
        <w:t>Величина</w:t>
      </w:r>
      <w:proofErr w:type="spellEnd"/>
      <w:r w:rsidRPr="00303A5D">
        <w:t xml:space="preserve"> </w:t>
      </w:r>
      <w:proofErr w:type="spellStart"/>
      <w:r w:rsidRPr="00303A5D">
        <w:t>компонената</w:t>
      </w:r>
      <w:proofErr w:type="spellEnd"/>
      <w:r w:rsidRPr="00303A5D">
        <w:t xml:space="preserve"> </w:t>
      </w:r>
      <w:proofErr w:type="spellStart"/>
      <w:r w:rsidRPr="00303A5D">
        <w:t>мреже</w:t>
      </w:r>
      <w:proofErr w:type="spellEnd"/>
      <w:r w:rsidRPr="00303A5D">
        <w:t xml:space="preserve"> </w:t>
      </w:r>
      <w:r>
        <w:t>User</w:t>
      </w:r>
      <w:r w:rsidRPr="00303A5D">
        <w:t>Net</w:t>
      </w:r>
      <w:bookmarkEnd w:id="32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3B117AC6" w:rsidR="00C82D89" w:rsidRDefault="00C82D89" w:rsidP="00C82D89">
      <w:pPr>
        <w:pStyle w:val="Caption"/>
        <w:keepNext/>
        <w:spacing w:line="360" w:lineRule="auto"/>
        <w:jc w:val="center"/>
      </w:pPr>
      <w:bookmarkStart w:id="33" w:name="_Toc95842070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3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3B73D879" w:rsidR="00C835E9" w:rsidRDefault="00C835E9" w:rsidP="00C835E9">
      <w:pPr>
        <w:pStyle w:val="Caption"/>
        <w:jc w:val="center"/>
        <w:rPr>
          <w:lang w:val="sr-Cyrl-RS"/>
        </w:rPr>
      </w:pPr>
      <w:bookmarkStart w:id="34" w:name="_Toc9584203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C116A2">
        <w:rPr>
          <w:b/>
          <w:bCs/>
        </w:rPr>
        <w:fldChar w:fldCharType="begin"/>
      </w:r>
      <w:r w:rsidR="00673537" w:rsidRPr="00C116A2">
        <w:rPr>
          <w:b/>
          <w:bCs/>
        </w:rPr>
        <w:instrText xml:space="preserve"> REF _Ref95217854 \h  \* MERGEFORMAT </w:instrText>
      </w:r>
      <w:r w:rsidR="00673537" w:rsidRPr="00C116A2">
        <w:rPr>
          <w:b/>
          <w:bCs/>
        </w:rPr>
      </w:r>
      <w:r w:rsidR="00673537" w:rsidRPr="00C116A2">
        <w:rPr>
          <w:b/>
          <w:bCs/>
        </w:rPr>
        <w:fldChar w:fldCharType="separate"/>
      </w:r>
      <w:r w:rsidR="00673537" w:rsidRPr="00C116A2">
        <w:rPr>
          <w:b/>
          <w:bCs/>
        </w:rPr>
        <w:t xml:space="preserve">Слика </w:t>
      </w:r>
      <w:r w:rsidR="00673537" w:rsidRPr="00C116A2">
        <w:rPr>
          <w:b/>
          <w:bCs/>
          <w:noProof/>
        </w:rPr>
        <w:t>2</w:t>
      </w:r>
      <w:r w:rsidR="00673537" w:rsidRPr="00C116A2">
        <w:rPr>
          <w:b/>
          <w:bCs/>
        </w:rPr>
        <w:t>.</w:t>
      </w:r>
      <w:r w:rsidR="00673537" w:rsidRPr="00C116A2">
        <w:rPr>
          <w:b/>
          <w:bCs/>
          <w:noProof/>
        </w:rPr>
        <w:t>1</w:t>
      </w:r>
      <w:r w:rsidR="00673537" w:rsidRPr="00C116A2">
        <w:rPr>
          <w:b/>
          <w:bCs/>
        </w:rPr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2D982DCC" w:rsidR="0062383A" w:rsidRDefault="00C835E9" w:rsidP="0013731E">
      <w:pPr>
        <w:pStyle w:val="Caption"/>
        <w:jc w:val="center"/>
        <w:rPr>
          <w:lang w:val="sr-Cyrl-RS"/>
        </w:rPr>
      </w:pPr>
      <w:bookmarkStart w:id="35" w:name="_Toc9584204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7D1283B9" w:rsidR="00AE6523" w:rsidRDefault="0037429E" w:rsidP="0077138F">
      <w:pPr>
        <w:pStyle w:val="Caption"/>
        <w:jc w:val="center"/>
        <w:rPr>
          <w:lang w:val="sr-Cyrl-RS"/>
        </w:rPr>
      </w:pPr>
      <w:bookmarkStart w:id="36" w:name="_Toc9584204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2B924365" w:rsidR="0037429E" w:rsidRDefault="0037429E" w:rsidP="0077138F">
      <w:pPr>
        <w:pStyle w:val="Caption"/>
        <w:jc w:val="center"/>
        <w:rPr>
          <w:lang w:val="sr-Cyrl-RS"/>
        </w:rPr>
      </w:pPr>
      <w:bookmarkStart w:id="37" w:name="_Toc9584204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8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7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16D197E2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>слаб</w:t>
      </w:r>
      <w:r w:rsidR="00814A2A">
        <w:rPr>
          <w:lang w:val="sr-Cyrl-RS"/>
        </w:rPr>
        <w:t>иј</w:t>
      </w:r>
      <w:r w:rsidR="001341C4">
        <w:rPr>
          <w:lang w:val="sr-Cyrl-RS"/>
        </w:rPr>
        <w:t xml:space="preserve">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EF1E87">
        <w:rPr>
          <w:lang w:val="sr-Cyrl-RS"/>
        </w:rPr>
        <w:t>На основу тога можемо закључити да највероватније и не постоји неки систематични начин повезивања корисника, односно да је углавном насумичан.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72844AAF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C15C5">
              <w:t>ДА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062836EB" w:rsidR="0010293D" w:rsidRDefault="0010293D" w:rsidP="0010293D">
      <w:pPr>
        <w:pStyle w:val="Caption"/>
        <w:keepNext/>
        <w:spacing w:line="360" w:lineRule="auto"/>
        <w:jc w:val="center"/>
      </w:pPr>
      <w:bookmarkStart w:id="38" w:name="_Toc95842071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8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4DB9AD7F" w:rsidR="00DB0C01" w:rsidRDefault="00A12257" w:rsidP="00A12257">
      <w:pPr>
        <w:pStyle w:val="Caption"/>
        <w:jc w:val="center"/>
        <w:rPr>
          <w:lang w:val="sr-Latn-RS"/>
        </w:rPr>
      </w:pPr>
      <w:bookmarkStart w:id="39" w:name="_Toc9584204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9</w:t>
      </w:r>
      <w:r w:rsidR="009F0E40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9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664D2E3D" w:rsidR="00CC718B" w:rsidRDefault="00AA57AC" w:rsidP="00AA57AC">
      <w:pPr>
        <w:pStyle w:val="Caption"/>
        <w:jc w:val="center"/>
        <w:rPr>
          <w:lang w:val="sr-Latn-RS"/>
        </w:rPr>
      </w:pPr>
      <w:bookmarkStart w:id="40" w:name="_Toc9584204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10</w:t>
      </w:r>
      <w:r w:rsidR="009F0E40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40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2800983C" w:rsidR="00AA57AC" w:rsidRDefault="00AA57AC" w:rsidP="00AA57AC">
      <w:pPr>
        <w:pStyle w:val="Caption"/>
        <w:jc w:val="center"/>
        <w:rPr>
          <w:lang w:val="sr-Latn-RS"/>
        </w:rPr>
      </w:pPr>
      <w:bookmarkStart w:id="41" w:name="_Toc9584204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11</w:t>
      </w:r>
      <w:r w:rsidR="009F0E40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1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0FD86437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</w:t>
      </w:r>
      <w:r w:rsidR="00C33400">
        <w:t>с</w:t>
      </w:r>
      <w:r w:rsidR="00FE0364">
        <w:t xml:space="preserve">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242824E9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2" w:name="_Toc9584204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2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78A8EF07" w:rsidR="0032122D" w:rsidRDefault="00EB2C02" w:rsidP="00F419FA">
      <w:pPr>
        <w:pStyle w:val="Caption"/>
        <w:spacing w:line="480" w:lineRule="auto"/>
        <w:jc w:val="center"/>
      </w:pPr>
      <w:bookmarkStart w:id="43" w:name="_Toc9584204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13</w:t>
      </w:r>
      <w:r w:rsidR="009F0E40">
        <w:fldChar w:fldCharType="end"/>
      </w:r>
      <w:r>
        <w:t xml:space="preserve"> </w:t>
      </w:r>
      <w:proofErr w:type="spellStart"/>
      <w:r w:rsidRPr="00767324">
        <w:t>Дистрибуција</w:t>
      </w:r>
      <w:proofErr w:type="spellEnd"/>
      <w:r w:rsidRPr="00767324">
        <w:t xml:space="preserve"> </w:t>
      </w:r>
      <w:proofErr w:type="spellStart"/>
      <w:r w:rsidRPr="00767324">
        <w:t>чворова</w:t>
      </w:r>
      <w:proofErr w:type="spellEnd"/>
      <w:r w:rsidRPr="00767324">
        <w:t xml:space="preserve"> </w:t>
      </w:r>
      <w:proofErr w:type="spellStart"/>
      <w:r w:rsidRPr="00767324">
        <w:t>по</w:t>
      </w:r>
      <w:proofErr w:type="spellEnd"/>
      <w:r w:rsidRPr="00767324">
        <w:t xml:space="preserve"> </w:t>
      </w:r>
      <w:proofErr w:type="spellStart"/>
      <w:r w:rsidRPr="00767324">
        <w:t>степену</w:t>
      </w:r>
      <w:proofErr w:type="spellEnd"/>
      <w:r w:rsidRPr="00767324">
        <w:t xml:space="preserve"> </w:t>
      </w:r>
      <w:proofErr w:type="spellStart"/>
      <w:r w:rsidRPr="00767324">
        <w:t>мреже</w:t>
      </w:r>
      <w:proofErr w:type="spellEnd"/>
      <w:r w:rsidRPr="00767324">
        <w:t xml:space="preserve"> SNet</w:t>
      </w:r>
      <w:r>
        <w:t>F</w:t>
      </w:r>
      <w:bookmarkEnd w:id="43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3D06FA18" w:rsidR="00F419FA" w:rsidRDefault="00EB2C02" w:rsidP="00F419FA">
      <w:pPr>
        <w:pStyle w:val="Caption"/>
        <w:jc w:val="center"/>
      </w:pPr>
      <w:bookmarkStart w:id="44" w:name="_Toc9584204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14</w:t>
      </w:r>
      <w:r w:rsidR="009F0E40">
        <w:fldChar w:fldCharType="end"/>
      </w:r>
      <w:r>
        <w:t xml:space="preserve"> </w:t>
      </w:r>
      <w:proofErr w:type="spellStart"/>
      <w:r w:rsidRPr="00373CE4">
        <w:t>Дистрибуција</w:t>
      </w:r>
      <w:proofErr w:type="spellEnd"/>
      <w:r w:rsidRPr="00373CE4">
        <w:t xml:space="preserve"> </w:t>
      </w:r>
      <w:proofErr w:type="spellStart"/>
      <w:r w:rsidRPr="00373CE4">
        <w:t>чворова</w:t>
      </w:r>
      <w:proofErr w:type="spellEnd"/>
      <w:r w:rsidRPr="00373CE4">
        <w:t xml:space="preserve"> </w:t>
      </w:r>
      <w:proofErr w:type="spellStart"/>
      <w:r w:rsidRPr="00373CE4">
        <w:t>по</w:t>
      </w:r>
      <w:proofErr w:type="spellEnd"/>
      <w:r w:rsidRPr="00373CE4">
        <w:t xml:space="preserve"> </w:t>
      </w:r>
      <w:proofErr w:type="spellStart"/>
      <w:r w:rsidRPr="00373CE4">
        <w:t>степену</w:t>
      </w:r>
      <w:proofErr w:type="spellEnd"/>
      <w:r w:rsidRPr="00373CE4">
        <w:t xml:space="preserve"> </w:t>
      </w:r>
      <w:proofErr w:type="spellStart"/>
      <w:r w:rsidRPr="00373CE4">
        <w:t>мреже</w:t>
      </w:r>
      <w:proofErr w:type="spellEnd"/>
      <w:r w:rsidRPr="00373CE4">
        <w:t xml:space="preserve"> SNet</w:t>
      </w:r>
      <w:r>
        <w:t>T</w:t>
      </w:r>
      <w:bookmarkEnd w:id="44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24B0A0C2" w:rsidR="00EB2C02" w:rsidRDefault="00EB2C02" w:rsidP="00EB2C02">
      <w:pPr>
        <w:pStyle w:val="Caption"/>
        <w:jc w:val="center"/>
      </w:pPr>
      <w:bookmarkStart w:id="45" w:name="_Toc9584204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15</w:t>
      </w:r>
      <w:r w:rsidR="009F0E40">
        <w:fldChar w:fldCharType="end"/>
      </w:r>
      <w:r>
        <w:t xml:space="preserve"> </w:t>
      </w:r>
      <w:proofErr w:type="spellStart"/>
      <w:r w:rsidRPr="00832DA8">
        <w:t>Дистрибуција</w:t>
      </w:r>
      <w:proofErr w:type="spellEnd"/>
      <w:r w:rsidRPr="00832DA8">
        <w:t xml:space="preserve"> </w:t>
      </w:r>
      <w:proofErr w:type="spellStart"/>
      <w:r w:rsidRPr="00832DA8">
        <w:t>чворова</w:t>
      </w:r>
      <w:proofErr w:type="spellEnd"/>
      <w:r w:rsidRPr="00832DA8">
        <w:t xml:space="preserve"> </w:t>
      </w:r>
      <w:proofErr w:type="spellStart"/>
      <w:r w:rsidRPr="00832DA8">
        <w:t>по</w:t>
      </w:r>
      <w:proofErr w:type="spellEnd"/>
      <w:r w:rsidRPr="00832DA8">
        <w:t xml:space="preserve"> </w:t>
      </w:r>
      <w:proofErr w:type="spellStart"/>
      <w:r w:rsidRPr="00832DA8">
        <w:t>степену</w:t>
      </w:r>
      <w:proofErr w:type="spellEnd"/>
      <w:r w:rsidRPr="00832DA8">
        <w:t xml:space="preserve"> </w:t>
      </w:r>
      <w:proofErr w:type="spellStart"/>
      <w:r w:rsidRPr="00832DA8">
        <w:t>мреже</w:t>
      </w:r>
      <w:proofErr w:type="spellEnd"/>
      <w:r w:rsidRPr="00832DA8">
        <w:t xml:space="preserve"> </w:t>
      </w:r>
      <w:r>
        <w:t>UserNet</w:t>
      </w:r>
      <w:bookmarkEnd w:id="45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2D57334F" w:rsidR="006E59C0" w:rsidRDefault="006E59C0" w:rsidP="006E59C0">
      <w:pPr>
        <w:pStyle w:val="Caption"/>
        <w:keepNext/>
        <w:spacing w:line="360" w:lineRule="auto"/>
        <w:jc w:val="center"/>
      </w:pPr>
      <w:bookmarkStart w:id="46" w:name="_Toc95842072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6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26F0A0AB" w:rsidR="00932B01" w:rsidRDefault="00C2539B" w:rsidP="00C2539B">
      <w:pPr>
        <w:pStyle w:val="Caption"/>
        <w:jc w:val="center"/>
        <w:rPr>
          <w:noProof/>
        </w:rPr>
      </w:pPr>
      <w:bookmarkStart w:id="47" w:name="_Toc9584205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16</w:t>
      </w:r>
      <w:r w:rsidR="009F0E40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7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4CA8414B" w:rsidR="00C2539B" w:rsidRDefault="00C2539B" w:rsidP="00C2539B">
      <w:pPr>
        <w:pStyle w:val="Caption"/>
        <w:jc w:val="center"/>
        <w:rPr>
          <w:lang w:val="sr-Latn-RS"/>
        </w:rPr>
      </w:pPr>
      <w:bookmarkStart w:id="48" w:name="_Toc9584205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17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8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00FCE3EC" w:rsidR="00C2539B" w:rsidRDefault="00C2539B" w:rsidP="00C2539B">
      <w:pPr>
        <w:pStyle w:val="Caption"/>
        <w:jc w:val="center"/>
      </w:pPr>
      <w:bookmarkStart w:id="49" w:name="_Toc9584205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18</w:t>
      </w:r>
      <w:r w:rsidR="009F0E40">
        <w:fldChar w:fldCharType="end"/>
      </w:r>
      <w:r>
        <w:t xml:space="preserve"> </w:t>
      </w:r>
      <w:proofErr w:type="spellStart"/>
      <w:r w:rsidRPr="00BC324F">
        <w:t>Хабови</w:t>
      </w:r>
      <w:proofErr w:type="spellEnd"/>
      <w:r w:rsidRPr="00BC324F">
        <w:t xml:space="preserve"> </w:t>
      </w:r>
      <w:proofErr w:type="spellStart"/>
      <w:r w:rsidRPr="00BC324F">
        <w:t>мреже</w:t>
      </w:r>
      <w:proofErr w:type="spellEnd"/>
      <w:r w:rsidRPr="00BC324F">
        <w:t xml:space="preserve"> SNet</w:t>
      </w:r>
      <w:r>
        <w:t>T</w:t>
      </w:r>
      <w:bookmarkEnd w:id="49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7B891809" w:rsidR="00C2539B" w:rsidRPr="000B5790" w:rsidRDefault="00984B44" w:rsidP="00984B44">
      <w:pPr>
        <w:pStyle w:val="Caption"/>
        <w:jc w:val="center"/>
      </w:pPr>
      <w:bookmarkStart w:id="50" w:name="_Toc9584205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19</w:t>
      </w:r>
      <w:r w:rsidR="009F0E40">
        <w:fldChar w:fldCharType="end"/>
      </w:r>
      <w:r>
        <w:t xml:space="preserve"> </w:t>
      </w:r>
      <w:proofErr w:type="spellStart"/>
      <w:r w:rsidRPr="00B53203">
        <w:t>Хабови</w:t>
      </w:r>
      <w:proofErr w:type="spellEnd"/>
      <w:r w:rsidRPr="00B53203">
        <w:t xml:space="preserve"> </w:t>
      </w:r>
      <w:proofErr w:type="spellStart"/>
      <w:r w:rsidRPr="00B53203">
        <w:t>мреже</w:t>
      </w:r>
      <w:proofErr w:type="spellEnd"/>
      <w:r w:rsidRPr="00B53203">
        <w:t xml:space="preserve"> </w:t>
      </w:r>
      <w:r>
        <w:t>UserNet</w:t>
      </w:r>
      <w:bookmarkEnd w:id="50"/>
    </w:p>
    <w:p w14:paraId="4E13EBAB" w14:textId="1D79ED5C" w:rsidR="00F06BB2" w:rsidRDefault="009C0E87" w:rsidP="009C0E87">
      <w:pPr>
        <w:pStyle w:val="Heading1"/>
      </w:pPr>
      <w:bookmarkStart w:id="51" w:name="_Toc95842101"/>
      <w:r w:rsidRPr="009C0E87">
        <w:lastRenderedPageBreak/>
        <w:t>Анализа мера централности</w:t>
      </w:r>
      <w:bookmarkEnd w:id="51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10645DE8" w:rsidR="0047071D" w:rsidRDefault="0047071D" w:rsidP="0047071D">
      <w:pPr>
        <w:pStyle w:val="Caption"/>
        <w:keepNext/>
        <w:spacing w:line="360" w:lineRule="auto"/>
        <w:jc w:val="center"/>
      </w:pPr>
      <w:bookmarkStart w:id="52" w:name="_Toc95842073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23FFA3B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842074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t xml:space="preserve"> </w:t>
      </w:r>
      <w:proofErr w:type="spellStart"/>
      <w:r w:rsidRPr="00CF4BF5">
        <w:t>Преглед</w:t>
      </w:r>
      <w:proofErr w:type="spellEnd"/>
      <w:r w:rsidRPr="00CF4BF5">
        <w:t xml:space="preserve"> </w:t>
      </w:r>
      <w:proofErr w:type="spellStart"/>
      <w:r w:rsidRPr="00CF4BF5">
        <w:t>најважнијих</w:t>
      </w:r>
      <w:proofErr w:type="spellEnd"/>
      <w:r w:rsidRPr="00CF4BF5">
        <w:t xml:space="preserve"> </w:t>
      </w:r>
      <w:proofErr w:type="spellStart"/>
      <w:r w:rsidRPr="00CF4BF5">
        <w:t>актера</w:t>
      </w:r>
      <w:proofErr w:type="spellEnd"/>
      <w:r w:rsidRPr="00CF4BF5">
        <w:t xml:space="preserve"> </w:t>
      </w:r>
      <w:proofErr w:type="spellStart"/>
      <w:r w:rsidRPr="00CF4BF5">
        <w:t>мреже</w:t>
      </w:r>
      <w:proofErr w:type="spellEnd"/>
      <w:r w:rsidRPr="00CF4BF5">
        <w:t xml:space="preserve"> SNet</w:t>
      </w:r>
      <w:r>
        <w:t>F</w:t>
      </w:r>
      <w:r w:rsidRPr="00CF4BF5">
        <w:t xml:space="preserve"> </w:t>
      </w:r>
      <w:proofErr w:type="spellStart"/>
      <w:r w:rsidRPr="00CF4BF5">
        <w:t>према</w:t>
      </w:r>
      <w:proofErr w:type="spellEnd"/>
      <w:r w:rsidRPr="00CF4BF5">
        <w:t xml:space="preserve"> </w:t>
      </w:r>
      <w:proofErr w:type="spellStart"/>
      <w:r w:rsidRPr="00CF4BF5">
        <w:t>централности</w:t>
      </w:r>
      <w:bookmarkEnd w:id="53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69152C89" w:rsidR="00A25169" w:rsidRDefault="00A25169" w:rsidP="00A25169">
      <w:pPr>
        <w:pStyle w:val="Caption"/>
        <w:keepNext/>
        <w:spacing w:line="360" w:lineRule="auto"/>
        <w:jc w:val="center"/>
      </w:pPr>
      <w:bookmarkStart w:id="54" w:name="_Toc95842075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</w:t>
      </w:r>
      <w:proofErr w:type="spellStart"/>
      <w:r w:rsidRPr="008B6228">
        <w:t>најважнијих</w:t>
      </w:r>
      <w:proofErr w:type="spellEnd"/>
      <w:r w:rsidRPr="008B6228">
        <w:t xml:space="preserve"> </w:t>
      </w:r>
      <w:proofErr w:type="spellStart"/>
      <w:r w:rsidRPr="008B6228">
        <w:t>актера</w:t>
      </w:r>
      <w:proofErr w:type="spellEnd"/>
      <w:r w:rsidRPr="008B6228">
        <w:t xml:space="preserve"> </w:t>
      </w:r>
      <w:proofErr w:type="spellStart"/>
      <w:r w:rsidRPr="008B6228">
        <w:t>мреже</w:t>
      </w:r>
      <w:proofErr w:type="spellEnd"/>
      <w:r w:rsidRPr="008B6228">
        <w:t xml:space="preserve"> SNet</w:t>
      </w:r>
      <w:r>
        <w:t>T</w:t>
      </w:r>
      <w:r w:rsidRPr="008B6228">
        <w:t xml:space="preserve"> </w:t>
      </w:r>
      <w:proofErr w:type="spellStart"/>
      <w:r w:rsidRPr="008B6228">
        <w:t>према</w:t>
      </w:r>
      <w:proofErr w:type="spellEnd"/>
      <w:r w:rsidRPr="008B6228">
        <w:t xml:space="preserve"> </w:t>
      </w:r>
      <w:proofErr w:type="spellStart"/>
      <w:r w:rsidRPr="008B6228">
        <w:t>централности</w:t>
      </w:r>
      <w:bookmarkEnd w:id="54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5D14EFE8" w:rsidR="002D13B7" w:rsidRDefault="002D13B7" w:rsidP="002D13B7">
      <w:pPr>
        <w:pStyle w:val="Caption"/>
        <w:keepNext/>
        <w:spacing w:line="360" w:lineRule="auto"/>
        <w:jc w:val="center"/>
      </w:pPr>
      <w:bookmarkStart w:id="55" w:name="_Toc95842076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t xml:space="preserve"> </w:t>
      </w:r>
      <w:proofErr w:type="spellStart"/>
      <w:r w:rsidRPr="00113A2A">
        <w:t>Преглед</w:t>
      </w:r>
      <w:proofErr w:type="spellEnd"/>
      <w:r w:rsidRPr="00113A2A">
        <w:t xml:space="preserve"> </w:t>
      </w:r>
      <w:proofErr w:type="spellStart"/>
      <w:r w:rsidRPr="00113A2A">
        <w:t>најважнијих</w:t>
      </w:r>
      <w:proofErr w:type="spellEnd"/>
      <w:r w:rsidRPr="00113A2A">
        <w:t xml:space="preserve"> </w:t>
      </w:r>
      <w:proofErr w:type="spellStart"/>
      <w:r w:rsidRPr="00113A2A">
        <w:t>актера</w:t>
      </w:r>
      <w:proofErr w:type="spellEnd"/>
      <w:r w:rsidRPr="00113A2A">
        <w:t xml:space="preserve"> </w:t>
      </w:r>
      <w:proofErr w:type="spellStart"/>
      <w:r w:rsidRPr="00113A2A">
        <w:t>мреже</w:t>
      </w:r>
      <w:proofErr w:type="spellEnd"/>
      <w:r w:rsidRPr="00113A2A">
        <w:t xml:space="preserve"> </w:t>
      </w:r>
      <w:r>
        <w:t>User</w:t>
      </w:r>
      <w:r w:rsidRPr="00113A2A">
        <w:t xml:space="preserve">Net </w:t>
      </w:r>
      <w:proofErr w:type="spellStart"/>
      <w:r w:rsidRPr="00113A2A">
        <w:t>према</w:t>
      </w:r>
      <w:proofErr w:type="spellEnd"/>
      <w:r w:rsidRPr="00113A2A">
        <w:t xml:space="preserve"> </w:t>
      </w:r>
      <w:proofErr w:type="spellStart"/>
      <w:r w:rsidRPr="00113A2A">
        <w:t>централности</w:t>
      </w:r>
      <w:bookmarkEnd w:id="55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70B02CED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842077"/>
            <w:r>
              <w:lastRenderedPageBreak/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6A23F6B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842078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6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F57F10">
              <w:t>Централност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по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сопственом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вектору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мреже</w:t>
            </w:r>
            <w:proofErr w:type="spellEnd"/>
            <w:r w:rsidRPr="00F57F10">
              <w:t xml:space="preserve"> SNet</w:t>
            </w:r>
            <w:r>
              <w:t>F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7A50437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842079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7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F7097F">
              <w:t>Централност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по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сопственом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вектору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мреже</w:t>
            </w:r>
            <w:proofErr w:type="spellEnd"/>
            <w:r w:rsidRPr="00F7097F">
              <w:t xml:space="preserve"> SNet</w:t>
            </w:r>
            <w:r>
              <w:t>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0ED851BA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9" w:name="_Toc95842080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8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FC0E7B">
              <w:t>Централност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по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сопственом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вектору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мреже</w:t>
            </w:r>
            <w:proofErr w:type="spellEnd"/>
            <w:r w:rsidRPr="00FC0E7B">
              <w:t xml:space="preserve"> </w:t>
            </w:r>
            <w:r>
              <w:t>UserNet</w:t>
            </w:r>
            <w:bookmarkEnd w:id="59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8"/>
        <w:gridCol w:w="5516"/>
      </w:tblGrid>
      <w:tr w:rsidR="009318BE" w14:paraId="20316E1E" w14:textId="77777777" w:rsidTr="00080188">
        <w:trPr>
          <w:trHeight w:val="6470"/>
          <w:jc w:val="center"/>
        </w:trPr>
        <w:tc>
          <w:tcPr>
            <w:tcW w:w="3978" w:type="dxa"/>
          </w:tcPr>
          <w:p w14:paraId="575DE45A" w14:textId="3C5328F4" w:rsidR="00FD4E39" w:rsidRPr="00A325CC" w:rsidRDefault="00FD4E39" w:rsidP="00A325CC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60" w:name="_Toc95842081"/>
            <w:r>
              <w:lastRenderedPageBreak/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9</w:t>
            </w:r>
            <w:r w:rsidR="00080188"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60"/>
            <w:r>
              <w:rPr>
                <w:lang w:val="sr-Cyrl-RS"/>
              </w:rPr>
              <w:t xml:space="preserve"> 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2A6C51C0" w14:textId="39788F40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842082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10</w:t>
            </w:r>
            <w:r w:rsidR="00080188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 xml:space="preserve">Katz </w:t>
            </w:r>
            <w:proofErr w:type="spellStart"/>
            <w:r w:rsidRPr="00480F5B">
              <w:t>централност</w:t>
            </w:r>
            <w:proofErr w:type="spellEnd"/>
            <w:r w:rsidRPr="00480F5B">
              <w:t xml:space="preserve"> </w:t>
            </w:r>
            <w:proofErr w:type="spellStart"/>
            <w:r w:rsidRPr="00480F5B">
              <w:t>мреже</w:t>
            </w:r>
            <w:proofErr w:type="spellEnd"/>
            <w:r w:rsidRPr="00480F5B">
              <w:t xml:space="preserve"> SNet</w:t>
            </w:r>
            <w:bookmarkEnd w:id="61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080188">
        <w:trPr>
          <w:jc w:val="center"/>
        </w:trPr>
        <w:tc>
          <w:tcPr>
            <w:tcW w:w="3978" w:type="dxa"/>
          </w:tcPr>
          <w:p w14:paraId="1B765548" w14:textId="71FBAB47" w:rsidR="00FD4E39" w:rsidRDefault="00FD4E39" w:rsidP="00C7547E">
            <w:pPr>
              <w:pStyle w:val="Caption"/>
              <w:keepNext/>
              <w:spacing w:line="360" w:lineRule="auto"/>
              <w:jc w:val="center"/>
            </w:pPr>
            <w:bookmarkStart w:id="62" w:name="_Toc95842083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11</w:t>
            </w:r>
            <w:r w:rsidR="00080188">
              <w:fldChar w:fldCharType="end"/>
            </w:r>
            <w:r>
              <w:t xml:space="preserve"> </w:t>
            </w:r>
            <w:r w:rsidRPr="00784427">
              <w:t xml:space="preserve">Katz </w:t>
            </w:r>
            <w:proofErr w:type="spellStart"/>
            <w:r w:rsidRPr="00784427">
              <w:t>централност</w:t>
            </w:r>
            <w:bookmarkEnd w:id="62"/>
            <w:proofErr w:type="spellEnd"/>
            <w:r w:rsidRPr="00784427">
              <w:t xml:space="preserve"> </w:t>
            </w:r>
            <w:proofErr w:type="spellStart"/>
            <w:r w:rsidRPr="00784427">
              <w:t>мреже</w:t>
            </w:r>
            <w:proofErr w:type="spellEnd"/>
            <w:r w:rsidRPr="00784427">
              <w:t xml:space="preserve"> SNet</w:t>
            </w:r>
            <w:r>
              <w:t>F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63522152" w14:textId="6083F0DE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842084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12</w:t>
            </w:r>
            <w:r w:rsidR="00080188"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3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080188">
        <w:trPr>
          <w:trHeight w:val="6470"/>
          <w:jc w:val="center"/>
        </w:trPr>
        <w:tc>
          <w:tcPr>
            <w:tcW w:w="3978" w:type="dxa"/>
          </w:tcPr>
          <w:p w14:paraId="7402830D" w14:textId="702EDE3F" w:rsidR="00FD4E39" w:rsidRDefault="00FD4E39" w:rsidP="00C7547E">
            <w:pPr>
              <w:pStyle w:val="Caption"/>
              <w:keepNext/>
              <w:spacing w:line="360" w:lineRule="auto"/>
              <w:jc w:val="center"/>
            </w:pPr>
            <w:bookmarkStart w:id="64" w:name="_Toc95842085"/>
            <w:r>
              <w:lastRenderedPageBreak/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13</w:t>
            </w:r>
            <w:r w:rsidR="00080188">
              <w:fldChar w:fldCharType="end"/>
            </w:r>
            <w:r>
              <w:t xml:space="preserve"> </w:t>
            </w:r>
            <w:r w:rsidRPr="00B63C4E">
              <w:t xml:space="preserve">Katz </w:t>
            </w:r>
            <w:proofErr w:type="spellStart"/>
            <w:r w:rsidRPr="00B63C4E">
              <w:t>централност</w:t>
            </w:r>
            <w:bookmarkEnd w:id="64"/>
            <w:proofErr w:type="spellEnd"/>
            <w:r w:rsidRPr="00B63C4E">
              <w:t xml:space="preserve"> </w:t>
            </w:r>
            <w:proofErr w:type="spellStart"/>
            <w:r w:rsidRPr="00B63C4E">
              <w:t>мреже</w:t>
            </w:r>
            <w:proofErr w:type="spellEnd"/>
            <w:r w:rsidRPr="00B63C4E">
              <w:t xml:space="preserve"> SNet</w:t>
            </w:r>
            <w:r>
              <w:t>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1B3A7ED9" w14:textId="414FEE04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842086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14</w:t>
            </w:r>
            <w:r w:rsidR="00080188"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080188">
        <w:trPr>
          <w:jc w:val="center"/>
        </w:trPr>
        <w:tc>
          <w:tcPr>
            <w:tcW w:w="9494" w:type="dxa"/>
            <w:gridSpan w:val="2"/>
          </w:tcPr>
          <w:p w14:paraId="69BE2863" w14:textId="2A8ADE32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6" w:name="_Toc95842087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15</w:t>
            </w:r>
            <w:r w:rsidR="00080188">
              <w:fldChar w:fldCharType="end"/>
            </w:r>
            <w:r>
              <w:t xml:space="preserve"> </w:t>
            </w:r>
            <w:r w:rsidRPr="00E9590C">
              <w:t xml:space="preserve">Katz </w:t>
            </w:r>
            <w:proofErr w:type="spellStart"/>
            <w:r w:rsidRPr="00E9590C">
              <w:t>централност</w:t>
            </w:r>
            <w:proofErr w:type="spellEnd"/>
            <w:r w:rsidRPr="00E9590C">
              <w:t xml:space="preserve"> </w:t>
            </w:r>
            <w:proofErr w:type="spellStart"/>
            <w:r w:rsidRPr="00E9590C">
              <w:t>мреже</w:t>
            </w:r>
            <w:proofErr w:type="spellEnd"/>
            <w:r w:rsidRPr="00E9590C">
              <w:t xml:space="preserve"> </w:t>
            </w:r>
            <w:r>
              <w:t>UserNet</w:t>
            </w:r>
            <w:bookmarkEnd w:id="6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718E076" w:rsid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5067F24C" w14:textId="4578B2F5" w:rsidR="00A325CC" w:rsidRDefault="00A325CC" w:rsidP="00A325CC">
      <w:pPr>
        <w:pStyle w:val="Tekst"/>
        <w:ind w:left="360" w:firstLine="0"/>
      </w:pPr>
      <w:r>
        <w:t>За израчунавање композитне централности коришћена је следећа формула:</w:t>
      </w:r>
    </w:p>
    <w:p w14:paraId="4276408A" w14:textId="4EBB7F47" w:rsidR="00A325CC" w:rsidRDefault="00A325CC" w:rsidP="00A325CC">
      <w:pPr>
        <w:pStyle w:val="Tekst"/>
        <w:ind w:left="360" w:firstLine="0"/>
        <w:jc w:val="center"/>
        <w:rPr>
          <w:i/>
          <w:iCs/>
          <w:lang w:val="sr-Latn-RS"/>
        </w:rPr>
      </w:pPr>
      <w:r>
        <w:rPr>
          <w:i/>
          <w:iCs/>
          <w:lang w:val="sr-Latn-RS"/>
        </w:rPr>
        <w:t>composite_rank = DC_rank * CC_rank * BC_rank * EVC_rank</w:t>
      </w:r>
    </w:p>
    <w:p w14:paraId="0A0EAA3A" w14:textId="77777777" w:rsidR="00A325CC" w:rsidRPr="00A325CC" w:rsidRDefault="00A325CC" w:rsidP="00A325CC">
      <w:pPr>
        <w:pStyle w:val="Tekst"/>
        <w:ind w:left="360" w:firstLine="0"/>
        <w:rPr>
          <w:lang w:val="sr-Latn-R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9"/>
        <w:gridCol w:w="4877"/>
      </w:tblGrid>
      <w:tr w:rsidR="00A325CC" w14:paraId="7497C470" w14:textId="77777777" w:rsidTr="00080188">
        <w:trPr>
          <w:jc w:val="center"/>
        </w:trPr>
        <w:tc>
          <w:tcPr>
            <w:tcW w:w="4779" w:type="dxa"/>
          </w:tcPr>
          <w:p w14:paraId="51B354A5" w14:textId="2773ACA9" w:rsidR="00A325CC" w:rsidRDefault="00A325CC" w:rsidP="00A325CC">
            <w:pPr>
              <w:pStyle w:val="Caption"/>
              <w:keepNext/>
            </w:pPr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16</w:t>
            </w:r>
            <w:r w:rsidR="00080188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Композитна централност 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A325CC" w:rsidRPr="00A325CC" w14:paraId="2D45EC94" w14:textId="77777777" w:rsidTr="00A325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BFBDBC1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182A63DE" w14:textId="77777777" w:rsidR="00A325CC" w:rsidRPr="00A325CC" w:rsidRDefault="00A325CC" w:rsidP="00C7547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A325CC" w:rsidRPr="00A325CC" w14:paraId="02994069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E91B4B1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66CDDCB7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</w:t>
                  </w:r>
                </w:p>
              </w:tc>
            </w:tr>
            <w:tr w:rsidR="00A325CC" w:rsidRPr="00A325CC" w14:paraId="501C4453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C48AD26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1B275CB5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48</w:t>
                  </w:r>
                </w:p>
              </w:tc>
            </w:tr>
            <w:tr w:rsidR="00A325CC" w:rsidRPr="00A325CC" w14:paraId="3A06DD8B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776034F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3569E1C4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72</w:t>
                  </w:r>
                </w:p>
              </w:tc>
            </w:tr>
            <w:tr w:rsidR="00A325CC" w:rsidRPr="00A325CC" w14:paraId="011F2F84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46DDFF5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76359843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288</w:t>
                  </w:r>
                </w:p>
              </w:tc>
            </w:tr>
            <w:tr w:rsidR="00A325CC" w:rsidRPr="00A325CC" w14:paraId="4CE60234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46E8118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3E5B3AA8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900</w:t>
                  </w:r>
                </w:p>
              </w:tc>
            </w:tr>
            <w:tr w:rsidR="00A325CC" w:rsidRPr="00A325CC" w14:paraId="1F5D5F91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EF6BD8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320906F9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1800</w:t>
                  </w:r>
                </w:p>
              </w:tc>
            </w:tr>
            <w:tr w:rsidR="00A325CC" w:rsidRPr="00A325CC" w14:paraId="7689B8C0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2800BC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05B11BF2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2430</w:t>
                  </w:r>
                </w:p>
              </w:tc>
            </w:tr>
            <w:tr w:rsidR="00A325CC" w:rsidRPr="00A325CC" w14:paraId="260736A7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81938A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5DD4A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3087</w:t>
                  </w:r>
                </w:p>
              </w:tc>
            </w:tr>
            <w:tr w:rsidR="00A325CC" w:rsidRPr="00A325CC" w14:paraId="71AC0BE6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DC8652E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BDE7E9D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3584</w:t>
                  </w:r>
                </w:p>
              </w:tc>
            </w:tr>
            <w:tr w:rsidR="00A325CC" w:rsidRPr="00A325CC" w14:paraId="743DF4CB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0515F9A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business</w:t>
                  </w:r>
                </w:p>
              </w:tc>
              <w:tc>
                <w:tcPr>
                  <w:tcW w:w="0" w:type="auto"/>
                </w:tcPr>
                <w:p w14:paraId="7CCD8A42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6655</w:t>
                  </w:r>
                </w:p>
              </w:tc>
            </w:tr>
          </w:tbl>
          <w:p w14:paraId="529BE672" w14:textId="77777777" w:rsidR="00A325CC" w:rsidRDefault="00A325CC" w:rsidP="00A325CC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4877" w:type="dxa"/>
          </w:tcPr>
          <w:p w14:paraId="543F0E2F" w14:textId="2BF57AD3" w:rsidR="00A325CC" w:rsidRDefault="00A325CC" w:rsidP="00A325CC">
            <w:pPr>
              <w:pStyle w:val="Caption"/>
              <w:keepNext/>
            </w:pPr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17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214D33">
              <w:t>Композитна</w:t>
            </w:r>
            <w:proofErr w:type="spellEnd"/>
            <w:r w:rsidRPr="00214D33">
              <w:t xml:space="preserve"> </w:t>
            </w:r>
            <w:proofErr w:type="spellStart"/>
            <w:r w:rsidRPr="00214D33">
              <w:t>централност</w:t>
            </w:r>
            <w:proofErr w:type="spellEnd"/>
            <w:r w:rsidRPr="00214D33">
              <w:t xml:space="preserve"> </w:t>
            </w:r>
            <w:proofErr w:type="spellStart"/>
            <w:r w:rsidRPr="00214D33">
              <w:t>мреже</w:t>
            </w:r>
            <w:proofErr w:type="spellEnd"/>
            <w:r w:rsidRPr="00214D33">
              <w:t xml:space="preserve"> SNet</w:t>
            </w:r>
            <w:r>
              <w:t>F</w:t>
            </w:r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A325CC" w:rsidRPr="00A325CC" w14:paraId="69314F37" w14:textId="77777777" w:rsidTr="00A325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7198FE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1F06F6A8" w14:textId="77777777" w:rsidR="00A325CC" w:rsidRPr="00A325CC" w:rsidRDefault="00A325CC" w:rsidP="00C7547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A325CC" w:rsidRPr="00A325CC" w14:paraId="5998E15B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3B8D610" w14:textId="1B626DEF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reddit.com</w:t>
                  </w:r>
                </w:p>
              </w:tc>
              <w:tc>
                <w:tcPr>
                  <w:tcW w:w="0" w:type="auto"/>
                  <w:vAlign w:val="bottom"/>
                </w:tcPr>
                <w:p w14:paraId="04F8D891" w14:textId="3B939248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</w:t>
                  </w:r>
                </w:p>
              </w:tc>
            </w:tr>
            <w:tr w:rsidR="00A325CC" w:rsidRPr="00A325CC" w14:paraId="3D092563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0A401E" w14:textId="2E0DD944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politics</w:t>
                  </w:r>
                </w:p>
              </w:tc>
              <w:tc>
                <w:tcPr>
                  <w:tcW w:w="0" w:type="auto"/>
                  <w:vAlign w:val="bottom"/>
                </w:tcPr>
                <w:p w14:paraId="794A937D" w14:textId="1E85CB96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32</w:t>
                  </w:r>
                </w:p>
              </w:tc>
            </w:tr>
            <w:tr w:rsidR="00A325CC" w:rsidRPr="00A325CC" w14:paraId="07D4282C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2EC0DED" w14:textId="246487F3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pics</w:t>
                  </w:r>
                </w:p>
              </w:tc>
              <w:tc>
                <w:tcPr>
                  <w:tcW w:w="0" w:type="auto"/>
                  <w:vAlign w:val="bottom"/>
                </w:tcPr>
                <w:p w14:paraId="54DEF119" w14:textId="623C7BA5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81</w:t>
                  </w:r>
                </w:p>
              </w:tc>
            </w:tr>
            <w:tr w:rsidR="00A325CC" w:rsidRPr="00A325CC" w14:paraId="6F67BF5D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15DC86" w14:textId="4D18A10E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funny</w:t>
                  </w:r>
                </w:p>
              </w:tc>
              <w:tc>
                <w:tcPr>
                  <w:tcW w:w="0" w:type="auto"/>
                  <w:vAlign w:val="bottom"/>
                </w:tcPr>
                <w:p w14:paraId="6EB9F7E3" w14:textId="1A25365D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360</w:t>
                  </w:r>
                </w:p>
              </w:tc>
            </w:tr>
            <w:tr w:rsidR="00A325CC" w:rsidRPr="00A325CC" w14:paraId="6FFA9AF6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A255562" w14:textId="0080C8F6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technology</w:t>
                  </w:r>
                </w:p>
              </w:tc>
              <w:tc>
                <w:tcPr>
                  <w:tcW w:w="0" w:type="auto"/>
                  <w:vAlign w:val="bottom"/>
                </w:tcPr>
                <w:p w14:paraId="05498186" w14:textId="34449F68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810</w:t>
                  </w:r>
                </w:p>
              </w:tc>
            </w:tr>
            <w:tr w:rsidR="00A325CC" w:rsidRPr="00A325CC" w14:paraId="168CD9A0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C17D2CA" w14:textId="05CFA51D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science</w:t>
                  </w:r>
                </w:p>
              </w:tc>
              <w:tc>
                <w:tcPr>
                  <w:tcW w:w="0" w:type="auto"/>
                  <w:vAlign w:val="bottom"/>
                </w:tcPr>
                <w:p w14:paraId="38FE804D" w14:textId="7F98E20E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1260</w:t>
                  </w:r>
                </w:p>
              </w:tc>
            </w:tr>
            <w:tr w:rsidR="00A325CC" w:rsidRPr="00A325CC" w14:paraId="1CCD9317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48585D3" w14:textId="71E2B69C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programming</w:t>
                  </w:r>
                </w:p>
              </w:tc>
              <w:tc>
                <w:tcPr>
                  <w:tcW w:w="0" w:type="auto"/>
                  <w:vAlign w:val="bottom"/>
                </w:tcPr>
                <w:p w14:paraId="016BBA0F" w14:textId="560E5395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2000</w:t>
                  </w:r>
                </w:p>
              </w:tc>
            </w:tr>
            <w:tr w:rsidR="00A325CC" w:rsidRPr="00A325CC" w14:paraId="12716EB4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909155" w14:textId="71A298F4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worldnews</w:t>
                  </w:r>
                </w:p>
              </w:tc>
              <w:tc>
                <w:tcPr>
                  <w:tcW w:w="0" w:type="auto"/>
                  <w:vAlign w:val="bottom"/>
                </w:tcPr>
                <w:p w14:paraId="66241CCA" w14:textId="415E5D91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3087</w:t>
                  </w:r>
                </w:p>
              </w:tc>
            </w:tr>
            <w:tr w:rsidR="00A325CC" w:rsidRPr="00A325CC" w14:paraId="71ECC8AA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4B0AE2F" w14:textId="7DD82D2E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WTF</w:t>
                  </w:r>
                </w:p>
              </w:tc>
              <w:tc>
                <w:tcPr>
                  <w:tcW w:w="0" w:type="auto"/>
                  <w:vAlign w:val="bottom"/>
                </w:tcPr>
                <w:p w14:paraId="2916FCCB" w14:textId="7A59D7C2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4096</w:t>
                  </w:r>
                </w:p>
              </w:tc>
            </w:tr>
            <w:tr w:rsidR="00A325CC" w:rsidRPr="00A325CC" w14:paraId="51B61B45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3DB288E" w14:textId="61DC98D1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entertainment</w:t>
                  </w:r>
                </w:p>
              </w:tc>
              <w:tc>
                <w:tcPr>
                  <w:tcW w:w="0" w:type="auto"/>
                  <w:vAlign w:val="bottom"/>
                </w:tcPr>
                <w:p w14:paraId="29AFA0BC" w14:textId="052C804A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7290</w:t>
                  </w:r>
                </w:p>
              </w:tc>
            </w:tr>
          </w:tbl>
          <w:p w14:paraId="41E47636" w14:textId="77777777" w:rsidR="00A325CC" w:rsidRDefault="00A325CC" w:rsidP="00A325CC">
            <w:pPr>
              <w:pStyle w:val="Tekst"/>
              <w:ind w:firstLine="0"/>
              <w:jc w:val="left"/>
              <w:rPr>
                <w:lang w:val="sr-Latn-RS"/>
              </w:rPr>
            </w:pPr>
          </w:p>
        </w:tc>
      </w:tr>
    </w:tbl>
    <w:p w14:paraId="28AEFE59" w14:textId="77777777" w:rsidR="00A325CC" w:rsidRPr="00A325CC" w:rsidRDefault="00A325CC" w:rsidP="00A325CC">
      <w:pPr>
        <w:pStyle w:val="Tekst"/>
        <w:ind w:left="360" w:firstLine="0"/>
        <w:jc w:val="left"/>
        <w:rPr>
          <w:lang w:val="sr-Latn-R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0"/>
        <w:gridCol w:w="5052"/>
      </w:tblGrid>
      <w:tr w:rsidR="00080188" w14:paraId="0D4C2B77" w14:textId="77777777" w:rsidTr="00080188">
        <w:trPr>
          <w:jc w:val="center"/>
        </w:trPr>
        <w:tc>
          <w:tcPr>
            <w:tcW w:w="4860" w:type="dxa"/>
          </w:tcPr>
          <w:p w14:paraId="1D9CA106" w14:textId="22DBFD74" w:rsidR="00080188" w:rsidRDefault="00080188" w:rsidP="00080188">
            <w:pPr>
              <w:pStyle w:val="Caption"/>
              <w:keepNext/>
            </w:pPr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18</w:t>
            </w:r>
            <w:r>
              <w:fldChar w:fldCharType="end"/>
            </w:r>
            <w:r>
              <w:t xml:space="preserve"> </w:t>
            </w:r>
            <w:proofErr w:type="spellStart"/>
            <w:r w:rsidRPr="008A6B2F">
              <w:t>Композитна</w:t>
            </w:r>
            <w:proofErr w:type="spellEnd"/>
            <w:r w:rsidRPr="008A6B2F">
              <w:t xml:space="preserve"> </w:t>
            </w:r>
            <w:proofErr w:type="spellStart"/>
            <w:r w:rsidRPr="008A6B2F">
              <w:t>централност</w:t>
            </w:r>
            <w:proofErr w:type="spellEnd"/>
            <w:r w:rsidRPr="008A6B2F">
              <w:t xml:space="preserve"> </w:t>
            </w:r>
            <w:proofErr w:type="spellStart"/>
            <w:r w:rsidRPr="008A6B2F">
              <w:t>мреже</w:t>
            </w:r>
            <w:proofErr w:type="spellEnd"/>
            <w:r w:rsidRPr="008A6B2F">
              <w:t xml:space="preserve"> SNet</w:t>
            </w:r>
            <w:r>
              <w:t>T</w:t>
            </w:r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080188" w:rsidRPr="00A325CC" w14:paraId="24986660" w14:textId="77777777" w:rsidTr="002173C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F7988D" w14:textId="77777777" w:rsidR="00080188" w:rsidRPr="00A325CC" w:rsidRDefault="00080188" w:rsidP="002173C4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3BA42E7E" w14:textId="77777777" w:rsidR="00080188" w:rsidRPr="00A325CC" w:rsidRDefault="00080188" w:rsidP="002173C4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080188" w:rsidRPr="00A325CC" w14:paraId="379A1D41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C391C" w14:textId="68AB4BCD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reddit.com</w:t>
                  </w:r>
                </w:p>
              </w:tc>
              <w:tc>
                <w:tcPr>
                  <w:tcW w:w="0" w:type="auto"/>
                </w:tcPr>
                <w:p w14:paraId="55479E8B" w14:textId="79D02832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8000</w:t>
                  </w:r>
                </w:p>
              </w:tc>
            </w:tr>
            <w:tr w:rsidR="00080188" w:rsidRPr="00A325CC" w14:paraId="1F6E1969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610987" w14:textId="0D0269E4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politics</w:t>
                  </w:r>
                </w:p>
              </w:tc>
              <w:tc>
                <w:tcPr>
                  <w:tcW w:w="0" w:type="auto"/>
                </w:tcPr>
                <w:p w14:paraId="5BB73B63" w14:textId="24D685B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16000</w:t>
                  </w:r>
                </w:p>
              </w:tc>
            </w:tr>
            <w:tr w:rsidR="00080188" w:rsidRPr="00A325CC" w14:paraId="19B83707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DD19FD1" w14:textId="466E0E2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pics</w:t>
                  </w:r>
                </w:p>
              </w:tc>
              <w:tc>
                <w:tcPr>
                  <w:tcW w:w="0" w:type="auto"/>
                </w:tcPr>
                <w:p w14:paraId="4DED0A7D" w14:textId="0D254280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24000</w:t>
                  </w:r>
                </w:p>
              </w:tc>
            </w:tr>
            <w:tr w:rsidR="00080188" w:rsidRPr="00A325CC" w14:paraId="41CB5F3E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B23C44F" w14:textId="2A4F8D28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funny</w:t>
                  </w:r>
                </w:p>
              </w:tc>
              <w:tc>
                <w:tcPr>
                  <w:tcW w:w="0" w:type="auto"/>
                </w:tcPr>
                <w:p w14:paraId="362EF074" w14:textId="42B7BC89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32000</w:t>
                  </w:r>
                </w:p>
              </w:tc>
            </w:tr>
            <w:tr w:rsidR="00080188" w:rsidRPr="00A325CC" w14:paraId="1EB62D09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211A3D8" w14:textId="631F405B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science</w:t>
                  </w:r>
                </w:p>
              </w:tc>
              <w:tc>
                <w:tcPr>
                  <w:tcW w:w="0" w:type="auto"/>
                </w:tcPr>
                <w:p w14:paraId="69C75288" w14:textId="37BE9F93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40000</w:t>
                  </w:r>
                </w:p>
              </w:tc>
            </w:tr>
            <w:tr w:rsidR="00080188" w:rsidRPr="00A325CC" w14:paraId="420BE980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DEA6EE3" w14:textId="09A3425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technology</w:t>
                  </w:r>
                </w:p>
              </w:tc>
              <w:tc>
                <w:tcPr>
                  <w:tcW w:w="0" w:type="auto"/>
                </w:tcPr>
                <w:p w14:paraId="35ACD248" w14:textId="466F0219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48000</w:t>
                  </w:r>
                </w:p>
              </w:tc>
            </w:tr>
            <w:tr w:rsidR="00080188" w:rsidRPr="00A325CC" w14:paraId="49A24D6A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E09A911" w14:textId="29A059B3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worldnews</w:t>
                  </w:r>
                </w:p>
              </w:tc>
              <w:tc>
                <w:tcPr>
                  <w:tcW w:w="0" w:type="auto"/>
                </w:tcPr>
                <w:p w14:paraId="33A7DBA6" w14:textId="280506EA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56000</w:t>
                  </w:r>
                </w:p>
              </w:tc>
            </w:tr>
            <w:tr w:rsidR="00080188" w:rsidRPr="00A325CC" w14:paraId="50FA6D08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280BABD" w14:textId="4F4DE646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WTF</w:t>
                  </w:r>
                </w:p>
              </w:tc>
              <w:tc>
                <w:tcPr>
                  <w:tcW w:w="0" w:type="auto"/>
                </w:tcPr>
                <w:p w14:paraId="4F88DFB1" w14:textId="318C0735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64000</w:t>
                  </w:r>
                </w:p>
              </w:tc>
            </w:tr>
            <w:tr w:rsidR="00080188" w:rsidRPr="00A325CC" w14:paraId="228AA612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2359CAE" w14:textId="4C3F450C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entertainment</w:t>
                  </w:r>
                </w:p>
              </w:tc>
              <w:tc>
                <w:tcPr>
                  <w:tcW w:w="0" w:type="auto"/>
                </w:tcPr>
                <w:p w14:paraId="4DC891B5" w14:textId="0605691D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72000</w:t>
                  </w:r>
                </w:p>
              </w:tc>
            </w:tr>
            <w:tr w:rsidR="00080188" w:rsidRPr="00A325CC" w14:paraId="2D3B0B27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C11C7CC" w14:textId="29897E22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programming</w:t>
                  </w:r>
                </w:p>
              </w:tc>
              <w:tc>
                <w:tcPr>
                  <w:tcW w:w="0" w:type="auto"/>
                </w:tcPr>
                <w:p w14:paraId="112AACFC" w14:textId="08BF66C6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80000</w:t>
                  </w:r>
                </w:p>
              </w:tc>
            </w:tr>
          </w:tbl>
          <w:p w14:paraId="4D279535" w14:textId="77777777" w:rsidR="00080188" w:rsidRDefault="00080188" w:rsidP="002173C4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5052" w:type="dxa"/>
          </w:tcPr>
          <w:p w14:paraId="3F44979D" w14:textId="7F5A75D3" w:rsidR="00080188" w:rsidRDefault="00080188" w:rsidP="00080188">
            <w:pPr>
              <w:pStyle w:val="Caption"/>
              <w:keepNext/>
            </w:pPr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19</w:t>
            </w:r>
            <w:r>
              <w:fldChar w:fldCharType="end"/>
            </w:r>
            <w:r>
              <w:t xml:space="preserve"> </w:t>
            </w:r>
            <w:proofErr w:type="spellStart"/>
            <w:r w:rsidRPr="00A90905">
              <w:t>Композитна</w:t>
            </w:r>
            <w:proofErr w:type="spellEnd"/>
            <w:r w:rsidRPr="00A90905">
              <w:t xml:space="preserve"> </w:t>
            </w:r>
            <w:proofErr w:type="spellStart"/>
            <w:r w:rsidRPr="00A90905">
              <w:t>централност</w:t>
            </w:r>
            <w:proofErr w:type="spellEnd"/>
            <w:r w:rsidRPr="00A90905">
              <w:t xml:space="preserve"> </w:t>
            </w:r>
            <w:proofErr w:type="spellStart"/>
            <w:r w:rsidRPr="00A90905">
              <w:t>мреже</w:t>
            </w:r>
            <w:proofErr w:type="spellEnd"/>
            <w:r w:rsidRPr="00A90905">
              <w:t xml:space="preserve"> </w:t>
            </w:r>
            <w:r>
              <w:t>User</w:t>
            </w:r>
            <w:r w:rsidRPr="00A90905">
              <w:t>Net</w:t>
            </w:r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923"/>
              <w:gridCol w:w="1930"/>
            </w:tblGrid>
            <w:tr w:rsidR="00080188" w:rsidRPr="00A325CC" w14:paraId="4C1B986E" w14:textId="77777777" w:rsidTr="002173C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21F8C03" w14:textId="77777777" w:rsidR="00080188" w:rsidRPr="00A325CC" w:rsidRDefault="00080188" w:rsidP="002173C4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0F4B056B" w14:textId="77777777" w:rsidR="00080188" w:rsidRPr="00A325CC" w:rsidRDefault="00080188" w:rsidP="002173C4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080188" w:rsidRPr="00A325CC" w14:paraId="0C4CCDFD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B39FE0" w14:textId="448C4DED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7oby</w:t>
                  </w:r>
                </w:p>
              </w:tc>
              <w:tc>
                <w:tcPr>
                  <w:tcW w:w="0" w:type="auto"/>
                </w:tcPr>
                <w:p w14:paraId="5B093BED" w14:textId="22FC0CE8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6</w:t>
                  </w:r>
                </w:p>
              </w:tc>
            </w:tr>
            <w:tr w:rsidR="00080188" w:rsidRPr="00A325CC" w14:paraId="6BC51F33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87230C" w14:textId="01811EA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alllie</w:t>
                  </w:r>
                </w:p>
              </w:tc>
              <w:tc>
                <w:tcPr>
                  <w:tcW w:w="0" w:type="auto"/>
                </w:tcPr>
                <w:p w14:paraId="50586FC8" w14:textId="0C70F600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24</w:t>
                  </w:r>
                </w:p>
              </w:tc>
            </w:tr>
            <w:tr w:rsidR="00080188" w:rsidRPr="00A325CC" w14:paraId="3CFA9DCA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44AD5AD" w14:textId="7EFEC8FA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rmuser</w:t>
                  </w:r>
                </w:p>
              </w:tc>
              <w:tc>
                <w:tcPr>
                  <w:tcW w:w="0" w:type="auto"/>
                </w:tcPr>
                <w:p w14:paraId="45F401EC" w14:textId="04AEB1B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36</w:t>
                  </w:r>
                </w:p>
              </w:tc>
            </w:tr>
            <w:tr w:rsidR="00080188" w:rsidRPr="00A325CC" w14:paraId="39F8836A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42D2A" w14:textId="00BA66A0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qgyh2</w:t>
                  </w:r>
                </w:p>
              </w:tc>
              <w:tc>
                <w:tcPr>
                  <w:tcW w:w="0" w:type="auto"/>
                </w:tcPr>
                <w:p w14:paraId="6AC59BD7" w14:textId="38A6E227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480</w:t>
                  </w:r>
                </w:p>
              </w:tc>
            </w:tr>
            <w:tr w:rsidR="00080188" w:rsidRPr="00A325CC" w14:paraId="1EA0B77E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DD63A2D" w14:textId="3171044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tsteele93</w:t>
                  </w:r>
                </w:p>
              </w:tc>
              <w:tc>
                <w:tcPr>
                  <w:tcW w:w="0" w:type="auto"/>
                </w:tcPr>
                <w:p w14:paraId="6E827A74" w14:textId="069809B8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756</w:t>
                  </w:r>
                </w:p>
              </w:tc>
            </w:tr>
            <w:tr w:rsidR="00080188" w:rsidRPr="00A325CC" w14:paraId="398913BA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AC2049" w14:textId="1D51893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deuteros</w:t>
                  </w:r>
                </w:p>
              </w:tc>
              <w:tc>
                <w:tcPr>
                  <w:tcW w:w="0" w:type="auto"/>
                </w:tcPr>
                <w:p w14:paraId="645F5D3F" w14:textId="16E611A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4760</w:t>
                  </w:r>
                </w:p>
              </w:tc>
            </w:tr>
            <w:tr w:rsidR="00080188" w:rsidRPr="00A325CC" w14:paraId="0791EE3D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C6983E" w14:textId="0B7BA1F6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bobcat</w:t>
                  </w:r>
                </w:p>
              </w:tc>
              <w:tc>
                <w:tcPr>
                  <w:tcW w:w="0" w:type="auto"/>
                </w:tcPr>
                <w:p w14:paraId="0FCB5BEB" w14:textId="308051FE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4860</w:t>
                  </w:r>
                </w:p>
              </w:tc>
            </w:tr>
            <w:tr w:rsidR="00080188" w:rsidRPr="00A325CC" w14:paraId="21DF1569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46D3F8E" w14:textId="3E5DA19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Aerik</w:t>
                  </w:r>
                </w:p>
              </w:tc>
              <w:tc>
                <w:tcPr>
                  <w:tcW w:w="0" w:type="auto"/>
                </w:tcPr>
                <w:p w14:paraId="6E2BD033" w14:textId="4757ED8E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7680</w:t>
                  </w:r>
                </w:p>
              </w:tc>
            </w:tr>
            <w:tr w:rsidR="00080188" w:rsidRPr="00A325CC" w14:paraId="2687D063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64531BE" w14:textId="67B40A7E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glengyron</w:t>
                  </w:r>
                </w:p>
              </w:tc>
              <w:tc>
                <w:tcPr>
                  <w:tcW w:w="0" w:type="auto"/>
                </w:tcPr>
                <w:p w14:paraId="2791FC46" w14:textId="4B50D7E7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25080</w:t>
                  </w:r>
                </w:p>
              </w:tc>
            </w:tr>
            <w:tr w:rsidR="00080188" w:rsidRPr="00A325CC" w14:paraId="0F22A0DB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524054" w14:textId="7ED100A7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AMerrickanGirl</w:t>
                  </w:r>
                </w:p>
              </w:tc>
              <w:tc>
                <w:tcPr>
                  <w:tcW w:w="0" w:type="auto"/>
                </w:tcPr>
                <w:p w14:paraId="457AB29A" w14:textId="42D85C0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35420</w:t>
                  </w:r>
                </w:p>
              </w:tc>
            </w:tr>
          </w:tbl>
          <w:p w14:paraId="3E819C0B" w14:textId="77777777" w:rsidR="00080188" w:rsidRDefault="00080188" w:rsidP="002173C4">
            <w:pPr>
              <w:pStyle w:val="Tekst"/>
              <w:ind w:firstLine="0"/>
              <w:jc w:val="left"/>
              <w:rPr>
                <w:lang w:val="sr-Latn-RS"/>
              </w:rPr>
            </w:pPr>
          </w:p>
        </w:tc>
      </w:tr>
    </w:tbl>
    <w:p w14:paraId="347EFD3A" w14:textId="3AA259A2" w:rsidR="00A325CC" w:rsidRPr="00A325CC" w:rsidRDefault="00A325CC" w:rsidP="00A325CC">
      <w:pPr>
        <w:pStyle w:val="Tekst"/>
        <w:ind w:left="360" w:firstLine="0"/>
        <w:jc w:val="left"/>
        <w:rPr>
          <w:lang w:val="sr-Latn-RS"/>
        </w:rPr>
      </w:pPr>
    </w:p>
    <w:p w14:paraId="1FEFBAA3" w14:textId="0FD2E7C7" w:rsidR="009C0E87" w:rsidRDefault="00A77C0B" w:rsidP="009C0E87">
      <w:pPr>
        <w:pStyle w:val="Heading1"/>
      </w:pPr>
      <w:bookmarkStart w:id="67" w:name="_Toc95842102"/>
      <w:r>
        <w:lastRenderedPageBreak/>
        <w:t>Детекција комуна</w:t>
      </w:r>
      <w:bookmarkEnd w:id="67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0291C2D5" w14:textId="0B1BD414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SNet </w:t>
      </w:r>
      <w:r w:rsidRPr="00E22503">
        <w:rPr>
          <w:b/>
          <w:bCs/>
        </w:rPr>
        <w:t>мрежа</w:t>
      </w:r>
    </w:p>
    <w:p w14:paraId="45A3BD1C" w14:textId="3EC218C9" w:rsidR="005D1EC0" w:rsidRDefault="00766888" w:rsidP="005D1EC0">
      <w:pPr>
        <w:pStyle w:val="Tekst"/>
        <w:ind w:left="360" w:firstLine="0"/>
        <w:rPr>
          <w:lang w:val="sr-Latn-RS"/>
        </w:rPr>
      </w:pPr>
      <w:r>
        <w:t xml:space="preserve">Спектралном анализом мреже за број кластера у опсегу од 2 до 30 примећено је да се </w:t>
      </w:r>
      <w:r w:rsidR="00C963DD">
        <w:t xml:space="preserve">јасно </w:t>
      </w:r>
      <w:r>
        <w:t>из</w:t>
      </w:r>
      <w:r w:rsidR="00C963DD">
        <w:t>двајају 3 комуне</w:t>
      </w:r>
      <w:r w:rsidR="00C963DD">
        <w:rPr>
          <w:lang w:val="sr-Latn-RS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6"/>
        <w:gridCol w:w="3808"/>
      </w:tblGrid>
      <w:tr w:rsidR="00C963DD" w14:paraId="59B75739" w14:textId="77777777" w:rsidTr="00C963DD">
        <w:trPr>
          <w:jc w:val="center"/>
        </w:trPr>
        <w:tc>
          <w:tcPr>
            <w:tcW w:w="4927" w:type="dxa"/>
            <w:vAlign w:val="center"/>
          </w:tcPr>
          <w:p w14:paraId="0AA79C18" w14:textId="2D66CD45" w:rsidR="00C963DD" w:rsidRDefault="00C963DD" w:rsidP="00C963DD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noProof/>
                <w:lang w:val="sr-Latn-RS"/>
              </w:rPr>
              <w:drawing>
                <wp:inline distT="0" distB="0" distL="0" distR="0" wp14:anchorId="5BDD906E" wp14:editId="5DFAA6EC">
                  <wp:extent cx="3702050" cy="34353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46" r="19750"/>
                          <a:stretch/>
                        </pic:blipFill>
                        <pic:spPr bwMode="auto">
                          <a:xfrm>
                            <a:off x="0" y="0"/>
                            <a:ext cx="370205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5B1BEF47" w14:textId="1173DBEF" w:rsidR="00C963DD" w:rsidRDefault="00C963DD" w:rsidP="00C963DD">
            <w:pPr>
              <w:pStyle w:val="Tekst"/>
              <w:keepNext/>
              <w:ind w:firstLine="0"/>
              <w:jc w:val="center"/>
              <w:rPr>
                <w:lang w:val="sr-Latn-RS"/>
              </w:rPr>
            </w:pPr>
            <w:r w:rsidRPr="00C963DD">
              <w:rPr>
                <w:noProof/>
                <w:lang w:val="sr-Latn-RS"/>
              </w:rPr>
              <w:drawing>
                <wp:inline distT="0" distB="0" distL="0" distR="0" wp14:anchorId="24C92A88" wp14:editId="54715A8D">
                  <wp:extent cx="1925718" cy="810639"/>
                  <wp:effectExtent l="0" t="0" r="0" b="0"/>
                  <wp:docPr id="45" name="Picture 45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shape&#10;&#10;Description automatically generated"/>
                          <pic:cNvPicPr/>
                        </pic:nvPicPr>
                        <pic:blipFill rotWithShape="1">
                          <a:blip r:embed="rId59"/>
                          <a:srcRect l="1836"/>
                          <a:stretch/>
                        </pic:blipFill>
                        <pic:spPr bwMode="auto">
                          <a:xfrm>
                            <a:off x="0" y="0"/>
                            <a:ext cx="1952974" cy="82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DAF70" w14:textId="0A31ADEB" w:rsidR="00C963DD" w:rsidRDefault="00C963DD" w:rsidP="00C963DD">
      <w:pPr>
        <w:pStyle w:val="Caption"/>
        <w:jc w:val="center"/>
        <w:rPr>
          <w:lang w:val="sr-Latn-RS"/>
        </w:rPr>
      </w:pPr>
      <w:bookmarkStart w:id="68" w:name="_Toc9584205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Спектрална анализа мреже </w:t>
      </w:r>
      <w:r>
        <w:rPr>
          <w:lang w:val="sr-Latn-RS"/>
        </w:rPr>
        <w:t>SNet</w:t>
      </w:r>
      <w:bookmarkEnd w:id="68"/>
    </w:p>
    <w:p w14:paraId="0B698C88" w14:textId="6B40F66D" w:rsidR="00CD7E86" w:rsidRPr="00C963DD" w:rsidRDefault="00CD7E86" w:rsidP="00CD7E86">
      <w:pPr>
        <w:rPr>
          <w:lang w:val="sr-Latn-RS"/>
        </w:rPr>
      </w:pPr>
      <w:r>
        <w:rPr>
          <w:lang w:val="sr-Latn-RS"/>
        </w:rPr>
        <w:br w:type="page"/>
      </w:r>
    </w:p>
    <w:p w14:paraId="7133363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SNetT </w:t>
      </w:r>
      <w:r w:rsidRPr="00E22503">
        <w:rPr>
          <w:b/>
          <w:bCs/>
        </w:rP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1A45720">
            <wp:extent cx="3780231" cy="283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134" cy="28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2833E19F" w:rsidR="006F0507" w:rsidRPr="006F0507" w:rsidRDefault="004153E8" w:rsidP="006F0507">
      <w:pPr>
        <w:pStyle w:val="Caption"/>
        <w:jc w:val="center"/>
        <w:rPr>
          <w:lang w:val="sr-Cyrl-RS"/>
        </w:rPr>
      </w:pPr>
      <w:bookmarkStart w:id="69" w:name="_Toc9584205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  <w:bookmarkEnd w:id="69"/>
    </w:p>
    <w:p w14:paraId="4DC9892B" w14:textId="77777777" w:rsidR="004153E8" w:rsidRDefault="004153E8" w:rsidP="004153E8">
      <w:pPr>
        <w:pStyle w:val="Tekst"/>
        <w:ind w:left="360" w:firstLine="0"/>
      </w:pPr>
    </w:p>
    <w:p w14:paraId="7D015EDA" w14:textId="00A1243B" w:rsidR="001841C5" w:rsidRDefault="004153E8" w:rsidP="00CD7E86">
      <w:pPr>
        <w:pStyle w:val="Tekst"/>
        <w:ind w:left="360" w:firstLine="0"/>
      </w:pPr>
      <w:r>
        <w:t xml:space="preserve">Како </w:t>
      </w:r>
      <w:r w:rsidRPr="00DA7222">
        <w:t>мрежа</w:t>
      </w:r>
      <w:r>
        <w:t xml:space="preserve">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</w:t>
      </w:r>
      <w:r w:rsidR="00CD7E86">
        <w:rPr>
          <w:lang w:val="sr-Latn-RS"/>
        </w:rPr>
        <w:t xml:space="preserve"> </w:t>
      </w:r>
      <w:r>
        <w:t>Подела на комуне код ове мреже и нема много смисла, цела мрежа је тачно једна комуна.</w:t>
      </w:r>
      <w:r w:rsidR="00CD7E86">
        <w:rPr>
          <w:lang w:val="sr-Latn-RS"/>
        </w:rPr>
        <w:t xml:space="preserve"> </w:t>
      </w:r>
      <w:r w:rsidR="001841C5">
        <w:t>Међутим, спектралном анализом мреже за број кластера у опсегу од 2 до 30 примећено је да се јасно издвајају 4 комуне.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66"/>
        <w:gridCol w:w="4588"/>
      </w:tblGrid>
      <w:tr w:rsidR="009F0E40" w14:paraId="6BCAF0DF" w14:textId="77777777" w:rsidTr="001841C5">
        <w:trPr>
          <w:jc w:val="center"/>
        </w:trPr>
        <w:tc>
          <w:tcPr>
            <w:tcW w:w="4927" w:type="dxa"/>
            <w:vAlign w:val="center"/>
          </w:tcPr>
          <w:p w14:paraId="593327BA" w14:textId="568A4D06" w:rsidR="001841C5" w:rsidRDefault="009F0E40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CF069BA" wp14:editId="4F61C047">
                  <wp:extent cx="3206750" cy="31305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7" t="4427" r="23636" b="4630"/>
                          <a:stretch/>
                        </pic:blipFill>
                        <pic:spPr bwMode="auto">
                          <a:xfrm>
                            <a:off x="0" y="0"/>
                            <a:ext cx="3206750" cy="313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1A87EE3A" w14:textId="4B8B03DE" w:rsidR="001841C5" w:rsidRDefault="001841C5" w:rsidP="009F0E40">
            <w:pPr>
              <w:pStyle w:val="Tekst"/>
              <w:keepNext/>
              <w:ind w:firstLine="0"/>
              <w:jc w:val="center"/>
            </w:pPr>
            <w:r w:rsidRPr="001841C5">
              <w:rPr>
                <w:noProof/>
              </w:rPr>
              <w:drawing>
                <wp:inline distT="0" distB="0" distL="0" distR="0" wp14:anchorId="2F20266E" wp14:editId="127E155B">
                  <wp:extent cx="2305050" cy="484306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76" cy="493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BF2E0" w14:textId="11C84481" w:rsidR="001841C5" w:rsidRPr="001841C5" w:rsidRDefault="009F0E40" w:rsidP="009F0E40">
      <w:pPr>
        <w:pStyle w:val="Caption"/>
        <w:jc w:val="center"/>
        <w:rPr>
          <w:lang w:val="sr-Cyrl-RS"/>
        </w:rPr>
      </w:pPr>
      <w:bookmarkStart w:id="70" w:name="_Toc95842056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sr-Cyrl-RS"/>
        </w:rPr>
        <w:t xml:space="preserve"> Спектрална анализа мрежа </w:t>
      </w:r>
      <w:r>
        <w:rPr>
          <w:lang w:val="sr-Latn-RS"/>
        </w:rPr>
        <w:t>SNetT</w:t>
      </w:r>
      <w:bookmarkEnd w:id="70"/>
    </w:p>
    <w:p w14:paraId="0A55AEE9" w14:textId="7D6BE24B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SNetF </w:t>
      </w:r>
      <w:r w:rsidRPr="00E22503">
        <w:rPr>
          <w:b/>
          <w:bCs/>
        </w:rPr>
        <w:t>мрежа</w:t>
      </w:r>
    </w:p>
    <w:p w14:paraId="2ED56144" w14:textId="703D7D33" w:rsidR="005D1EC0" w:rsidRDefault="0096022D" w:rsidP="005D1EC0">
      <w:pPr>
        <w:pStyle w:val="Tekst"/>
        <w:ind w:left="360" w:firstLine="0"/>
      </w:pPr>
      <w:r>
        <w:t xml:space="preserve">Спектралном анализом мреже за број кластера у опсегу од 2 до 30 примећено је да се јасно издвајају </w:t>
      </w:r>
      <w:r>
        <w:rPr>
          <w:lang w:val="sr-Latn-RS"/>
        </w:rPr>
        <w:t>2</w:t>
      </w:r>
      <w:r>
        <w:t xml:space="preserve"> комуне</w:t>
      </w:r>
      <w:r>
        <w:rPr>
          <w:lang w:val="sr-Latn-RS"/>
        </w:rPr>
        <w:t xml:space="preserve">, </w:t>
      </w:r>
      <w:r>
        <w:t xml:space="preserve">с тим да се за неко </w:t>
      </w:r>
      <w:r w:rsidRPr="0096022D"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t>појаве и највише две комуне величине око 100 актера које настају цепањем поменутих доминантинх комуна (око 1900 чланова).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6"/>
        <w:gridCol w:w="4128"/>
      </w:tblGrid>
      <w:tr w:rsidR="001841C5" w14:paraId="5F6C6340" w14:textId="77777777" w:rsidTr="001841C5">
        <w:trPr>
          <w:jc w:val="center"/>
        </w:trPr>
        <w:tc>
          <w:tcPr>
            <w:tcW w:w="4927" w:type="dxa"/>
            <w:vAlign w:val="center"/>
          </w:tcPr>
          <w:p w14:paraId="0E4EE536" w14:textId="0814D06F" w:rsidR="0096022D" w:rsidRDefault="001841C5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31734" wp14:editId="576324A9">
                  <wp:extent cx="3498850" cy="344233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5" r="21145"/>
                          <a:stretch/>
                        </pic:blipFill>
                        <pic:spPr bwMode="auto">
                          <a:xfrm>
                            <a:off x="0" y="0"/>
                            <a:ext cx="3498850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03BC0730" w14:textId="4771066D" w:rsidR="0096022D" w:rsidRDefault="001841C5" w:rsidP="001841C5">
            <w:pPr>
              <w:pStyle w:val="Tekst"/>
              <w:keepNext/>
              <w:ind w:firstLine="0"/>
              <w:jc w:val="center"/>
            </w:pPr>
            <w:r w:rsidRPr="001841C5">
              <w:rPr>
                <w:noProof/>
              </w:rPr>
              <w:drawing>
                <wp:inline distT="0" distB="0" distL="0" distR="0" wp14:anchorId="561050D9" wp14:editId="50C63D67">
                  <wp:extent cx="2273300" cy="91054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38" cy="92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8EEA3" w14:textId="13A95CC9" w:rsidR="0096022D" w:rsidRPr="001841C5" w:rsidRDefault="001841C5" w:rsidP="001841C5">
      <w:pPr>
        <w:pStyle w:val="Caption"/>
        <w:jc w:val="center"/>
        <w:rPr>
          <w:lang w:val="sr-Latn-RS"/>
        </w:rPr>
      </w:pPr>
      <w:bookmarkStart w:id="71" w:name="_Toc9584205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rPr>
          <w:lang w:val="sr-Cyrl-RS"/>
        </w:rPr>
        <w:t xml:space="preserve"> </w:t>
      </w:r>
      <w:r w:rsidRPr="00E67722">
        <w:rPr>
          <w:lang w:val="sr-Cyrl-RS"/>
        </w:rPr>
        <w:t>Спектрална анализа мреже SNet</w:t>
      </w:r>
      <w:r>
        <w:rPr>
          <w:lang w:val="sr-Latn-RS"/>
        </w:rPr>
        <w:t>F</w:t>
      </w:r>
      <w:bookmarkEnd w:id="71"/>
    </w:p>
    <w:p w14:paraId="3DE52FF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UserNet </w:t>
      </w:r>
      <w:r w:rsidRPr="00E22503">
        <w:rPr>
          <w:b/>
          <w:bCs/>
        </w:rPr>
        <w:t>мрежа</w:t>
      </w:r>
    </w:p>
    <w:p w14:paraId="2753AFB9" w14:textId="0C55DD52" w:rsidR="004153E8" w:rsidRPr="00DA7222" w:rsidRDefault="00DA7222" w:rsidP="005D1EC0">
      <w:pPr>
        <w:pStyle w:val="Tekst"/>
        <w:ind w:left="360" w:firstLine="0"/>
      </w:pPr>
      <w:r w:rsidRPr="00DA7222">
        <w:t>Мрежа</w:t>
      </w:r>
      <w:r>
        <w:t xml:space="preserve"> корисника је превеликог обима да би спектрална анализа или анализа дендрограма могла да се изврши у разумном времену.</w:t>
      </w: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16C330B5" w:rsidR="0031318C" w:rsidRDefault="00843738" w:rsidP="003B57B7">
      <w:pPr>
        <w:pStyle w:val="Tekst"/>
        <w:numPr>
          <w:ilvl w:val="0"/>
          <w:numId w:val="26"/>
        </w:numPr>
      </w:pPr>
      <w:r w:rsidRPr="00843738"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6F151493" w14:textId="2EE2D9D4" w:rsidR="00843738" w:rsidRPr="0031318C" w:rsidRDefault="0031318C" w:rsidP="0031318C">
      <w:pPr>
        <w:rPr>
          <w:lang w:val="sr-Cyrl-RS"/>
        </w:rPr>
      </w:pPr>
      <w:r>
        <w:br w:type="page"/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4C1BF0E2" w:rsidR="00491962" w:rsidRDefault="00E276A9" w:rsidP="00E276A9">
      <w:pPr>
        <w:pStyle w:val="Caption"/>
        <w:jc w:val="center"/>
      </w:pPr>
      <w:bookmarkStart w:id="72" w:name="_Toc9584205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t xml:space="preserve"> </w:t>
      </w:r>
      <w:proofErr w:type="spellStart"/>
      <w:r w:rsidRPr="000E47A6">
        <w:t>Кластерисање</w:t>
      </w:r>
      <w:proofErr w:type="spellEnd"/>
      <w:r w:rsidRPr="000E47A6">
        <w:t xml:space="preserve"> </w:t>
      </w:r>
      <w:proofErr w:type="spellStart"/>
      <w:r w:rsidRPr="000E47A6">
        <w:t>мреже</w:t>
      </w:r>
      <w:proofErr w:type="spellEnd"/>
      <w:r w:rsidRPr="000E47A6">
        <w:t xml:space="preserve"> SNet </w:t>
      </w:r>
      <w:proofErr w:type="spellStart"/>
      <w:r w:rsidRPr="000E47A6">
        <w:t>Лувенском</w:t>
      </w:r>
      <w:proofErr w:type="spellEnd"/>
      <w:r w:rsidRPr="000E47A6">
        <w:t xml:space="preserve"> </w:t>
      </w:r>
      <w:proofErr w:type="spellStart"/>
      <w:r w:rsidRPr="000E47A6">
        <w:t>методом</w:t>
      </w:r>
      <w:bookmarkEnd w:id="72"/>
      <w:proofErr w:type="spellEnd"/>
    </w:p>
    <w:p w14:paraId="49306CFC" w14:textId="77777777" w:rsidR="00E276A9" w:rsidRPr="00E276A9" w:rsidRDefault="00E276A9" w:rsidP="00E276A9"/>
    <w:p w14:paraId="10D5CB10" w14:textId="655E114B" w:rsidR="00E276A9" w:rsidRDefault="00E276A9" w:rsidP="004007B8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>Лувенском методом издвојиле су се четири комуне веће од осталих. Чворови исте комуне обојеи су истом бојом као на слици изнад. Највећа детектована комуна броји 30,35% чворова, наредна 27,42%, а трећа највећа 7,59%.</w:t>
      </w:r>
    </w:p>
    <w:p w14:paraId="74DBD6A3" w14:textId="77777777" w:rsidR="00E276A9" w:rsidRPr="008F1360" w:rsidRDefault="00E276A9" w:rsidP="004007B8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64D0ECA3" w:rsidR="00E276A9" w:rsidRPr="008F1360" w:rsidRDefault="00E276A9" w:rsidP="004007B8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</w:t>
      </w:r>
      <w:r w:rsidR="00E560FF">
        <w:rPr>
          <w:lang w:val="sr-Cyrl-RS"/>
        </w:rPr>
        <w:t xml:space="preserve">о већи број </w:t>
      </w:r>
      <w:r>
        <w:rPr>
          <w:lang w:val="sr-Cyrl-RS"/>
        </w:rPr>
        <w:t>мањих комуна</w:t>
      </w:r>
      <w:r w:rsidR="00E560FF">
        <w:rPr>
          <w:lang w:val="sr-Cyrl-RS"/>
        </w:rPr>
        <w:t>. За све вредности овог параметра веће од један, издваја се само једна комуна са приметно већим бројем елемената, док све остале садрже не више од 0,05% укупног броја чворова.</w:t>
      </w:r>
    </w:p>
    <w:p w14:paraId="084326FF" w14:textId="77777777" w:rsidR="00E276A9" w:rsidRPr="008F1360" w:rsidRDefault="00E276A9" w:rsidP="004007B8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 xml:space="preserve">Modularity with resolution: 0.051 </w:t>
      </w:r>
    </w:p>
    <w:p w14:paraId="535EE52B" w14:textId="09D2E9F9" w:rsidR="00E276A9" w:rsidRDefault="00E276A9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836</w:t>
      </w:r>
    </w:p>
    <w:p w14:paraId="6CE62A72" w14:textId="77777777" w:rsidR="00E276A9" w:rsidRPr="00E276A9" w:rsidRDefault="00E276A9" w:rsidP="00E276A9"/>
    <w:p w14:paraId="0552C69A" w14:textId="2CA6C901" w:rsidR="0031318C" w:rsidRDefault="008F1360" w:rsidP="0031318C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4B879D35" w14:textId="049993E7" w:rsidR="00E560FF" w:rsidRPr="0031318C" w:rsidRDefault="0031318C" w:rsidP="0031318C">
      <w:pPr>
        <w:rPr>
          <w:b/>
          <w:bCs/>
          <w:lang w:val="sr-Cyrl-RS"/>
        </w:rPr>
      </w:pPr>
      <w:r>
        <w:rPr>
          <w:b/>
          <w:bCs/>
        </w:rPr>
        <w:br w:type="page"/>
      </w: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SNetF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3582A614" w:rsidR="00491962" w:rsidRDefault="00491962" w:rsidP="00491962">
      <w:pPr>
        <w:pStyle w:val="Caption"/>
        <w:jc w:val="center"/>
        <w:rPr>
          <w:lang w:val="sr-Cyrl-RS"/>
        </w:rPr>
      </w:pPr>
      <w:bookmarkStart w:id="73" w:name="_Toc9584205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>
        <w:rPr>
          <w:lang w:val="sr-Cyrl-RS"/>
        </w:rPr>
        <w:t xml:space="preserve"> Кластерисање мреже </w:t>
      </w:r>
      <w:r>
        <w:rPr>
          <w:lang w:val="en-US"/>
        </w:rPr>
        <w:t xml:space="preserve">SNetF </w:t>
      </w:r>
      <w:r>
        <w:rPr>
          <w:lang w:val="sr-Cyrl-RS"/>
        </w:rPr>
        <w:t>Лувенском методом</w:t>
      </w:r>
      <w:bookmarkEnd w:id="73"/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1F3260BF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</w:t>
      </w:r>
      <w:r w:rsidR="00E560FF">
        <w:rPr>
          <w:lang w:val="sr-Cyrl-RS"/>
        </w:rPr>
        <w:t xml:space="preserve">веће </w:t>
      </w:r>
      <w:r>
        <w:rPr>
          <w:lang w:val="sr-Cyrl-RS"/>
        </w:rPr>
        <w:t xml:space="preserve">комуне 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42287D6B" w14:textId="18632B90" w:rsidR="00695259" w:rsidRPr="00695259" w:rsidRDefault="008F1360" w:rsidP="001028CB">
      <w:pPr>
        <w:pStyle w:val="ListParagraph"/>
        <w:numPr>
          <w:ilvl w:val="0"/>
          <w:numId w:val="36"/>
        </w:numPr>
        <w:spacing w:after="240"/>
        <w:jc w:val="both"/>
        <w:rPr>
          <w:lang w:val="en-US"/>
        </w:rPr>
      </w:pPr>
      <w:r w:rsidRPr="00695259">
        <w:rPr>
          <w:lang w:val="sr-Cyrl-RS"/>
        </w:rPr>
        <w:t>Resolution: 1.0</w:t>
      </w:r>
      <w:r w:rsidR="00E560FF" w:rsidRPr="00695259">
        <w:rPr>
          <w:lang w:val="sr-Cyrl-RS"/>
        </w:rPr>
        <w:t xml:space="preserve"> – </w:t>
      </w:r>
      <w:r w:rsidR="00695259">
        <w:rPr>
          <w:lang w:val="sr-Cyrl-RS"/>
        </w:rPr>
        <w:t>За вредности овог параметра мање од одабране детектује се нешто више комуна</w:t>
      </w:r>
      <w:r w:rsidR="00F02C6E">
        <w:rPr>
          <w:lang w:val="sr-Latn-RS"/>
        </w:rPr>
        <w:t>,</w:t>
      </w:r>
      <w:r w:rsidR="00695259">
        <w:rPr>
          <w:lang w:val="sr-Cyrl-RS"/>
        </w:rPr>
        <w:t xml:space="preserve"> али је њихова величина мања и приближно иста, док се за параметре веће од један, издваја само једна већа комуна, а све остале садрж</w:t>
      </w:r>
      <w:r w:rsidR="00F02C6E">
        <w:rPr>
          <w:lang w:val="sr-Latn-RS"/>
        </w:rPr>
        <w:t>e</w:t>
      </w:r>
      <w:r w:rsidR="00695259">
        <w:rPr>
          <w:lang w:val="sr-Cyrl-RS"/>
        </w:rPr>
        <w:t xml:space="preserve"> мање од 0,05% укупног броја чворова.</w:t>
      </w:r>
    </w:p>
    <w:p w14:paraId="5F9F4A1E" w14:textId="2660584D" w:rsidR="008F1360" w:rsidRPr="00695259" w:rsidRDefault="008F1360" w:rsidP="00695259">
      <w:pPr>
        <w:spacing w:after="240"/>
        <w:ind w:left="360"/>
        <w:jc w:val="both"/>
        <w:rPr>
          <w:lang w:val="en-US"/>
        </w:rPr>
      </w:pPr>
      <w:r w:rsidRPr="00695259">
        <w:rPr>
          <w:lang w:val="sr-Cyrl-RS"/>
        </w:rPr>
        <w:t>Резултат</w:t>
      </w:r>
      <w:r w:rsidRPr="00695259"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103E2BB2" w:rsidR="00984595" w:rsidRDefault="00984595">
      <w:pPr>
        <w:rPr>
          <w:lang w:val="sr-Cyrl-RS"/>
        </w:rPr>
      </w:pPr>
      <w:r>
        <w:rPr>
          <w:lang w:val="sr-Cyrl-RS"/>
        </w:rPr>
        <w:br w:type="page"/>
      </w:r>
    </w:p>
    <w:p w14:paraId="3C1F146C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60D5C4FE" w14:textId="77777777" w:rsidR="00765120" w:rsidRDefault="008F1360" w:rsidP="00765120">
      <w:pPr>
        <w:pStyle w:val="Tekst"/>
        <w:numPr>
          <w:ilvl w:val="1"/>
          <w:numId w:val="37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UserNet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6F4F8138" w14:textId="029C5D9B" w:rsidR="00765120" w:rsidRDefault="00765120" w:rsidP="00765120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E71E927" wp14:editId="3CE198A2">
            <wp:extent cx="2817541" cy="21122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114" cy="21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EB34" wp14:editId="3BBB23BE">
            <wp:extent cx="2640547" cy="1761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94" cy="176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0FC8" wp14:editId="16013B2F">
            <wp:extent cx="1598341" cy="790123"/>
            <wp:effectExtent l="0" t="0" r="0" b="0"/>
            <wp:docPr id="37" name="Picture 3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hap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4443" cy="7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6D7" w14:textId="0A164F98" w:rsidR="00FD15E1" w:rsidRDefault="00765120" w:rsidP="00765120">
      <w:pPr>
        <w:pStyle w:val="Caption"/>
        <w:jc w:val="center"/>
        <w:rPr>
          <w:lang w:val="sr-Cyrl-RS"/>
        </w:rPr>
      </w:pPr>
      <w:bookmarkStart w:id="74" w:name="_Toc9584206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>
        <w:rPr>
          <w:lang w:val="sr-Cyrl-RS"/>
        </w:rPr>
        <w:t xml:space="preserve"> </w:t>
      </w:r>
      <w:r w:rsidRPr="00216489">
        <w:rPr>
          <w:lang w:val="sr-Cyrl-RS"/>
        </w:rPr>
        <w:t xml:space="preserve">Кластерисање мреже </w:t>
      </w:r>
      <w:r>
        <w:rPr>
          <w:lang w:val="en-US"/>
        </w:rPr>
        <w:t>UserNet</w:t>
      </w:r>
      <w:r w:rsidRPr="00216489">
        <w:rPr>
          <w:lang w:val="sr-Cyrl-RS"/>
        </w:rPr>
        <w:t xml:space="preserve"> Лувенском методом</w:t>
      </w:r>
      <w:bookmarkEnd w:id="74"/>
    </w:p>
    <w:p w14:paraId="76EF4D8C" w14:textId="77777777" w:rsidR="00765120" w:rsidRPr="00765120" w:rsidRDefault="00765120" w:rsidP="00765120">
      <w:pPr>
        <w:rPr>
          <w:lang w:val="sr-Cyrl-RS"/>
        </w:rPr>
      </w:pPr>
    </w:p>
    <w:p w14:paraId="5ED92CD4" w14:textId="3498B2FD" w:rsidR="00765120" w:rsidRDefault="00765120" w:rsidP="0076512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UserNet </w:t>
      </w:r>
      <w:r>
        <w:rPr>
          <w:lang w:val="sr-Cyrl-RS"/>
        </w:rPr>
        <w:t xml:space="preserve">Лувенском методом, издвојено је шест комуна са већим бројем чворова у односу на остале. </w:t>
      </w:r>
      <w:r w:rsidR="00695259">
        <w:rPr>
          <w:lang w:val="sr-Cyrl-RS"/>
        </w:rPr>
        <w:t>Комуне су обојене различитим бојама, а највећа обухвата 16,18% свих чворова мреже.</w:t>
      </w:r>
    </w:p>
    <w:p w14:paraId="4C99AE8F" w14:textId="77777777" w:rsidR="00765120" w:rsidRPr="008F1360" w:rsidRDefault="00765120" w:rsidP="0076512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ECA9338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7C7E9B10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200FBF35" w14:textId="1AC6DB4A" w:rsidR="00765120" w:rsidRPr="00E560FF" w:rsidRDefault="00765120" w:rsidP="0076512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  <w:r w:rsidR="00695259">
        <w:rPr>
          <w:lang w:val="sr-Cyrl-RS"/>
        </w:rPr>
        <w:t>8</w:t>
      </w:r>
      <w:r>
        <w:rPr>
          <w:lang w:val="sr-Cyrl-RS"/>
        </w:rPr>
        <w:t xml:space="preserve"> – За вредности овог параметра </w:t>
      </w:r>
      <w:r w:rsidR="00695259">
        <w:rPr>
          <w:lang w:val="sr-Cyrl-RS"/>
        </w:rPr>
        <w:t xml:space="preserve">мање од одабране </w:t>
      </w:r>
      <w:r>
        <w:rPr>
          <w:lang w:val="sr-Cyrl-RS"/>
        </w:rPr>
        <w:t>детектује се нешто више комуна</w:t>
      </w:r>
      <w:r w:rsidR="00F97941">
        <w:rPr>
          <w:lang w:val="sr-Latn-RS"/>
        </w:rPr>
        <w:t>,</w:t>
      </w:r>
      <w:r>
        <w:rPr>
          <w:lang w:val="sr-Cyrl-RS"/>
        </w:rPr>
        <w:t xml:space="preserve"> али је њихова величина мања и приближно иста, док се за параметре веће од </w:t>
      </w:r>
      <w:r w:rsidR="00695259">
        <w:rPr>
          <w:lang w:val="sr-Cyrl-RS"/>
        </w:rPr>
        <w:t>одабраног</w:t>
      </w:r>
      <w:r>
        <w:rPr>
          <w:lang w:val="sr-Cyrl-RS"/>
        </w:rPr>
        <w:t xml:space="preserve">, издваја само једна већа комуна, </w:t>
      </w:r>
      <w:r w:rsidR="00695259">
        <w:rPr>
          <w:lang w:val="sr-Cyrl-RS"/>
        </w:rPr>
        <w:t>а</w:t>
      </w:r>
      <w:r>
        <w:rPr>
          <w:lang w:val="sr-Cyrl-RS"/>
        </w:rPr>
        <w:t xml:space="preserve"> св</w:t>
      </w:r>
      <w:r w:rsidR="00695259">
        <w:rPr>
          <w:lang w:val="sr-Cyrl-RS"/>
        </w:rPr>
        <w:t>е</w:t>
      </w:r>
      <w:r>
        <w:rPr>
          <w:lang w:val="sr-Cyrl-RS"/>
        </w:rPr>
        <w:t xml:space="preserve"> остал</w:t>
      </w:r>
      <w:r w:rsidR="00695259">
        <w:rPr>
          <w:lang w:val="sr-Cyrl-RS"/>
        </w:rPr>
        <w:t>е</w:t>
      </w:r>
      <w:r>
        <w:rPr>
          <w:lang w:val="sr-Cyrl-RS"/>
        </w:rPr>
        <w:t xml:space="preserve"> садрж</w:t>
      </w:r>
      <w:r w:rsidR="00F97941">
        <w:rPr>
          <w:lang w:val="sr-Latn-RS"/>
        </w:rPr>
        <w:t>e</w:t>
      </w:r>
      <w:r>
        <w:rPr>
          <w:lang w:val="sr-Cyrl-RS"/>
        </w:rPr>
        <w:t xml:space="preserve"> мање од 0,05% укупног броја чворова.</w:t>
      </w:r>
    </w:p>
    <w:p w14:paraId="17271A9D" w14:textId="77777777" w:rsidR="00765120" w:rsidRPr="008F1360" w:rsidRDefault="00765120" w:rsidP="0076512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5234C204" w14:textId="58762797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</w:t>
      </w:r>
      <w:r w:rsidR="00695259">
        <w:rPr>
          <w:lang w:val="sr-Cyrl-RS"/>
        </w:rPr>
        <w:t>313</w:t>
      </w:r>
    </w:p>
    <w:p w14:paraId="4D03EA25" w14:textId="4A6996F3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</w:t>
      </w:r>
      <w:r w:rsidR="00695259">
        <w:rPr>
          <w:lang w:val="sr-Cyrl-RS"/>
        </w:rPr>
        <w:t>349</w:t>
      </w:r>
    </w:p>
    <w:p w14:paraId="2A3A6D5A" w14:textId="0624A261" w:rsidR="0076512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221</w:t>
      </w:r>
    </w:p>
    <w:p w14:paraId="567EF065" w14:textId="77777777" w:rsidR="00765120" w:rsidRPr="00765120" w:rsidRDefault="00765120" w:rsidP="00765120">
      <w:pPr>
        <w:rPr>
          <w:lang w:val="sr-Cyrl-RS"/>
        </w:rPr>
      </w:pP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21A8880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  <w:r w:rsidR="00FF6724">
        <w:rPr>
          <w:lang w:val="en-US"/>
        </w:rPr>
        <w:t xml:space="preserve"> – </w:t>
      </w:r>
      <w:r w:rsidR="00FF6724">
        <w:t>Није уочена правилност</w:t>
      </w:r>
    </w:p>
    <w:p w14:paraId="5C277D1E" w14:textId="5A292521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lastRenderedPageBreak/>
        <w:t xml:space="preserve">SNetT </w:t>
      </w:r>
      <w:r w:rsidRPr="00973F1C">
        <w:rPr>
          <w:b/>
          <w:bCs/>
        </w:rPr>
        <w:t>мрежа</w:t>
      </w:r>
      <w:r w:rsidR="00A157B7">
        <w:rPr>
          <w:lang w:val="en-US"/>
        </w:rPr>
        <w:t xml:space="preserve"> – </w:t>
      </w:r>
      <w:r w:rsidR="006F72A3">
        <w:t>Н</w:t>
      </w:r>
      <w:r w:rsidR="00A157B7">
        <w:t>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0E5A56F8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  <w:r w:rsidR="006853CC">
        <w:t xml:space="preserve"> – Не уочава се нека изражена правилност. Доста (описно) сличних сабредита припада различитим комунама. На пример, сабредит </w:t>
      </w:r>
      <w:r w:rsidR="006853CC" w:rsidRPr="006853CC">
        <w:rPr>
          <w:i/>
          <w:iCs/>
          <w:lang w:val="en-US"/>
        </w:rPr>
        <w:t>Linux</w:t>
      </w:r>
      <w:r w:rsidR="006853CC">
        <w:rPr>
          <w:lang w:val="en-US"/>
        </w:rPr>
        <w:t xml:space="preserve"> </w:t>
      </w:r>
      <w:r w:rsidR="006853CC">
        <w:t xml:space="preserve">припада једној комуни, док сабредит </w:t>
      </w:r>
      <w:r w:rsidR="006853CC">
        <w:rPr>
          <w:i/>
          <w:iCs/>
          <w:lang w:val="en-US"/>
        </w:rPr>
        <w:t>Ubuntu</w:t>
      </w:r>
      <w:r w:rsidR="006853CC">
        <w:rPr>
          <w:lang w:val="en-US"/>
        </w:rPr>
        <w:t xml:space="preserve"> </w:t>
      </w:r>
      <w:r w:rsidR="006853CC">
        <w:t xml:space="preserve">припада другој. Слична ситуација је и са паровима </w:t>
      </w:r>
      <w:r w:rsidR="006853CC">
        <w:rPr>
          <w:i/>
          <w:iCs/>
          <w:lang w:val="en-US"/>
        </w:rPr>
        <w:t xml:space="preserve">Django – Python, Celebrity – Celebrities, </w:t>
      </w:r>
      <w:proofErr w:type="spellStart"/>
      <w:r w:rsidR="006853CC">
        <w:rPr>
          <w:i/>
          <w:iCs/>
          <w:lang w:val="en-US"/>
        </w:rPr>
        <w:t>Bookclub</w:t>
      </w:r>
      <w:proofErr w:type="spellEnd"/>
      <w:r w:rsidR="006853CC">
        <w:rPr>
          <w:i/>
          <w:iCs/>
          <w:lang w:val="en-US"/>
        </w:rPr>
        <w:t xml:space="preserve"> – Books. </w:t>
      </w:r>
      <w:r w:rsidR="006853CC">
        <w:t xml:space="preserve">Са друге стране може се приметити да у мањој </w:t>
      </w:r>
      <w:r w:rsidR="00BA1CAA">
        <w:t xml:space="preserve">(плавој) </w:t>
      </w:r>
      <w:r w:rsidR="006853CC">
        <w:t>комуни има нешто израженији број сабредит</w:t>
      </w:r>
      <w:r w:rsidR="00CC42D2">
        <w:rPr>
          <w:lang w:val="sr-Latn-RS"/>
        </w:rPr>
        <w:t>a</w:t>
      </w:r>
      <w:r w:rsidR="006853CC">
        <w:t xml:space="preserve"> политичк</w:t>
      </w:r>
      <w:r w:rsidR="00BA1CAA">
        <w:t>о-економских тема (</w:t>
      </w:r>
      <w:r w:rsidR="00BA1CAA" w:rsidRPr="00BA1CAA">
        <w:rPr>
          <w:i/>
          <w:iCs/>
        </w:rPr>
        <w:t>AmericanGovernment, AmericanPolitics, Anarchism, conspiracies, conspiracy, Economics, economy, government, news, obama, ukpolitics, usa, worldpolitics, WorldWideNews</w:t>
      </w:r>
      <w:r w:rsidR="00BA1CAA">
        <w:rPr>
          <w:i/>
          <w:iCs/>
        </w:rPr>
        <w:t>)</w:t>
      </w:r>
      <w:r w:rsidR="00BA1CAA">
        <w:t>.</w:t>
      </w:r>
    </w:p>
    <w:p w14:paraId="48DBC0D1" w14:textId="3DBC489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  <w:r w:rsidR="006853CC">
        <w:t xml:space="preserve"> </w:t>
      </w:r>
      <w:r w:rsidR="006853CC">
        <w:rPr>
          <w:lang w:val="en-US"/>
        </w:rPr>
        <w:t xml:space="preserve">– </w:t>
      </w:r>
      <w:r w:rsidR="006853CC">
        <w:t>корисници који су имали највише интеракција групицани су у комуне. Вероватно би даља анализа могла да покаже да корисници исте комуне припадају и великом броју истих сабредита.</w:t>
      </w:r>
    </w:p>
    <w:p w14:paraId="7C322343" w14:textId="36905673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5A5138DE" w14:textId="5CCF0C03" w:rsidR="006B116B" w:rsidRDefault="006B116B" w:rsidP="006B116B">
      <w:pPr>
        <w:pStyle w:val="Tekst"/>
        <w:ind w:left="360" w:firstLine="0"/>
      </w:pPr>
      <w:r>
        <w:t xml:space="preserve">Брокере у мрежи идентификујемо на основу метрика </w:t>
      </w:r>
      <w:r w:rsidRPr="006B116B">
        <w:rPr>
          <w:b/>
          <w:bCs/>
        </w:rPr>
        <w:t>релационе централности</w:t>
      </w:r>
      <w:r w:rsidRPr="006B116B">
        <w:t xml:space="preserve"> </w:t>
      </w:r>
      <w:r>
        <w:t xml:space="preserve">и </w:t>
      </w:r>
      <w:r w:rsidRPr="006B116B">
        <w:rPr>
          <w:b/>
          <w:bCs/>
        </w:rPr>
        <w:t>мрежних ограничења</w:t>
      </w:r>
      <w:r w:rsidRPr="006B116B">
        <w:t>. Мреж</w:t>
      </w:r>
      <w:r>
        <w:t>на ограничења нам говоре да што су суседи актера боље повезани, то су његове могућности за деловање више редуковане.</w:t>
      </w:r>
      <w:r w:rsidR="00357B8F">
        <w:t xml:space="preserve"> Самим тим брокери у мрежи имају високу релациону централност и ниска мрежна ограничења.</w:t>
      </w:r>
    </w:p>
    <w:p w14:paraId="0E0CC57B" w14:textId="6789B3F3" w:rsidR="00973F1C" w:rsidRDefault="00973F1C" w:rsidP="006B116B">
      <w:pPr>
        <w:pStyle w:val="Tekst"/>
        <w:ind w:left="360" w:firstLine="0"/>
      </w:pPr>
      <w:r>
        <w:t xml:space="preserve">Увешћемо појам </w:t>
      </w:r>
      <w:r w:rsidRPr="00973F1C">
        <w:rPr>
          <w:b/>
          <w:bCs/>
        </w:rPr>
        <w:t>брокер коефицијента</w:t>
      </w:r>
      <w:r>
        <w:t xml:space="preserve"> који ћемо рачунати на следећи начин:</w:t>
      </w:r>
    </w:p>
    <w:p w14:paraId="28C95CCD" w14:textId="329200DB" w:rsidR="00935DCB" w:rsidRDefault="00973F1C" w:rsidP="00973F1C">
      <w:pPr>
        <w:pStyle w:val="Tekst"/>
        <w:ind w:left="360" w:firstLine="0"/>
        <w:jc w:val="center"/>
        <w:rPr>
          <w:i/>
          <w:iCs/>
        </w:rPr>
      </w:pPr>
      <w:r>
        <w:rPr>
          <w:i/>
          <w:iCs/>
        </w:rPr>
        <w:t>релациона_централност + (1.0 – мрежно_ограничење)</w:t>
      </w:r>
    </w:p>
    <w:p w14:paraId="26379885" w14:textId="77777777" w:rsidR="00935DCB" w:rsidRDefault="00935DCB">
      <w:pPr>
        <w:rPr>
          <w:i/>
          <w:iCs/>
          <w:lang w:val="sr-Cyrl-RS"/>
        </w:rPr>
      </w:pPr>
      <w:r>
        <w:rPr>
          <w:i/>
          <w:iCs/>
        </w:rPr>
        <w:br w:type="page"/>
      </w:r>
    </w:p>
    <w:p w14:paraId="67333556" w14:textId="77777777" w:rsidR="00973F1C" w:rsidRPr="00973F1C" w:rsidRDefault="00973F1C" w:rsidP="00973F1C">
      <w:pPr>
        <w:pStyle w:val="Tekst"/>
        <w:ind w:left="360" w:firstLine="0"/>
        <w:jc w:val="center"/>
        <w:rPr>
          <w:i/>
          <w:iCs/>
        </w:rPr>
      </w:pPr>
    </w:p>
    <w:p w14:paraId="6B8C402D" w14:textId="24BE0518" w:rsidR="005D1EC0" w:rsidRDefault="006F0507" w:rsidP="005D1EC0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</w:p>
    <w:p w14:paraId="28D63014" w14:textId="0E5450E1" w:rsidR="005D1EC0" w:rsidRDefault="00C707C7" w:rsidP="005D1EC0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151D2AA7" w14:textId="60FB78CB" w:rsidR="00A643FC" w:rsidRDefault="00A643FC" w:rsidP="00A643FC">
      <w:pPr>
        <w:pStyle w:val="Caption"/>
        <w:keepNext/>
        <w:spacing w:line="360" w:lineRule="auto"/>
        <w:jc w:val="center"/>
      </w:pPr>
      <w:bookmarkStart w:id="75" w:name="_Toc95842088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rPr>
          <w:lang w:val="sr-Cyrl-RS"/>
        </w:rPr>
        <w:t xml:space="preserve"> Брокери мреже </w:t>
      </w:r>
      <w:r>
        <w:rPr>
          <w:lang w:val="sr-Latn-RS"/>
        </w:rPr>
        <w:t>SNet</w:t>
      </w:r>
      <w:bookmarkEnd w:id="7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48"/>
        <w:gridCol w:w="2422"/>
        <w:gridCol w:w="1231"/>
        <w:gridCol w:w="1970"/>
      </w:tblGrid>
      <w:tr w:rsidR="00935DCB" w14:paraId="2ED46D9A" w14:textId="77777777" w:rsidTr="00935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02E0EA" w14:textId="77777777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</w:p>
        </w:tc>
        <w:tc>
          <w:tcPr>
            <w:tcW w:w="0" w:type="auto"/>
          </w:tcPr>
          <w:p w14:paraId="337B2EAD" w14:textId="4A88ECDB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17BA6922" w14:textId="01F37916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655FFF5D" w14:textId="7478E734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935DCB" w14:paraId="59BB6AE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D661E" w14:textId="5D4AA82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reddit.com</w:t>
            </w:r>
          </w:p>
        </w:tc>
        <w:tc>
          <w:tcPr>
            <w:tcW w:w="0" w:type="auto"/>
          </w:tcPr>
          <w:p w14:paraId="33C35714" w14:textId="1421F77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  <w:tc>
          <w:tcPr>
            <w:tcW w:w="0" w:type="auto"/>
          </w:tcPr>
          <w:p w14:paraId="67F06D5C" w14:textId="761EC659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DA04D20" w14:textId="15AC40CA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</w:tr>
      <w:tr w:rsidR="00935DCB" w14:paraId="117B3D9F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0165E2" w14:textId="0C3E53FC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technology</w:t>
            </w:r>
          </w:p>
        </w:tc>
        <w:tc>
          <w:tcPr>
            <w:tcW w:w="0" w:type="auto"/>
          </w:tcPr>
          <w:p w14:paraId="7EAE3E87" w14:textId="4E28B2C7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  <w:tc>
          <w:tcPr>
            <w:tcW w:w="0" w:type="auto"/>
          </w:tcPr>
          <w:p w14:paraId="7DA1C06B" w14:textId="0A5F5A08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15FC0FB" w14:textId="070DA14D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</w:tr>
      <w:tr w:rsidR="00935DCB" w14:paraId="58114D53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F7A779" w14:textId="30F1C9E3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programming</w:t>
            </w:r>
          </w:p>
        </w:tc>
        <w:tc>
          <w:tcPr>
            <w:tcW w:w="0" w:type="auto"/>
          </w:tcPr>
          <w:p w14:paraId="1AE094F7" w14:textId="46DAC4C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  <w:tc>
          <w:tcPr>
            <w:tcW w:w="0" w:type="auto"/>
          </w:tcPr>
          <w:p w14:paraId="34BF9090" w14:textId="51BD0DA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419AD12" w14:textId="5CC1419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</w:tr>
      <w:tr w:rsidR="00935DCB" w14:paraId="6C9E26D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D0556D" w14:textId="7CFF199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business</w:t>
            </w:r>
          </w:p>
        </w:tc>
        <w:tc>
          <w:tcPr>
            <w:tcW w:w="0" w:type="auto"/>
          </w:tcPr>
          <w:p w14:paraId="1569FC22" w14:textId="6185DC32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  <w:tc>
          <w:tcPr>
            <w:tcW w:w="0" w:type="auto"/>
          </w:tcPr>
          <w:p w14:paraId="1DFA6D69" w14:textId="675D4D4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2B440C71" w14:textId="016B1C0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</w:tr>
      <w:tr w:rsidR="00935DCB" w14:paraId="603657B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4CD24" w14:textId="051DF91B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entertainment</w:t>
            </w:r>
          </w:p>
        </w:tc>
        <w:tc>
          <w:tcPr>
            <w:tcW w:w="0" w:type="auto"/>
          </w:tcPr>
          <w:p w14:paraId="0C7E990D" w14:textId="69EA30C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  <w:tc>
          <w:tcPr>
            <w:tcW w:w="0" w:type="auto"/>
          </w:tcPr>
          <w:p w14:paraId="6FC23953" w14:textId="585D97C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91E0870" w14:textId="19941C8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</w:tr>
      <w:tr w:rsidR="00935DCB" w14:paraId="2D82256B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D04666" w14:textId="62168D0D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politics</w:t>
            </w:r>
          </w:p>
        </w:tc>
        <w:tc>
          <w:tcPr>
            <w:tcW w:w="0" w:type="auto"/>
          </w:tcPr>
          <w:p w14:paraId="14298A01" w14:textId="162E262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  <w:tc>
          <w:tcPr>
            <w:tcW w:w="0" w:type="auto"/>
          </w:tcPr>
          <w:p w14:paraId="189FFEC4" w14:textId="037A9EB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CFD53BC" w14:textId="1228296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</w:tr>
      <w:tr w:rsidR="00935DCB" w14:paraId="64375AF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256B4" w14:textId="29C81F9E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pics</w:t>
            </w:r>
          </w:p>
        </w:tc>
        <w:tc>
          <w:tcPr>
            <w:tcW w:w="0" w:type="auto"/>
          </w:tcPr>
          <w:p w14:paraId="2A25399E" w14:textId="7D71BEC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  <w:tc>
          <w:tcPr>
            <w:tcW w:w="0" w:type="auto"/>
          </w:tcPr>
          <w:p w14:paraId="7120308C" w14:textId="0FB08B9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7AF35601" w14:textId="02E9169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</w:tr>
      <w:tr w:rsidR="00935DCB" w14:paraId="518BEE9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A9F0FA" w14:textId="4313C7A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worldnews</w:t>
            </w:r>
          </w:p>
        </w:tc>
        <w:tc>
          <w:tcPr>
            <w:tcW w:w="0" w:type="auto"/>
          </w:tcPr>
          <w:p w14:paraId="248E7D97" w14:textId="68DEA7E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  <w:tc>
          <w:tcPr>
            <w:tcW w:w="0" w:type="auto"/>
          </w:tcPr>
          <w:p w14:paraId="0974CA5F" w14:textId="40DD65F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084610C" w14:textId="089ED03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</w:tr>
      <w:tr w:rsidR="00935DCB" w14:paraId="7540602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4CD98C" w14:textId="4FA77D8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funny</w:t>
            </w:r>
          </w:p>
        </w:tc>
        <w:tc>
          <w:tcPr>
            <w:tcW w:w="0" w:type="auto"/>
          </w:tcPr>
          <w:p w14:paraId="1F42764D" w14:textId="6787041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  <w:tc>
          <w:tcPr>
            <w:tcW w:w="0" w:type="auto"/>
          </w:tcPr>
          <w:p w14:paraId="53C1226B" w14:textId="41B60AEE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3523ECF" w14:textId="7FCE14F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</w:tr>
      <w:tr w:rsidR="00935DCB" w14:paraId="0C4E2A8D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B62AB6" w14:textId="20082785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science</w:t>
            </w:r>
          </w:p>
        </w:tc>
        <w:tc>
          <w:tcPr>
            <w:tcW w:w="0" w:type="auto"/>
          </w:tcPr>
          <w:p w14:paraId="049160E9" w14:textId="73E0EBA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  <w:tc>
          <w:tcPr>
            <w:tcW w:w="0" w:type="auto"/>
          </w:tcPr>
          <w:p w14:paraId="583F877C" w14:textId="16BDA423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83D8CC5" w14:textId="044EA25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</w:tr>
    </w:tbl>
    <w:p w14:paraId="53AF75AB" w14:textId="77777777" w:rsidR="00935DCB" w:rsidRPr="00935DCB" w:rsidRDefault="00935DCB" w:rsidP="005D1EC0">
      <w:pPr>
        <w:pStyle w:val="Tekst"/>
        <w:ind w:left="360" w:firstLine="0"/>
        <w:rPr>
          <w:lang w:val="sr-Latn-RS"/>
        </w:rPr>
      </w:pPr>
    </w:p>
    <w:p w14:paraId="45C29188" w14:textId="41A8AF84" w:rsidR="006F0507" w:rsidRPr="00973F1C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SNetT </w:t>
      </w:r>
      <w:r w:rsidRPr="00973F1C">
        <w:rPr>
          <w:b/>
          <w:bCs/>
        </w:rPr>
        <w:t>мрежа</w:t>
      </w:r>
    </w:p>
    <w:p w14:paraId="4F0A9140" w14:textId="3141F981" w:rsidR="00A643FC" w:rsidRDefault="00A643FC" w:rsidP="00A643FC">
      <w:pPr>
        <w:pStyle w:val="Caption"/>
        <w:keepNext/>
        <w:spacing w:line="360" w:lineRule="auto"/>
        <w:jc w:val="center"/>
      </w:pPr>
      <w:bookmarkStart w:id="76" w:name="_Toc95842089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t xml:space="preserve"> </w:t>
      </w:r>
      <w:proofErr w:type="spellStart"/>
      <w:r w:rsidRPr="00501E67">
        <w:t>Брокери</w:t>
      </w:r>
      <w:proofErr w:type="spellEnd"/>
      <w:r w:rsidRPr="00501E67">
        <w:t xml:space="preserve"> </w:t>
      </w:r>
      <w:proofErr w:type="spellStart"/>
      <w:r w:rsidRPr="00501E67">
        <w:t>мреже</w:t>
      </w:r>
      <w:proofErr w:type="spellEnd"/>
      <w:r w:rsidRPr="00501E67">
        <w:t xml:space="preserve"> SNet</w:t>
      </w:r>
      <w:r>
        <w:t>T</w:t>
      </w:r>
      <w:bookmarkEnd w:id="76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7"/>
        <w:gridCol w:w="2422"/>
        <w:gridCol w:w="1231"/>
        <w:gridCol w:w="1970"/>
      </w:tblGrid>
      <w:tr w:rsidR="000D6C22" w14:paraId="7CFCF22F" w14:textId="77777777" w:rsidTr="00C6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444F0E" w14:textId="12B4B370" w:rsidR="000D6C22" w:rsidRPr="000D6C22" w:rsidRDefault="000D6C22" w:rsidP="000D6C22">
            <w:pPr>
              <w:pStyle w:val="Tekst"/>
              <w:ind w:firstLine="0"/>
              <w:rPr>
                <w:lang w:val="sr-Latn-RS"/>
              </w:rPr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2599948B" w14:textId="3B37EA95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0FE464C7" w14:textId="719E1E62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47FAD652" w14:textId="5A00852B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092D2596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EE3F295" w14:textId="1C7B6501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joel</w:t>
            </w:r>
          </w:p>
        </w:tc>
        <w:tc>
          <w:tcPr>
            <w:tcW w:w="0" w:type="auto"/>
            <w:vAlign w:val="bottom"/>
          </w:tcPr>
          <w:p w14:paraId="59DDFB32" w14:textId="28A0CA5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0.756757</w:t>
            </w:r>
          </w:p>
        </w:tc>
        <w:tc>
          <w:tcPr>
            <w:tcW w:w="0" w:type="auto"/>
            <w:vAlign w:val="bottom"/>
          </w:tcPr>
          <w:p w14:paraId="33FA886E" w14:textId="327A5C0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0.186713</w:t>
            </w:r>
          </w:p>
        </w:tc>
        <w:tc>
          <w:tcPr>
            <w:tcW w:w="0" w:type="auto"/>
            <w:vAlign w:val="bottom"/>
          </w:tcPr>
          <w:p w14:paraId="2D50A094" w14:textId="1EDF420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1.570044</w:t>
            </w:r>
          </w:p>
        </w:tc>
      </w:tr>
      <w:tr w:rsidR="00F36F19" w14:paraId="28D06507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4079A79" w14:textId="41365832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ideas</w:t>
            </w:r>
          </w:p>
        </w:tc>
        <w:tc>
          <w:tcPr>
            <w:tcW w:w="0" w:type="auto"/>
            <w:vAlign w:val="bottom"/>
          </w:tcPr>
          <w:p w14:paraId="52BDE986" w14:textId="732970C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0.687055</w:t>
            </w:r>
          </w:p>
        </w:tc>
        <w:tc>
          <w:tcPr>
            <w:tcW w:w="0" w:type="auto"/>
            <w:vAlign w:val="bottom"/>
          </w:tcPr>
          <w:p w14:paraId="5AB4A427" w14:textId="4394F83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0.150257</w:t>
            </w:r>
          </w:p>
        </w:tc>
        <w:tc>
          <w:tcPr>
            <w:tcW w:w="0" w:type="auto"/>
            <w:vAlign w:val="bottom"/>
          </w:tcPr>
          <w:p w14:paraId="5F0A4A47" w14:textId="057C36F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1.536799</w:t>
            </w:r>
          </w:p>
        </w:tc>
      </w:tr>
      <w:tr w:rsidR="00F36F19" w14:paraId="2B5E473F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DC09236" w14:textId="46577A0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software</w:t>
            </w:r>
          </w:p>
        </w:tc>
        <w:tc>
          <w:tcPr>
            <w:tcW w:w="0" w:type="auto"/>
            <w:vAlign w:val="bottom"/>
          </w:tcPr>
          <w:p w14:paraId="3FB60532" w14:textId="438B82E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F2385D" w14:textId="7DF97966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0.155381</w:t>
            </w:r>
          </w:p>
        </w:tc>
        <w:tc>
          <w:tcPr>
            <w:tcW w:w="0" w:type="auto"/>
            <w:vAlign w:val="bottom"/>
          </w:tcPr>
          <w:p w14:paraId="1B692287" w14:textId="03EFAC9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0.844619</w:t>
            </w:r>
          </w:p>
        </w:tc>
      </w:tr>
      <w:tr w:rsidR="00F36F19" w14:paraId="018252B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AE00A2F" w14:textId="18A9F85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5FF3A628" w14:textId="198CD35D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213A3AC1" w14:textId="60D529E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0.155587</w:t>
            </w:r>
          </w:p>
        </w:tc>
        <w:tc>
          <w:tcPr>
            <w:tcW w:w="0" w:type="auto"/>
            <w:vAlign w:val="bottom"/>
          </w:tcPr>
          <w:p w14:paraId="51ECB902" w14:textId="777748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0.844413</w:t>
            </w:r>
          </w:p>
        </w:tc>
      </w:tr>
      <w:tr w:rsidR="00F36F19" w14:paraId="71567C55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FAC6A9B" w14:textId="01A31C4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cogsci</w:t>
            </w:r>
          </w:p>
        </w:tc>
        <w:tc>
          <w:tcPr>
            <w:tcW w:w="0" w:type="auto"/>
            <w:vAlign w:val="bottom"/>
          </w:tcPr>
          <w:p w14:paraId="1482AFA1" w14:textId="01D9E40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498611E" w14:textId="4EFE297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0.158193</w:t>
            </w:r>
          </w:p>
        </w:tc>
        <w:tc>
          <w:tcPr>
            <w:tcW w:w="0" w:type="auto"/>
            <w:vAlign w:val="bottom"/>
          </w:tcPr>
          <w:p w14:paraId="14D2AD7E" w14:textId="4E81EF4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0.841807</w:t>
            </w:r>
          </w:p>
        </w:tc>
      </w:tr>
      <w:tr w:rsidR="00F36F19" w14:paraId="2488C913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DECC69C" w14:textId="661A1D89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lastRenderedPageBreak/>
              <w:t>philosophy</w:t>
            </w:r>
          </w:p>
        </w:tc>
        <w:tc>
          <w:tcPr>
            <w:tcW w:w="0" w:type="auto"/>
            <w:vAlign w:val="bottom"/>
          </w:tcPr>
          <w:p w14:paraId="1F8C20B8" w14:textId="04319F3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DD008B6" w14:textId="7E2B73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0.158330</w:t>
            </w:r>
          </w:p>
        </w:tc>
        <w:tc>
          <w:tcPr>
            <w:tcW w:w="0" w:type="auto"/>
            <w:vAlign w:val="bottom"/>
          </w:tcPr>
          <w:p w14:paraId="10EB0E1B" w14:textId="704701E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0.841670</w:t>
            </w:r>
          </w:p>
        </w:tc>
      </w:tr>
      <w:tr w:rsidR="00F36F19" w14:paraId="142C6BD7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E969846" w14:textId="726DE9D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guns</w:t>
            </w:r>
          </w:p>
        </w:tc>
        <w:tc>
          <w:tcPr>
            <w:tcW w:w="0" w:type="auto"/>
            <w:vAlign w:val="bottom"/>
          </w:tcPr>
          <w:p w14:paraId="625C7C03" w14:textId="01C8983F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110E5CFA" w14:textId="247F931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0.159231</w:t>
            </w:r>
          </w:p>
        </w:tc>
        <w:tc>
          <w:tcPr>
            <w:tcW w:w="0" w:type="auto"/>
            <w:vAlign w:val="bottom"/>
          </w:tcPr>
          <w:p w14:paraId="6F11AD26" w14:textId="4CD9B71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0.840769</w:t>
            </w:r>
          </w:p>
        </w:tc>
      </w:tr>
      <w:tr w:rsidR="00F36F19" w14:paraId="1E7E3C26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731D347" w14:textId="0B3C158B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photography</w:t>
            </w:r>
          </w:p>
        </w:tc>
        <w:tc>
          <w:tcPr>
            <w:tcW w:w="0" w:type="auto"/>
            <w:vAlign w:val="bottom"/>
          </w:tcPr>
          <w:p w14:paraId="1D82F8CD" w14:textId="4C22A715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8F982E" w14:textId="4493776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0.159650</w:t>
            </w:r>
          </w:p>
        </w:tc>
        <w:tc>
          <w:tcPr>
            <w:tcW w:w="0" w:type="auto"/>
            <w:vAlign w:val="bottom"/>
          </w:tcPr>
          <w:p w14:paraId="53CDF008" w14:textId="36AE932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0.840350</w:t>
            </w:r>
          </w:p>
        </w:tc>
      </w:tr>
      <w:tr w:rsidR="00F36F19" w14:paraId="40BCC878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BD63E17" w14:textId="4F3F6EFE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scifi</w:t>
            </w:r>
          </w:p>
        </w:tc>
        <w:tc>
          <w:tcPr>
            <w:tcW w:w="0" w:type="auto"/>
            <w:vAlign w:val="bottom"/>
          </w:tcPr>
          <w:p w14:paraId="1518F2B7" w14:textId="2AEDA31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92421C8" w14:textId="24697F52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0.160525</w:t>
            </w:r>
          </w:p>
        </w:tc>
        <w:tc>
          <w:tcPr>
            <w:tcW w:w="0" w:type="auto"/>
            <w:vAlign w:val="bottom"/>
          </w:tcPr>
          <w:p w14:paraId="7A30E48C" w14:textId="66AEFB9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0.839475</w:t>
            </w:r>
          </w:p>
        </w:tc>
      </w:tr>
      <w:tr w:rsidR="00F36F19" w14:paraId="64941E4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56375F1" w14:textId="3C40B980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Health</w:t>
            </w:r>
          </w:p>
        </w:tc>
        <w:tc>
          <w:tcPr>
            <w:tcW w:w="0" w:type="auto"/>
            <w:vAlign w:val="bottom"/>
          </w:tcPr>
          <w:p w14:paraId="73B069ED" w14:textId="54A0CC4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1DC9EF6" w14:textId="66D0F9B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0.162094</w:t>
            </w:r>
          </w:p>
        </w:tc>
        <w:tc>
          <w:tcPr>
            <w:tcW w:w="0" w:type="auto"/>
            <w:vAlign w:val="bottom"/>
          </w:tcPr>
          <w:p w14:paraId="17CB1292" w14:textId="4F236E5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0.837906</w:t>
            </w:r>
          </w:p>
        </w:tc>
      </w:tr>
    </w:tbl>
    <w:p w14:paraId="7F6241FA" w14:textId="5C6BB84E" w:rsidR="00973F1C" w:rsidRPr="00973F1C" w:rsidRDefault="00973F1C" w:rsidP="00973F1C">
      <w:pPr>
        <w:pStyle w:val="Tekst"/>
        <w:ind w:firstLine="0"/>
        <w:rPr>
          <w:lang w:val="sr-Latn-RS"/>
        </w:rPr>
      </w:pPr>
    </w:p>
    <w:p w14:paraId="1232F2C5" w14:textId="1F2C2B79" w:rsidR="00973F1C" w:rsidRPr="00C60B0F" w:rsidRDefault="006F0507" w:rsidP="00C60B0F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</w:p>
    <w:p w14:paraId="50B4B991" w14:textId="576C795D" w:rsidR="00A643FC" w:rsidRDefault="00A643FC" w:rsidP="00A643FC">
      <w:pPr>
        <w:pStyle w:val="Caption"/>
        <w:keepNext/>
        <w:spacing w:line="360" w:lineRule="auto"/>
        <w:jc w:val="center"/>
      </w:pPr>
      <w:bookmarkStart w:id="77" w:name="_Toc95842090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t xml:space="preserve"> </w:t>
      </w:r>
      <w:proofErr w:type="spellStart"/>
      <w:r w:rsidRPr="00CD618E">
        <w:t>Брокери</w:t>
      </w:r>
      <w:proofErr w:type="spellEnd"/>
      <w:r w:rsidRPr="00CD618E">
        <w:t xml:space="preserve"> </w:t>
      </w:r>
      <w:proofErr w:type="spellStart"/>
      <w:r w:rsidRPr="00CD618E">
        <w:t>мреже</w:t>
      </w:r>
      <w:proofErr w:type="spellEnd"/>
      <w:r w:rsidRPr="00CD618E">
        <w:t xml:space="preserve"> SNet</w:t>
      </w:r>
      <w:r>
        <w:t>F</w:t>
      </w:r>
      <w:bookmarkEnd w:id="7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2422"/>
        <w:gridCol w:w="1231"/>
        <w:gridCol w:w="1970"/>
      </w:tblGrid>
      <w:tr w:rsidR="00C60B0F" w14:paraId="7CC39950" w14:textId="77777777" w:rsidTr="0013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6E76D8" w14:textId="0C2B61B0" w:rsidR="00C60B0F" w:rsidRPr="00F36F19" w:rsidRDefault="00C60B0F" w:rsidP="006E4E15">
            <w:pPr>
              <w:pStyle w:val="Tekst"/>
              <w:ind w:firstLine="0"/>
              <w:jc w:val="left"/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53D1F51D" w14:textId="393FD600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38B53FAA" w14:textId="158120E7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1C582657" w14:textId="16FB90E3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7FF9358F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6DD9DBA" w14:textId="0031DB7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government</w:t>
            </w:r>
          </w:p>
        </w:tc>
        <w:tc>
          <w:tcPr>
            <w:tcW w:w="0" w:type="auto"/>
            <w:vAlign w:val="bottom"/>
          </w:tcPr>
          <w:p w14:paraId="2EF8D897" w14:textId="323E425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0.000022</w:t>
            </w:r>
          </w:p>
        </w:tc>
        <w:tc>
          <w:tcPr>
            <w:tcW w:w="0" w:type="auto"/>
            <w:vAlign w:val="bottom"/>
          </w:tcPr>
          <w:p w14:paraId="1B99E19D" w14:textId="5C5D7AC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0.075754</w:t>
            </w:r>
          </w:p>
        </w:tc>
        <w:tc>
          <w:tcPr>
            <w:tcW w:w="0" w:type="auto"/>
            <w:vAlign w:val="bottom"/>
          </w:tcPr>
          <w:p w14:paraId="797105D2" w14:textId="6E438FB7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0.924268</w:t>
            </w:r>
          </w:p>
        </w:tc>
      </w:tr>
      <w:tr w:rsidR="00F36F19" w14:paraId="2A6D291D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6889AEC" w14:textId="192F9FC8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usa</w:t>
            </w:r>
          </w:p>
        </w:tc>
        <w:tc>
          <w:tcPr>
            <w:tcW w:w="0" w:type="auto"/>
            <w:vAlign w:val="bottom"/>
          </w:tcPr>
          <w:p w14:paraId="11AC1FD6" w14:textId="5FA1D45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0.000003</w:t>
            </w:r>
          </w:p>
        </w:tc>
        <w:tc>
          <w:tcPr>
            <w:tcW w:w="0" w:type="auto"/>
            <w:vAlign w:val="bottom"/>
          </w:tcPr>
          <w:p w14:paraId="134E0EE4" w14:textId="2255F4D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0.076281</w:t>
            </w:r>
          </w:p>
        </w:tc>
        <w:tc>
          <w:tcPr>
            <w:tcW w:w="0" w:type="auto"/>
            <w:vAlign w:val="bottom"/>
          </w:tcPr>
          <w:p w14:paraId="349DF282" w14:textId="2FFC5237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0.923721</w:t>
            </w:r>
          </w:p>
        </w:tc>
      </w:tr>
      <w:tr w:rsidR="00F36F19" w14:paraId="30562007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38CF06BE" w14:textId="33C40B0B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Pictures</w:t>
            </w:r>
          </w:p>
        </w:tc>
        <w:tc>
          <w:tcPr>
            <w:tcW w:w="0" w:type="auto"/>
            <w:vAlign w:val="bottom"/>
          </w:tcPr>
          <w:p w14:paraId="79426C41" w14:textId="2C1D2C0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0.000009</w:t>
            </w:r>
          </w:p>
        </w:tc>
        <w:tc>
          <w:tcPr>
            <w:tcW w:w="0" w:type="auto"/>
            <w:vAlign w:val="bottom"/>
          </w:tcPr>
          <w:p w14:paraId="043FF387" w14:textId="583AB8B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0.077097</w:t>
            </w:r>
          </w:p>
        </w:tc>
        <w:tc>
          <w:tcPr>
            <w:tcW w:w="0" w:type="auto"/>
            <w:vAlign w:val="bottom"/>
          </w:tcPr>
          <w:p w14:paraId="246E238A" w14:textId="6DA92B4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0.922911</w:t>
            </w:r>
          </w:p>
        </w:tc>
      </w:tr>
      <w:tr w:rsidR="00F36F19" w14:paraId="2CB72D2A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3177D8A" w14:textId="201BB30F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psychology</w:t>
            </w:r>
          </w:p>
        </w:tc>
        <w:tc>
          <w:tcPr>
            <w:tcW w:w="0" w:type="auto"/>
            <w:vAlign w:val="bottom"/>
          </w:tcPr>
          <w:p w14:paraId="6737FE88" w14:textId="620875E0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0.000006</w:t>
            </w:r>
          </w:p>
        </w:tc>
        <w:tc>
          <w:tcPr>
            <w:tcW w:w="0" w:type="auto"/>
            <w:vAlign w:val="bottom"/>
          </w:tcPr>
          <w:p w14:paraId="6A2C9AB8" w14:textId="6126682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0.077425</w:t>
            </w:r>
          </w:p>
        </w:tc>
        <w:tc>
          <w:tcPr>
            <w:tcW w:w="0" w:type="auto"/>
            <w:vAlign w:val="bottom"/>
          </w:tcPr>
          <w:p w14:paraId="4C387396" w14:textId="7D37260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0.922582</w:t>
            </w:r>
          </w:p>
        </w:tc>
      </w:tr>
      <w:tr w:rsidR="00F36F19" w14:paraId="32CAE26E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A4C7EC6" w14:textId="556C66AC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lists</w:t>
            </w:r>
          </w:p>
        </w:tc>
        <w:tc>
          <w:tcPr>
            <w:tcW w:w="0" w:type="auto"/>
            <w:vAlign w:val="bottom"/>
          </w:tcPr>
          <w:p w14:paraId="33A83597" w14:textId="6AB270A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0.000007</w:t>
            </w:r>
          </w:p>
        </w:tc>
        <w:tc>
          <w:tcPr>
            <w:tcW w:w="0" w:type="auto"/>
            <w:vAlign w:val="bottom"/>
          </w:tcPr>
          <w:p w14:paraId="571CBC85" w14:textId="157468A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0.077832</w:t>
            </w:r>
          </w:p>
        </w:tc>
        <w:tc>
          <w:tcPr>
            <w:tcW w:w="0" w:type="auto"/>
            <w:vAlign w:val="bottom"/>
          </w:tcPr>
          <w:p w14:paraId="04790BEB" w14:textId="02C47C80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0.922175</w:t>
            </w:r>
          </w:p>
        </w:tc>
      </w:tr>
      <w:tr w:rsidR="00F36F19" w14:paraId="71E3EF29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C5D684F" w14:textId="70DEC2EA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howto</w:t>
            </w:r>
          </w:p>
        </w:tc>
        <w:tc>
          <w:tcPr>
            <w:tcW w:w="0" w:type="auto"/>
            <w:vAlign w:val="bottom"/>
          </w:tcPr>
          <w:p w14:paraId="16776A14" w14:textId="6EDE37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0.000005</w:t>
            </w:r>
          </w:p>
        </w:tc>
        <w:tc>
          <w:tcPr>
            <w:tcW w:w="0" w:type="auto"/>
            <w:vAlign w:val="bottom"/>
          </w:tcPr>
          <w:p w14:paraId="7E2D50C3" w14:textId="121595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0.077919</w:t>
            </w:r>
          </w:p>
        </w:tc>
        <w:tc>
          <w:tcPr>
            <w:tcW w:w="0" w:type="auto"/>
            <w:vAlign w:val="bottom"/>
          </w:tcPr>
          <w:p w14:paraId="2B803E54" w14:textId="33127E68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0.922085</w:t>
            </w:r>
          </w:p>
        </w:tc>
      </w:tr>
      <w:tr w:rsidR="00F36F19" w14:paraId="236B64A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05ADF25" w14:textId="6ED44E1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492F73F8" w14:textId="293103E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0.000041</w:t>
            </w:r>
          </w:p>
        </w:tc>
        <w:tc>
          <w:tcPr>
            <w:tcW w:w="0" w:type="auto"/>
            <w:vAlign w:val="bottom"/>
          </w:tcPr>
          <w:p w14:paraId="3C80CFA7" w14:textId="3BE3C58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0.078669</w:t>
            </w:r>
          </w:p>
        </w:tc>
        <w:tc>
          <w:tcPr>
            <w:tcW w:w="0" w:type="auto"/>
            <w:vAlign w:val="bottom"/>
          </w:tcPr>
          <w:p w14:paraId="34AB1C59" w14:textId="67CD78B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0.921372</w:t>
            </w:r>
          </w:p>
        </w:tc>
      </w:tr>
      <w:tr w:rsidR="00F36F19" w14:paraId="467C222B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A00A70A" w14:textId="3A0D4B93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Art</w:t>
            </w:r>
          </w:p>
        </w:tc>
        <w:tc>
          <w:tcPr>
            <w:tcW w:w="0" w:type="auto"/>
            <w:vAlign w:val="bottom"/>
          </w:tcPr>
          <w:p w14:paraId="36152511" w14:textId="7B02BE3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0.000038</w:t>
            </w:r>
          </w:p>
        </w:tc>
        <w:tc>
          <w:tcPr>
            <w:tcW w:w="0" w:type="auto"/>
            <w:vAlign w:val="bottom"/>
          </w:tcPr>
          <w:p w14:paraId="643BCF5F" w14:textId="668EE7A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0.079210</w:t>
            </w:r>
          </w:p>
        </w:tc>
        <w:tc>
          <w:tcPr>
            <w:tcW w:w="0" w:type="auto"/>
            <w:vAlign w:val="bottom"/>
          </w:tcPr>
          <w:p w14:paraId="658F5350" w14:textId="5AEE6DC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0.920828</w:t>
            </w:r>
          </w:p>
        </w:tc>
      </w:tr>
      <w:tr w:rsidR="00F36F19" w14:paraId="47F4269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3379A00" w14:textId="2119FC75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USPE08</w:t>
            </w:r>
          </w:p>
        </w:tc>
        <w:tc>
          <w:tcPr>
            <w:tcW w:w="0" w:type="auto"/>
            <w:vAlign w:val="bottom"/>
          </w:tcPr>
          <w:p w14:paraId="271BA554" w14:textId="230C523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0.000001</w:t>
            </w:r>
          </w:p>
        </w:tc>
        <w:tc>
          <w:tcPr>
            <w:tcW w:w="0" w:type="auto"/>
            <w:vAlign w:val="bottom"/>
          </w:tcPr>
          <w:p w14:paraId="6AA24B40" w14:textId="6DB5975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0.079206</w:t>
            </w:r>
          </w:p>
        </w:tc>
        <w:tc>
          <w:tcPr>
            <w:tcW w:w="0" w:type="auto"/>
            <w:vAlign w:val="bottom"/>
          </w:tcPr>
          <w:p w14:paraId="6F2DB7E1" w14:textId="2327282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0.920795</w:t>
            </w:r>
          </w:p>
        </w:tc>
      </w:tr>
      <w:tr w:rsidR="00F36F19" w14:paraId="608B7D13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C78CEB5" w14:textId="75AE9141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Frugal</w:t>
            </w:r>
          </w:p>
        </w:tc>
        <w:tc>
          <w:tcPr>
            <w:tcW w:w="0" w:type="auto"/>
            <w:vAlign w:val="bottom"/>
          </w:tcPr>
          <w:p w14:paraId="419EF8E1" w14:textId="45BCA693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0.000024</w:t>
            </w:r>
          </w:p>
        </w:tc>
        <w:tc>
          <w:tcPr>
            <w:tcW w:w="0" w:type="auto"/>
            <w:vAlign w:val="bottom"/>
          </w:tcPr>
          <w:p w14:paraId="0ABEA4C9" w14:textId="0804B5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0.079351</w:t>
            </w:r>
          </w:p>
        </w:tc>
        <w:tc>
          <w:tcPr>
            <w:tcW w:w="0" w:type="auto"/>
            <w:vAlign w:val="bottom"/>
          </w:tcPr>
          <w:p w14:paraId="4EC46CB7" w14:textId="44DF8F3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0.920673</w:t>
            </w:r>
          </w:p>
        </w:tc>
      </w:tr>
    </w:tbl>
    <w:p w14:paraId="14C2DA07" w14:textId="77777777" w:rsidR="00973F1C" w:rsidRPr="00BA3A33" w:rsidRDefault="00973F1C" w:rsidP="00973F1C">
      <w:pPr>
        <w:pStyle w:val="Tekst"/>
        <w:ind w:firstLine="0"/>
      </w:pPr>
    </w:p>
    <w:p w14:paraId="4E7A57A5" w14:textId="0E5FA4DE" w:rsidR="006F0507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</w:p>
    <w:p w14:paraId="0644A36E" w14:textId="0084D600" w:rsidR="00B2128E" w:rsidRDefault="00B2128E" w:rsidP="00B2128E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0312674A" w14:textId="77777777" w:rsidR="00B2128E" w:rsidRPr="00A325CC" w:rsidRDefault="00B2128E" w:rsidP="00B2128E">
      <w:pPr>
        <w:pStyle w:val="Tekst"/>
        <w:ind w:left="360" w:firstLine="0"/>
        <w:rPr>
          <w:lang w:val="sr-Latn-RS"/>
        </w:rPr>
      </w:pPr>
    </w:p>
    <w:p w14:paraId="0B7F8E5B" w14:textId="4070EBED" w:rsidR="00A643FC" w:rsidRDefault="00A643FC" w:rsidP="00A643FC">
      <w:pPr>
        <w:pStyle w:val="Caption"/>
        <w:keepNext/>
        <w:spacing w:line="360" w:lineRule="auto"/>
        <w:jc w:val="center"/>
      </w:pPr>
      <w:bookmarkStart w:id="78" w:name="_Toc95842091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t xml:space="preserve"> </w:t>
      </w:r>
      <w:proofErr w:type="spellStart"/>
      <w:r w:rsidRPr="009201B0">
        <w:t>Брокери</w:t>
      </w:r>
      <w:proofErr w:type="spellEnd"/>
      <w:r w:rsidRPr="009201B0">
        <w:t xml:space="preserve"> </w:t>
      </w:r>
      <w:proofErr w:type="spellStart"/>
      <w:r w:rsidRPr="009201B0">
        <w:t>мреже</w:t>
      </w:r>
      <w:proofErr w:type="spellEnd"/>
      <w:r w:rsidRPr="009201B0">
        <w:t xml:space="preserve"> </w:t>
      </w:r>
      <w:r>
        <w:t>User</w:t>
      </w:r>
      <w:r w:rsidRPr="009201B0">
        <w:t>Net</w:t>
      </w:r>
      <w:bookmarkEnd w:id="78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280"/>
        <w:gridCol w:w="2422"/>
        <w:gridCol w:w="1231"/>
        <w:gridCol w:w="1970"/>
      </w:tblGrid>
      <w:tr w:rsidR="006E4E15" w14:paraId="72B5B839" w14:textId="77777777" w:rsidTr="006E4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647BB3" w14:textId="6635D962" w:rsidR="006E4E15" w:rsidRPr="006E4E15" w:rsidRDefault="006E4E15" w:rsidP="006E4E15">
            <w:pPr>
              <w:pStyle w:val="Tekst"/>
              <w:ind w:firstLine="0"/>
              <w:rPr>
                <w:sz w:val="22"/>
                <w:szCs w:val="22"/>
                <w:lang w:val="sr-Latn-RS"/>
              </w:rPr>
            </w:pPr>
            <w:r>
              <w:rPr>
                <w:lang w:val="sr-Latn-RS"/>
              </w:rPr>
              <w:t>User</w:t>
            </w:r>
          </w:p>
        </w:tc>
        <w:tc>
          <w:tcPr>
            <w:tcW w:w="0" w:type="auto"/>
          </w:tcPr>
          <w:p w14:paraId="78EA44C9" w14:textId="3452137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4E5DCD27" w14:textId="4BC1F72D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7F942E00" w14:textId="6B345A9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6E4E15" w14:paraId="4012E08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5739" w14:textId="5284BD4E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2443EA91" w14:textId="495F40D0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  <w:tc>
          <w:tcPr>
            <w:tcW w:w="0" w:type="auto"/>
          </w:tcPr>
          <w:p w14:paraId="5C8A93BE" w14:textId="66463F7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B52BC69" w14:textId="2FFE3C4F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</w:tr>
      <w:tr w:rsidR="006E4E15" w14:paraId="428023F3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3DB4AD" w14:textId="475C686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6D492BCF" w14:textId="3F1D4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  <w:tc>
          <w:tcPr>
            <w:tcW w:w="0" w:type="auto"/>
          </w:tcPr>
          <w:p w14:paraId="2B2291AC" w14:textId="625CF2A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83B357E" w14:textId="22D533C1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</w:tr>
      <w:tr w:rsidR="006E4E15" w14:paraId="74C9543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F000D0" w14:textId="682F331A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jordanlund</w:t>
            </w:r>
          </w:p>
        </w:tc>
        <w:tc>
          <w:tcPr>
            <w:tcW w:w="0" w:type="auto"/>
          </w:tcPr>
          <w:p w14:paraId="3A5BF5BE" w14:textId="75C84AE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  <w:tc>
          <w:tcPr>
            <w:tcW w:w="0" w:type="auto"/>
          </w:tcPr>
          <w:p w14:paraId="74EF4D1E" w14:textId="1FEF682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B6E6299" w14:textId="3E7C46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</w:tr>
      <w:tr w:rsidR="006E4E15" w14:paraId="430916DC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B154AA" w14:textId="40A60F99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mutatron</w:t>
            </w:r>
          </w:p>
        </w:tc>
        <w:tc>
          <w:tcPr>
            <w:tcW w:w="0" w:type="auto"/>
          </w:tcPr>
          <w:p w14:paraId="3009FA11" w14:textId="3DB1382C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  <w:tc>
          <w:tcPr>
            <w:tcW w:w="0" w:type="auto"/>
          </w:tcPr>
          <w:p w14:paraId="09CB1EC5" w14:textId="52C4D6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0680EB5" w14:textId="6470BE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</w:tr>
      <w:tr w:rsidR="006E4E15" w14:paraId="34425EA6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BEDF58" w14:textId="545A59A0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Prysorra</w:t>
            </w:r>
          </w:p>
        </w:tc>
        <w:tc>
          <w:tcPr>
            <w:tcW w:w="0" w:type="auto"/>
          </w:tcPr>
          <w:p w14:paraId="0B8B229E" w14:textId="292D37C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  <w:tc>
          <w:tcPr>
            <w:tcW w:w="0" w:type="auto"/>
          </w:tcPr>
          <w:p w14:paraId="73BBAD3C" w14:textId="46C283C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1F1CC97" w14:textId="2F46F82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</w:tr>
      <w:tr w:rsidR="006E4E15" w14:paraId="2E60E007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35DD12" w14:textId="50AB089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3A6EF96B" w14:textId="4C74B46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  <w:tc>
          <w:tcPr>
            <w:tcW w:w="0" w:type="auto"/>
          </w:tcPr>
          <w:p w14:paraId="4E635DB4" w14:textId="343A0526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50EA871" w14:textId="30E456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</w:tr>
      <w:tr w:rsidR="006E4E15" w14:paraId="660D932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F3260" w14:textId="42E88171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0BBC71CF" w14:textId="6CBAABB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  <w:tc>
          <w:tcPr>
            <w:tcW w:w="0" w:type="auto"/>
          </w:tcPr>
          <w:p w14:paraId="5766B903" w14:textId="505B23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AD48561" w14:textId="536A645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</w:tr>
      <w:tr w:rsidR="006E4E15" w14:paraId="3A859F98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D44DB6" w14:textId="339908DF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38B61E94" w14:textId="10F618A0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  <w:tc>
          <w:tcPr>
            <w:tcW w:w="0" w:type="auto"/>
          </w:tcPr>
          <w:p w14:paraId="3DBFD6FA" w14:textId="4C1B5B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3A70C0A" w14:textId="509D078F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</w:tr>
      <w:tr w:rsidR="006E4E15" w14:paraId="3903816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485A65" w14:textId="3337D51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stesch</w:t>
            </w:r>
          </w:p>
        </w:tc>
        <w:tc>
          <w:tcPr>
            <w:tcW w:w="0" w:type="auto"/>
          </w:tcPr>
          <w:p w14:paraId="79C095CD" w14:textId="7FF77D0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  <w:tc>
          <w:tcPr>
            <w:tcW w:w="0" w:type="auto"/>
          </w:tcPr>
          <w:p w14:paraId="6C3FD3C1" w14:textId="5485021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7AB7DBC" w14:textId="0DADDFD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</w:tr>
      <w:tr w:rsidR="006E4E15" w14:paraId="19695195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88C3D5" w14:textId="6270C00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Aerik</w:t>
            </w:r>
          </w:p>
        </w:tc>
        <w:tc>
          <w:tcPr>
            <w:tcW w:w="0" w:type="auto"/>
          </w:tcPr>
          <w:p w14:paraId="57CD93AD" w14:textId="1A848C1D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  <w:tc>
          <w:tcPr>
            <w:tcW w:w="0" w:type="auto"/>
          </w:tcPr>
          <w:p w14:paraId="04A730C3" w14:textId="6A0002C2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D06654F" w14:textId="1D76B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</w:tr>
    </w:tbl>
    <w:p w14:paraId="64AF6A85" w14:textId="77777777" w:rsidR="006E4E15" w:rsidRPr="006E4E15" w:rsidRDefault="006E4E15" w:rsidP="006E4E15">
      <w:pPr>
        <w:pStyle w:val="Tekst"/>
        <w:ind w:left="360" w:firstLine="0"/>
      </w:pPr>
    </w:p>
    <w:p w14:paraId="19EE7D5D" w14:textId="33B47CAC" w:rsidR="00A77C0B" w:rsidRDefault="00A77C0B" w:rsidP="00A77C0B">
      <w:pPr>
        <w:pStyle w:val="Heading1"/>
      </w:pPr>
      <w:bookmarkStart w:id="79" w:name="_Toc9584210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79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2B766F75" w:rsid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99E9618" w14:textId="77777777" w:rsidR="00E96DB8" w:rsidRDefault="00E96DB8" w:rsidP="00E96DB8">
      <w:pPr>
        <w:pStyle w:val="Tekst"/>
        <w:ind w:left="360" w:firstLine="0"/>
      </w:pPr>
    </w:p>
    <w:p w14:paraId="4554EA7C" w14:textId="77777777" w:rsidR="00D31FA7" w:rsidRDefault="00E96DB8" w:rsidP="00D31FA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BD92AF0" wp14:editId="6D0E2A91">
            <wp:extent cx="4604119" cy="4439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5" r="22795"/>
                    <a:stretch/>
                  </pic:blipFill>
                  <pic:spPr bwMode="auto">
                    <a:xfrm>
                      <a:off x="0" y="0"/>
                      <a:ext cx="4615667" cy="44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5845" w14:textId="2951BFF3" w:rsidR="00E96DB8" w:rsidRDefault="00D31FA7" w:rsidP="00D31FA7">
      <w:pPr>
        <w:pStyle w:val="Caption"/>
        <w:jc w:val="center"/>
        <w:rPr>
          <w:lang w:val="sr-Latn-RS"/>
        </w:rPr>
      </w:pPr>
      <w:bookmarkStart w:id="80" w:name="_Toc9584206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Чворови мреже </w:t>
      </w:r>
      <w:r>
        <w:rPr>
          <w:lang w:val="sr-Latn-RS"/>
        </w:rPr>
        <w:t xml:space="preserve">SNetT </w:t>
      </w:r>
      <w:r>
        <w:rPr>
          <w:lang w:val="sr-Cyrl-RS"/>
        </w:rPr>
        <w:t xml:space="preserve">унутар мреже </w:t>
      </w:r>
      <w:r>
        <w:rPr>
          <w:lang w:val="sr-Latn-RS"/>
        </w:rPr>
        <w:t>SNet</w:t>
      </w:r>
      <w:bookmarkEnd w:id="80"/>
    </w:p>
    <w:p w14:paraId="32AE191A" w14:textId="5C05CAD8" w:rsidR="00984595" w:rsidRDefault="00984595" w:rsidP="00984595">
      <w:pPr>
        <w:rPr>
          <w:lang w:val="sr-Latn-RS"/>
        </w:rPr>
      </w:pPr>
    </w:p>
    <w:p w14:paraId="51F1C5B1" w14:textId="77777777" w:rsidR="00EC761C" w:rsidRDefault="00EC761C">
      <w:pPr>
        <w:rPr>
          <w:lang w:val="sr-Cyrl-RS"/>
        </w:rPr>
      </w:pPr>
      <w:r>
        <w:br w:type="page"/>
      </w:r>
    </w:p>
    <w:p w14:paraId="6543967C" w14:textId="610C6BE5" w:rsidR="00984595" w:rsidRPr="00074357" w:rsidRDefault="00D32EA1" w:rsidP="00984595">
      <w:pPr>
        <w:pStyle w:val="Tekst"/>
        <w:ind w:firstLine="0"/>
      </w:pPr>
      <w:r>
        <w:lastRenderedPageBreak/>
        <w:t>Чворови из циљане групе сабредита се налазе у самом језгру мреже свих сабредита где су груписани актери са већим степеном чвора. Ти сабредити дефинитвно припадају групи боље повезаних чворова и стиче се утисак да су то једни од најактивнијих сабредита на платформи у 2008. години</w:t>
      </w:r>
      <w:r w:rsidR="00074357">
        <w:t>,</w:t>
      </w:r>
      <w:r w:rsidR="00074357">
        <w:rPr>
          <w:lang w:val="sr-Latn-RS"/>
        </w:rPr>
        <w:t xml:space="preserve"> </w:t>
      </w:r>
      <w:r w:rsidR="00074357">
        <w:t>што и није толико изненађење с обзиром на важност и утицај теме као што је светска економска криза.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81" w:name="_Toc95842104"/>
      <w:r>
        <w:lastRenderedPageBreak/>
        <w:t>Списак слика</w:t>
      </w:r>
      <w:bookmarkEnd w:id="81"/>
    </w:p>
    <w:p w14:paraId="5BAFEF2A" w14:textId="29886432" w:rsidR="003F3107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842029" w:history="1">
        <w:r w:rsidR="003F3107" w:rsidRPr="00BC3A00">
          <w:rPr>
            <w:rStyle w:val="Hyperlink"/>
            <w:noProof/>
          </w:rPr>
          <w:t>Слика 2.1</w:t>
        </w:r>
        <w:r w:rsidR="003F3107" w:rsidRPr="00BC3A00">
          <w:rPr>
            <w:rStyle w:val="Hyperlink"/>
            <w:noProof/>
            <w:lang w:val="sr-Cyrl-RS"/>
          </w:rPr>
          <w:t xml:space="preserve"> Мрежа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_Toc95842029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5</w:t>
        </w:r>
        <w:r w:rsidR="003F3107">
          <w:rPr>
            <w:noProof/>
            <w:webHidden/>
          </w:rPr>
          <w:fldChar w:fldCharType="end"/>
        </w:r>
      </w:hyperlink>
    </w:p>
    <w:p w14:paraId="07771134" w14:textId="3E0A4B5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0" w:history="1">
        <w:r w:rsidR="003F3107" w:rsidRPr="00BC3A00">
          <w:rPr>
            <w:rStyle w:val="Hyperlink"/>
            <w:noProof/>
          </w:rPr>
          <w:t xml:space="preserve">Слика 2.2 </w:t>
        </w:r>
        <w:r w:rsidR="003F3107" w:rsidRPr="00BC3A00">
          <w:rPr>
            <w:rStyle w:val="Hyperlink"/>
            <w:noProof/>
            <w:lang w:val="sr-Cyrl-RS"/>
          </w:rPr>
          <w:t>Расподела тежина грана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6</w:t>
        </w:r>
        <w:r w:rsidR="003F3107">
          <w:rPr>
            <w:noProof/>
            <w:webHidden/>
          </w:rPr>
          <w:fldChar w:fldCharType="end"/>
        </w:r>
      </w:hyperlink>
    </w:p>
    <w:p w14:paraId="7DDB9D6D" w14:textId="2434A461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1" w:history="1">
        <w:r w:rsidR="003F3107" w:rsidRPr="00BC3A00">
          <w:rPr>
            <w:rStyle w:val="Hyperlink"/>
            <w:noProof/>
          </w:rPr>
          <w:t>Слика 2.3</w:t>
        </w:r>
        <w:r w:rsidR="003F3107" w:rsidRPr="00BC3A00">
          <w:rPr>
            <w:rStyle w:val="Hyperlink"/>
            <w:noProof/>
            <w:lang w:val="sr-Cyrl-RS"/>
          </w:rPr>
          <w:t xml:space="preserve"> Мрежа</w:t>
        </w:r>
        <w:r w:rsidR="003F3107" w:rsidRPr="00BC3A00">
          <w:rPr>
            <w:rStyle w:val="Hyperlink"/>
            <w:noProof/>
            <w:lang w:val="sr-Latn-RS"/>
          </w:rPr>
          <w:t xml:space="preserve"> 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7</w:t>
        </w:r>
        <w:r w:rsidR="003F3107">
          <w:rPr>
            <w:noProof/>
            <w:webHidden/>
          </w:rPr>
          <w:fldChar w:fldCharType="end"/>
        </w:r>
      </w:hyperlink>
    </w:p>
    <w:p w14:paraId="6D335EDF" w14:textId="1D91BF8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2" w:history="1">
        <w:r w:rsidR="003F3107" w:rsidRPr="00BC3A00">
          <w:rPr>
            <w:rStyle w:val="Hyperlink"/>
            <w:noProof/>
          </w:rPr>
          <w:t xml:space="preserve">Слика 2.4 </w:t>
        </w:r>
        <w:r w:rsidR="003F3107" w:rsidRPr="00BC3A00">
          <w:rPr>
            <w:rStyle w:val="Hyperlink"/>
            <w:noProof/>
            <w:lang w:val="sr-Cyrl-RS"/>
          </w:rPr>
          <w:t xml:space="preserve">Мрежа </w:t>
        </w:r>
        <w:r w:rsidR="003F3107" w:rsidRPr="00BC3A00">
          <w:rPr>
            <w:rStyle w:val="Hyperlink"/>
            <w:noProof/>
            <w:lang w:val="sr-Latn-RS"/>
          </w:rPr>
          <w:t>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8</w:t>
        </w:r>
        <w:r w:rsidR="003F3107">
          <w:rPr>
            <w:noProof/>
            <w:webHidden/>
          </w:rPr>
          <w:fldChar w:fldCharType="end"/>
        </w:r>
      </w:hyperlink>
    </w:p>
    <w:p w14:paraId="66CB9003" w14:textId="0BB3D8A4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3" w:history="1">
        <w:r w:rsidR="003F3107" w:rsidRPr="00BC3A00">
          <w:rPr>
            <w:rStyle w:val="Hyperlink"/>
            <w:noProof/>
          </w:rPr>
          <w:t>Слика 2.5</w:t>
        </w:r>
        <w:r w:rsidR="003F3107" w:rsidRPr="00BC3A00">
          <w:rPr>
            <w:rStyle w:val="Hyperlink"/>
            <w:noProof/>
            <w:lang w:val="sr-Cyrl-RS"/>
          </w:rPr>
          <w:t xml:space="preserve"> Мрежа </w:t>
        </w:r>
        <w:r w:rsidR="003F3107" w:rsidRPr="00BC3A00">
          <w:rPr>
            <w:rStyle w:val="Hyperlink"/>
            <w:noProof/>
            <w:lang w:val="sr-Latn-RS"/>
          </w:rPr>
          <w:t>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_Toc95842033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9</w:t>
        </w:r>
        <w:r w:rsidR="003F3107">
          <w:rPr>
            <w:noProof/>
            <w:webHidden/>
          </w:rPr>
          <w:fldChar w:fldCharType="end"/>
        </w:r>
      </w:hyperlink>
    </w:p>
    <w:p w14:paraId="2A60BECC" w14:textId="65605D8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4" w:history="1">
        <w:r w:rsidR="003F3107" w:rsidRPr="00BC3A00">
          <w:rPr>
            <w:rStyle w:val="Hyperlink"/>
            <w:noProof/>
          </w:rPr>
          <w:t>Слика 3.1</w:t>
        </w:r>
        <w:r w:rsidR="003F3107" w:rsidRPr="00BC3A00">
          <w:rPr>
            <w:rStyle w:val="Hyperlink"/>
            <w:noProof/>
            <w:lang w:val="sr-Cyrl-RS"/>
          </w:rPr>
          <w:t xml:space="preserve"> Пирсонов коефицијент корелације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_Toc95842034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12</w:t>
        </w:r>
        <w:r w:rsidR="003F3107">
          <w:rPr>
            <w:noProof/>
            <w:webHidden/>
          </w:rPr>
          <w:fldChar w:fldCharType="end"/>
        </w:r>
      </w:hyperlink>
    </w:p>
    <w:p w14:paraId="5C846DAD" w14:textId="57A3870D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5" w:history="1">
        <w:r w:rsidR="003F3107" w:rsidRPr="00BC3A00">
          <w:rPr>
            <w:rStyle w:val="Hyperlink"/>
            <w:noProof/>
          </w:rPr>
          <w:t xml:space="preserve">Слика 4.1 </w:t>
        </w:r>
        <w:r w:rsidR="003F3107" w:rsidRPr="00BC3A00">
          <w:rPr>
            <w:rStyle w:val="Hyperlink"/>
            <w:noProof/>
            <w:lang w:val="sr-Cyrl-RS"/>
          </w:rPr>
          <w:t>Величина компонената</w:t>
        </w:r>
        <w:r w:rsidR="003F3107" w:rsidRPr="00BC3A00">
          <w:rPr>
            <w:rStyle w:val="Hyperlink"/>
            <w:noProof/>
          </w:rPr>
          <w:t xml:space="preserve"> </w:t>
        </w:r>
        <w:r w:rsidR="003F3107" w:rsidRPr="00BC3A00">
          <w:rPr>
            <w:rStyle w:val="Hyperlink"/>
            <w:noProof/>
            <w:lang w:val="sr-Cyrl-RS"/>
          </w:rPr>
          <w:t xml:space="preserve">мреже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_Toc95842035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14</w:t>
        </w:r>
        <w:r w:rsidR="003F3107">
          <w:rPr>
            <w:noProof/>
            <w:webHidden/>
          </w:rPr>
          <w:fldChar w:fldCharType="end"/>
        </w:r>
      </w:hyperlink>
    </w:p>
    <w:p w14:paraId="5F707052" w14:textId="71A0B226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6" w:history="1">
        <w:r w:rsidR="003F3107" w:rsidRPr="00BC3A00">
          <w:rPr>
            <w:rStyle w:val="Hyperlink"/>
            <w:noProof/>
          </w:rPr>
          <w:t>Слика 4.2 Величина компонената мреже 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_Toc95842036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14</w:t>
        </w:r>
        <w:r w:rsidR="003F3107">
          <w:rPr>
            <w:noProof/>
            <w:webHidden/>
          </w:rPr>
          <w:fldChar w:fldCharType="end"/>
        </w:r>
      </w:hyperlink>
    </w:p>
    <w:p w14:paraId="7791D7E5" w14:textId="5B3C4CF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7" w:history="1">
        <w:r w:rsidR="003F3107" w:rsidRPr="00BC3A00">
          <w:rPr>
            <w:rStyle w:val="Hyperlink"/>
            <w:noProof/>
          </w:rPr>
          <w:t>Слика 4.3 Величина компонената мреже 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_Toc95842037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15</w:t>
        </w:r>
        <w:r w:rsidR="003F3107">
          <w:rPr>
            <w:noProof/>
            <w:webHidden/>
          </w:rPr>
          <w:fldChar w:fldCharType="end"/>
        </w:r>
      </w:hyperlink>
    </w:p>
    <w:p w14:paraId="311471CA" w14:textId="2BD1BD4A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8" w:history="1">
        <w:r w:rsidR="003F3107" w:rsidRPr="00BC3A00">
          <w:rPr>
            <w:rStyle w:val="Hyperlink"/>
            <w:noProof/>
          </w:rPr>
          <w:t>Слика 4.4 Величина компонената мреже 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_Toc95842038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15</w:t>
        </w:r>
        <w:r w:rsidR="003F3107">
          <w:rPr>
            <w:noProof/>
            <w:webHidden/>
          </w:rPr>
          <w:fldChar w:fldCharType="end"/>
        </w:r>
      </w:hyperlink>
    </w:p>
    <w:p w14:paraId="785E2720" w14:textId="5CF1B62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9" w:history="1">
        <w:r w:rsidR="003F3107" w:rsidRPr="00BC3A00">
          <w:rPr>
            <w:rStyle w:val="Hyperlink"/>
            <w:noProof/>
          </w:rPr>
          <w:t>Слика 4.5</w:t>
        </w:r>
        <w:r w:rsidR="003F3107" w:rsidRPr="00BC3A00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3F3107" w:rsidRPr="00BC3A00">
          <w:rPr>
            <w:rStyle w:val="Hyperlink"/>
            <w:noProof/>
            <w:lang w:val="en-US"/>
          </w:rPr>
          <w:t>SNet</w:t>
        </w:r>
        <w:r w:rsidR="003F3107"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_Toc95842039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16</w:t>
        </w:r>
        <w:r w:rsidR="003F3107">
          <w:rPr>
            <w:noProof/>
            <w:webHidden/>
          </w:rPr>
          <w:fldChar w:fldCharType="end"/>
        </w:r>
      </w:hyperlink>
    </w:p>
    <w:p w14:paraId="4F0FE12C" w14:textId="1CBDEB0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0" w:history="1">
        <w:r w:rsidR="003F3107" w:rsidRPr="00BC3A00">
          <w:rPr>
            <w:rStyle w:val="Hyperlink"/>
            <w:noProof/>
          </w:rPr>
          <w:t xml:space="preserve">Слика 4.6 </w:t>
        </w:r>
        <w:r w:rsidR="003F3107" w:rsidRPr="00BC3A00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3F3107" w:rsidRPr="00BC3A00">
          <w:rPr>
            <w:rStyle w:val="Hyperlink"/>
            <w:noProof/>
            <w:lang w:val="en-US"/>
          </w:rPr>
          <w:t>SNetT</w:t>
        </w:r>
        <w:r w:rsidR="003F3107"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17</w:t>
        </w:r>
        <w:r w:rsidR="003F3107">
          <w:rPr>
            <w:noProof/>
            <w:webHidden/>
          </w:rPr>
          <w:fldChar w:fldCharType="end"/>
        </w:r>
      </w:hyperlink>
    </w:p>
    <w:p w14:paraId="2F3E3A37" w14:textId="3DF2202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1" w:history="1">
        <w:r w:rsidR="003F3107" w:rsidRPr="00BC3A00">
          <w:rPr>
            <w:rStyle w:val="Hyperlink"/>
            <w:noProof/>
          </w:rPr>
          <w:t>Слика 4.7</w:t>
        </w:r>
        <w:r w:rsidR="003F3107" w:rsidRPr="00BC3A00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3F3107" w:rsidRPr="00BC3A00">
          <w:rPr>
            <w:rStyle w:val="Hyperlink"/>
            <w:noProof/>
            <w:lang w:val="en-US"/>
          </w:rPr>
          <w:t>SNetF</w:t>
        </w:r>
        <w:r w:rsidR="003F3107"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17</w:t>
        </w:r>
        <w:r w:rsidR="003F3107">
          <w:rPr>
            <w:noProof/>
            <w:webHidden/>
          </w:rPr>
          <w:fldChar w:fldCharType="end"/>
        </w:r>
      </w:hyperlink>
    </w:p>
    <w:p w14:paraId="014C12AC" w14:textId="0DC0D84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2" w:history="1">
        <w:r w:rsidR="003F3107" w:rsidRPr="00BC3A00">
          <w:rPr>
            <w:rStyle w:val="Hyperlink"/>
            <w:noProof/>
          </w:rPr>
          <w:t xml:space="preserve">Слика 4.8 </w:t>
        </w:r>
        <w:r w:rsidR="003F3107" w:rsidRPr="00BC3A00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3F3107" w:rsidRPr="00BC3A00">
          <w:rPr>
            <w:rStyle w:val="Hyperlink"/>
            <w:noProof/>
            <w:lang w:val="en-US"/>
          </w:rPr>
          <w:t>UserNet</w:t>
        </w:r>
        <w:r w:rsidR="003F3107"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18</w:t>
        </w:r>
        <w:r w:rsidR="003F3107">
          <w:rPr>
            <w:noProof/>
            <w:webHidden/>
          </w:rPr>
          <w:fldChar w:fldCharType="end"/>
        </w:r>
      </w:hyperlink>
    </w:p>
    <w:p w14:paraId="5E74F6EC" w14:textId="492B5E2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3" w:history="1">
        <w:r w:rsidR="003F3107" w:rsidRPr="00BC3A00">
          <w:rPr>
            <w:rStyle w:val="Hyperlink"/>
            <w:noProof/>
          </w:rPr>
          <w:t>Слика 4.9 K</w:t>
        </w:r>
        <w:r w:rsidR="003F3107" w:rsidRPr="00BC3A00">
          <w:rPr>
            <w:rStyle w:val="Hyperlink"/>
            <w:noProof/>
            <w:lang w:val="sr-Cyrl-RS"/>
          </w:rPr>
          <w:t>оефицијент</w:t>
        </w:r>
        <w:r w:rsidR="003F3107" w:rsidRPr="00BC3A00">
          <w:rPr>
            <w:rStyle w:val="Hyperlink"/>
            <w:noProof/>
            <w:lang w:val="sr-Latn-RS"/>
          </w:rPr>
          <w:t xml:space="preserve"> </w:t>
        </w:r>
        <w:r w:rsidR="003F3107" w:rsidRPr="00BC3A00">
          <w:rPr>
            <w:rStyle w:val="Hyperlink"/>
            <w:noProof/>
            <w:lang w:val="sr-Cyrl-RS"/>
          </w:rPr>
          <w:t xml:space="preserve">клуба богатих мреже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_Toc95842043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19</w:t>
        </w:r>
        <w:r w:rsidR="003F3107">
          <w:rPr>
            <w:noProof/>
            <w:webHidden/>
          </w:rPr>
          <w:fldChar w:fldCharType="end"/>
        </w:r>
      </w:hyperlink>
    </w:p>
    <w:p w14:paraId="48319C8B" w14:textId="7A002192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4" w:history="1">
        <w:r w:rsidR="003F3107" w:rsidRPr="00BC3A00">
          <w:rPr>
            <w:rStyle w:val="Hyperlink"/>
            <w:noProof/>
          </w:rPr>
          <w:t xml:space="preserve">Слика 4.10 </w:t>
        </w:r>
        <w:r w:rsidR="003F3107" w:rsidRPr="00BC3A00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3F3107" w:rsidRPr="00BC3A00">
          <w:rPr>
            <w:rStyle w:val="Hyperlink"/>
            <w:noProof/>
            <w:lang w:val="sr-Latn-RS"/>
          </w:rPr>
          <w:t>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_Toc95842044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20</w:t>
        </w:r>
        <w:r w:rsidR="003F3107">
          <w:rPr>
            <w:noProof/>
            <w:webHidden/>
          </w:rPr>
          <w:fldChar w:fldCharType="end"/>
        </w:r>
      </w:hyperlink>
    </w:p>
    <w:p w14:paraId="324F5983" w14:textId="1F5321A2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5" w:history="1">
        <w:r w:rsidR="003F3107" w:rsidRPr="00BC3A00">
          <w:rPr>
            <w:rStyle w:val="Hyperlink"/>
            <w:noProof/>
          </w:rPr>
          <w:t xml:space="preserve">Слика 4.11 </w:t>
        </w:r>
        <w:r w:rsidR="003F3107" w:rsidRPr="00BC3A00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3F3107" w:rsidRPr="00BC3A00">
          <w:rPr>
            <w:rStyle w:val="Hyperlink"/>
            <w:noProof/>
            <w:lang w:val="sr-Latn-RS"/>
          </w:rPr>
          <w:t>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_Toc95842045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20</w:t>
        </w:r>
        <w:r w:rsidR="003F3107">
          <w:rPr>
            <w:noProof/>
            <w:webHidden/>
          </w:rPr>
          <w:fldChar w:fldCharType="end"/>
        </w:r>
      </w:hyperlink>
    </w:p>
    <w:p w14:paraId="2929C857" w14:textId="01C2D6BC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6" w:history="1">
        <w:r w:rsidR="003F3107" w:rsidRPr="00BC3A00">
          <w:rPr>
            <w:rStyle w:val="Hyperlink"/>
            <w:noProof/>
          </w:rPr>
          <w:t xml:space="preserve">Слика 4.12 </w:t>
        </w:r>
        <w:r w:rsidR="003F3107" w:rsidRPr="00BC3A00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_Toc95842046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21</w:t>
        </w:r>
        <w:r w:rsidR="003F3107">
          <w:rPr>
            <w:noProof/>
            <w:webHidden/>
          </w:rPr>
          <w:fldChar w:fldCharType="end"/>
        </w:r>
      </w:hyperlink>
    </w:p>
    <w:p w14:paraId="42F76B9A" w14:textId="3B89863F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7" w:history="1">
        <w:r w:rsidR="003F3107" w:rsidRPr="00BC3A00">
          <w:rPr>
            <w:rStyle w:val="Hyperlink"/>
            <w:noProof/>
          </w:rPr>
          <w:t>Слика 4.13 Дистрибуција чворова по степену мреже 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_Toc95842047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21</w:t>
        </w:r>
        <w:r w:rsidR="003F3107">
          <w:rPr>
            <w:noProof/>
            <w:webHidden/>
          </w:rPr>
          <w:fldChar w:fldCharType="end"/>
        </w:r>
      </w:hyperlink>
    </w:p>
    <w:p w14:paraId="28E7BD0D" w14:textId="32C7232B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8" w:history="1">
        <w:r w:rsidR="003F3107" w:rsidRPr="00BC3A00">
          <w:rPr>
            <w:rStyle w:val="Hyperlink"/>
            <w:noProof/>
          </w:rPr>
          <w:t>Слика 4.14 Дистрибуција чворова по степену мреже 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_Toc95842048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21</w:t>
        </w:r>
        <w:r w:rsidR="003F3107">
          <w:rPr>
            <w:noProof/>
            <w:webHidden/>
          </w:rPr>
          <w:fldChar w:fldCharType="end"/>
        </w:r>
      </w:hyperlink>
    </w:p>
    <w:p w14:paraId="5D4C67D9" w14:textId="1F0C9234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9" w:history="1">
        <w:r w:rsidR="003F3107" w:rsidRPr="00BC3A00">
          <w:rPr>
            <w:rStyle w:val="Hyperlink"/>
            <w:noProof/>
          </w:rPr>
          <w:t>Слика 4.15 Дистрибуција чворова по степену мреже 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_Toc95842049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22</w:t>
        </w:r>
        <w:r w:rsidR="003F3107">
          <w:rPr>
            <w:noProof/>
            <w:webHidden/>
          </w:rPr>
          <w:fldChar w:fldCharType="end"/>
        </w:r>
      </w:hyperlink>
    </w:p>
    <w:p w14:paraId="5738DEA6" w14:textId="0FD5C6F4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0" w:history="1">
        <w:r w:rsidR="003F3107" w:rsidRPr="00BC3A00">
          <w:rPr>
            <w:rStyle w:val="Hyperlink"/>
            <w:noProof/>
          </w:rPr>
          <w:t xml:space="preserve">Слика 4.16 </w:t>
        </w:r>
        <w:r w:rsidR="003F3107" w:rsidRPr="00BC3A00">
          <w:rPr>
            <w:rStyle w:val="Hyperlink"/>
            <w:noProof/>
            <w:lang w:val="sr-Cyrl-RS"/>
          </w:rPr>
          <w:t>Хабови мреже</w:t>
        </w:r>
        <w:r w:rsidR="003F3107" w:rsidRPr="00BC3A00">
          <w:rPr>
            <w:rStyle w:val="Hyperlink"/>
            <w:noProof/>
          </w:rPr>
          <w:t xml:space="preserve"> 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23</w:t>
        </w:r>
        <w:r w:rsidR="003F3107">
          <w:rPr>
            <w:noProof/>
            <w:webHidden/>
          </w:rPr>
          <w:fldChar w:fldCharType="end"/>
        </w:r>
      </w:hyperlink>
    </w:p>
    <w:p w14:paraId="3BC278F2" w14:textId="1ACF7394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1" w:history="1">
        <w:r w:rsidR="003F3107" w:rsidRPr="00BC3A00">
          <w:rPr>
            <w:rStyle w:val="Hyperlink"/>
            <w:noProof/>
          </w:rPr>
          <w:t xml:space="preserve">Слика 4.17 </w:t>
        </w:r>
        <w:r w:rsidR="003F3107" w:rsidRPr="00BC3A00">
          <w:rPr>
            <w:rStyle w:val="Hyperlink"/>
            <w:noProof/>
            <w:lang w:val="sr-Cyrl-RS"/>
          </w:rPr>
          <w:t xml:space="preserve">Хабови мреже </w:t>
        </w:r>
        <w:r w:rsidR="003F3107" w:rsidRPr="00BC3A00">
          <w:rPr>
            <w:rStyle w:val="Hyperlink"/>
            <w:noProof/>
            <w:lang w:val="sr-Latn-RS"/>
          </w:rPr>
          <w:t>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24</w:t>
        </w:r>
        <w:r w:rsidR="003F3107">
          <w:rPr>
            <w:noProof/>
            <w:webHidden/>
          </w:rPr>
          <w:fldChar w:fldCharType="end"/>
        </w:r>
      </w:hyperlink>
    </w:p>
    <w:p w14:paraId="2EA6B24F" w14:textId="6A157EE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2" w:history="1">
        <w:r w:rsidR="003F3107" w:rsidRPr="00BC3A00">
          <w:rPr>
            <w:rStyle w:val="Hyperlink"/>
            <w:noProof/>
          </w:rPr>
          <w:t>Слика 4.18 Хабови мреже 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25</w:t>
        </w:r>
        <w:r w:rsidR="003F3107">
          <w:rPr>
            <w:noProof/>
            <w:webHidden/>
          </w:rPr>
          <w:fldChar w:fldCharType="end"/>
        </w:r>
      </w:hyperlink>
    </w:p>
    <w:p w14:paraId="4C1344BC" w14:textId="47909104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3" w:history="1">
        <w:r w:rsidR="003F3107" w:rsidRPr="00BC3A00">
          <w:rPr>
            <w:rStyle w:val="Hyperlink"/>
            <w:noProof/>
          </w:rPr>
          <w:t>Слика 4.19 Хабови мреже 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_Toc95842053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26</w:t>
        </w:r>
        <w:r w:rsidR="003F3107">
          <w:rPr>
            <w:noProof/>
            <w:webHidden/>
          </w:rPr>
          <w:fldChar w:fldCharType="end"/>
        </w:r>
      </w:hyperlink>
    </w:p>
    <w:p w14:paraId="1A40B771" w14:textId="668ACC7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4" w:history="1">
        <w:r w:rsidR="003F3107" w:rsidRPr="00BC3A00">
          <w:rPr>
            <w:rStyle w:val="Hyperlink"/>
            <w:noProof/>
          </w:rPr>
          <w:t xml:space="preserve">Слика 6.1 </w:t>
        </w:r>
        <w:r w:rsidR="003F3107" w:rsidRPr="00BC3A00">
          <w:rPr>
            <w:rStyle w:val="Hyperlink"/>
            <w:noProof/>
            <w:lang w:val="sr-Cyrl-RS"/>
          </w:rPr>
          <w:t xml:space="preserve">Спектрална анализа мреже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_Toc95842054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35</w:t>
        </w:r>
        <w:r w:rsidR="003F3107">
          <w:rPr>
            <w:noProof/>
            <w:webHidden/>
          </w:rPr>
          <w:fldChar w:fldCharType="end"/>
        </w:r>
      </w:hyperlink>
    </w:p>
    <w:p w14:paraId="3FCA270B" w14:textId="014D847F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5" w:history="1">
        <w:r w:rsidR="003F3107" w:rsidRPr="00BC3A00">
          <w:rPr>
            <w:rStyle w:val="Hyperlink"/>
            <w:noProof/>
          </w:rPr>
          <w:t xml:space="preserve">Слика 6.2 </w:t>
        </w:r>
        <w:r w:rsidR="003F3107" w:rsidRPr="00BC3A00">
          <w:rPr>
            <w:rStyle w:val="Hyperlink"/>
            <w:noProof/>
            <w:lang w:val="sr-Cyrl-RS"/>
          </w:rPr>
          <w:t xml:space="preserve">Дендрограм </w:t>
        </w:r>
        <w:r w:rsidR="003F3107" w:rsidRPr="00BC3A00">
          <w:rPr>
            <w:rStyle w:val="Hyperlink"/>
            <w:noProof/>
            <w:lang w:val="en-US"/>
          </w:rPr>
          <w:t xml:space="preserve">SNetT </w:t>
        </w:r>
        <w:r w:rsidR="003F3107" w:rsidRPr="00BC3A00">
          <w:rPr>
            <w:rStyle w:val="Hyperlink"/>
            <w:noProof/>
            <w:lang w:val="sr-Cyrl-RS"/>
          </w:rPr>
          <w:t>мреже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_Toc95842055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36</w:t>
        </w:r>
        <w:r w:rsidR="003F3107">
          <w:rPr>
            <w:noProof/>
            <w:webHidden/>
          </w:rPr>
          <w:fldChar w:fldCharType="end"/>
        </w:r>
      </w:hyperlink>
    </w:p>
    <w:p w14:paraId="4948A54A" w14:textId="2C7B2CF2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6" w:history="1">
        <w:r w:rsidR="003F3107" w:rsidRPr="00BC3A00">
          <w:rPr>
            <w:rStyle w:val="Hyperlink"/>
            <w:noProof/>
          </w:rPr>
          <w:t>Слика 6.3</w:t>
        </w:r>
        <w:r w:rsidR="003F3107" w:rsidRPr="00BC3A00">
          <w:rPr>
            <w:rStyle w:val="Hyperlink"/>
            <w:noProof/>
            <w:lang w:val="sr-Cyrl-RS"/>
          </w:rPr>
          <w:t xml:space="preserve"> Спектрална анализа мрежа </w:t>
        </w:r>
        <w:r w:rsidR="003F3107" w:rsidRPr="00BC3A00">
          <w:rPr>
            <w:rStyle w:val="Hyperlink"/>
            <w:noProof/>
            <w:lang w:val="sr-Latn-RS"/>
          </w:rPr>
          <w:t>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_Toc95842056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36</w:t>
        </w:r>
        <w:r w:rsidR="003F3107">
          <w:rPr>
            <w:noProof/>
            <w:webHidden/>
          </w:rPr>
          <w:fldChar w:fldCharType="end"/>
        </w:r>
      </w:hyperlink>
    </w:p>
    <w:p w14:paraId="02F9EEFD" w14:textId="5A5BAE01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7" w:history="1">
        <w:r w:rsidR="003F3107" w:rsidRPr="00BC3A00">
          <w:rPr>
            <w:rStyle w:val="Hyperlink"/>
            <w:noProof/>
          </w:rPr>
          <w:t>Слика 6.4</w:t>
        </w:r>
        <w:r w:rsidR="003F3107" w:rsidRPr="00BC3A00">
          <w:rPr>
            <w:rStyle w:val="Hyperlink"/>
            <w:noProof/>
            <w:lang w:val="sr-Cyrl-RS"/>
          </w:rPr>
          <w:t xml:space="preserve"> Спектрална анализа мреже SNet</w:t>
        </w:r>
        <w:r w:rsidR="003F3107" w:rsidRPr="00BC3A00">
          <w:rPr>
            <w:rStyle w:val="Hyperlink"/>
            <w:noProof/>
            <w:lang w:val="sr-Latn-RS"/>
          </w:rPr>
          <w:t>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_Toc95842057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37</w:t>
        </w:r>
        <w:r w:rsidR="003F3107">
          <w:rPr>
            <w:noProof/>
            <w:webHidden/>
          </w:rPr>
          <w:fldChar w:fldCharType="end"/>
        </w:r>
      </w:hyperlink>
    </w:p>
    <w:p w14:paraId="495210FD" w14:textId="4B22A40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8" w:history="1">
        <w:r w:rsidR="003F3107" w:rsidRPr="00BC3A00">
          <w:rPr>
            <w:rStyle w:val="Hyperlink"/>
            <w:noProof/>
          </w:rPr>
          <w:t>Слика 6.5 Кластерисање мреже SNet Лувенском методом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_Toc95842058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38</w:t>
        </w:r>
        <w:r w:rsidR="003F3107">
          <w:rPr>
            <w:noProof/>
            <w:webHidden/>
          </w:rPr>
          <w:fldChar w:fldCharType="end"/>
        </w:r>
      </w:hyperlink>
    </w:p>
    <w:p w14:paraId="6C6292C6" w14:textId="6DD7F14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9" w:history="1">
        <w:r w:rsidR="003F3107" w:rsidRPr="00BC3A00">
          <w:rPr>
            <w:rStyle w:val="Hyperlink"/>
            <w:noProof/>
          </w:rPr>
          <w:t>Слика 6.6</w:t>
        </w:r>
        <w:r w:rsidR="003F3107" w:rsidRPr="00BC3A00">
          <w:rPr>
            <w:rStyle w:val="Hyperlink"/>
            <w:noProof/>
            <w:lang w:val="sr-Cyrl-RS"/>
          </w:rPr>
          <w:t xml:space="preserve"> Кластерисање мреже </w:t>
        </w:r>
        <w:r w:rsidR="003F3107" w:rsidRPr="00BC3A00">
          <w:rPr>
            <w:rStyle w:val="Hyperlink"/>
            <w:noProof/>
            <w:lang w:val="en-US"/>
          </w:rPr>
          <w:t xml:space="preserve">SNetF </w:t>
        </w:r>
        <w:r w:rsidR="003F3107" w:rsidRPr="00BC3A00">
          <w:rPr>
            <w:rStyle w:val="Hyperlink"/>
            <w:noProof/>
            <w:lang w:val="sr-Cyrl-RS"/>
          </w:rPr>
          <w:t>Лувенском методом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_Toc95842059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39</w:t>
        </w:r>
        <w:r w:rsidR="003F3107">
          <w:rPr>
            <w:noProof/>
            <w:webHidden/>
          </w:rPr>
          <w:fldChar w:fldCharType="end"/>
        </w:r>
      </w:hyperlink>
    </w:p>
    <w:p w14:paraId="1CA5B71C" w14:textId="6E48454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0" w:history="1">
        <w:r w:rsidR="003F3107" w:rsidRPr="00BC3A00">
          <w:rPr>
            <w:rStyle w:val="Hyperlink"/>
            <w:noProof/>
          </w:rPr>
          <w:t>Слика 6.7</w:t>
        </w:r>
        <w:r w:rsidR="003F3107" w:rsidRPr="00BC3A00">
          <w:rPr>
            <w:rStyle w:val="Hyperlink"/>
            <w:noProof/>
            <w:lang w:val="sr-Cyrl-RS"/>
          </w:rPr>
          <w:t xml:space="preserve"> Кластерисање мреже </w:t>
        </w:r>
        <w:r w:rsidR="003F3107" w:rsidRPr="00BC3A00">
          <w:rPr>
            <w:rStyle w:val="Hyperlink"/>
            <w:noProof/>
            <w:lang w:val="en-US"/>
          </w:rPr>
          <w:t>UserNet</w:t>
        </w:r>
        <w:r w:rsidR="003F3107" w:rsidRPr="00BC3A00">
          <w:rPr>
            <w:rStyle w:val="Hyperlink"/>
            <w:noProof/>
            <w:lang w:val="sr-Cyrl-RS"/>
          </w:rPr>
          <w:t xml:space="preserve"> Лувенском методом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40</w:t>
        </w:r>
        <w:r w:rsidR="003F3107">
          <w:rPr>
            <w:noProof/>
            <w:webHidden/>
          </w:rPr>
          <w:fldChar w:fldCharType="end"/>
        </w:r>
      </w:hyperlink>
    </w:p>
    <w:p w14:paraId="1C6E6658" w14:textId="22BFF1D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1" w:history="1">
        <w:r w:rsidR="003F3107" w:rsidRPr="00BC3A00">
          <w:rPr>
            <w:rStyle w:val="Hyperlink"/>
            <w:noProof/>
          </w:rPr>
          <w:t xml:space="preserve">Слика 7.1 </w:t>
        </w:r>
        <w:r w:rsidR="003F3107" w:rsidRPr="00BC3A00">
          <w:rPr>
            <w:rStyle w:val="Hyperlink"/>
            <w:noProof/>
            <w:lang w:val="sr-Cyrl-RS"/>
          </w:rPr>
          <w:t xml:space="preserve">Чворови мреже </w:t>
        </w:r>
        <w:r w:rsidR="003F3107" w:rsidRPr="00BC3A00">
          <w:rPr>
            <w:rStyle w:val="Hyperlink"/>
            <w:noProof/>
            <w:lang w:val="sr-Latn-RS"/>
          </w:rPr>
          <w:t xml:space="preserve">SNetT </w:t>
        </w:r>
        <w:r w:rsidR="003F3107" w:rsidRPr="00BC3A00">
          <w:rPr>
            <w:rStyle w:val="Hyperlink"/>
            <w:noProof/>
            <w:lang w:val="sr-Cyrl-RS"/>
          </w:rPr>
          <w:t xml:space="preserve">унутар мреже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45</w:t>
        </w:r>
        <w:r w:rsidR="003F3107">
          <w:rPr>
            <w:noProof/>
            <w:webHidden/>
          </w:rPr>
          <w:fldChar w:fldCharType="end"/>
        </w:r>
      </w:hyperlink>
    </w:p>
    <w:p w14:paraId="0525D38C" w14:textId="52590826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82" w:name="_Toc95842105"/>
      <w:r>
        <w:lastRenderedPageBreak/>
        <w:t>Списак табела</w:t>
      </w:r>
      <w:bookmarkEnd w:id="82"/>
    </w:p>
    <w:p w14:paraId="41BED8C3" w14:textId="702733A6" w:rsidR="003F3107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842062" w:history="1">
        <w:r w:rsidR="003F3107" w:rsidRPr="003A77F6">
          <w:rPr>
            <w:rStyle w:val="Hyperlink"/>
            <w:noProof/>
          </w:rPr>
          <w:t xml:space="preserve">Табела 1.1 </w:t>
        </w:r>
        <w:r w:rsidR="003F3107" w:rsidRPr="003A77F6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</w:t>
        </w:r>
        <w:r w:rsidR="003F3107">
          <w:rPr>
            <w:noProof/>
            <w:webHidden/>
          </w:rPr>
          <w:fldChar w:fldCharType="end"/>
        </w:r>
      </w:hyperlink>
    </w:p>
    <w:p w14:paraId="518E77F2" w14:textId="0319096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3" w:history="1">
        <w:r w:rsidR="003F3107" w:rsidRPr="003A77F6">
          <w:rPr>
            <w:rStyle w:val="Hyperlink"/>
            <w:noProof/>
          </w:rPr>
          <w:t>Табела 2.1</w:t>
        </w:r>
        <w:r w:rsidR="003F3107" w:rsidRPr="003A77F6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_Toc95842063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6</w:t>
        </w:r>
        <w:r w:rsidR="003F3107">
          <w:rPr>
            <w:noProof/>
            <w:webHidden/>
          </w:rPr>
          <w:fldChar w:fldCharType="end"/>
        </w:r>
      </w:hyperlink>
    </w:p>
    <w:p w14:paraId="619C6736" w14:textId="3896B2BD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4" w:history="1">
        <w:r w:rsidR="003F3107" w:rsidRPr="003A77F6">
          <w:rPr>
            <w:rStyle w:val="Hyperlink"/>
            <w:noProof/>
          </w:rPr>
          <w:t xml:space="preserve">Табела 3.1 </w:t>
        </w:r>
        <w:r w:rsidR="003F3107" w:rsidRPr="003A77F6">
          <w:rPr>
            <w:rStyle w:val="Hyperlink"/>
            <w:noProof/>
            <w:lang w:val="sr-Cyrl-RS"/>
          </w:rPr>
          <w:t>Анализа сабредита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_Toc95842064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10</w:t>
        </w:r>
        <w:r w:rsidR="003F3107">
          <w:rPr>
            <w:noProof/>
            <w:webHidden/>
          </w:rPr>
          <w:fldChar w:fldCharType="end"/>
        </w:r>
      </w:hyperlink>
    </w:p>
    <w:p w14:paraId="48307CD3" w14:textId="43B6635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5" w:history="1">
        <w:r w:rsidR="003F3107" w:rsidRPr="003A77F6">
          <w:rPr>
            <w:rStyle w:val="Hyperlink"/>
            <w:noProof/>
          </w:rPr>
          <w:t>Табела 3.2</w:t>
        </w:r>
        <w:r w:rsidR="003F3107" w:rsidRPr="003A77F6">
          <w:rPr>
            <w:rStyle w:val="Hyperlink"/>
            <w:noProof/>
            <w:lang w:val="sr-Cyrl-RS"/>
          </w:rPr>
          <w:t xml:space="preserve"> Анализа корисника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_Toc95842065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11</w:t>
        </w:r>
        <w:r w:rsidR="003F3107">
          <w:rPr>
            <w:noProof/>
            <w:webHidden/>
          </w:rPr>
          <w:fldChar w:fldCharType="end"/>
        </w:r>
      </w:hyperlink>
    </w:p>
    <w:p w14:paraId="07318E50" w14:textId="2EBE2ABC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6" w:history="1">
        <w:r w:rsidR="003F3107" w:rsidRPr="003A77F6">
          <w:rPr>
            <w:rStyle w:val="Hyperlink"/>
            <w:noProof/>
          </w:rPr>
          <w:t>Табела 3.3</w:t>
        </w:r>
        <w:r w:rsidR="003F3107" w:rsidRPr="003A77F6">
          <w:rPr>
            <w:rStyle w:val="Hyperlink"/>
            <w:noProof/>
            <w:lang w:val="sr-Cyrl-RS"/>
          </w:rPr>
          <w:t xml:space="preserve"> Најактивнији корисници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_Toc95842066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11</w:t>
        </w:r>
        <w:r w:rsidR="003F3107">
          <w:rPr>
            <w:noProof/>
            <w:webHidden/>
          </w:rPr>
          <w:fldChar w:fldCharType="end"/>
        </w:r>
      </w:hyperlink>
    </w:p>
    <w:p w14:paraId="132D3682" w14:textId="02D3F6CC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7" w:history="1">
        <w:r w:rsidR="003F3107" w:rsidRPr="003A77F6">
          <w:rPr>
            <w:rStyle w:val="Hyperlink"/>
            <w:noProof/>
          </w:rPr>
          <w:t>Табела 3.4</w:t>
        </w:r>
        <w:r w:rsidR="003F3107" w:rsidRPr="003A77F6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_Toc95842067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12</w:t>
        </w:r>
        <w:r w:rsidR="003F3107">
          <w:rPr>
            <w:noProof/>
            <w:webHidden/>
          </w:rPr>
          <w:fldChar w:fldCharType="end"/>
        </w:r>
      </w:hyperlink>
    </w:p>
    <w:p w14:paraId="4890C97B" w14:textId="4A25430B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8" w:history="1">
        <w:r w:rsidR="003F3107" w:rsidRPr="003A77F6">
          <w:rPr>
            <w:rStyle w:val="Hyperlink"/>
            <w:noProof/>
          </w:rPr>
          <w:t xml:space="preserve">Табела 4.1 </w:t>
        </w:r>
        <w:r w:rsidR="003F3107" w:rsidRPr="003A77F6">
          <w:rPr>
            <w:rStyle w:val="Hyperlink"/>
            <w:noProof/>
            <w:lang w:val="sr-Cyrl-RS"/>
          </w:rPr>
          <w:t>Густина и дијаметар мреже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_Toc95842068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13</w:t>
        </w:r>
        <w:r w:rsidR="003F3107">
          <w:rPr>
            <w:noProof/>
            <w:webHidden/>
          </w:rPr>
          <w:fldChar w:fldCharType="end"/>
        </w:r>
      </w:hyperlink>
    </w:p>
    <w:p w14:paraId="758E4C9F" w14:textId="27AE941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9" w:history="1">
        <w:r w:rsidR="003F3107" w:rsidRPr="003A77F6">
          <w:rPr>
            <w:rStyle w:val="Hyperlink"/>
            <w:noProof/>
          </w:rPr>
          <w:t>Табела 4.2</w:t>
        </w:r>
        <w:r w:rsidR="003F3107" w:rsidRPr="003A77F6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13</w:t>
        </w:r>
        <w:r w:rsidR="003F3107">
          <w:rPr>
            <w:noProof/>
            <w:webHidden/>
          </w:rPr>
          <w:fldChar w:fldCharType="end"/>
        </w:r>
      </w:hyperlink>
    </w:p>
    <w:p w14:paraId="6F1E60E7" w14:textId="52CA3FD0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0" w:history="1">
        <w:r w:rsidR="003F3107" w:rsidRPr="003A77F6">
          <w:rPr>
            <w:rStyle w:val="Hyperlink"/>
            <w:noProof/>
          </w:rPr>
          <w:t>Табела 4.3</w:t>
        </w:r>
        <w:r w:rsidR="003F3107" w:rsidRPr="003A77F6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16</w:t>
        </w:r>
        <w:r w:rsidR="003F3107">
          <w:rPr>
            <w:noProof/>
            <w:webHidden/>
          </w:rPr>
          <w:fldChar w:fldCharType="end"/>
        </w:r>
      </w:hyperlink>
    </w:p>
    <w:p w14:paraId="7B78628B" w14:textId="23C4D54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1" w:history="1">
        <w:r w:rsidR="003F3107" w:rsidRPr="003A77F6">
          <w:rPr>
            <w:rStyle w:val="Hyperlink"/>
            <w:noProof/>
          </w:rPr>
          <w:t>Табела 4.4 A</w:t>
        </w:r>
        <w:r w:rsidR="003F3107" w:rsidRPr="003A77F6">
          <w:rPr>
            <w:rStyle w:val="Hyperlink"/>
            <w:noProof/>
            <w:lang w:val="sr-Cyrl-RS"/>
          </w:rPr>
          <w:t>сортативност по степену чвора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19</w:t>
        </w:r>
        <w:r w:rsidR="003F3107">
          <w:rPr>
            <w:noProof/>
            <w:webHidden/>
          </w:rPr>
          <w:fldChar w:fldCharType="end"/>
        </w:r>
      </w:hyperlink>
    </w:p>
    <w:p w14:paraId="54696C99" w14:textId="5CFF55E7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2" w:history="1">
        <w:r w:rsidR="003F3107" w:rsidRPr="003A77F6">
          <w:rPr>
            <w:rStyle w:val="Hyperlink"/>
            <w:noProof/>
          </w:rPr>
          <w:t xml:space="preserve">Табела 4.5 </w:t>
        </w:r>
        <w:r w:rsidR="003F3107" w:rsidRPr="003A77F6">
          <w:rPr>
            <w:rStyle w:val="Hyperlink"/>
            <w:noProof/>
            <w:lang w:val="sr-Cyrl-RS"/>
          </w:rPr>
          <w:t xml:space="preserve">Преглед </w:t>
        </w:r>
        <w:r w:rsidR="003F3107" w:rsidRPr="003A77F6">
          <w:rPr>
            <w:rStyle w:val="Hyperlink"/>
            <w:noProof/>
            <w:lang w:val="sr-Latn-RS"/>
          </w:rPr>
          <w:t>scale-free</w:t>
        </w:r>
        <w:r w:rsidR="003F3107" w:rsidRPr="003A77F6">
          <w:rPr>
            <w:rStyle w:val="Hyperlink"/>
            <w:noProof/>
            <w:lang w:val="sr-Cyrl-RS"/>
          </w:rPr>
          <w:t xml:space="preserve"> особине мрежа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23</w:t>
        </w:r>
        <w:r w:rsidR="003F3107">
          <w:rPr>
            <w:noProof/>
            <w:webHidden/>
          </w:rPr>
          <w:fldChar w:fldCharType="end"/>
        </w:r>
      </w:hyperlink>
    </w:p>
    <w:p w14:paraId="6B781E65" w14:textId="4256A38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3" w:history="1">
        <w:r w:rsidR="003F3107" w:rsidRPr="003A77F6">
          <w:rPr>
            <w:rStyle w:val="Hyperlink"/>
            <w:noProof/>
          </w:rPr>
          <w:t xml:space="preserve">Табела 5.1 </w:t>
        </w:r>
        <w:r w:rsidR="003F3107" w:rsidRPr="003A77F6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="003F3107" w:rsidRPr="003A77F6">
          <w:rPr>
            <w:rStyle w:val="Hyperlink"/>
            <w:noProof/>
            <w:lang w:val="sr-Latn-RS"/>
          </w:rPr>
          <w:t xml:space="preserve">SNet </w:t>
        </w:r>
        <w:r w:rsidR="003F3107" w:rsidRPr="003A77F6">
          <w:rPr>
            <w:rStyle w:val="Hyperlink"/>
            <w:noProof/>
            <w:lang w:val="sr-Cyrl-RS"/>
          </w:rPr>
          <w:t>према централности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_Toc95842073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27</w:t>
        </w:r>
        <w:r w:rsidR="003F3107">
          <w:rPr>
            <w:noProof/>
            <w:webHidden/>
          </w:rPr>
          <w:fldChar w:fldCharType="end"/>
        </w:r>
      </w:hyperlink>
    </w:p>
    <w:p w14:paraId="7A32E958" w14:textId="1E192C0B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4" w:history="1">
        <w:r w:rsidR="003F3107" w:rsidRPr="003A77F6">
          <w:rPr>
            <w:rStyle w:val="Hyperlink"/>
            <w:noProof/>
          </w:rPr>
          <w:t>Табела 5.2 Преглед најважнијих актера мреже SNetF према централности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_Toc95842074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28</w:t>
        </w:r>
        <w:r w:rsidR="003F3107">
          <w:rPr>
            <w:noProof/>
            <w:webHidden/>
          </w:rPr>
          <w:fldChar w:fldCharType="end"/>
        </w:r>
      </w:hyperlink>
    </w:p>
    <w:p w14:paraId="0E2EE176" w14:textId="2C41CAB5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5" w:history="1">
        <w:r w:rsidR="003F3107" w:rsidRPr="003A77F6">
          <w:rPr>
            <w:rStyle w:val="Hyperlink"/>
            <w:noProof/>
          </w:rPr>
          <w:t>Табела 5.3 Преглед најважнијих актера мреже SNetT према централности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_Toc95842075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28</w:t>
        </w:r>
        <w:r w:rsidR="003F3107">
          <w:rPr>
            <w:noProof/>
            <w:webHidden/>
          </w:rPr>
          <w:fldChar w:fldCharType="end"/>
        </w:r>
      </w:hyperlink>
    </w:p>
    <w:p w14:paraId="378C3586" w14:textId="001CEB51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6" w:history="1">
        <w:r w:rsidR="003F3107" w:rsidRPr="003A77F6">
          <w:rPr>
            <w:rStyle w:val="Hyperlink"/>
            <w:noProof/>
          </w:rPr>
          <w:t>Табела 5.4 Преглед најважнијих актера мреже UserNet према централности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_Toc95842076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29</w:t>
        </w:r>
        <w:r w:rsidR="003F3107">
          <w:rPr>
            <w:noProof/>
            <w:webHidden/>
          </w:rPr>
          <w:fldChar w:fldCharType="end"/>
        </w:r>
      </w:hyperlink>
    </w:p>
    <w:p w14:paraId="18EE1E5D" w14:textId="2B4E6643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7" w:history="1">
        <w:r w:rsidR="003F3107" w:rsidRPr="003A77F6">
          <w:rPr>
            <w:rStyle w:val="Hyperlink"/>
            <w:noProof/>
          </w:rPr>
          <w:t xml:space="preserve">Табела 5.5 </w:t>
        </w:r>
        <w:r w:rsidR="003F3107" w:rsidRPr="003A77F6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="003F3107" w:rsidRPr="003A77F6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_Toc95842077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30</w:t>
        </w:r>
        <w:r w:rsidR="003F3107">
          <w:rPr>
            <w:noProof/>
            <w:webHidden/>
          </w:rPr>
          <w:fldChar w:fldCharType="end"/>
        </w:r>
      </w:hyperlink>
    </w:p>
    <w:p w14:paraId="020F909C" w14:textId="147C059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8" w:history="1">
        <w:r w:rsidR="003F3107" w:rsidRPr="003A77F6">
          <w:rPr>
            <w:rStyle w:val="Hyperlink"/>
            <w:noProof/>
          </w:rPr>
          <w:t>Табела 5.6 Централност по сопственом вектору мреже 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_Toc95842078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30</w:t>
        </w:r>
        <w:r w:rsidR="003F3107">
          <w:rPr>
            <w:noProof/>
            <w:webHidden/>
          </w:rPr>
          <w:fldChar w:fldCharType="end"/>
        </w:r>
      </w:hyperlink>
    </w:p>
    <w:p w14:paraId="2A2B5457" w14:textId="30D176E3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9" w:history="1">
        <w:r w:rsidR="003F3107" w:rsidRPr="003A77F6">
          <w:rPr>
            <w:rStyle w:val="Hyperlink"/>
            <w:noProof/>
          </w:rPr>
          <w:t>Табела 5.7 Централност по сопственом вектору мреже 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_Toc95842079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30</w:t>
        </w:r>
        <w:r w:rsidR="003F3107">
          <w:rPr>
            <w:noProof/>
            <w:webHidden/>
          </w:rPr>
          <w:fldChar w:fldCharType="end"/>
        </w:r>
      </w:hyperlink>
    </w:p>
    <w:p w14:paraId="5B4F52C4" w14:textId="07AFDDC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0" w:history="1">
        <w:r w:rsidR="003F3107" w:rsidRPr="003A77F6">
          <w:rPr>
            <w:rStyle w:val="Hyperlink"/>
            <w:noProof/>
          </w:rPr>
          <w:t>Табела 5.8 Централност по сопственом вектору мреже 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30</w:t>
        </w:r>
        <w:r w:rsidR="003F3107">
          <w:rPr>
            <w:noProof/>
            <w:webHidden/>
          </w:rPr>
          <w:fldChar w:fldCharType="end"/>
        </w:r>
      </w:hyperlink>
    </w:p>
    <w:p w14:paraId="0D270CC9" w14:textId="2E692BAC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1" w:history="1">
        <w:r w:rsidR="003F3107" w:rsidRPr="003A77F6">
          <w:rPr>
            <w:rStyle w:val="Hyperlink"/>
            <w:noProof/>
          </w:rPr>
          <w:t xml:space="preserve">Табела 5.9 Katz </w:t>
        </w:r>
        <w:r w:rsidR="003F3107" w:rsidRPr="003A77F6">
          <w:rPr>
            <w:rStyle w:val="Hyperlink"/>
            <w:noProof/>
            <w:lang w:val="sr-Cyrl-RS"/>
          </w:rPr>
          <w:t>централност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32</w:t>
        </w:r>
        <w:r w:rsidR="003F3107">
          <w:rPr>
            <w:noProof/>
            <w:webHidden/>
          </w:rPr>
          <w:fldChar w:fldCharType="end"/>
        </w:r>
      </w:hyperlink>
    </w:p>
    <w:p w14:paraId="2E223DDB" w14:textId="5841F88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2" w:history="1">
        <w:r w:rsidR="003F3107" w:rsidRPr="003A77F6">
          <w:rPr>
            <w:rStyle w:val="Hyperlink"/>
            <w:noProof/>
          </w:rPr>
          <w:t xml:space="preserve">Табела 5.10 </w:t>
        </w:r>
        <w:r w:rsidR="003F3107" w:rsidRPr="003A77F6">
          <w:rPr>
            <w:rStyle w:val="Hyperlink"/>
            <w:noProof/>
            <w:lang w:val="sr-Cyrl-RS"/>
          </w:rPr>
          <w:t xml:space="preserve">Модификована </w:t>
        </w:r>
        <w:r w:rsidR="003F3107" w:rsidRPr="003A77F6">
          <w:rPr>
            <w:rStyle w:val="Hyperlink"/>
            <w:noProof/>
          </w:rPr>
          <w:t>Katz централност мреже 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32</w:t>
        </w:r>
        <w:r w:rsidR="003F3107">
          <w:rPr>
            <w:noProof/>
            <w:webHidden/>
          </w:rPr>
          <w:fldChar w:fldCharType="end"/>
        </w:r>
      </w:hyperlink>
    </w:p>
    <w:p w14:paraId="72ABD54B" w14:textId="57371DD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3" w:history="1">
        <w:r w:rsidR="003F3107" w:rsidRPr="003A77F6">
          <w:rPr>
            <w:rStyle w:val="Hyperlink"/>
            <w:noProof/>
          </w:rPr>
          <w:t>Табела 5.11 Katz централност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_Toc95842083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32</w:t>
        </w:r>
        <w:r w:rsidR="003F3107">
          <w:rPr>
            <w:noProof/>
            <w:webHidden/>
          </w:rPr>
          <w:fldChar w:fldCharType="end"/>
        </w:r>
      </w:hyperlink>
    </w:p>
    <w:p w14:paraId="45229D2D" w14:textId="1BEFB10A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4" w:history="1">
        <w:r w:rsidR="003F3107" w:rsidRPr="003A77F6">
          <w:rPr>
            <w:rStyle w:val="Hyperlink"/>
            <w:noProof/>
          </w:rPr>
          <w:t>Табела 5.12</w:t>
        </w:r>
        <w:r w:rsidR="003F3107" w:rsidRPr="003A77F6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_Toc95842084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32</w:t>
        </w:r>
        <w:r w:rsidR="003F3107">
          <w:rPr>
            <w:noProof/>
            <w:webHidden/>
          </w:rPr>
          <w:fldChar w:fldCharType="end"/>
        </w:r>
      </w:hyperlink>
    </w:p>
    <w:p w14:paraId="5BF495CC" w14:textId="793EF5C2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5" w:history="1">
        <w:r w:rsidR="003F3107" w:rsidRPr="003A77F6">
          <w:rPr>
            <w:rStyle w:val="Hyperlink"/>
            <w:noProof/>
          </w:rPr>
          <w:t>Табела 5.13 Katz централност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_Toc95842085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33</w:t>
        </w:r>
        <w:r w:rsidR="003F3107">
          <w:rPr>
            <w:noProof/>
            <w:webHidden/>
          </w:rPr>
          <w:fldChar w:fldCharType="end"/>
        </w:r>
      </w:hyperlink>
    </w:p>
    <w:p w14:paraId="512393C4" w14:textId="39E6D98E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6" w:history="1">
        <w:r w:rsidR="003F3107" w:rsidRPr="003A77F6">
          <w:rPr>
            <w:rStyle w:val="Hyperlink"/>
            <w:noProof/>
          </w:rPr>
          <w:t>Табела 5.14</w:t>
        </w:r>
        <w:r w:rsidR="003F3107" w:rsidRPr="003A77F6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_Toc95842086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33</w:t>
        </w:r>
        <w:r w:rsidR="003F3107">
          <w:rPr>
            <w:noProof/>
            <w:webHidden/>
          </w:rPr>
          <w:fldChar w:fldCharType="end"/>
        </w:r>
      </w:hyperlink>
    </w:p>
    <w:p w14:paraId="5CE8AC2E" w14:textId="304347BF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7" w:history="1">
        <w:r w:rsidR="003F3107" w:rsidRPr="003A77F6">
          <w:rPr>
            <w:rStyle w:val="Hyperlink"/>
            <w:noProof/>
          </w:rPr>
          <w:t>Табела 5.15 Katz централност мреже 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_Toc95842087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33</w:t>
        </w:r>
        <w:r w:rsidR="003F3107">
          <w:rPr>
            <w:noProof/>
            <w:webHidden/>
          </w:rPr>
          <w:fldChar w:fldCharType="end"/>
        </w:r>
      </w:hyperlink>
    </w:p>
    <w:p w14:paraId="652242B7" w14:textId="089DCC3B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8" w:history="1">
        <w:r w:rsidR="003F3107" w:rsidRPr="003A77F6">
          <w:rPr>
            <w:rStyle w:val="Hyperlink"/>
            <w:noProof/>
          </w:rPr>
          <w:t>Табела 6.1</w:t>
        </w:r>
        <w:r w:rsidR="003F3107" w:rsidRPr="003A77F6">
          <w:rPr>
            <w:rStyle w:val="Hyperlink"/>
            <w:noProof/>
            <w:lang w:val="sr-Cyrl-RS"/>
          </w:rPr>
          <w:t xml:space="preserve"> Брокери мреже </w:t>
        </w:r>
        <w:r w:rsidR="003F3107" w:rsidRPr="003A77F6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_Toc95842088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42</w:t>
        </w:r>
        <w:r w:rsidR="003F3107">
          <w:rPr>
            <w:noProof/>
            <w:webHidden/>
          </w:rPr>
          <w:fldChar w:fldCharType="end"/>
        </w:r>
      </w:hyperlink>
    </w:p>
    <w:p w14:paraId="6E6656CC" w14:textId="646D9F18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9" w:history="1">
        <w:r w:rsidR="003F3107" w:rsidRPr="003A77F6">
          <w:rPr>
            <w:rStyle w:val="Hyperlink"/>
            <w:noProof/>
          </w:rPr>
          <w:t>Табела 6.2 Брокери мреже SNetT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_Toc95842089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42</w:t>
        </w:r>
        <w:r w:rsidR="003F3107">
          <w:rPr>
            <w:noProof/>
            <w:webHidden/>
          </w:rPr>
          <w:fldChar w:fldCharType="end"/>
        </w:r>
      </w:hyperlink>
    </w:p>
    <w:p w14:paraId="671CB4A9" w14:textId="4A8AF464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90" w:history="1">
        <w:r w:rsidR="003F3107" w:rsidRPr="003A77F6">
          <w:rPr>
            <w:rStyle w:val="Hyperlink"/>
            <w:noProof/>
          </w:rPr>
          <w:t>Табела 6.3 Брокери мреже SNetF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_Toc95842090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43</w:t>
        </w:r>
        <w:r w:rsidR="003F3107">
          <w:rPr>
            <w:noProof/>
            <w:webHidden/>
          </w:rPr>
          <w:fldChar w:fldCharType="end"/>
        </w:r>
      </w:hyperlink>
    </w:p>
    <w:p w14:paraId="534BAE9B" w14:textId="50A171B9" w:rsidR="003F3107" w:rsidRDefault="00DE1CFF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91" w:history="1">
        <w:r w:rsidR="003F3107" w:rsidRPr="003A77F6">
          <w:rPr>
            <w:rStyle w:val="Hyperlink"/>
            <w:noProof/>
          </w:rPr>
          <w:t>Табела 6.4 Брокери мреже UserNet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_Toc95842091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43</w:t>
        </w:r>
        <w:r w:rsidR="003F3107">
          <w:rPr>
            <w:noProof/>
            <w:webHidden/>
          </w:rPr>
          <w:fldChar w:fldCharType="end"/>
        </w:r>
      </w:hyperlink>
    </w:p>
    <w:p w14:paraId="3ABEDEF7" w14:textId="197649C7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23056" w14:textId="77777777" w:rsidR="00DE1CFF" w:rsidRDefault="00DE1CFF">
      <w:r>
        <w:separator/>
      </w:r>
    </w:p>
    <w:p w14:paraId="13B5122F" w14:textId="77777777" w:rsidR="00DE1CFF" w:rsidRDefault="00DE1CFF"/>
  </w:endnote>
  <w:endnote w:type="continuationSeparator" w:id="0">
    <w:p w14:paraId="7849F49C" w14:textId="77777777" w:rsidR="00DE1CFF" w:rsidRDefault="00DE1CFF">
      <w:r>
        <w:continuationSeparator/>
      </w:r>
    </w:p>
    <w:p w14:paraId="483A0C38" w14:textId="77777777" w:rsidR="00DE1CFF" w:rsidRDefault="00DE1CF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BD70D9" w14:textId="77777777" w:rsidR="00DE1CFF" w:rsidRDefault="00DE1CFF">
      <w:r>
        <w:separator/>
      </w:r>
    </w:p>
    <w:p w14:paraId="099EDDBF" w14:textId="77777777" w:rsidR="00DE1CFF" w:rsidRDefault="00DE1CFF"/>
  </w:footnote>
  <w:footnote w:type="continuationSeparator" w:id="0">
    <w:p w14:paraId="5643F351" w14:textId="77777777" w:rsidR="00DE1CFF" w:rsidRDefault="00DE1CFF">
      <w:r>
        <w:continuationSeparator/>
      </w:r>
    </w:p>
    <w:p w14:paraId="07DA508F" w14:textId="77777777" w:rsidR="00DE1CFF" w:rsidRDefault="00DE1CF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63B44ED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gutterAtTop/>
  <w:proofState w:spelling="clean" w:grammar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74357"/>
    <w:rsid w:val="00080188"/>
    <w:rsid w:val="00080C50"/>
    <w:rsid w:val="00082B5A"/>
    <w:rsid w:val="00084D3C"/>
    <w:rsid w:val="000860B4"/>
    <w:rsid w:val="0008720D"/>
    <w:rsid w:val="000919DF"/>
    <w:rsid w:val="00096733"/>
    <w:rsid w:val="00096FAA"/>
    <w:rsid w:val="000A46C2"/>
    <w:rsid w:val="000B0E6E"/>
    <w:rsid w:val="000B1246"/>
    <w:rsid w:val="000B5790"/>
    <w:rsid w:val="000C3FD6"/>
    <w:rsid w:val="000C6290"/>
    <w:rsid w:val="000D51FA"/>
    <w:rsid w:val="000D6C22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41C5"/>
    <w:rsid w:val="00187DF8"/>
    <w:rsid w:val="00190281"/>
    <w:rsid w:val="0019403C"/>
    <w:rsid w:val="00196C7A"/>
    <w:rsid w:val="001A5771"/>
    <w:rsid w:val="001A5810"/>
    <w:rsid w:val="001A5F55"/>
    <w:rsid w:val="001A7606"/>
    <w:rsid w:val="001B45FF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1AFA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973E2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318C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57B8F"/>
    <w:rsid w:val="0036300C"/>
    <w:rsid w:val="0037293D"/>
    <w:rsid w:val="0037429E"/>
    <w:rsid w:val="00374335"/>
    <w:rsid w:val="0038314C"/>
    <w:rsid w:val="00384BF4"/>
    <w:rsid w:val="003854F8"/>
    <w:rsid w:val="0039080C"/>
    <w:rsid w:val="00391D3C"/>
    <w:rsid w:val="00394773"/>
    <w:rsid w:val="00395149"/>
    <w:rsid w:val="0039564B"/>
    <w:rsid w:val="00397C91"/>
    <w:rsid w:val="003A3279"/>
    <w:rsid w:val="003A43B6"/>
    <w:rsid w:val="003A6FBB"/>
    <w:rsid w:val="003B57B7"/>
    <w:rsid w:val="003C15C5"/>
    <w:rsid w:val="003E02D6"/>
    <w:rsid w:val="003E07BC"/>
    <w:rsid w:val="003E5D20"/>
    <w:rsid w:val="003F3107"/>
    <w:rsid w:val="00400739"/>
    <w:rsid w:val="004007B8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86BE4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B662E"/>
    <w:rsid w:val="005C08E1"/>
    <w:rsid w:val="005D1EC0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46E46"/>
    <w:rsid w:val="006535A2"/>
    <w:rsid w:val="00655895"/>
    <w:rsid w:val="00657309"/>
    <w:rsid w:val="00666F21"/>
    <w:rsid w:val="00673537"/>
    <w:rsid w:val="00682051"/>
    <w:rsid w:val="006850E6"/>
    <w:rsid w:val="006853CC"/>
    <w:rsid w:val="006925B0"/>
    <w:rsid w:val="00695259"/>
    <w:rsid w:val="006A45D0"/>
    <w:rsid w:val="006B116B"/>
    <w:rsid w:val="006B4184"/>
    <w:rsid w:val="006D0DE4"/>
    <w:rsid w:val="006D2273"/>
    <w:rsid w:val="006E4E15"/>
    <w:rsid w:val="006E59C0"/>
    <w:rsid w:val="006F0507"/>
    <w:rsid w:val="006F13E4"/>
    <w:rsid w:val="006F1DD0"/>
    <w:rsid w:val="006F5267"/>
    <w:rsid w:val="006F72A3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5120"/>
    <w:rsid w:val="00766888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642"/>
    <w:rsid w:val="007F6AA6"/>
    <w:rsid w:val="007F7C89"/>
    <w:rsid w:val="008073BC"/>
    <w:rsid w:val="00813A00"/>
    <w:rsid w:val="00814A2A"/>
    <w:rsid w:val="00817222"/>
    <w:rsid w:val="00822B8F"/>
    <w:rsid w:val="00825888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35DCB"/>
    <w:rsid w:val="00947CDF"/>
    <w:rsid w:val="0096022D"/>
    <w:rsid w:val="009705ED"/>
    <w:rsid w:val="00970AF4"/>
    <w:rsid w:val="00973F1C"/>
    <w:rsid w:val="0097755B"/>
    <w:rsid w:val="00977D0E"/>
    <w:rsid w:val="00983D6C"/>
    <w:rsid w:val="00984595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9F0E40"/>
    <w:rsid w:val="00A0252B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25CC"/>
    <w:rsid w:val="00A3303B"/>
    <w:rsid w:val="00A47E10"/>
    <w:rsid w:val="00A57257"/>
    <w:rsid w:val="00A643FC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26C7"/>
    <w:rsid w:val="00B03C87"/>
    <w:rsid w:val="00B12041"/>
    <w:rsid w:val="00B12B0E"/>
    <w:rsid w:val="00B2128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A1CAA"/>
    <w:rsid w:val="00BA3A33"/>
    <w:rsid w:val="00BB1492"/>
    <w:rsid w:val="00BB3525"/>
    <w:rsid w:val="00BD18BE"/>
    <w:rsid w:val="00BD3610"/>
    <w:rsid w:val="00BE139F"/>
    <w:rsid w:val="00C04786"/>
    <w:rsid w:val="00C10757"/>
    <w:rsid w:val="00C116A2"/>
    <w:rsid w:val="00C1267A"/>
    <w:rsid w:val="00C211ED"/>
    <w:rsid w:val="00C21541"/>
    <w:rsid w:val="00C2539B"/>
    <w:rsid w:val="00C2730D"/>
    <w:rsid w:val="00C33400"/>
    <w:rsid w:val="00C4001A"/>
    <w:rsid w:val="00C429F3"/>
    <w:rsid w:val="00C4667F"/>
    <w:rsid w:val="00C5324A"/>
    <w:rsid w:val="00C54ED6"/>
    <w:rsid w:val="00C55943"/>
    <w:rsid w:val="00C60B0F"/>
    <w:rsid w:val="00C6144D"/>
    <w:rsid w:val="00C61826"/>
    <w:rsid w:val="00C707C7"/>
    <w:rsid w:val="00C717C3"/>
    <w:rsid w:val="00C7547E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3DD"/>
    <w:rsid w:val="00C96742"/>
    <w:rsid w:val="00CA0D08"/>
    <w:rsid w:val="00CA298C"/>
    <w:rsid w:val="00CA4588"/>
    <w:rsid w:val="00CB6E46"/>
    <w:rsid w:val="00CB77B2"/>
    <w:rsid w:val="00CB794F"/>
    <w:rsid w:val="00CC033C"/>
    <w:rsid w:val="00CC42D2"/>
    <w:rsid w:val="00CC718B"/>
    <w:rsid w:val="00CD7E86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1FA7"/>
    <w:rsid w:val="00D32EA1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A7222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E1CFF"/>
    <w:rsid w:val="00DF3FDF"/>
    <w:rsid w:val="00DF4C5C"/>
    <w:rsid w:val="00E01C3E"/>
    <w:rsid w:val="00E041C7"/>
    <w:rsid w:val="00E11BBB"/>
    <w:rsid w:val="00E22503"/>
    <w:rsid w:val="00E276A9"/>
    <w:rsid w:val="00E33DBD"/>
    <w:rsid w:val="00E4553C"/>
    <w:rsid w:val="00E5539C"/>
    <w:rsid w:val="00E560FF"/>
    <w:rsid w:val="00E63B83"/>
    <w:rsid w:val="00E65CBC"/>
    <w:rsid w:val="00E7161C"/>
    <w:rsid w:val="00E74E70"/>
    <w:rsid w:val="00E7712B"/>
    <w:rsid w:val="00E77918"/>
    <w:rsid w:val="00E94C13"/>
    <w:rsid w:val="00E96DB8"/>
    <w:rsid w:val="00E97554"/>
    <w:rsid w:val="00EB2C02"/>
    <w:rsid w:val="00EB7B5E"/>
    <w:rsid w:val="00EC0667"/>
    <w:rsid w:val="00EC3A81"/>
    <w:rsid w:val="00EC761C"/>
    <w:rsid w:val="00ED15CA"/>
    <w:rsid w:val="00EF1E87"/>
    <w:rsid w:val="00EF7970"/>
    <w:rsid w:val="00F01B65"/>
    <w:rsid w:val="00F02C6E"/>
    <w:rsid w:val="00F06BB2"/>
    <w:rsid w:val="00F073D5"/>
    <w:rsid w:val="00F14385"/>
    <w:rsid w:val="00F23D57"/>
    <w:rsid w:val="00F31105"/>
    <w:rsid w:val="00F332CA"/>
    <w:rsid w:val="00F36F19"/>
    <w:rsid w:val="00F419FA"/>
    <w:rsid w:val="00F615D6"/>
    <w:rsid w:val="00F62922"/>
    <w:rsid w:val="00F63539"/>
    <w:rsid w:val="00F7184A"/>
    <w:rsid w:val="00F75D42"/>
    <w:rsid w:val="00F94ECD"/>
    <w:rsid w:val="00F96484"/>
    <w:rsid w:val="00F97941"/>
    <w:rsid w:val="00F97B91"/>
    <w:rsid w:val="00FA1220"/>
    <w:rsid w:val="00FA373F"/>
    <w:rsid w:val="00FC1E9B"/>
    <w:rsid w:val="00FC3313"/>
    <w:rsid w:val="00FD15E1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  <w:rsid w:val="00FF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4589</TotalTime>
  <Pages>49</Pages>
  <Words>5971</Words>
  <Characters>34035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39927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Strahinja Stefanović</cp:lastModifiedBy>
  <cp:revision>95</cp:revision>
  <cp:lastPrinted>2010-03-22T09:00:00Z</cp:lastPrinted>
  <dcterms:created xsi:type="dcterms:W3CDTF">2022-01-30T11:51:00Z</dcterms:created>
  <dcterms:modified xsi:type="dcterms:W3CDTF">2022-02-18T13:49:00Z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