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339222"/>
      <w:r>
        <w:lastRenderedPageBreak/>
        <w:t>Садржај</w:t>
      </w:r>
      <w:bookmarkEnd w:id="1"/>
    </w:p>
    <w:p w14:paraId="1FE2D957" w14:textId="7F5D7CB8" w:rsidR="00CA4588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339222" w:history="1">
        <w:r w:rsidR="00CA4588" w:rsidRPr="000511B6">
          <w:rPr>
            <w:rStyle w:val="Hyperlink"/>
            <w:noProof/>
          </w:rPr>
          <w:t>Садржај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</w:t>
        </w:r>
        <w:r w:rsidR="00CA4588">
          <w:rPr>
            <w:noProof/>
            <w:webHidden/>
          </w:rPr>
          <w:fldChar w:fldCharType="end"/>
        </w:r>
      </w:hyperlink>
    </w:p>
    <w:p w14:paraId="5CB89A06" w14:textId="0224B4E6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3" w:history="1">
        <w:r w:rsidR="00CA4588" w:rsidRPr="000511B6">
          <w:rPr>
            <w:rStyle w:val="Hyperlink"/>
            <w:noProof/>
          </w:rPr>
          <w:t>1.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Чишћење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</w:t>
        </w:r>
        <w:r w:rsidR="00CA4588">
          <w:rPr>
            <w:noProof/>
            <w:webHidden/>
          </w:rPr>
          <w:fldChar w:fldCharType="end"/>
        </w:r>
      </w:hyperlink>
    </w:p>
    <w:p w14:paraId="30F9B398" w14:textId="000258A0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4" w:history="1">
        <w:r w:rsidR="00CA4588" w:rsidRPr="000511B6">
          <w:rPr>
            <w:rStyle w:val="Hyperlink"/>
            <w:noProof/>
          </w:rPr>
          <w:t>2.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Моделовање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766B98C5" w14:textId="72A98681" w:rsidR="00CA4588" w:rsidRDefault="009205C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5" w:history="1">
        <w:r w:rsidR="00CA4588" w:rsidRPr="000511B6">
          <w:rPr>
            <w:rStyle w:val="Hyperlink"/>
            <w:noProof/>
            <w:lang w:val="sr-Latn-RS"/>
          </w:rPr>
          <w:t>2.1.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Subreddit network – SNet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18D0B382" w14:textId="314942B4" w:rsidR="00CA4588" w:rsidRDefault="009205C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6" w:history="1">
        <w:r w:rsidR="00CA4588" w:rsidRPr="000511B6">
          <w:rPr>
            <w:rStyle w:val="Hyperlink"/>
            <w:noProof/>
            <w:lang w:val="sr-Latn-RS"/>
          </w:rPr>
          <w:t>2.2.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Filtered subreddit network – SNetF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_Toc95339226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6</w:t>
        </w:r>
        <w:r w:rsidR="00CA4588">
          <w:rPr>
            <w:noProof/>
            <w:webHidden/>
          </w:rPr>
          <w:fldChar w:fldCharType="end"/>
        </w:r>
      </w:hyperlink>
    </w:p>
    <w:p w14:paraId="1983321C" w14:textId="7D94C83D" w:rsidR="00CA4588" w:rsidRDefault="009205C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7" w:history="1">
        <w:r w:rsidR="00CA4588" w:rsidRPr="000511B6">
          <w:rPr>
            <w:rStyle w:val="Hyperlink"/>
            <w:noProof/>
          </w:rPr>
          <w:t>2.3.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Targeted subreddit network – SNetT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_Toc95339227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8</w:t>
        </w:r>
        <w:r w:rsidR="00CA4588">
          <w:rPr>
            <w:noProof/>
            <w:webHidden/>
          </w:rPr>
          <w:fldChar w:fldCharType="end"/>
        </w:r>
      </w:hyperlink>
    </w:p>
    <w:p w14:paraId="59261245" w14:textId="1385D231" w:rsidR="00CA4588" w:rsidRDefault="009205C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8" w:history="1">
        <w:r w:rsidR="00CA4588" w:rsidRPr="000511B6">
          <w:rPr>
            <w:rStyle w:val="Hyperlink"/>
            <w:noProof/>
          </w:rPr>
          <w:t>2.4.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User network – UserNet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_Toc95339228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9</w:t>
        </w:r>
        <w:r w:rsidR="00CA4588">
          <w:rPr>
            <w:noProof/>
            <w:webHidden/>
          </w:rPr>
          <w:fldChar w:fldCharType="end"/>
        </w:r>
      </w:hyperlink>
    </w:p>
    <w:p w14:paraId="2497C074" w14:textId="78657B69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9" w:history="1">
        <w:r w:rsidR="00CA4588" w:rsidRPr="000511B6">
          <w:rPr>
            <w:rStyle w:val="Hyperlink"/>
            <w:noProof/>
          </w:rPr>
          <w:t>3.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Статистичка обрада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_Toc95339229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10</w:t>
        </w:r>
        <w:r w:rsidR="00CA4588">
          <w:rPr>
            <w:noProof/>
            <w:webHidden/>
          </w:rPr>
          <w:fldChar w:fldCharType="end"/>
        </w:r>
      </w:hyperlink>
    </w:p>
    <w:p w14:paraId="6CBEDE61" w14:textId="6F54A373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0" w:history="1">
        <w:r w:rsidR="00CA4588" w:rsidRPr="000511B6">
          <w:rPr>
            <w:rStyle w:val="Hyperlink"/>
            <w:noProof/>
          </w:rPr>
          <w:t>4.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Основна анализа моделованих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_Toc95339230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13</w:t>
        </w:r>
        <w:r w:rsidR="00CA4588">
          <w:rPr>
            <w:noProof/>
            <w:webHidden/>
          </w:rPr>
          <w:fldChar w:fldCharType="end"/>
        </w:r>
      </w:hyperlink>
    </w:p>
    <w:p w14:paraId="716630F0" w14:textId="1BA2C6AD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1" w:history="1">
        <w:r w:rsidR="00CA4588" w:rsidRPr="000511B6">
          <w:rPr>
            <w:rStyle w:val="Hyperlink"/>
            <w:noProof/>
          </w:rPr>
          <w:t>5.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Анализа мера централности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_Toc95339231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27</w:t>
        </w:r>
        <w:r w:rsidR="00CA4588">
          <w:rPr>
            <w:noProof/>
            <w:webHidden/>
          </w:rPr>
          <w:fldChar w:fldCharType="end"/>
        </w:r>
      </w:hyperlink>
    </w:p>
    <w:p w14:paraId="78705135" w14:textId="1E8E6C8E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2" w:history="1">
        <w:r w:rsidR="00CA4588" w:rsidRPr="000511B6">
          <w:rPr>
            <w:rStyle w:val="Hyperlink"/>
            <w:noProof/>
          </w:rPr>
          <w:t>6.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Детекција комуна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35</w:t>
        </w:r>
        <w:r w:rsidR="00CA4588">
          <w:rPr>
            <w:noProof/>
            <w:webHidden/>
          </w:rPr>
          <w:fldChar w:fldCharType="end"/>
        </w:r>
      </w:hyperlink>
    </w:p>
    <w:p w14:paraId="07E85F5C" w14:textId="1BA2C86F" w:rsidR="00CA4588" w:rsidRDefault="009205C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3" w:history="1">
        <w:r w:rsidR="00CA4588" w:rsidRPr="000511B6">
          <w:rPr>
            <w:rStyle w:val="Hyperlink"/>
            <w:noProof/>
          </w:rPr>
          <w:t>7.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 xml:space="preserve">Поређење </w:t>
        </w:r>
        <w:r w:rsidR="00CA4588" w:rsidRPr="000511B6">
          <w:rPr>
            <w:rStyle w:val="Hyperlink"/>
            <w:noProof/>
            <w:lang w:val="sr-Latn-RS"/>
          </w:rPr>
          <w:t xml:space="preserve">SNet </w:t>
        </w:r>
        <w:r w:rsidR="00CA4588" w:rsidRPr="000511B6">
          <w:rPr>
            <w:rStyle w:val="Hyperlink"/>
            <w:noProof/>
          </w:rPr>
          <w:t xml:space="preserve">и </w:t>
        </w:r>
        <w:r w:rsidR="00CA4588" w:rsidRPr="000511B6">
          <w:rPr>
            <w:rStyle w:val="Hyperlink"/>
            <w:noProof/>
            <w:lang w:val="sr-Latn-RS"/>
          </w:rPr>
          <w:t xml:space="preserve">SNetT </w:t>
        </w:r>
        <w:r w:rsidR="00CA4588" w:rsidRPr="000511B6">
          <w:rPr>
            <w:rStyle w:val="Hyperlink"/>
            <w:noProof/>
          </w:rPr>
          <w:t>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36</w:t>
        </w:r>
        <w:r w:rsidR="00CA4588">
          <w:rPr>
            <w:noProof/>
            <w:webHidden/>
          </w:rPr>
          <w:fldChar w:fldCharType="end"/>
        </w:r>
      </w:hyperlink>
    </w:p>
    <w:p w14:paraId="789EFEB2" w14:textId="107DD3BA" w:rsidR="00CA4588" w:rsidRDefault="009205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4" w:history="1">
        <w:r w:rsidR="00CA4588" w:rsidRPr="000511B6">
          <w:rPr>
            <w:rStyle w:val="Hyperlink"/>
            <w:noProof/>
          </w:rPr>
          <w:t>Списак слика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37</w:t>
        </w:r>
        <w:r w:rsidR="00CA4588">
          <w:rPr>
            <w:noProof/>
            <w:webHidden/>
          </w:rPr>
          <w:fldChar w:fldCharType="end"/>
        </w:r>
      </w:hyperlink>
    </w:p>
    <w:p w14:paraId="069DEE4D" w14:textId="6C22D743" w:rsidR="00CA4588" w:rsidRDefault="009205C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5" w:history="1">
        <w:r w:rsidR="00CA4588" w:rsidRPr="000511B6">
          <w:rPr>
            <w:rStyle w:val="Hyperlink"/>
            <w:noProof/>
          </w:rPr>
          <w:t>Списак табела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38</w:t>
        </w:r>
        <w:r w:rsidR="00CA4588">
          <w:rPr>
            <w:noProof/>
            <w:webHidden/>
          </w:rPr>
          <w:fldChar w:fldCharType="end"/>
        </w:r>
      </w:hyperlink>
    </w:p>
    <w:p w14:paraId="4BBB5149" w14:textId="73CBA85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33922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1213626C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338953"/>
      <w:proofErr w:type="spellStart"/>
      <w:r>
        <w:lastRenderedPageBreak/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33922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33922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589D7E71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338928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</w:t>
      </w:r>
      <w:r w:rsidR="00E276A9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33922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5625E853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338929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3A24F33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338954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3DB9DAED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338930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3</w:t>
      </w:r>
      <w:r w:rsidR="00E276A9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33922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40FA6046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338931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33922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6FA0C11E" w:rsidR="004C0786" w:rsidRDefault="00D75892" w:rsidP="00D75892">
      <w:pPr>
        <w:pStyle w:val="Caption"/>
        <w:jc w:val="center"/>
      </w:pPr>
      <w:bookmarkStart w:id="18" w:name="_Toc95338932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5</w:t>
      </w:r>
      <w:r w:rsidR="00E276A9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33922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60A8C3F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338955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25pt;height:162pt" o:ole="">
            <v:imagedata r:id="rId20" o:title=""/>
          </v:shape>
          <o:OLEObject Type="Embed" ProgID="Excel.Sheet.12" ShapeID="_x0000_i1025" DrawAspect="Content" ObjectID="_1706191149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191150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F887FD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338956"/>
      <w:proofErr w:type="spellStart"/>
      <w:r>
        <w:lastRenderedPageBreak/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25pt;height:162pt" o:ole="">
            <v:imagedata r:id="rId24" o:title=""/>
          </v:shape>
          <o:OLEObject Type="Embed" ProgID="Excel.Sheet.12" ShapeID="_x0000_i1027" DrawAspect="Content" ObjectID="_1706191151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191152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1CEE806F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338957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191153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2EBD9170" w:rsidR="00B12041" w:rsidRDefault="000C6290" w:rsidP="000C6290">
      <w:pPr>
        <w:pStyle w:val="Caption"/>
        <w:jc w:val="center"/>
      </w:pPr>
      <w:bookmarkStart w:id="23" w:name="_Toc95338933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3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</w:t>
      </w:r>
      <w:r w:rsidR="00E276A9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10E224AE" w14:textId="505FE186" w:rsidR="00713E42" w:rsidRDefault="004F6514" w:rsidP="00713E42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95BA6BA" w14:textId="77777777" w:rsidR="00713E42" w:rsidRPr="0004640B" w:rsidRDefault="00713E42" w:rsidP="00713E42">
      <w:pPr>
        <w:pStyle w:val="Tekst"/>
        <w:ind w:left="360" w:firstLine="0"/>
        <w:rPr>
          <w:lang w:val="en-US"/>
        </w:rPr>
      </w:pPr>
    </w:p>
    <w:p w14:paraId="23E9B12C" w14:textId="27D4D4AE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338958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55pt;height:162pt" o:ole="">
            <v:imagedata r:id="rId31" o:title=""/>
          </v:shape>
          <o:OLEObject Type="Embed" ProgID="Excel.Sheet.12" ShapeID="_x0000_i1030" DrawAspect="Content" ObjectID="_1706191154" r:id="rId32"/>
        </w:object>
      </w:r>
    </w:p>
    <w:p w14:paraId="3FA59E70" w14:textId="2F210966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</w:t>
      </w:r>
      <w:proofErr w:type="spellStart"/>
      <w:r>
        <w:rPr>
          <w:lang w:val="en-US"/>
        </w:rPr>
        <w:t>num_comments</w:t>
      </w:r>
      <w:proofErr w:type="spellEnd"/>
      <w:r>
        <w:rPr>
          <w:lang w:val="en-US"/>
        </w:rPr>
        <w:t xml:space="preserve">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поченог </w:t>
      </w:r>
      <w:r w:rsidR="0004640B">
        <w:t>сета података</w:t>
      </w:r>
    </w:p>
    <w:p w14:paraId="28CF5417" w14:textId="13B63D88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 xml:space="preserve">сума коментара на објави, након филтрирања сета података </w:t>
      </w:r>
    </w:p>
    <w:p w14:paraId="4D788A0D" w14:textId="1085CA6E" w:rsidR="00F06BB2" w:rsidRDefault="00587615" w:rsidP="00C61826">
      <w:pPr>
        <w:pStyle w:val="Heading1"/>
      </w:pPr>
      <w:bookmarkStart w:id="25" w:name="_Toc9533923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23BBA32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338959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2073EEC1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338960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60B48A99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338934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</w:t>
      </w:r>
      <w:r w:rsidR="00E276A9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64F71387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338935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2</w:t>
      </w:r>
      <w:r w:rsidR="00E276A9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</w:t>
      </w:r>
      <w:proofErr w:type="spellStart"/>
      <w:r w:rsidRPr="00A25555">
        <w:t>SNet</w:t>
      </w:r>
      <w:r>
        <w:t>F</w:t>
      </w:r>
      <w:bookmarkEnd w:id="29"/>
      <w:proofErr w:type="spellEnd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BD19A19" w:rsidR="002F0445" w:rsidRDefault="00124769" w:rsidP="00124769">
      <w:pPr>
        <w:pStyle w:val="Caption"/>
        <w:jc w:val="center"/>
      </w:pPr>
      <w:bookmarkStart w:id="30" w:name="_Toc95338936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3</w:t>
      </w:r>
      <w:r w:rsidR="00E276A9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</w:t>
      </w:r>
      <w:proofErr w:type="spellStart"/>
      <w:r w:rsidRPr="00AE0992">
        <w:t>SNet</w:t>
      </w:r>
      <w:r>
        <w:t>T</w:t>
      </w:r>
      <w:bookmarkEnd w:id="30"/>
      <w:proofErr w:type="spellEnd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5DF575B0" w:rsidR="002F0445" w:rsidRDefault="00124769" w:rsidP="00DB2B94">
      <w:pPr>
        <w:pStyle w:val="Caption"/>
        <w:spacing w:line="360" w:lineRule="auto"/>
        <w:jc w:val="center"/>
      </w:pPr>
      <w:bookmarkStart w:id="31" w:name="_Toc95338937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proofErr w:type="spellStart"/>
      <w:r>
        <w:t>User</w:t>
      </w:r>
      <w:r w:rsidRPr="00303A5D">
        <w:t>Net</w:t>
      </w:r>
      <w:bookmarkEnd w:id="31"/>
      <w:proofErr w:type="spellEnd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23E2CE84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338961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1FDD3E7C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338938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5</w:t>
      </w:r>
      <w:r w:rsidR="00E276A9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proofErr w:type="spellStart"/>
      <w:r>
        <w:rPr>
          <w:lang w:val="en-US"/>
        </w:rPr>
        <w:t>SNet</w:t>
      </w:r>
      <w:proofErr w:type="spellEnd"/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6C7986CE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338939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6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proofErr w:type="spellStart"/>
      <w:r>
        <w:rPr>
          <w:lang w:val="en-US"/>
        </w:rPr>
        <w:t>SNetT</w:t>
      </w:r>
      <w:proofErr w:type="spellEnd"/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proofErr w:type="spellStart"/>
      <w:r w:rsidR="00AE6523">
        <w:rPr>
          <w:lang w:val="en-US"/>
        </w:rPr>
        <w:t>SNetT</w:t>
      </w:r>
      <w:proofErr w:type="spellEnd"/>
      <w:r w:rsidR="00AE6523">
        <w:rPr>
          <w:lang w:val="en-US"/>
        </w:rPr>
        <w:t xml:space="preserve">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114CB770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338940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7</w:t>
      </w:r>
      <w:r w:rsidR="00E276A9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proofErr w:type="spellStart"/>
      <w:r>
        <w:rPr>
          <w:lang w:val="en-US"/>
        </w:rPr>
        <w:t>SNetF</w:t>
      </w:r>
      <w:proofErr w:type="spellEnd"/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proofErr w:type="spellStart"/>
      <w:r w:rsidR="0077138F">
        <w:rPr>
          <w:lang w:val="en-US"/>
        </w:rPr>
        <w:t>SNet</w:t>
      </w:r>
      <w:proofErr w:type="spellEnd"/>
      <w:r w:rsidR="0077138F">
        <w:rPr>
          <w:lang w:val="en-US"/>
        </w:rPr>
        <w:t xml:space="preserve">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proofErr w:type="spellStart"/>
      <w:r w:rsidR="0077138F">
        <w:rPr>
          <w:lang w:val="en-US"/>
        </w:rPr>
        <w:t>SNet</w:t>
      </w:r>
      <w:proofErr w:type="spellEnd"/>
      <w:r w:rsidR="0077138F">
        <w:rPr>
          <w:lang w:val="en-US"/>
        </w:rPr>
        <w:t xml:space="preserve">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79D2FDA5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338941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8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proofErr w:type="spellStart"/>
      <w:r>
        <w:rPr>
          <w:lang w:val="en-US"/>
        </w:rPr>
        <w:t>UserNet</w:t>
      </w:r>
      <w:proofErr w:type="spellEnd"/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1FD78FF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338962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21253426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338942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9</w:t>
      </w:r>
      <w:r w:rsidR="00E276A9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06F70775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338943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10</w:t>
      </w:r>
      <w:r w:rsidR="00E276A9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5BC2C819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338944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11</w:t>
      </w:r>
      <w:r w:rsidR="00E276A9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54231132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338945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12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025F3041" w:rsidR="0032122D" w:rsidRDefault="00EB2C02" w:rsidP="00F419FA">
      <w:pPr>
        <w:pStyle w:val="Caption"/>
        <w:spacing w:line="480" w:lineRule="auto"/>
        <w:jc w:val="center"/>
      </w:pPr>
      <w:bookmarkStart w:id="42" w:name="_Toc95338946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13</w:t>
      </w:r>
      <w:r w:rsidR="00E276A9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</w:t>
      </w:r>
      <w:proofErr w:type="spellStart"/>
      <w:r w:rsidRPr="00767324">
        <w:t>SNet</w:t>
      </w:r>
      <w:r>
        <w:t>F</w:t>
      </w:r>
      <w:bookmarkEnd w:id="42"/>
      <w:proofErr w:type="spellEnd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46B99FAD" w:rsidR="00F419FA" w:rsidRDefault="00EB2C02" w:rsidP="00F419FA">
      <w:pPr>
        <w:pStyle w:val="Caption"/>
        <w:jc w:val="center"/>
      </w:pPr>
      <w:bookmarkStart w:id="43" w:name="_Toc95338947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14</w:t>
      </w:r>
      <w:r w:rsidR="00E276A9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</w:t>
      </w:r>
      <w:proofErr w:type="spellStart"/>
      <w:r w:rsidRPr="00373CE4">
        <w:t>SNet</w:t>
      </w:r>
      <w:r>
        <w:t>T</w:t>
      </w:r>
      <w:bookmarkEnd w:id="43"/>
      <w:proofErr w:type="spellEnd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0383040E" w:rsidR="00EB2C02" w:rsidRDefault="00EB2C02" w:rsidP="00EB2C02">
      <w:pPr>
        <w:pStyle w:val="Caption"/>
        <w:jc w:val="center"/>
      </w:pPr>
      <w:bookmarkStart w:id="44" w:name="_Toc95338948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15</w:t>
      </w:r>
      <w:r w:rsidR="00E276A9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proofErr w:type="spellStart"/>
      <w:r>
        <w:t>UserNet</w:t>
      </w:r>
      <w:bookmarkEnd w:id="44"/>
      <w:proofErr w:type="spellEnd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52943C73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338963"/>
      <w:proofErr w:type="spellStart"/>
      <w:r>
        <w:lastRenderedPageBreak/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47E4B9B1" w:rsidR="00932B01" w:rsidRDefault="00C2539B" w:rsidP="00C2539B">
      <w:pPr>
        <w:pStyle w:val="Caption"/>
        <w:jc w:val="center"/>
        <w:rPr>
          <w:noProof/>
        </w:rPr>
      </w:pPr>
      <w:bookmarkStart w:id="46" w:name="_Toc95338949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16</w:t>
      </w:r>
      <w:r w:rsidR="00E276A9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4E2451DE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338950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17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639114DF" w:rsidR="00C2539B" w:rsidRDefault="00C2539B" w:rsidP="00C2539B">
      <w:pPr>
        <w:pStyle w:val="Caption"/>
        <w:jc w:val="center"/>
      </w:pPr>
      <w:bookmarkStart w:id="48" w:name="_Toc95338951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18</w:t>
      </w:r>
      <w:r w:rsidR="00E276A9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</w:t>
      </w:r>
      <w:proofErr w:type="spellStart"/>
      <w:r w:rsidRPr="00BC324F">
        <w:t>SNet</w:t>
      </w:r>
      <w:r>
        <w:t>T</w:t>
      </w:r>
      <w:bookmarkEnd w:id="48"/>
      <w:proofErr w:type="spellEnd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232B9E05" w:rsidR="00C2539B" w:rsidRPr="000B5790" w:rsidRDefault="00984B44" w:rsidP="00984B44">
      <w:pPr>
        <w:pStyle w:val="Caption"/>
        <w:jc w:val="center"/>
      </w:pPr>
      <w:bookmarkStart w:id="49" w:name="_Toc95338952"/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4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19</w:t>
      </w:r>
      <w:r w:rsidR="00E276A9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proofErr w:type="spellStart"/>
      <w:r>
        <w:t>UserNet</w:t>
      </w:r>
      <w:bookmarkEnd w:id="49"/>
      <w:proofErr w:type="spellEnd"/>
    </w:p>
    <w:p w14:paraId="4E13EBAB" w14:textId="1D79ED5C" w:rsidR="00F06BB2" w:rsidRDefault="009C0E87" w:rsidP="009C0E87">
      <w:pPr>
        <w:pStyle w:val="Heading1"/>
      </w:pPr>
      <w:bookmarkStart w:id="50" w:name="_Toc9533923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7C439BD1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338964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481A028A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338965"/>
      <w:proofErr w:type="spellStart"/>
      <w:r>
        <w:lastRenderedPageBreak/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t xml:space="preserve"> </w:t>
      </w:r>
      <w:proofErr w:type="spellStart"/>
      <w:r w:rsidRPr="00CF4BF5">
        <w:t>Преглед</w:t>
      </w:r>
      <w:proofErr w:type="spellEnd"/>
      <w:r w:rsidRPr="00CF4BF5">
        <w:t xml:space="preserve"> </w:t>
      </w:r>
      <w:proofErr w:type="spellStart"/>
      <w:r w:rsidRPr="00CF4BF5">
        <w:t>најважнијих</w:t>
      </w:r>
      <w:proofErr w:type="spellEnd"/>
      <w:r w:rsidRPr="00CF4BF5">
        <w:t xml:space="preserve"> </w:t>
      </w:r>
      <w:proofErr w:type="spellStart"/>
      <w:r w:rsidRPr="00CF4BF5">
        <w:t>актера</w:t>
      </w:r>
      <w:proofErr w:type="spellEnd"/>
      <w:r w:rsidRPr="00CF4BF5">
        <w:t xml:space="preserve"> </w:t>
      </w:r>
      <w:proofErr w:type="spellStart"/>
      <w:r w:rsidRPr="00CF4BF5">
        <w:t>мреже</w:t>
      </w:r>
      <w:proofErr w:type="spellEnd"/>
      <w:r w:rsidRPr="00CF4BF5">
        <w:t xml:space="preserve"> </w:t>
      </w:r>
      <w:proofErr w:type="spellStart"/>
      <w:r w:rsidRPr="00CF4BF5">
        <w:t>SNet</w:t>
      </w:r>
      <w:r>
        <w:t>F</w:t>
      </w:r>
      <w:proofErr w:type="spellEnd"/>
      <w:r w:rsidRPr="00CF4BF5">
        <w:t xml:space="preserve"> </w:t>
      </w:r>
      <w:proofErr w:type="spellStart"/>
      <w:r w:rsidRPr="00CF4BF5">
        <w:t>према</w:t>
      </w:r>
      <w:proofErr w:type="spellEnd"/>
      <w:r w:rsidRPr="00CF4BF5">
        <w:t xml:space="preserve"> </w:t>
      </w:r>
      <w:proofErr w:type="spellStart"/>
      <w:r w:rsidRPr="00CF4BF5">
        <w:t>централности</w:t>
      </w:r>
      <w:bookmarkEnd w:id="52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353794D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338966"/>
      <w:proofErr w:type="spellStart"/>
      <w:r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</w:t>
      </w:r>
      <w:proofErr w:type="spellStart"/>
      <w:r w:rsidRPr="008B6228">
        <w:t>најважнијих</w:t>
      </w:r>
      <w:proofErr w:type="spellEnd"/>
      <w:r w:rsidRPr="008B6228">
        <w:t xml:space="preserve"> </w:t>
      </w:r>
      <w:proofErr w:type="spellStart"/>
      <w:r w:rsidRPr="008B6228">
        <w:t>актера</w:t>
      </w:r>
      <w:proofErr w:type="spellEnd"/>
      <w:r w:rsidRPr="008B6228">
        <w:t xml:space="preserve"> </w:t>
      </w:r>
      <w:proofErr w:type="spellStart"/>
      <w:r w:rsidRPr="008B6228">
        <w:t>мреже</w:t>
      </w:r>
      <w:proofErr w:type="spellEnd"/>
      <w:r w:rsidRPr="008B6228">
        <w:t xml:space="preserve"> </w:t>
      </w:r>
      <w:proofErr w:type="spellStart"/>
      <w:r w:rsidRPr="008B6228">
        <w:t>SNet</w:t>
      </w:r>
      <w:r>
        <w:t>T</w:t>
      </w:r>
      <w:proofErr w:type="spellEnd"/>
      <w:r w:rsidRPr="008B6228">
        <w:t xml:space="preserve"> </w:t>
      </w:r>
      <w:proofErr w:type="spellStart"/>
      <w:r w:rsidRPr="008B6228">
        <w:t>према</w:t>
      </w:r>
      <w:proofErr w:type="spellEnd"/>
      <w:r w:rsidRPr="008B6228">
        <w:t xml:space="preserve"> </w:t>
      </w:r>
      <w:proofErr w:type="spellStart"/>
      <w:r w:rsidRPr="008B6228">
        <w:t>централности</w:t>
      </w:r>
      <w:bookmarkEnd w:id="53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326B1AE0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338967"/>
      <w:proofErr w:type="spellStart"/>
      <w:r>
        <w:lastRenderedPageBreak/>
        <w:t>Табела</w:t>
      </w:r>
      <w:proofErr w:type="spellEnd"/>
      <w:r>
        <w:t xml:space="preserve">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</w:t>
      </w:r>
      <w:proofErr w:type="spellStart"/>
      <w:r w:rsidRPr="00113A2A">
        <w:t>Преглед</w:t>
      </w:r>
      <w:proofErr w:type="spellEnd"/>
      <w:r w:rsidRPr="00113A2A">
        <w:t xml:space="preserve"> </w:t>
      </w:r>
      <w:proofErr w:type="spellStart"/>
      <w:r w:rsidRPr="00113A2A">
        <w:t>најважнијих</w:t>
      </w:r>
      <w:proofErr w:type="spellEnd"/>
      <w:r w:rsidRPr="00113A2A">
        <w:t xml:space="preserve"> </w:t>
      </w:r>
      <w:proofErr w:type="spellStart"/>
      <w:r w:rsidRPr="00113A2A">
        <w:t>актера</w:t>
      </w:r>
      <w:proofErr w:type="spellEnd"/>
      <w:r w:rsidRPr="00113A2A">
        <w:t xml:space="preserve"> </w:t>
      </w:r>
      <w:proofErr w:type="spellStart"/>
      <w:r w:rsidRPr="00113A2A">
        <w:t>мреже</w:t>
      </w:r>
      <w:proofErr w:type="spellEnd"/>
      <w:r w:rsidRPr="00113A2A">
        <w:t xml:space="preserve"> </w:t>
      </w:r>
      <w:proofErr w:type="spellStart"/>
      <w:r>
        <w:t>User</w:t>
      </w:r>
      <w:r w:rsidRPr="00113A2A">
        <w:t>Net</w:t>
      </w:r>
      <w:proofErr w:type="spellEnd"/>
      <w:r w:rsidRPr="00113A2A">
        <w:t xml:space="preserve"> </w:t>
      </w:r>
      <w:proofErr w:type="spellStart"/>
      <w:r w:rsidRPr="00113A2A">
        <w:t>према</w:t>
      </w:r>
      <w:proofErr w:type="spellEnd"/>
      <w:r w:rsidRPr="00113A2A">
        <w:t xml:space="preserve"> </w:t>
      </w:r>
      <w:proofErr w:type="spellStart"/>
      <w:r w:rsidRPr="00113A2A">
        <w:t>централности</w:t>
      </w:r>
      <w:bookmarkEnd w:id="54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A64590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338968"/>
            <w:proofErr w:type="spellStart"/>
            <w:r>
              <w:lastRenderedPageBreak/>
              <w:t>Табела</w:t>
            </w:r>
            <w:proofErr w:type="spellEnd"/>
            <w:r>
              <w:t xml:space="preserve">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4C8F63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338969"/>
            <w:proofErr w:type="spellStart"/>
            <w:r>
              <w:t>Табела</w:t>
            </w:r>
            <w:proofErr w:type="spellEnd"/>
            <w:r>
              <w:t xml:space="preserve">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6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57F10">
              <w:t>Централност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по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сопственом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вектору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мреже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SNet</w:t>
            </w:r>
            <w:r>
              <w:t>F</w:t>
            </w:r>
            <w:bookmarkEnd w:id="56"/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59BB025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338970"/>
            <w:proofErr w:type="spellStart"/>
            <w:r>
              <w:t>Табела</w:t>
            </w:r>
            <w:proofErr w:type="spellEnd"/>
            <w:r>
              <w:t xml:space="preserve">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7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7097F">
              <w:t>Централност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по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сопственом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вектору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мреже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SNet</w:t>
            </w:r>
            <w:r>
              <w:t>T</w:t>
            </w:r>
            <w:bookmarkEnd w:id="57"/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5BD1ABE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338971"/>
            <w:proofErr w:type="spellStart"/>
            <w:r>
              <w:t>Табела</w:t>
            </w:r>
            <w:proofErr w:type="spellEnd"/>
            <w:r>
              <w:t xml:space="preserve">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8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C0E7B">
              <w:t>Централност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по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сопственом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вектору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мреже</w:t>
            </w:r>
            <w:proofErr w:type="spellEnd"/>
            <w:r w:rsidRPr="00FC0E7B">
              <w:t xml:space="preserve"> </w:t>
            </w:r>
            <w:proofErr w:type="spellStart"/>
            <w:r>
              <w:t>UserNet</w:t>
            </w:r>
            <w:bookmarkEnd w:id="58"/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77777777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338972"/>
            <w:proofErr w:type="spellStart"/>
            <w:r>
              <w:lastRenderedPageBreak/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4E64ECB9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338973"/>
            <w:proofErr w:type="spellStart"/>
            <w:r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 xml:space="preserve">Katz </w:t>
            </w:r>
            <w:proofErr w:type="spellStart"/>
            <w:r w:rsidRPr="00480F5B">
              <w:t>централност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мреже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SNet</w:t>
            </w:r>
            <w:bookmarkEnd w:id="60"/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338974"/>
            <w:proofErr w:type="spellStart"/>
            <w:r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784427">
              <w:t xml:space="preserve">Katz </w:t>
            </w:r>
            <w:proofErr w:type="spellStart"/>
            <w:r w:rsidRPr="00784427">
              <w:t>централност</w:t>
            </w:r>
            <w:bookmarkEnd w:id="61"/>
            <w:proofErr w:type="spellEnd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784427">
              <w:t>мреже</w:t>
            </w:r>
            <w:proofErr w:type="spellEnd"/>
            <w:r w:rsidRPr="00784427">
              <w:t xml:space="preserve"> </w:t>
            </w:r>
            <w:proofErr w:type="spellStart"/>
            <w:r w:rsidRPr="00784427">
              <w:t>SNet</w:t>
            </w:r>
            <w:r>
              <w:t>F</w:t>
            </w:r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67745823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338975"/>
            <w:proofErr w:type="spellStart"/>
            <w:r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338976"/>
            <w:proofErr w:type="spellStart"/>
            <w:r>
              <w:lastRenderedPageBreak/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 w:rsidRPr="00B63C4E">
              <w:t xml:space="preserve">Katz </w:t>
            </w:r>
            <w:proofErr w:type="spellStart"/>
            <w:r w:rsidRPr="00B63C4E">
              <w:t>централност</w:t>
            </w:r>
            <w:bookmarkEnd w:id="63"/>
            <w:proofErr w:type="spellEnd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B63C4E">
              <w:t>мреже</w:t>
            </w:r>
            <w:proofErr w:type="spellEnd"/>
            <w:r w:rsidRPr="00B63C4E">
              <w:t xml:space="preserve"> </w:t>
            </w:r>
            <w:proofErr w:type="spellStart"/>
            <w:r w:rsidRPr="00B63C4E">
              <w:t>SNet</w:t>
            </w:r>
            <w:r>
              <w:t>T</w:t>
            </w:r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2754DA3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338977"/>
            <w:proofErr w:type="spellStart"/>
            <w:r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6EC2620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338978"/>
            <w:proofErr w:type="spellStart"/>
            <w:r>
              <w:t>Табела</w:t>
            </w:r>
            <w:proofErr w:type="spellEnd"/>
            <w:r>
              <w:t xml:space="preserve">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 w:rsidRPr="00E9590C">
              <w:t xml:space="preserve">Katz </w:t>
            </w:r>
            <w:proofErr w:type="spellStart"/>
            <w:r w:rsidRPr="00E9590C">
              <w:t>централност</w:t>
            </w:r>
            <w:proofErr w:type="spellEnd"/>
            <w:r w:rsidRPr="00E9590C">
              <w:t xml:space="preserve"> </w:t>
            </w:r>
            <w:proofErr w:type="spellStart"/>
            <w:r w:rsidRPr="00E9590C">
              <w:t>мреже</w:t>
            </w:r>
            <w:proofErr w:type="spellEnd"/>
            <w:r w:rsidRPr="00E9590C">
              <w:t xml:space="preserve"> </w:t>
            </w:r>
            <w:proofErr w:type="spellStart"/>
            <w:r>
              <w:t>UserNet</w:t>
            </w:r>
            <w:bookmarkEnd w:id="65"/>
            <w:proofErr w:type="spellEnd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339232"/>
      <w:r>
        <w:lastRenderedPageBreak/>
        <w:t>Детекција комуна</w:t>
      </w:r>
      <w:bookmarkEnd w:id="66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4616BBE6" w14:textId="77777777" w:rsidR="006F0507" w:rsidRDefault="006F0507" w:rsidP="006F0507">
      <w:pPr>
        <w:pStyle w:val="Tekst"/>
        <w:numPr>
          <w:ilvl w:val="1"/>
          <w:numId w:val="35"/>
        </w:numPr>
      </w:pPr>
      <w:proofErr w:type="spellStart"/>
      <w:r>
        <w:rPr>
          <w:i/>
          <w:iCs/>
          <w:lang w:val="en-US"/>
        </w:rPr>
        <w:t>SNet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71333633" w14:textId="77777777" w:rsidR="006F0507" w:rsidRDefault="006F0507" w:rsidP="006F0507">
      <w:pPr>
        <w:pStyle w:val="Tekst"/>
        <w:numPr>
          <w:ilvl w:val="1"/>
          <w:numId w:val="35"/>
        </w:numPr>
      </w:pPr>
      <w:proofErr w:type="spellStart"/>
      <w:r>
        <w:rPr>
          <w:i/>
          <w:iCs/>
          <w:lang w:val="en-US"/>
        </w:rPr>
        <w:t>SNetT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36C32FA">
            <wp:extent cx="3974416" cy="2977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53" cy="298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27EEA982" w:rsidR="006F0507" w:rsidRPr="006F0507" w:rsidRDefault="004153E8" w:rsidP="006F0507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6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1</w:t>
      </w:r>
      <w:r w:rsidR="00E276A9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>мреже</w:t>
      </w:r>
    </w:p>
    <w:p w14:paraId="4DC9892B" w14:textId="77777777" w:rsidR="004153E8" w:rsidRDefault="004153E8" w:rsidP="004153E8">
      <w:pPr>
        <w:pStyle w:val="Tekst"/>
        <w:ind w:left="360" w:firstLine="0"/>
      </w:pPr>
    </w:p>
    <w:p w14:paraId="30E08B2B" w14:textId="22B9A42E" w:rsidR="004153E8" w:rsidRPr="004153E8" w:rsidRDefault="004153E8" w:rsidP="004153E8">
      <w:pPr>
        <w:pStyle w:val="Tekst"/>
        <w:ind w:left="360" w:firstLine="0"/>
      </w:pPr>
      <w:r>
        <w:t xml:space="preserve">Како мрежа </w:t>
      </w:r>
      <w:proofErr w:type="spellStart"/>
      <w:r>
        <w:rPr>
          <w:i/>
          <w:iCs/>
          <w:lang w:val="en-US"/>
        </w:rPr>
        <w:t>SNetT</w:t>
      </w:r>
      <w:proofErr w:type="spellEnd"/>
      <w:r>
        <w:rPr>
          <w:i/>
          <w:iCs/>
        </w:rPr>
        <w:t xml:space="preserve"> </w:t>
      </w:r>
      <w:r>
        <w:t>представља потпун граф, и сам дендрограм је симетричног облика. Подела на комуне код ове мреже и нема много смисла, цела мрежа је тачно једна комуна.</w:t>
      </w:r>
    </w:p>
    <w:p w14:paraId="64F248F1" w14:textId="77777777" w:rsidR="006F0507" w:rsidRDefault="006F0507" w:rsidP="006F0507">
      <w:pPr>
        <w:pStyle w:val="Tekst"/>
        <w:numPr>
          <w:ilvl w:val="1"/>
          <w:numId w:val="35"/>
        </w:numPr>
      </w:pPr>
      <w:proofErr w:type="spellStart"/>
      <w:r>
        <w:rPr>
          <w:i/>
          <w:iCs/>
          <w:lang w:val="en-US"/>
        </w:rPr>
        <w:t>SNetF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3DE52FF3" w14:textId="77777777" w:rsidR="006F0507" w:rsidRDefault="006F0507" w:rsidP="006F0507">
      <w:pPr>
        <w:pStyle w:val="Tekst"/>
        <w:numPr>
          <w:ilvl w:val="1"/>
          <w:numId w:val="35"/>
        </w:numPr>
      </w:pPr>
      <w:proofErr w:type="spellStart"/>
      <w:r>
        <w:rPr>
          <w:i/>
          <w:iCs/>
          <w:lang w:val="en-US"/>
        </w:rPr>
        <w:t>UserNet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2753AFB9" w14:textId="46DC30E8" w:rsidR="004153E8" w:rsidRDefault="004153E8" w:rsidP="004153E8">
      <w:pPr>
        <w:pStyle w:val="Tekst"/>
        <w:ind w:left="360" w:firstLine="0"/>
      </w:pP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59F3A913" w:rsidR="00843738" w:rsidRDefault="00843738" w:rsidP="003B57B7">
      <w:pPr>
        <w:pStyle w:val="Tekst"/>
        <w:numPr>
          <w:ilvl w:val="0"/>
          <w:numId w:val="26"/>
        </w:numPr>
      </w:pPr>
      <w:r w:rsidRPr="00843738">
        <w:lastRenderedPageBreak/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proofErr w:type="spellStart"/>
      <w:r w:rsidRPr="008F1360">
        <w:rPr>
          <w:b/>
          <w:bCs/>
          <w:i/>
          <w:iCs/>
          <w:lang w:val="en-US"/>
        </w:rPr>
        <w:t>SNet</w:t>
      </w:r>
      <w:proofErr w:type="spellEnd"/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2DB30E18" w:rsidR="00491962" w:rsidRDefault="00E276A9" w:rsidP="00E276A9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0E47A6">
        <w:t>Кластерисање</w:t>
      </w:r>
      <w:proofErr w:type="spellEnd"/>
      <w:r w:rsidRPr="000E47A6">
        <w:t xml:space="preserve"> </w:t>
      </w:r>
      <w:proofErr w:type="spellStart"/>
      <w:r w:rsidRPr="000E47A6">
        <w:t>мреже</w:t>
      </w:r>
      <w:proofErr w:type="spellEnd"/>
      <w:r w:rsidRPr="000E47A6">
        <w:t xml:space="preserve"> </w:t>
      </w:r>
      <w:proofErr w:type="spellStart"/>
      <w:r w:rsidRPr="000E47A6">
        <w:t>SNet</w:t>
      </w:r>
      <w:proofErr w:type="spellEnd"/>
      <w:r w:rsidRPr="000E47A6">
        <w:t xml:space="preserve"> </w:t>
      </w:r>
      <w:proofErr w:type="spellStart"/>
      <w:r w:rsidRPr="000E47A6">
        <w:t>Лувенском</w:t>
      </w:r>
      <w:proofErr w:type="spellEnd"/>
      <w:r w:rsidRPr="000E47A6">
        <w:t xml:space="preserve"> </w:t>
      </w:r>
      <w:proofErr w:type="spellStart"/>
      <w:r w:rsidRPr="000E47A6">
        <w:t>методом</w:t>
      </w:r>
      <w:proofErr w:type="spellEnd"/>
    </w:p>
    <w:p w14:paraId="49306CFC" w14:textId="77777777" w:rsidR="00E276A9" w:rsidRPr="00E276A9" w:rsidRDefault="00E276A9" w:rsidP="00E276A9"/>
    <w:p w14:paraId="10D5CB10" w14:textId="655E114B" w:rsidR="00E276A9" w:rsidRDefault="00E276A9" w:rsidP="00E276A9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>К</w:t>
      </w:r>
      <w:r>
        <w:rPr>
          <w:lang w:val="sr-Cyrl-RS"/>
        </w:rPr>
        <w:t xml:space="preserve">ластерисањем мреже </w:t>
      </w:r>
      <w:proofErr w:type="spellStart"/>
      <w:r>
        <w:rPr>
          <w:i/>
          <w:iCs/>
          <w:lang w:val="en-US"/>
        </w:rPr>
        <w:t>SNetF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sr-Cyrl-RS"/>
        </w:rPr>
        <w:t>Лувенском методом</w:t>
      </w:r>
      <w:r>
        <w:rPr>
          <w:lang w:val="sr-Cyrl-RS"/>
        </w:rPr>
        <w:t xml:space="preserve"> и</w:t>
      </w:r>
      <w:r>
        <w:rPr>
          <w:lang w:val="sr-Cyrl-RS"/>
        </w:rPr>
        <w:t>здвојиле су се четири комуне</w:t>
      </w:r>
      <w:r>
        <w:rPr>
          <w:lang w:val="sr-Cyrl-RS"/>
        </w:rPr>
        <w:t xml:space="preserve"> веће од осталих</w:t>
      </w:r>
      <w:r>
        <w:rPr>
          <w:lang w:val="sr-Cyrl-RS"/>
        </w:rPr>
        <w:t xml:space="preserve">. Чворови </w:t>
      </w:r>
      <w:r>
        <w:rPr>
          <w:lang w:val="sr-Cyrl-RS"/>
        </w:rPr>
        <w:t>исте комуне обојеи су истом бојом као на слици изнад. Највећа детектована комуна броји 30,35% чворова, наредна 27,42%, а трећа највећа 7,59%</w:t>
      </w:r>
      <w:r>
        <w:rPr>
          <w:lang w:val="sr-Cyrl-RS"/>
        </w:rPr>
        <w:t>.</w:t>
      </w:r>
    </w:p>
    <w:p w14:paraId="74DBD6A3" w14:textId="77777777" w:rsidR="00E276A9" w:rsidRPr="008F1360" w:rsidRDefault="00E276A9" w:rsidP="00E276A9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49DABF02" w:rsidR="00E276A9" w:rsidRPr="008F1360" w:rsidRDefault="00E276A9" w:rsidP="00E276A9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детектовало нешто више мањих комуна</w:t>
      </w:r>
    </w:p>
    <w:p w14:paraId="084326FF" w14:textId="77777777" w:rsidR="00E276A9" w:rsidRPr="008F1360" w:rsidRDefault="00E276A9" w:rsidP="00E276A9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 with resolution: 0.051</w:t>
      </w:r>
      <w:r w:rsidRPr="000441C1">
        <w:rPr>
          <w:lang w:val="sr-Cyrl-RS"/>
        </w:rPr>
        <w:t xml:space="preserve"> </w:t>
      </w:r>
    </w:p>
    <w:p w14:paraId="535EE52B" w14:textId="751C5477" w:rsidR="00E276A9" w:rsidRDefault="00E276A9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6CE62A72" w14:textId="77777777" w:rsidR="00E276A9" w:rsidRPr="00E276A9" w:rsidRDefault="00E276A9" w:rsidP="00E276A9"/>
    <w:p w14:paraId="76F6E430" w14:textId="130BEFF4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proofErr w:type="spellStart"/>
      <w:r w:rsidRPr="008F1360">
        <w:rPr>
          <w:b/>
          <w:bCs/>
          <w:i/>
          <w:iCs/>
          <w:lang w:val="en-US"/>
        </w:rPr>
        <w:t>SNet</w:t>
      </w:r>
      <w:r w:rsidRPr="008F1360">
        <w:rPr>
          <w:b/>
          <w:bCs/>
          <w:i/>
          <w:iCs/>
          <w:lang w:val="en-US"/>
        </w:rPr>
        <w:t>T</w:t>
      </w:r>
      <w:proofErr w:type="spellEnd"/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proofErr w:type="spellStart"/>
      <w:r w:rsidRPr="008F1360">
        <w:rPr>
          <w:b/>
          <w:bCs/>
          <w:i/>
          <w:iCs/>
          <w:lang w:val="en-US"/>
        </w:rPr>
        <w:t>SNetF</w:t>
      </w:r>
      <w:proofErr w:type="spellEnd"/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5CBE7A1B" w:rsidR="00491962" w:rsidRDefault="00491962" w:rsidP="00491962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r w:rsidR="00E276A9">
        <w:fldChar w:fldCharType="begin"/>
      </w:r>
      <w:r w:rsidR="00E276A9">
        <w:instrText xml:space="preserve"> STYLEREF 1 \s </w:instrText>
      </w:r>
      <w:r w:rsidR="00E276A9">
        <w:fldChar w:fldCharType="separate"/>
      </w:r>
      <w:r w:rsidR="00E276A9">
        <w:rPr>
          <w:noProof/>
        </w:rPr>
        <w:t>6</w:t>
      </w:r>
      <w:r w:rsidR="00E276A9">
        <w:fldChar w:fldCharType="end"/>
      </w:r>
      <w:r w:rsidR="00E276A9">
        <w:t>.</w:t>
      </w:r>
      <w:r w:rsidR="00E276A9">
        <w:fldChar w:fldCharType="begin"/>
      </w:r>
      <w:r w:rsidR="00E276A9">
        <w:instrText xml:space="preserve"> SEQ Слика \* ARABIC \s 1 </w:instrText>
      </w:r>
      <w:r w:rsidR="00E276A9">
        <w:fldChar w:fldCharType="separate"/>
      </w:r>
      <w:r w:rsidR="00E276A9">
        <w:rPr>
          <w:noProof/>
        </w:rPr>
        <w:t>3</w:t>
      </w:r>
      <w:r w:rsidR="00E276A9">
        <w:fldChar w:fldCharType="end"/>
      </w:r>
      <w:r>
        <w:rPr>
          <w:lang w:val="sr-Cyrl-RS"/>
        </w:rPr>
        <w:t xml:space="preserve"> Кластерисање мреже </w:t>
      </w:r>
      <w:proofErr w:type="spellStart"/>
      <w:r>
        <w:rPr>
          <w:lang w:val="en-US"/>
        </w:rPr>
        <w:t>SNetF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>Лувенском методом</w:t>
      </w:r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0D9859F2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нешто веће комуне кластерисањем мреже </w:t>
      </w:r>
      <w:proofErr w:type="spellStart"/>
      <w:r>
        <w:rPr>
          <w:i/>
          <w:iCs/>
          <w:lang w:val="en-US"/>
        </w:rPr>
        <w:t>SNetF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7B2A3291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</w:p>
    <w:p w14:paraId="5F9F4A1E" w14:textId="09E54DEA" w:rsidR="008F1360" w:rsidRPr="008F1360" w:rsidRDefault="008F1360" w:rsidP="008F136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1C2EE370" w14:textId="77777777" w:rsidR="008F1360" w:rsidRPr="008F1360" w:rsidRDefault="008F1360" w:rsidP="008F1360">
      <w:pPr>
        <w:pStyle w:val="Tekst"/>
        <w:numPr>
          <w:ilvl w:val="1"/>
          <w:numId w:val="37"/>
        </w:numPr>
        <w:rPr>
          <w:b/>
          <w:bCs/>
        </w:rPr>
      </w:pPr>
      <w:proofErr w:type="spellStart"/>
      <w:r w:rsidRPr="008F1360">
        <w:rPr>
          <w:b/>
          <w:bCs/>
          <w:i/>
          <w:iCs/>
          <w:lang w:val="en-US"/>
        </w:rPr>
        <w:t>UserNet</w:t>
      </w:r>
      <w:proofErr w:type="spellEnd"/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36581671" w:rsidR="004153E8" w:rsidRDefault="004153E8" w:rsidP="004153E8">
      <w:pPr>
        <w:pStyle w:val="Tekst"/>
        <w:numPr>
          <w:ilvl w:val="0"/>
          <w:numId w:val="33"/>
        </w:numPr>
      </w:pPr>
      <w:proofErr w:type="spellStart"/>
      <w:r>
        <w:rPr>
          <w:i/>
          <w:iCs/>
          <w:lang w:val="en-US"/>
        </w:rPr>
        <w:t>SNet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5C277D1E" w14:textId="540E10A7" w:rsidR="004153E8" w:rsidRDefault="004153E8" w:rsidP="004153E8">
      <w:pPr>
        <w:pStyle w:val="Tekst"/>
        <w:numPr>
          <w:ilvl w:val="0"/>
          <w:numId w:val="33"/>
        </w:numPr>
      </w:pPr>
      <w:proofErr w:type="spellStart"/>
      <w:r>
        <w:rPr>
          <w:i/>
          <w:iCs/>
          <w:lang w:val="en-US"/>
        </w:rPr>
        <w:t>SNetT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  <w:r w:rsidR="00A157B7">
        <w:rPr>
          <w:lang w:val="en-US"/>
        </w:rPr>
        <w:t xml:space="preserve"> – </w:t>
      </w:r>
      <w:r w:rsidR="00A157B7">
        <w:t>нема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1974F141" w:rsidR="004153E8" w:rsidRDefault="004153E8" w:rsidP="004153E8">
      <w:pPr>
        <w:pStyle w:val="Tekst"/>
        <w:numPr>
          <w:ilvl w:val="0"/>
          <w:numId w:val="33"/>
        </w:numPr>
      </w:pPr>
      <w:proofErr w:type="spellStart"/>
      <w:r>
        <w:rPr>
          <w:i/>
          <w:iCs/>
          <w:lang w:val="en-US"/>
        </w:rPr>
        <w:t>SNetF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48DBC0D1" w14:textId="5FC12F11" w:rsidR="004153E8" w:rsidRDefault="004153E8" w:rsidP="004153E8">
      <w:pPr>
        <w:pStyle w:val="Tekst"/>
        <w:numPr>
          <w:ilvl w:val="0"/>
          <w:numId w:val="33"/>
        </w:numPr>
      </w:pPr>
      <w:proofErr w:type="spellStart"/>
      <w:r>
        <w:rPr>
          <w:i/>
          <w:iCs/>
          <w:lang w:val="en-US"/>
        </w:rPr>
        <w:t>UserNet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7C322343" w14:textId="1943860D" w:rsidR="00843738" w:rsidRDefault="00843738" w:rsidP="003B57B7">
      <w:pPr>
        <w:pStyle w:val="Tekst"/>
        <w:numPr>
          <w:ilvl w:val="0"/>
          <w:numId w:val="26"/>
        </w:numPr>
      </w:pPr>
      <w:r w:rsidRPr="00843738">
        <w:lastRenderedPageBreak/>
        <w:t>Ко су актери који се могу окарактерисати као кључни брокери (мостови) у мрежи? Шта их чини брокерима?</w:t>
      </w:r>
    </w:p>
    <w:p w14:paraId="16513DF5" w14:textId="77777777" w:rsidR="006F0507" w:rsidRDefault="006F0507" w:rsidP="006F0507">
      <w:pPr>
        <w:pStyle w:val="Tekst"/>
        <w:numPr>
          <w:ilvl w:val="1"/>
          <w:numId w:val="34"/>
        </w:numPr>
      </w:pPr>
      <w:proofErr w:type="spellStart"/>
      <w:r>
        <w:rPr>
          <w:i/>
          <w:iCs/>
          <w:lang w:val="en-US"/>
        </w:rPr>
        <w:t>SNet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45C29188" w14:textId="2BC42038" w:rsidR="006F0507" w:rsidRDefault="006F0507" w:rsidP="006F0507">
      <w:pPr>
        <w:pStyle w:val="Tekst"/>
        <w:numPr>
          <w:ilvl w:val="1"/>
          <w:numId w:val="34"/>
        </w:numPr>
      </w:pPr>
      <w:proofErr w:type="spellStart"/>
      <w:r>
        <w:rPr>
          <w:i/>
          <w:iCs/>
          <w:lang w:val="en-US"/>
        </w:rPr>
        <w:t>SNetT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  <w:r w:rsidR="00A157B7">
        <w:rPr>
          <w:lang w:val="en-US"/>
        </w:rPr>
        <w:t xml:space="preserve"> – </w:t>
      </w:r>
      <w:r w:rsidR="00A157B7">
        <w:t>сваки чвор може бити окарактерисан као брокер (мост), сви су једнаког значаја у мрежи.</w:t>
      </w:r>
    </w:p>
    <w:p w14:paraId="5455EAB8" w14:textId="77777777" w:rsidR="006F0507" w:rsidRDefault="006F0507" w:rsidP="006F0507">
      <w:pPr>
        <w:pStyle w:val="Tekst"/>
        <w:numPr>
          <w:ilvl w:val="1"/>
          <w:numId w:val="34"/>
        </w:numPr>
      </w:pPr>
      <w:proofErr w:type="spellStart"/>
      <w:r>
        <w:rPr>
          <w:i/>
          <w:iCs/>
          <w:lang w:val="en-US"/>
        </w:rPr>
        <w:t>SNetF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4E7A57A5" w14:textId="590737A1" w:rsidR="006F0507" w:rsidRPr="003B57B7" w:rsidRDefault="006F0507" w:rsidP="006F0507">
      <w:pPr>
        <w:pStyle w:val="Tekst"/>
        <w:numPr>
          <w:ilvl w:val="1"/>
          <w:numId w:val="34"/>
        </w:numPr>
      </w:pPr>
      <w:proofErr w:type="spellStart"/>
      <w:r>
        <w:rPr>
          <w:i/>
          <w:iCs/>
          <w:lang w:val="en-US"/>
        </w:rPr>
        <w:t>UserNet</w:t>
      </w:r>
      <w:proofErr w:type="spellEnd"/>
      <w:r>
        <w:rPr>
          <w:i/>
          <w:iCs/>
          <w:lang w:val="en-US"/>
        </w:rPr>
        <w:t xml:space="preserve"> </w:t>
      </w:r>
      <w:r>
        <w:t>мрежа</w:t>
      </w:r>
    </w:p>
    <w:p w14:paraId="19EE7D5D" w14:textId="33B47CAC" w:rsidR="00A77C0B" w:rsidRDefault="00A77C0B" w:rsidP="00A77C0B">
      <w:pPr>
        <w:pStyle w:val="Heading1"/>
      </w:pPr>
      <w:bookmarkStart w:id="67" w:name="_Toc9533923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67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4F31CD2D" w:rsidR="003B57B7" w:rsidRP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68" w:name="_Toc95339234"/>
      <w:r>
        <w:lastRenderedPageBreak/>
        <w:t>Списак слика</w:t>
      </w:r>
      <w:bookmarkEnd w:id="68"/>
    </w:p>
    <w:p w14:paraId="1171C519" w14:textId="29BB2B32" w:rsidR="00C429F3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338928" w:history="1">
        <w:r w:rsidR="00C429F3" w:rsidRPr="0018160B">
          <w:rPr>
            <w:rStyle w:val="Hyperlink"/>
            <w:noProof/>
          </w:rPr>
          <w:t>Слика 2.1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5</w:t>
        </w:r>
        <w:r w:rsidR="00C429F3">
          <w:rPr>
            <w:noProof/>
            <w:webHidden/>
          </w:rPr>
          <w:fldChar w:fldCharType="end"/>
        </w:r>
      </w:hyperlink>
    </w:p>
    <w:p w14:paraId="54A30FD8" w14:textId="50E1C2CC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29" w:history="1">
        <w:r w:rsidR="00C429F3" w:rsidRPr="0018160B">
          <w:rPr>
            <w:rStyle w:val="Hyperlink"/>
            <w:noProof/>
          </w:rPr>
          <w:t xml:space="preserve">Слика 2.2 </w:t>
        </w:r>
        <w:r w:rsidR="00C429F3" w:rsidRPr="0018160B">
          <w:rPr>
            <w:rStyle w:val="Hyperlink"/>
            <w:noProof/>
            <w:lang w:val="sr-Cyrl-RS"/>
          </w:rPr>
          <w:t>Расподела тежина грана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0EA3C16A" w14:textId="6D12BAD8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0" w:history="1">
        <w:r w:rsidR="00C429F3" w:rsidRPr="0018160B">
          <w:rPr>
            <w:rStyle w:val="Hyperlink"/>
            <w:noProof/>
          </w:rPr>
          <w:t>Слика 2.3</w:t>
        </w:r>
        <w:r w:rsidR="00C429F3" w:rsidRPr="0018160B">
          <w:rPr>
            <w:rStyle w:val="Hyperlink"/>
            <w:noProof/>
            <w:lang w:val="sr-Cyrl-RS"/>
          </w:rPr>
          <w:t xml:space="preserve"> Мрежа</w:t>
        </w:r>
        <w:r w:rsidR="00C429F3" w:rsidRPr="0018160B">
          <w:rPr>
            <w:rStyle w:val="Hyperlink"/>
            <w:noProof/>
            <w:lang w:val="sr-Latn-RS"/>
          </w:rPr>
          <w:t xml:space="preserve">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7</w:t>
        </w:r>
        <w:r w:rsidR="00C429F3">
          <w:rPr>
            <w:noProof/>
            <w:webHidden/>
          </w:rPr>
          <w:fldChar w:fldCharType="end"/>
        </w:r>
      </w:hyperlink>
    </w:p>
    <w:p w14:paraId="3B3FC138" w14:textId="2DC3CA69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1" w:history="1">
        <w:r w:rsidR="00C429F3" w:rsidRPr="0018160B">
          <w:rPr>
            <w:rStyle w:val="Hyperlink"/>
            <w:noProof/>
          </w:rPr>
          <w:t xml:space="preserve">Слика 2.4 </w:t>
        </w:r>
        <w:r w:rsidR="00C429F3" w:rsidRPr="0018160B">
          <w:rPr>
            <w:rStyle w:val="Hyperlink"/>
            <w:noProof/>
            <w:lang w:val="sr-Cyrl-RS"/>
          </w:rPr>
          <w:t xml:space="preserve">Мрежа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8</w:t>
        </w:r>
        <w:r w:rsidR="00C429F3">
          <w:rPr>
            <w:noProof/>
            <w:webHidden/>
          </w:rPr>
          <w:fldChar w:fldCharType="end"/>
        </w:r>
      </w:hyperlink>
    </w:p>
    <w:p w14:paraId="17E466A6" w14:textId="1DBA11C3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2" w:history="1">
        <w:r w:rsidR="00C429F3" w:rsidRPr="0018160B">
          <w:rPr>
            <w:rStyle w:val="Hyperlink"/>
            <w:noProof/>
          </w:rPr>
          <w:t>Слика 2.5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9</w:t>
        </w:r>
        <w:r w:rsidR="00C429F3">
          <w:rPr>
            <w:noProof/>
            <w:webHidden/>
          </w:rPr>
          <w:fldChar w:fldCharType="end"/>
        </w:r>
      </w:hyperlink>
    </w:p>
    <w:p w14:paraId="3042B7F6" w14:textId="05EEAE3C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3" w:history="1">
        <w:r w:rsidR="00C429F3" w:rsidRPr="0018160B">
          <w:rPr>
            <w:rStyle w:val="Hyperlink"/>
            <w:noProof/>
          </w:rPr>
          <w:t>Слика 3.1</w:t>
        </w:r>
        <w:r w:rsidR="00C429F3" w:rsidRPr="0018160B">
          <w:rPr>
            <w:rStyle w:val="Hyperlink"/>
            <w:noProof/>
            <w:lang w:val="sr-Cyrl-RS"/>
          </w:rPr>
          <w:t xml:space="preserve"> Пирсонов коефицијент корелације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0A98210D" w14:textId="75630CC6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4" w:history="1">
        <w:r w:rsidR="00C429F3" w:rsidRPr="0018160B">
          <w:rPr>
            <w:rStyle w:val="Hyperlink"/>
            <w:noProof/>
          </w:rPr>
          <w:t xml:space="preserve">Слика 4.1 </w:t>
        </w:r>
        <w:r w:rsidR="00C429F3" w:rsidRPr="0018160B">
          <w:rPr>
            <w:rStyle w:val="Hyperlink"/>
            <w:noProof/>
            <w:lang w:val="sr-Cyrl-RS"/>
          </w:rPr>
          <w:t>Величина компонената</w:t>
        </w:r>
        <w:r w:rsidR="00C429F3" w:rsidRPr="0018160B">
          <w:rPr>
            <w:rStyle w:val="Hyperlink"/>
            <w:noProof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0938AA8C" w14:textId="0ED8829E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5" w:history="1">
        <w:r w:rsidR="00C429F3" w:rsidRPr="0018160B">
          <w:rPr>
            <w:rStyle w:val="Hyperlink"/>
            <w:noProof/>
          </w:rPr>
          <w:t>Слика 4.2 Величина компонената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14</w:t>
        </w:r>
        <w:r w:rsidR="00C429F3">
          <w:rPr>
            <w:noProof/>
            <w:webHidden/>
          </w:rPr>
          <w:fldChar w:fldCharType="end"/>
        </w:r>
      </w:hyperlink>
    </w:p>
    <w:p w14:paraId="5DF36086" w14:textId="68F6662C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6" w:history="1">
        <w:r w:rsidR="00C429F3" w:rsidRPr="0018160B">
          <w:rPr>
            <w:rStyle w:val="Hyperlink"/>
            <w:noProof/>
          </w:rPr>
          <w:t>Слика 4.3 Величина компонената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5CCAE033" w14:textId="15FBFD62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7" w:history="1">
        <w:r w:rsidR="00C429F3" w:rsidRPr="0018160B">
          <w:rPr>
            <w:rStyle w:val="Hyperlink"/>
            <w:noProof/>
          </w:rPr>
          <w:t>Слика 4.4 Величина компонената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15</w:t>
        </w:r>
        <w:r w:rsidR="00C429F3">
          <w:rPr>
            <w:noProof/>
            <w:webHidden/>
          </w:rPr>
          <w:fldChar w:fldCharType="end"/>
        </w:r>
      </w:hyperlink>
    </w:p>
    <w:p w14:paraId="6E07F777" w14:textId="5437362B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8" w:history="1">
        <w:r w:rsidR="00C429F3" w:rsidRPr="0018160B">
          <w:rPr>
            <w:rStyle w:val="Hyperlink"/>
            <w:noProof/>
          </w:rPr>
          <w:t>Слика 4.5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42AD827F" w14:textId="79B74161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9" w:history="1">
        <w:r w:rsidR="00C429F3" w:rsidRPr="0018160B">
          <w:rPr>
            <w:rStyle w:val="Hyperlink"/>
            <w:noProof/>
          </w:rPr>
          <w:t xml:space="preserve">Слика 4.6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_Toc95338939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15741C21" w14:textId="4F5925E8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0" w:history="1">
        <w:r w:rsidR="00C429F3" w:rsidRPr="0018160B">
          <w:rPr>
            <w:rStyle w:val="Hyperlink"/>
            <w:noProof/>
          </w:rPr>
          <w:t>Слика 4.7</w:t>
        </w:r>
        <w:r w:rsidR="00C429F3"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SNetF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17</w:t>
        </w:r>
        <w:r w:rsidR="00C429F3">
          <w:rPr>
            <w:noProof/>
            <w:webHidden/>
          </w:rPr>
          <w:fldChar w:fldCharType="end"/>
        </w:r>
      </w:hyperlink>
    </w:p>
    <w:p w14:paraId="2267D73C" w14:textId="745A68CB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1" w:history="1">
        <w:r w:rsidR="00C429F3" w:rsidRPr="0018160B">
          <w:rPr>
            <w:rStyle w:val="Hyperlink"/>
            <w:noProof/>
          </w:rPr>
          <w:t xml:space="preserve">Слика 4.8 </w:t>
        </w:r>
        <w:r w:rsidR="00C429F3"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="00C429F3" w:rsidRPr="0018160B">
          <w:rPr>
            <w:rStyle w:val="Hyperlink"/>
            <w:noProof/>
            <w:lang w:val="en-US"/>
          </w:rPr>
          <w:t>UserNet</w:t>
        </w:r>
        <w:r w:rsidR="00C429F3"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18</w:t>
        </w:r>
        <w:r w:rsidR="00C429F3">
          <w:rPr>
            <w:noProof/>
            <w:webHidden/>
          </w:rPr>
          <w:fldChar w:fldCharType="end"/>
        </w:r>
      </w:hyperlink>
    </w:p>
    <w:p w14:paraId="04B8E9F3" w14:textId="142C639A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2" w:history="1">
        <w:r w:rsidR="00C429F3" w:rsidRPr="0018160B">
          <w:rPr>
            <w:rStyle w:val="Hyperlink"/>
            <w:noProof/>
          </w:rPr>
          <w:t>Слика 4.9 K</w:t>
        </w:r>
        <w:r w:rsidR="00C429F3" w:rsidRPr="0018160B">
          <w:rPr>
            <w:rStyle w:val="Hyperlink"/>
            <w:noProof/>
            <w:lang w:val="sr-Cyrl-RS"/>
          </w:rPr>
          <w:t>оефицијент</w:t>
        </w:r>
        <w:r w:rsidR="00C429F3" w:rsidRPr="0018160B">
          <w:rPr>
            <w:rStyle w:val="Hyperlink"/>
            <w:noProof/>
            <w:lang w:val="sr-Latn-RS"/>
          </w:rPr>
          <w:t xml:space="preserve"> </w:t>
        </w:r>
        <w:r w:rsidR="00C429F3" w:rsidRPr="0018160B">
          <w:rPr>
            <w:rStyle w:val="Hyperlink"/>
            <w:noProof/>
            <w:lang w:val="sr-Cyrl-RS"/>
          </w:rPr>
          <w:t xml:space="preserve">клуба богатих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44F3B7E3" w14:textId="6AAEE35F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3" w:history="1">
        <w:r w:rsidR="00C429F3" w:rsidRPr="0018160B">
          <w:rPr>
            <w:rStyle w:val="Hyperlink"/>
            <w:noProof/>
          </w:rPr>
          <w:t xml:space="preserve">Слика 4.10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54E26A89" w14:textId="29C0E372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4" w:history="1">
        <w:r w:rsidR="00C429F3" w:rsidRPr="0018160B">
          <w:rPr>
            <w:rStyle w:val="Hyperlink"/>
            <w:noProof/>
          </w:rPr>
          <w:t xml:space="preserve">Слика 4.11 </w:t>
        </w:r>
        <w:r w:rsidR="00C429F3"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="00C429F3" w:rsidRPr="0018160B">
          <w:rPr>
            <w:rStyle w:val="Hyperlink"/>
            <w:noProof/>
            <w:lang w:val="sr-Latn-RS"/>
          </w:rPr>
          <w:t>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20</w:t>
        </w:r>
        <w:r w:rsidR="00C429F3">
          <w:rPr>
            <w:noProof/>
            <w:webHidden/>
          </w:rPr>
          <w:fldChar w:fldCharType="end"/>
        </w:r>
      </w:hyperlink>
    </w:p>
    <w:p w14:paraId="0D1DF944" w14:textId="73EA5581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5" w:history="1">
        <w:r w:rsidR="00C429F3" w:rsidRPr="0018160B">
          <w:rPr>
            <w:rStyle w:val="Hyperlink"/>
            <w:noProof/>
          </w:rPr>
          <w:t xml:space="preserve">Слика 4.12 </w:t>
        </w:r>
        <w:r w:rsidR="00C429F3" w:rsidRPr="0018160B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51F063F8" w14:textId="1BB22056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6" w:history="1">
        <w:r w:rsidR="00C429F3" w:rsidRPr="0018160B">
          <w:rPr>
            <w:rStyle w:val="Hyperlink"/>
            <w:noProof/>
          </w:rPr>
          <w:t>Слика 4.13 Дистрибуција чворова по степену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0E37F8C3" w14:textId="0A322053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7" w:history="1">
        <w:r w:rsidR="00C429F3" w:rsidRPr="0018160B">
          <w:rPr>
            <w:rStyle w:val="Hyperlink"/>
            <w:noProof/>
          </w:rPr>
          <w:t>Слика 4.14 Дистрибуција чворова по степену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21</w:t>
        </w:r>
        <w:r w:rsidR="00C429F3">
          <w:rPr>
            <w:noProof/>
            <w:webHidden/>
          </w:rPr>
          <w:fldChar w:fldCharType="end"/>
        </w:r>
      </w:hyperlink>
    </w:p>
    <w:p w14:paraId="144F1840" w14:textId="58CBFCFE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8" w:history="1">
        <w:r w:rsidR="00C429F3" w:rsidRPr="0018160B">
          <w:rPr>
            <w:rStyle w:val="Hyperlink"/>
            <w:noProof/>
          </w:rPr>
          <w:t>Слика 4.15 Дистрибуција чворова по степену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22</w:t>
        </w:r>
        <w:r w:rsidR="00C429F3">
          <w:rPr>
            <w:noProof/>
            <w:webHidden/>
          </w:rPr>
          <w:fldChar w:fldCharType="end"/>
        </w:r>
      </w:hyperlink>
    </w:p>
    <w:p w14:paraId="396206B3" w14:textId="0FC19DB4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9" w:history="1">
        <w:r w:rsidR="00C429F3" w:rsidRPr="0018160B">
          <w:rPr>
            <w:rStyle w:val="Hyperlink"/>
            <w:noProof/>
          </w:rPr>
          <w:t xml:space="preserve">Слика 4.16 </w:t>
        </w:r>
        <w:r w:rsidR="00C429F3" w:rsidRPr="0018160B">
          <w:rPr>
            <w:rStyle w:val="Hyperlink"/>
            <w:noProof/>
            <w:lang w:val="sr-Cyrl-RS"/>
          </w:rPr>
          <w:t>Хабови мреже</w:t>
        </w:r>
        <w:r w:rsidR="00C429F3" w:rsidRPr="0018160B">
          <w:rPr>
            <w:rStyle w:val="Hyperlink"/>
            <w:noProof/>
          </w:rPr>
          <w:t xml:space="preserve">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_Toc95338949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00A7C464" w14:textId="29F1D1A8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0" w:history="1">
        <w:r w:rsidR="00C429F3" w:rsidRPr="0018160B">
          <w:rPr>
            <w:rStyle w:val="Hyperlink"/>
            <w:noProof/>
          </w:rPr>
          <w:t xml:space="preserve">Слика 4.17 </w:t>
        </w:r>
        <w:r w:rsidR="00C429F3" w:rsidRPr="0018160B">
          <w:rPr>
            <w:rStyle w:val="Hyperlink"/>
            <w:noProof/>
            <w:lang w:val="sr-Cyrl-RS"/>
          </w:rPr>
          <w:t xml:space="preserve">Хабови мреже </w:t>
        </w:r>
        <w:r w:rsidR="00C429F3" w:rsidRPr="0018160B">
          <w:rPr>
            <w:rStyle w:val="Hyperlink"/>
            <w:noProof/>
            <w:lang w:val="sr-Latn-RS"/>
          </w:rPr>
          <w:t>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24</w:t>
        </w:r>
        <w:r w:rsidR="00C429F3">
          <w:rPr>
            <w:noProof/>
            <w:webHidden/>
          </w:rPr>
          <w:fldChar w:fldCharType="end"/>
        </w:r>
      </w:hyperlink>
    </w:p>
    <w:p w14:paraId="3F25EF1E" w14:textId="6CB347F6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1" w:history="1">
        <w:r w:rsidR="00C429F3" w:rsidRPr="0018160B">
          <w:rPr>
            <w:rStyle w:val="Hyperlink"/>
            <w:noProof/>
          </w:rPr>
          <w:t>Слика 4.18 Хабови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25</w:t>
        </w:r>
        <w:r w:rsidR="00C429F3">
          <w:rPr>
            <w:noProof/>
            <w:webHidden/>
          </w:rPr>
          <w:fldChar w:fldCharType="end"/>
        </w:r>
      </w:hyperlink>
    </w:p>
    <w:p w14:paraId="2D5333FB" w14:textId="73A3AAA8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2" w:history="1">
        <w:r w:rsidR="00C429F3" w:rsidRPr="0018160B">
          <w:rPr>
            <w:rStyle w:val="Hyperlink"/>
            <w:noProof/>
          </w:rPr>
          <w:t>Слика 4.19 Хабови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26</w:t>
        </w:r>
        <w:r w:rsidR="00C429F3">
          <w:rPr>
            <w:noProof/>
            <w:webHidden/>
          </w:rPr>
          <w:fldChar w:fldCharType="end"/>
        </w:r>
      </w:hyperlink>
    </w:p>
    <w:p w14:paraId="0525D38C" w14:textId="6BFE0091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69" w:name="_Toc95339235"/>
      <w:r>
        <w:lastRenderedPageBreak/>
        <w:t>Списак табела</w:t>
      </w:r>
      <w:bookmarkEnd w:id="69"/>
    </w:p>
    <w:p w14:paraId="1064E324" w14:textId="6B08ADCE" w:rsidR="00C429F3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338953" w:history="1">
        <w:r w:rsidR="00C429F3" w:rsidRPr="0062012C">
          <w:rPr>
            <w:rStyle w:val="Hyperlink"/>
            <w:noProof/>
          </w:rPr>
          <w:t xml:space="preserve">Табела 1.1 </w:t>
        </w:r>
        <w:r w:rsidR="00C429F3" w:rsidRPr="0062012C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4</w:t>
        </w:r>
        <w:r w:rsidR="00C429F3">
          <w:rPr>
            <w:noProof/>
            <w:webHidden/>
          </w:rPr>
          <w:fldChar w:fldCharType="end"/>
        </w:r>
      </w:hyperlink>
    </w:p>
    <w:p w14:paraId="096A85E4" w14:textId="77F81140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4" w:history="1">
        <w:r w:rsidR="00C429F3" w:rsidRPr="0062012C">
          <w:rPr>
            <w:rStyle w:val="Hyperlink"/>
            <w:noProof/>
          </w:rPr>
          <w:t>Табела 2.1</w:t>
        </w:r>
        <w:r w:rsidR="00C429F3" w:rsidRPr="0062012C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6</w:t>
        </w:r>
        <w:r w:rsidR="00C429F3">
          <w:rPr>
            <w:noProof/>
            <w:webHidden/>
          </w:rPr>
          <w:fldChar w:fldCharType="end"/>
        </w:r>
      </w:hyperlink>
    </w:p>
    <w:p w14:paraId="569F3CF1" w14:textId="23C28622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5" w:history="1">
        <w:r w:rsidR="00C429F3" w:rsidRPr="0062012C">
          <w:rPr>
            <w:rStyle w:val="Hyperlink"/>
            <w:noProof/>
          </w:rPr>
          <w:t xml:space="preserve">Табела 3.1 </w:t>
        </w:r>
        <w:r w:rsidR="00C429F3" w:rsidRPr="0062012C">
          <w:rPr>
            <w:rStyle w:val="Hyperlink"/>
            <w:noProof/>
            <w:lang w:val="sr-Cyrl-RS"/>
          </w:rPr>
          <w:t>Анализа сабредита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10</w:t>
        </w:r>
        <w:r w:rsidR="00C429F3">
          <w:rPr>
            <w:noProof/>
            <w:webHidden/>
          </w:rPr>
          <w:fldChar w:fldCharType="end"/>
        </w:r>
      </w:hyperlink>
    </w:p>
    <w:p w14:paraId="35F1BD79" w14:textId="6B214B89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6" w:history="1">
        <w:r w:rsidR="00C429F3" w:rsidRPr="0062012C">
          <w:rPr>
            <w:rStyle w:val="Hyperlink"/>
            <w:noProof/>
          </w:rPr>
          <w:t>Табела 3.2</w:t>
        </w:r>
        <w:r w:rsidR="00C429F3" w:rsidRPr="0062012C">
          <w:rPr>
            <w:rStyle w:val="Hyperlink"/>
            <w:noProof/>
            <w:lang w:val="sr-Cyrl-RS"/>
          </w:rPr>
          <w:t xml:space="preserve"> Анализа корисника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15FE8F38" w14:textId="4E49DA40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7" w:history="1">
        <w:r w:rsidR="00C429F3" w:rsidRPr="0062012C">
          <w:rPr>
            <w:rStyle w:val="Hyperlink"/>
            <w:noProof/>
          </w:rPr>
          <w:t>Табела 3.3</w:t>
        </w:r>
        <w:r w:rsidR="00C429F3" w:rsidRPr="0062012C">
          <w:rPr>
            <w:rStyle w:val="Hyperlink"/>
            <w:noProof/>
            <w:lang w:val="sr-Cyrl-RS"/>
          </w:rPr>
          <w:t xml:space="preserve"> Најактивнији корисници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11</w:t>
        </w:r>
        <w:r w:rsidR="00C429F3">
          <w:rPr>
            <w:noProof/>
            <w:webHidden/>
          </w:rPr>
          <w:fldChar w:fldCharType="end"/>
        </w:r>
      </w:hyperlink>
    </w:p>
    <w:p w14:paraId="61C91D06" w14:textId="16A7F5F5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8" w:history="1">
        <w:r w:rsidR="00C429F3" w:rsidRPr="0062012C">
          <w:rPr>
            <w:rStyle w:val="Hyperlink"/>
            <w:noProof/>
          </w:rPr>
          <w:t>Табела 3.4</w:t>
        </w:r>
        <w:r w:rsidR="00C429F3" w:rsidRPr="0062012C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12</w:t>
        </w:r>
        <w:r w:rsidR="00C429F3">
          <w:rPr>
            <w:noProof/>
            <w:webHidden/>
          </w:rPr>
          <w:fldChar w:fldCharType="end"/>
        </w:r>
      </w:hyperlink>
    </w:p>
    <w:p w14:paraId="7B6B6C88" w14:textId="0D9E2EA1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9" w:history="1">
        <w:r w:rsidR="00C429F3" w:rsidRPr="0062012C">
          <w:rPr>
            <w:rStyle w:val="Hyperlink"/>
            <w:noProof/>
          </w:rPr>
          <w:t xml:space="preserve">Табела 4.1 </w:t>
        </w:r>
        <w:r w:rsidR="00C429F3" w:rsidRPr="0062012C">
          <w:rPr>
            <w:rStyle w:val="Hyperlink"/>
            <w:noProof/>
            <w:lang w:val="sr-Cyrl-RS"/>
          </w:rPr>
          <w:t>Густина и дијаметар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632F9930" w14:textId="0C61EDA4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0" w:history="1">
        <w:r w:rsidR="00C429F3" w:rsidRPr="0062012C">
          <w:rPr>
            <w:rStyle w:val="Hyperlink"/>
            <w:noProof/>
          </w:rPr>
          <w:t>Табела 4.2</w:t>
        </w:r>
        <w:r w:rsidR="00C429F3" w:rsidRPr="0062012C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13</w:t>
        </w:r>
        <w:r w:rsidR="00C429F3">
          <w:rPr>
            <w:noProof/>
            <w:webHidden/>
          </w:rPr>
          <w:fldChar w:fldCharType="end"/>
        </w:r>
      </w:hyperlink>
    </w:p>
    <w:p w14:paraId="3414A2FA" w14:textId="28D3784D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1" w:history="1">
        <w:r w:rsidR="00C429F3" w:rsidRPr="0062012C">
          <w:rPr>
            <w:rStyle w:val="Hyperlink"/>
            <w:noProof/>
          </w:rPr>
          <w:t>Табела 4.3</w:t>
        </w:r>
        <w:r w:rsidR="00C429F3" w:rsidRPr="0062012C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16</w:t>
        </w:r>
        <w:r w:rsidR="00C429F3">
          <w:rPr>
            <w:noProof/>
            <w:webHidden/>
          </w:rPr>
          <w:fldChar w:fldCharType="end"/>
        </w:r>
      </w:hyperlink>
    </w:p>
    <w:p w14:paraId="16BD10D0" w14:textId="0044799B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2" w:history="1">
        <w:r w:rsidR="00C429F3" w:rsidRPr="0062012C">
          <w:rPr>
            <w:rStyle w:val="Hyperlink"/>
            <w:noProof/>
          </w:rPr>
          <w:t>Табела 4.4 A</w:t>
        </w:r>
        <w:r w:rsidR="00C429F3" w:rsidRPr="0062012C">
          <w:rPr>
            <w:rStyle w:val="Hyperlink"/>
            <w:noProof/>
            <w:lang w:val="sr-Cyrl-RS"/>
          </w:rPr>
          <w:t>сортативност по степену чвора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19</w:t>
        </w:r>
        <w:r w:rsidR="00C429F3">
          <w:rPr>
            <w:noProof/>
            <w:webHidden/>
          </w:rPr>
          <w:fldChar w:fldCharType="end"/>
        </w:r>
      </w:hyperlink>
    </w:p>
    <w:p w14:paraId="6E3AB3AE" w14:textId="27D4B2D6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3" w:history="1">
        <w:r w:rsidR="00C429F3" w:rsidRPr="0062012C">
          <w:rPr>
            <w:rStyle w:val="Hyperlink"/>
            <w:noProof/>
          </w:rPr>
          <w:t xml:space="preserve">Табела 4.5 </w:t>
        </w:r>
        <w:r w:rsidR="00C429F3" w:rsidRPr="0062012C">
          <w:rPr>
            <w:rStyle w:val="Hyperlink"/>
            <w:noProof/>
            <w:lang w:val="sr-Cyrl-RS"/>
          </w:rPr>
          <w:t xml:space="preserve">Преглед </w:t>
        </w:r>
        <w:r w:rsidR="00C429F3" w:rsidRPr="0062012C">
          <w:rPr>
            <w:rStyle w:val="Hyperlink"/>
            <w:noProof/>
            <w:lang w:val="sr-Latn-RS"/>
          </w:rPr>
          <w:t>scale-free</w:t>
        </w:r>
        <w:r w:rsidR="00C429F3" w:rsidRPr="0062012C">
          <w:rPr>
            <w:rStyle w:val="Hyperlink"/>
            <w:noProof/>
            <w:lang w:val="sr-Cyrl-RS"/>
          </w:rPr>
          <w:t xml:space="preserve"> особине мрежа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23</w:t>
        </w:r>
        <w:r w:rsidR="00C429F3">
          <w:rPr>
            <w:noProof/>
            <w:webHidden/>
          </w:rPr>
          <w:fldChar w:fldCharType="end"/>
        </w:r>
      </w:hyperlink>
    </w:p>
    <w:p w14:paraId="5D0C1C49" w14:textId="4DDEA127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4" w:history="1">
        <w:r w:rsidR="00C429F3" w:rsidRPr="0062012C">
          <w:rPr>
            <w:rStyle w:val="Hyperlink"/>
            <w:noProof/>
          </w:rPr>
          <w:t xml:space="preserve">Табела 5.1 </w:t>
        </w:r>
        <w:r w:rsidR="00C429F3" w:rsidRPr="0062012C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="00C429F3" w:rsidRPr="0062012C">
          <w:rPr>
            <w:rStyle w:val="Hyperlink"/>
            <w:noProof/>
            <w:lang w:val="sr-Latn-RS"/>
          </w:rPr>
          <w:t xml:space="preserve">SNet </w:t>
        </w:r>
        <w:r w:rsidR="00C429F3" w:rsidRPr="0062012C">
          <w:rPr>
            <w:rStyle w:val="Hyperlink"/>
            <w:noProof/>
            <w:lang w:val="sr-Cyrl-RS"/>
          </w:rPr>
          <w:t>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27</w:t>
        </w:r>
        <w:r w:rsidR="00C429F3">
          <w:rPr>
            <w:noProof/>
            <w:webHidden/>
          </w:rPr>
          <w:fldChar w:fldCharType="end"/>
        </w:r>
      </w:hyperlink>
    </w:p>
    <w:p w14:paraId="34A602F3" w14:textId="2BE8B79A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5" w:history="1">
        <w:r w:rsidR="00C429F3" w:rsidRPr="0062012C">
          <w:rPr>
            <w:rStyle w:val="Hyperlink"/>
            <w:noProof/>
          </w:rPr>
          <w:t>Табела 5.2 Преглед најважнијих актера мреже SNetF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5FCBE35E" w14:textId="029293ED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6" w:history="1">
        <w:r w:rsidR="00C429F3" w:rsidRPr="0062012C">
          <w:rPr>
            <w:rStyle w:val="Hyperlink"/>
            <w:noProof/>
          </w:rPr>
          <w:t>Табела 5.3 Преглед најважнијих актера мреже SNetT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28</w:t>
        </w:r>
        <w:r w:rsidR="00C429F3">
          <w:rPr>
            <w:noProof/>
            <w:webHidden/>
          </w:rPr>
          <w:fldChar w:fldCharType="end"/>
        </w:r>
      </w:hyperlink>
    </w:p>
    <w:p w14:paraId="2BDE64BE" w14:textId="3CEBD8F1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7" w:history="1">
        <w:r w:rsidR="00C429F3" w:rsidRPr="0062012C">
          <w:rPr>
            <w:rStyle w:val="Hyperlink"/>
            <w:noProof/>
          </w:rPr>
          <w:t>Табела 5.4 Преглед најважнијих актера мреже UserNet према централности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29</w:t>
        </w:r>
        <w:r w:rsidR="00C429F3">
          <w:rPr>
            <w:noProof/>
            <w:webHidden/>
          </w:rPr>
          <w:fldChar w:fldCharType="end"/>
        </w:r>
      </w:hyperlink>
    </w:p>
    <w:p w14:paraId="0DCB8D77" w14:textId="3A295731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8" w:history="1">
        <w:r w:rsidR="00C429F3" w:rsidRPr="0062012C">
          <w:rPr>
            <w:rStyle w:val="Hyperlink"/>
            <w:noProof/>
          </w:rPr>
          <w:t xml:space="preserve">Табела 5.5 </w:t>
        </w:r>
        <w:r w:rsidR="00C429F3" w:rsidRPr="0062012C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="00C429F3" w:rsidRPr="0062012C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54FEC9CC" w14:textId="33B45BED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9" w:history="1">
        <w:r w:rsidR="00C429F3" w:rsidRPr="0062012C">
          <w:rPr>
            <w:rStyle w:val="Hyperlink"/>
            <w:noProof/>
          </w:rPr>
          <w:t>Табела 5.6 Централност по сопственом вектору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_Toc95338969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4D908075" w14:textId="5529EDCF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0" w:history="1">
        <w:r w:rsidR="00C429F3" w:rsidRPr="0062012C">
          <w:rPr>
            <w:rStyle w:val="Hyperlink"/>
            <w:noProof/>
          </w:rPr>
          <w:t>Табела 5.7 Централност по сопственом вектору мреже SNetT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_Toc95338970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3B9CF12E" w14:textId="4565A7C0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1" w:history="1">
        <w:r w:rsidR="00C429F3" w:rsidRPr="0062012C">
          <w:rPr>
            <w:rStyle w:val="Hyperlink"/>
            <w:noProof/>
          </w:rPr>
          <w:t>Табела 5.8 Централност по сопственом вектору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_Toc95338971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30</w:t>
        </w:r>
        <w:r w:rsidR="00C429F3">
          <w:rPr>
            <w:noProof/>
            <w:webHidden/>
          </w:rPr>
          <w:fldChar w:fldCharType="end"/>
        </w:r>
      </w:hyperlink>
    </w:p>
    <w:p w14:paraId="0EDD420A" w14:textId="2F0CB73E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2" w:history="1">
        <w:r w:rsidR="00C429F3" w:rsidRPr="0062012C">
          <w:rPr>
            <w:rStyle w:val="Hyperlink"/>
            <w:noProof/>
          </w:rPr>
          <w:t xml:space="preserve">Табела 5.9 Katz </w:t>
        </w:r>
        <w:r w:rsidR="00C429F3" w:rsidRPr="0062012C">
          <w:rPr>
            <w:rStyle w:val="Hyperlink"/>
            <w:noProof/>
            <w:lang w:val="sr-Cyrl-RS"/>
          </w:rPr>
          <w:t>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_Toc95338972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593B2251" w14:textId="0B84BF34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3" w:history="1">
        <w:r w:rsidR="00C429F3" w:rsidRPr="0062012C">
          <w:rPr>
            <w:rStyle w:val="Hyperlink"/>
            <w:noProof/>
          </w:rPr>
          <w:t xml:space="preserve">Табела 5.10 </w:t>
        </w:r>
        <w:r w:rsidR="00C429F3" w:rsidRPr="0062012C">
          <w:rPr>
            <w:rStyle w:val="Hyperlink"/>
            <w:noProof/>
            <w:lang w:val="sr-Cyrl-RS"/>
          </w:rPr>
          <w:t xml:space="preserve">Модификована </w:t>
        </w:r>
        <w:r w:rsidR="00C429F3" w:rsidRPr="0062012C">
          <w:rPr>
            <w:rStyle w:val="Hyperlink"/>
            <w:noProof/>
          </w:rPr>
          <w:t>Katz централност мреже 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CA06F77" w14:textId="56C2267A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4" w:history="1">
        <w:r w:rsidR="00C429F3" w:rsidRPr="0062012C">
          <w:rPr>
            <w:rStyle w:val="Hyperlink"/>
            <w:noProof/>
          </w:rPr>
          <w:t>Табела 5.11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_Toc95338974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41E1139A" w14:textId="26A881A6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5" w:history="1">
        <w:r w:rsidR="00C429F3" w:rsidRPr="0062012C">
          <w:rPr>
            <w:rStyle w:val="Hyperlink"/>
            <w:noProof/>
          </w:rPr>
          <w:t>Табела 5.12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_Toc95338975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32</w:t>
        </w:r>
        <w:r w:rsidR="00C429F3">
          <w:rPr>
            <w:noProof/>
            <w:webHidden/>
          </w:rPr>
          <w:fldChar w:fldCharType="end"/>
        </w:r>
      </w:hyperlink>
    </w:p>
    <w:p w14:paraId="72B9DFF2" w14:textId="1864F462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6" w:history="1">
        <w:r w:rsidR="00C429F3" w:rsidRPr="0062012C">
          <w:rPr>
            <w:rStyle w:val="Hyperlink"/>
            <w:noProof/>
          </w:rPr>
          <w:t>Табела 5.13 Katz централност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_Toc95338976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5FD1416C" w14:textId="11ACB58A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7" w:history="1">
        <w:r w:rsidR="00C429F3" w:rsidRPr="0062012C">
          <w:rPr>
            <w:rStyle w:val="Hyperlink"/>
            <w:noProof/>
          </w:rPr>
          <w:t>Табела 5.14</w:t>
        </w:r>
        <w:r w:rsidR="00C429F3" w:rsidRPr="0062012C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_Toc95338977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79C7A579" w14:textId="5AC2D1C4" w:rsidR="00C429F3" w:rsidRDefault="009205C1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8" w:history="1">
        <w:r w:rsidR="00C429F3" w:rsidRPr="0062012C">
          <w:rPr>
            <w:rStyle w:val="Hyperlink"/>
            <w:noProof/>
          </w:rPr>
          <w:t>Табела 5.15 Katz централност мреже UserNet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_Toc95338978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33</w:t>
        </w:r>
        <w:r w:rsidR="00C429F3">
          <w:rPr>
            <w:noProof/>
            <w:webHidden/>
          </w:rPr>
          <w:fldChar w:fldCharType="end"/>
        </w:r>
      </w:hyperlink>
    </w:p>
    <w:p w14:paraId="3ABEDEF7" w14:textId="7B23F99B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20417" w14:textId="77777777" w:rsidR="009205C1" w:rsidRDefault="009205C1">
      <w:r>
        <w:separator/>
      </w:r>
    </w:p>
    <w:p w14:paraId="5243BBEC" w14:textId="77777777" w:rsidR="009205C1" w:rsidRDefault="009205C1"/>
  </w:endnote>
  <w:endnote w:type="continuationSeparator" w:id="0">
    <w:p w14:paraId="438BCA5D" w14:textId="77777777" w:rsidR="009205C1" w:rsidRDefault="009205C1">
      <w:r>
        <w:continuationSeparator/>
      </w:r>
    </w:p>
    <w:p w14:paraId="64DF3104" w14:textId="77777777" w:rsidR="009205C1" w:rsidRDefault="009205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1C356C" w14:textId="77777777" w:rsidR="009205C1" w:rsidRDefault="009205C1">
      <w:r>
        <w:separator/>
      </w:r>
    </w:p>
    <w:p w14:paraId="343A6CEB" w14:textId="77777777" w:rsidR="009205C1" w:rsidRDefault="009205C1"/>
  </w:footnote>
  <w:footnote w:type="continuationSeparator" w:id="0">
    <w:p w14:paraId="515C13F3" w14:textId="77777777" w:rsidR="009205C1" w:rsidRDefault="009205C1">
      <w:r>
        <w:continuationSeparator/>
      </w:r>
    </w:p>
    <w:p w14:paraId="54763442" w14:textId="77777777" w:rsidR="009205C1" w:rsidRDefault="009205C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58C0267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gutterAtTop/>
  <w:proofState w:spelling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80C50"/>
    <w:rsid w:val="00082B5A"/>
    <w:rsid w:val="00084D3C"/>
    <w:rsid w:val="000860B4"/>
    <w:rsid w:val="0008720D"/>
    <w:rsid w:val="000919DF"/>
    <w:rsid w:val="00096733"/>
    <w:rsid w:val="000A46C2"/>
    <w:rsid w:val="000B0E6E"/>
    <w:rsid w:val="000B1246"/>
    <w:rsid w:val="000B5790"/>
    <w:rsid w:val="000C3FD6"/>
    <w:rsid w:val="000C6290"/>
    <w:rsid w:val="000D51FA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149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925B0"/>
    <w:rsid w:val="006B4184"/>
    <w:rsid w:val="006D0DE4"/>
    <w:rsid w:val="006D2273"/>
    <w:rsid w:val="006E59C0"/>
    <w:rsid w:val="006F0507"/>
    <w:rsid w:val="006F13E4"/>
    <w:rsid w:val="006F1DD0"/>
    <w:rsid w:val="006F5267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47CDF"/>
    <w:rsid w:val="00970AF4"/>
    <w:rsid w:val="0097755B"/>
    <w:rsid w:val="00977D0E"/>
    <w:rsid w:val="00983D6C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5324A"/>
    <w:rsid w:val="00C54ED6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A4588"/>
    <w:rsid w:val="00CB6E46"/>
    <w:rsid w:val="00CB77B2"/>
    <w:rsid w:val="00CB794F"/>
    <w:rsid w:val="00CC033C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276A9"/>
    <w:rsid w:val="00E33DBD"/>
    <w:rsid w:val="00E4553C"/>
    <w:rsid w:val="00E5539C"/>
    <w:rsid w:val="00E63B83"/>
    <w:rsid w:val="00E65CBC"/>
    <w:rsid w:val="00E7161C"/>
    <w:rsid w:val="00E74E70"/>
    <w:rsid w:val="00E7712B"/>
    <w:rsid w:val="00E77918"/>
    <w:rsid w:val="00E94C13"/>
    <w:rsid w:val="00E97554"/>
    <w:rsid w:val="00EB2C02"/>
    <w:rsid w:val="00EB7B5E"/>
    <w:rsid w:val="00EC3A81"/>
    <w:rsid w:val="00ED15CA"/>
    <w:rsid w:val="00EF7970"/>
    <w:rsid w:val="00F01B65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B91"/>
    <w:rsid w:val="00FA373F"/>
    <w:rsid w:val="00FC3313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2179</TotalTime>
  <Pages>41</Pages>
  <Words>4701</Words>
  <Characters>26796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31435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Ана</cp:lastModifiedBy>
  <cp:revision>57</cp:revision>
  <cp:lastPrinted>2010-03-22T09:00:00Z</cp:lastPrinted>
  <dcterms:created xsi:type="dcterms:W3CDTF">2022-01-30T11:51:00Z</dcterms:created>
  <dcterms:modified xsi:type="dcterms:W3CDTF">2022-02-12T16:13:00Z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