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6106177"/>
      <w:r>
        <w:lastRenderedPageBreak/>
        <w:t>Садржај</w:t>
      </w:r>
      <w:bookmarkEnd w:id="1"/>
    </w:p>
    <w:p w14:paraId="5DB9AF4E" w14:textId="4C487163" w:rsidR="00AE7377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6106177" w:history="1">
        <w:r w:rsidR="00AE7377" w:rsidRPr="001344CD">
          <w:rPr>
            <w:rStyle w:val="Hyperlink"/>
            <w:noProof/>
          </w:rPr>
          <w:t>Садржај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_Toc96106177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2</w:t>
        </w:r>
        <w:r w:rsidR="00AE7377">
          <w:rPr>
            <w:noProof/>
            <w:webHidden/>
          </w:rPr>
          <w:fldChar w:fldCharType="end"/>
        </w:r>
      </w:hyperlink>
    </w:p>
    <w:p w14:paraId="3787263E" w14:textId="6FBA875D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78" w:history="1">
        <w:r w:rsidR="00AE7377" w:rsidRPr="001344CD">
          <w:rPr>
            <w:rStyle w:val="Hyperlink"/>
            <w:noProof/>
          </w:rPr>
          <w:t>1.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Чишћење података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_Toc96106178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3</w:t>
        </w:r>
        <w:r w:rsidR="00AE7377">
          <w:rPr>
            <w:noProof/>
            <w:webHidden/>
          </w:rPr>
          <w:fldChar w:fldCharType="end"/>
        </w:r>
      </w:hyperlink>
    </w:p>
    <w:p w14:paraId="56D2E95F" w14:textId="1972663B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79" w:history="1">
        <w:r w:rsidR="00AE7377" w:rsidRPr="001344CD">
          <w:rPr>
            <w:rStyle w:val="Hyperlink"/>
            <w:noProof/>
          </w:rPr>
          <w:t>2.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Моделовање мрежа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_Toc96106179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5</w:t>
        </w:r>
        <w:r w:rsidR="00AE7377">
          <w:rPr>
            <w:noProof/>
            <w:webHidden/>
          </w:rPr>
          <w:fldChar w:fldCharType="end"/>
        </w:r>
      </w:hyperlink>
    </w:p>
    <w:p w14:paraId="744FBAF9" w14:textId="31F4ADE8" w:rsidR="00AE7377" w:rsidRDefault="00FB6AD0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0" w:history="1">
        <w:r w:rsidR="00AE7377" w:rsidRPr="001344CD">
          <w:rPr>
            <w:rStyle w:val="Hyperlink"/>
            <w:noProof/>
            <w:lang w:val="sr-Latn-RS"/>
          </w:rPr>
          <w:t>2.1.</w:t>
        </w:r>
        <w:r w:rsidR="00AE737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  <w:lang w:val="sr-Latn-RS"/>
          </w:rPr>
          <w:t>Subreddit network – SNet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_Toc96106180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5</w:t>
        </w:r>
        <w:r w:rsidR="00AE7377">
          <w:rPr>
            <w:noProof/>
            <w:webHidden/>
          </w:rPr>
          <w:fldChar w:fldCharType="end"/>
        </w:r>
      </w:hyperlink>
    </w:p>
    <w:p w14:paraId="31C4DE04" w14:textId="7D224C5E" w:rsidR="00AE7377" w:rsidRDefault="00FB6AD0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1" w:history="1">
        <w:r w:rsidR="00AE7377" w:rsidRPr="001344CD">
          <w:rPr>
            <w:rStyle w:val="Hyperlink"/>
            <w:noProof/>
            <w:lang w:val="sr-Latn-RS"/>
          </w:rPr>
          <w:t>2.2.</w:t>
        </w:r>
        <w:r w:rsidR="00AE737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  <w:lang w:val="sr-Latn-RS"/>
          </w:rPr>
          <w:t>Filtered subreddit network – SNetF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_Toc96106181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6</w:t>
        </w:r>
        <w:r w:rsidR="00AE7377">
          <w:rPr>
            <w:noProof/>
            <w:webHidden/>
          </w:rPr>
          <w:fldChar w:fldCharType="end"/>
        </w:r>
      </w:hyperlink>
    </w:p>
    <w:p w14:paraId="68860728" w14:textId="415E3FED" w:rsidR="00AE7377" w:rsidRDefault="00FB6AD0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2" w:history="1">
        <w:r w:rsidR="00AE7377" w:rsidRPr="001344CD">
          <w:rPr>
            <w:rStyle w:val="Hyperlink"/>
            <w:noProof/>
          </w:rPr>
          <w:t>2.3.</w:t>
        </w:r>
        <w:r w:rsidR="00AE737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Targeted subreddit network – SNetT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_Toc96106182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8</w:t>
        </w:r>
        <w:r w:rsidR="00AE7377">
          <w:rPr>
            <w:noProof/>
            <w:webHidden/>
          </w:rPr>
          <w:fldChar w:fldCharType="end"/>
        </w:r>
      </w:hyperlink>
    </w:p>
    <w:p w14:paraId="78CD8336" w14:textId="10443DAF" w:rsidR="00AE7377" w:rsidRDefault="00FB6AD0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3" w:history="1">
        <w:r w:rsidR="00AE7377" w:rsidRPr="001344CD">
          <w:rPr>
            <w:rStyle w:val="Hyperlink"/>
            <w:noProof/>
          </w:rPr>
          <w:t>2.4.</w:t>
        </w:r>
        <w:r w:rsidR="00AE7377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User network – UserNet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_Toc96106183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9</w:t>
        </w:r>
        <w:r w:rsidR="00AE7377">
          <w:rPr>
            <w:noProof/>
            <w:webHidden/>
          </w:rPr>
          <w:fldChar w:fldCharType="end"/>
        </w:r>
      </w:hyperlink>
    </w:p>
    <w:p w14:paraId="7F2FAE37" w14:textId="6A9E8FA4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4" w:history="1">
        <w:r w:rsidR="00AE7377" w:rsidRPr="001344CD">
          <w:rPr>
            <w:rStyle w:val="Hyperlink"/>
            <w:noProof/>
          </w:rPr>
          <w:t>3.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Статистичка обрада података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_Toc96106184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10</w:t>
        </w:r>
        <w:r w:rsidR="00AE7377">
          <w:rPr>
            <w:noProof/>
            <w:webHidden/>
          </w:rPr>
          <w:fldChar w:fldCharType="end"/>
        </w:r>
      </w:hyperlink>
    </w:p>
    <w:p w14:paraId="633B8112" w14:textId="7F533F40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5" w:history="1">
        <w:r w:rsidR="00AE7377" w:rsidRPr="001344CD">
          <w:rPr>
            <w:rStyle w:val="Hyperlink"/>
            <w:noProof/>
          </w:rPr>
          <w:t>4.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Основна анализа моделованих мрежа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_Toc96106185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13</w:t>
        </w:r>
        <w:r w:rsidR="00AE7377">
          <w:rPr>
            <w:noProof/>
            <w:webHidden/>
          </w:rPr>
          <w:fldChar w:fldCharType="end"/>
        </w:r>
      </w:hyperlink>
    </w:p>
    <w:p w14:paraId="7CD36A93" w14:textId="3D76D079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6" w:history="1">
        <w:r w:rsidR="00AE7377" w:rsidRPr="001344CD">
          <w:rPr>
            <w:rStyle w:val="Hyperlink"/>
            <w:noProof/>
          </w:rPr>
          <w:t>5.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Анализа мера централности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_Toc96106186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28</w:t>
        </w:r>
        <w:r w:rsidR="00AE7377">
          <w:rPr>
            <w:noProof/>
            <w:webHidden/>
          </w:rPr>
          <w:fldChar w:fldCharType="end"/>
        </w:r>
      </w:hyperlink>
    </w:p>
    <w:p w14:paraId="55AC7DD7" w14:textId="3A0BF153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7" w:history="1">
        <w:r w:rsidR="00AE7377" w:rsidRPr="001344CD">
          <w:rPr>
            <w:rStyle w:val="Hyperlink"/>
            <w:noProof/>
          </w:rPr>
          <w:t>6.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>Детекција комуна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_Toc96106187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37</w:t>
        </w:r>
        <w:r w:rsidR="00AE7377">
          <w:rPr>
            <w:noProof/>
            <w:webHidden/>
          </w:rPr>
          <w:fldChar w:fldCharType="end"/>
        </w:r>
      </w:hyperlink>
    </w:p>
    <w:p w14:paraId="5564856F" w14:textId="6491A1F5" w:rsidR="00AE7377" w:rsidRDefault="00FB6AD0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8" w:history="1">
        <w:r w:rsidR="00AE7377" w:rsidRPr="001344CD">
          <w:rPr>
            <w:rStyle w:val="Hyperlink"/>
            <w:noProof/>
          </w:rPr>
          <w:t>7.</w:t>
        </w:r>
        <w:r w:rsidR="00AE737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AE7377" w:rsidRPr="001344CD">
          <w:rPr>
            <w:rStyle w:val="Hyperlink"/>
            <w:noProof/>
          </w:rPr>
          <w:t xml:space="preserve">Поређење </w:t>
        </w:r>
        <w:r w:rsidR="00AE7377" w:rsidRPr="001344CD">
          <w:rPr>
            <w:rStyle w:val="Hyperlink"/>
            <w:noProof/>
            <w:lang w:val="sr-Latn-RS"/>
          </w:rPr>
          <w:t xml:space="preserve">SNet </w:t>
        </w:r>
        <w:r w:rsidR="00AE7377" w:rsidRPr="001344CD">
          <w:rPr>
            <w:rStyle w:val="Hyperlink"/>
            <w:noProof/>
          </w:rPr>
          <w:t xml:space="preserve">и </w:t>
        </w:r>
        <w:r w:rsidR="00AE7377" w:rsidRPr="001344CD">
          <w:rPr>
            <w:rStyle w:val="Hyperlink"/>
            <w:noProof/>
            <w:lang w:val="sr-Latn-RS"/>
          </w:rPr>
          <w:t xml:space="preserve">SNetT </w:t>
        </w:r>
        <w:r w:rsidR="00AE7377" w:rsidRPr="001344CD">
          <w:rPr>
            <w:rStyle w:val="Hyperlink"/>
            <w:noProof/>
          </w:rPr>
          <w:t>мрежа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_Toc96106188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47</w:t>
        </w:r>
        <w:r w:rsidR="00AE7377">
          <w:rPr>
            <w:noProof/>
            <w:webHidden/>
          </w:rPr>
          <w:fldChar w:fldCharType="end"/>
        </w:r>
      </w:hyperlink>
    </w:p>
    <w:p w14:paraId="0C5FD57C" w14:textId="7227591A" w:rsidR="00AE7377" w:rsidRDefault="00FB6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9" w:history="1">
        <w:r w:rsidR="00AE7377" w:rsidRPr="001344CD">
          <w:rPr>
            <w:rStyle w:val="Hyperlink"/>
            <w:noProof/>
          </w:rPr>
          <w:t>Списак слика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_Toc96106189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49</w:t>
        </w:r>
        <w:r w:rsidR="00AE7377">
          <w:rPr>
            <w:noProof/>
            <w:webHidden/>
          </w:rPr>
          <w:fldChar w:fldCharType="end"/>
        </w:r>
      </w:hyperlink>
    </w:p>
    <w:p w14:paraId="538DA793" w14:textId="04F81A0A" w:rsidR="00AE7377" w:rsidRDefault="00FB6AD0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90" w:history="1">
        <w:r w:rsidR="00AE7377" w:rsidRPr="001344CD">
          <w:rPr>
            <w:rStyle w:val="Hyperlink"/>
            <w:noProof/>
          </w:rPr>
          <w:t>Списак табела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_Toc96106190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DC4E8A">
          <w:rPr>
            <w:noProof/>
            <w:webHidden/>
          </w:rPr>
          <w:t>50</w:t>
        </w:r>
        <w:r w:rsidR="00AE7377">
          <w:rPr>
            <w:noProof/>
            <w:webHidden/>
          </w:rPr>
          <w:fldChar w:fldCharType="end"/>
        </w:r>
      </w:hyperlink>
    </w:p>
    <w:p w14:paraId="4BBB5149" w14:textId="7C628EB6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6106178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04CCF84A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6163690"/>
      <w:r>
        <w:lastRenderedPageBreak/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6106179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6106180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05F3EC7F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616372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</w:t>
      </w:r>
      <w:r w:rsidR="009F0E40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6106181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1D865D05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616372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51D1EE0E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6163691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2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586578EC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616372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3</w:t>
      </w:r>
      <w:r w:rsidR="009F0E40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6106182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4F5FC7D6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616372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6106183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3897E22F" w:rsidR="004C0786" w:rsidRDefault="00D75892" w:rsidP="00D75892">
      <w:pPr>
        <w:pStyle w:val="Caption"/>
        <w:jc w:val="center"/>
      </w:pPr>
      <w:bookmarkStart w:id="18" w:name="_Toc9616372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6106184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3AC01700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6163692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15pt;height:162.15pt" o:ole="">
            <v:imagedata r:id="rId20" o:title=""/>
          </v:shape>
          <o:OLEObject Type="Embed" ProgID="Excel.Sheet.12" ShapeID="_x0000_i1025" DrawAspect="Content" ObjectID="_1706776713" r:id="rId21"/>
        </w:object>
      </w:r>
      <w:r w:rsidR="004019AD">
        <w:tab/>
      </w:r>
      <w:r>
        <w:object w:dxaOrig="4005" w:dyaOrig="3209" w14:anchorId="351289D6">
          <v:shape id="_x0000_i1026" type="#_x0000_t75" style="width:197.85pt;height:162.15pt" o:ole="">
            <v:imagedata r:id="rId22" o:title=""/>
          </v:shape>
          <o:OLEObject Type="Embed" ProgID="Excel.Sheet.12" ShapeID="_x0000_i1026" DrawAspect="Content" ObjectID="_1706776714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3B0D226C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6163693"/>
      <w:r>
        <w:lastRenderedPageBreak/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2</w:t>
      </w:r>
      <w:r w:rsidR="00EE5FC6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bookmarkStart w:id="22" w:name="_MON_1706690623"/>
    <w:bookmarkEnd w:id="22"/>
    <w:p w14:paraId="7865C27D" w14:textId="7A7CA8F4" w:rsidR="004F6514" w:rsidRDefault="006A45D0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.45pt;height:162.15pt" o:ole="">
            <v:imagedata r:id="rId24" o:title=""/>
          </v:shape>
          <o:OLEObject Type="Embed" ProgID="Excel.Sheet.12" ShapeID="_x0000_i1027" DrawAspect="Content" ObjectID="_1706776715" r:id="rId25"/>
        </w:object>
      </w:r>
      <w:r w:rsidR="002F6A3D">
        <w:tab/>
      </w:r>
      <w:r w:rsidR="002F6A3D">
        <w:object w:dxaOrig="4308" w:dyaOrig="3209" w14:anchorId="514AE8E3">
          <v:shape id="_x0000_i1028" type="#_x0000_t75" style="width:3in;height:162.15pt" o:ole="">
            <v:imagedata r:id="rId26" o:title=""/>
          </v:shape>
          <o:OLEObject Type="Embed" ProgID="Excel.Sheet.12" ShapeID="_x0000_i1028" DrawAspect="Content" ObjectID="_1706776716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FC1E9B" w:rsidRDefault="002F6A3D" w:rsidP="002C2AA7">
      <w:pPr>
        <w:pStyle w:val="Tekst"/>
        <w:ind w:firstLine="0"/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321A0B03" w:rsidR="00C2730D" w:rsidRDefault="00C2730D" w:rsidP="00C2730D">
      <w:pPr>
        <w:pStyle w:val="Caption"/>
        <w:keepNext/>
        <w:spacing w:line="360" w:lineRule="auto"/>
        <w:jc w:val="center"/>
      </w:pPr>
      <w:bookmarkStart w:id="23" w:name="_Toc96163694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>
        <w:rPr>
          <w:lang w:val="sr-Cyrl-RS"/>
        </w:rPr>
        <w:t xml:space="preserve"> Најактивнији корисници</w:t>
      </w:r>
      <w:bookmarkEnd w:id="23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7.85pt;height:162.15pt" o:ole="">
            <v:imagedata r:id="rId28" o:title=""/>
          </v:shape>
          <o:OLEObject Type="Embed" ProgID="Excel.Sheet.12" ShapeID="_x0000_i1029" DrawAspect="Content" ObjectID="_1706776717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3295A04A" w:rsidR="00B12041" w:rsidRDefault="000C6290" w:rsidP="000C6290">
      <w:pPr>
        <w:pStyle w:val="Caption"/>
        <w:jc w:val="center"/>
      </w:pPr>
      <w:bookmarkStart w:id="24" w:name="_Toc9616373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3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</w:t>
      </w:r>
      <w:r w:rsidR="009F0E40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4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095BA6BA" w14:textId="4C7802EF" w:rsidR="00713E42" w:rsidRPr="00FC1E9B" w:rsidRDefault="004F6514" w:rsidP="00FC1E9B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23E9B12C" w14:textId="645C4E44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5" w:name="_Toc96163695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5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25pt;height:162.15pt" o:ole="">
            <v:imagedata r:id="rId31" o:title=""/>
          </v:shape>
          <o:OLEObject Type="Embed" ProgID="Excel.Sheet.12" ShapeID="_x0000_i1030" DrawAspect="Content" ObjectID="_1706776718" r:id="rId32"/>
        </w:object>
      </w:r>
    </w:p>
    <w:p w14:paraId="3FA59E70" w14:textId="2A1B4E71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*num_comments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</w:t>
      </w:r>
      <w:r w:rsidR="00FC1E9B">
        <w:t>т</w:t>
      </w:r>
      <w:r w:rsidR="00947CDF">
        <w:t xml:space="preserve">ног </w:t>
      </w:r>
      <w:r w:rsidR="0004640B">
        <w:t>сета података</w:t>
      </w:r>
      <w:r w:rsidR="00FC1E9B">
        <w:t xml:space="preserve"> где су највероватније урачунати и коментари настали </w:t>
      </w:r>
      <w:r w:rsidR="007F6642">
        <w:t>након</w:t>
      </w:r>
      <w:r w:rsidR="00FC1E9B">
        <w:t xml:space="preserve"> 2008. године</w:t>
      </w:r>
    </w:p>
    <w:p w14:paraId="28CF5417" w14:textId="6C64343B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>сума коментара на објави, након филтрирања сета података</w:t>
      </w:r>
    </w:p>
    <w:p w14:paraId="4D788A0D" w14:textId="1085CA6E" w:rsidR="00F06BB2" w:rsidRDefault="00587615" w:rsidP="00C61826">
      <w:pPr>
        <w:pStyle w:val="Heading1"/>
      </w:pPr>
      <w:bookmarkStart w:id="26" w:name="_Toc96106185"/>
      <w:bookmarkStart w:id="27" w:name="_Основна_анализа_моделованих"/>
      <w:bookmarkEnd w:id="27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6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435BAA76" w:rsidR="00112EDC" w:rsidRDefault="00112EDC" w:rsidP="00112EDC">
      <w:pPr>
        <w:pStyle w:val="Caption"/>
        <w:keepNext/>
        <w:spacing w:line="360" w:lineRule="auto"/>
        <w:jc w:val="center"/>
      </w:pPr>
      <w:bookmarkStart w:id="28" w:name="_Toc96163696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8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3E75EFFA" w:rsidR="00C82D89" w:rsidRDefault="00C82D89" w:rsidP="00C82D89">
      <w:pPr>
        <w:pStyle w:val="Caption"/>
        <w:keepNext/>
        <w:spacing w:line="360" w:lineRule="auto"/>
        <w:jc w:val="center"/>
      </w:pPr>
      <w:bookmarkStart w:id="29" w:name="_Toc96163697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2</w:t>
      </w:r>
      <w:r w:rsidR="00EE5FC6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9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2F547E89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30" w:name="_Toc9616373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30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7F87DC9E" w:rsidR="002F0445" w:rsidRDefault="00124769" w:rsidP="00124769">
      <w:pPr>
        <w:pStyle w:val="Caption"/>
        <w:jc w:val="center"/>
        <w:rPr>
          <w:lang w:val="sr-Latn-RS"/>
        </w:rPr>
      </w:pPr>
      <w:bookmarkStart w:id="31" w:name="_Toc9616373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>
        <w:t xml:space="preserve"> </w:t>
      </w:r>
      <w:r w:rsidRPr="00A25555">
        <w:t>Величина компонената мреже SNet</w:t>
      </w:r>
      <w:r>
        <w:t>F</w:t>
      </w:r>
      <w:bookmarkEnd w:id="31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3D9BD51D" w:rsidR="002F0445" w:rsidRDefault="00124769" w:rsidP="00124769">
      <w:pPr>
        <w:pStyle w:val="Caption"/>
        <w:jc w:val="center"/>
      </w:pPr>
      <w:bookmarkStart w:id="32" w:name="_Toc9616373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3</w:t>
      </w:r>
      <w:r w:rsidR="009F0E40">
        <w:fldChar w:fldCharType="end"/>
      </w:r>
      <w:r>
        <w:t xml:space="preserve"> </w:t>
      </w:r>
      <w:r w:rsidRPr="00AE0992">
        <w:t>Величина компонената мреже SNet</w:t>
      </w:r>
      <w:r>
        <w:t>T</w:t>
      </w:r>
      <w:bookmarkEnd w:id="32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6CADD756" w:rsidR="002F0445" w:rsidRDefault="00124769" w:rsidP="00DB2B94">
      <w:pPr>
        <w:pStyle w:val="Caption"/>
        <w:spacing w:line="360" w:lineRule="auto"/>
        <w:jc w:val="center"/>
      </w:pPr>
      <w:bookmarkStart w:id="33" w:name="_Toc9616373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>
        <w:t xml:space="preserve"> </w:t>
      </w:r>
      <w:r w:rsidRPr="00303A5D">
        <w:t xml:space="preserve">Величина компонената мреже </w:t>
      </w:r>
      <w:r>
        <w:t>User</w:t>
      </w:r>
      <w:r w:rsidRPr="00303A5D">
        <w:t>Net</w:t>
      </w:r>
      <w:bookmarkEnd w:id="33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7FE80822" w:rsidR="00C82D89" w:rsidRDefault="00C82D89" w:rsidP="00C82D89">
      <w:pPr>
        <w:pStyle w:val="Caption"/>
        <w:keepNext/>
        <w:spacing w:line="360" w:lineRule="auto"/>
        <w:jc w:val="center"/>
      </w:pPr>
      <w:bookmarkStart w:id="34" w:name="_Toc96163698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4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6F6E7BB7" w:rsidR="00C835E9" w:rsidRDefault="00C835E9" w:rsidP="00C835E9">
      <w:pPr>
        <w:pStyle w:val="Caption"/>
        <w:jc w:val="center"/>
        <w:rPr>
          <w:lang w:val="sr-Cyrl-RS"/>
        </w:rPr>
      </w:pPr>
      <w:bookmarkStart w:id="35" w:name="_Toc9616373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5A6F385D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C116A2">
        <w:rPr>
          <w:b/>
          <w:bCs/>
        </w:rPr>
        <w:fldChar w:fldCharType="begin"/>
      </w:r>
      <w:r w:rsidR="00673537" w:rsidRPr="00C116A2">
        <w:rPr>
          <w:b/>
          <w:bCs/>
        </w:rPr>
        <w:instrText xml:space="preserve"> REF _Ref95217854 \h  \* MERGEFORMAT </w:instrText>
      </w:r>
      <w:r w:rsidR="00673537" w:rsidRPr="00C116A2">
        <w:rPr>
          <w:b/>
          <w:bCs/>
        </w:rPr>
      </w:r>
      <w:r w:rsidR="00673537" w:rsidRPr="00C116A2">
        <w:rPr>
          <w:b/>
          <w:bCs/>
        </w:rPr>
        <w:fldChar w:fldCharType="separate"/>
      </w:r>
      <w:r w:rsidR="00DC4E8A" w:rsidRPr="00DC4E8A">
        <w:rPr>
          <w:b/>
          <w:bCs/>
        </w:rPr>
        <w:t xml:space="preserve">Слика </w:t>
      </w:r>
      <w:r w:rsidR="00DC4E8A" w:rsidRPr="00DC4E8A">
        <w:rPr>
          <w:b/>
          <w:bCs/>
          <w:noProof/>
        </w:rPr>
        <w:t>2.1</w:t>
      </w:r>
      <w:r w:rsidR="00673537" w:rsidRPr="00C116A2">
        <w:rPr>
          <w:b/>
          <w:bCs/>
        </w:rPr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619912F5" w:rsidR="0062383A" w:rsidRDefault="00C835E9" w:rsidP="0013731E">
      <w:pPr>
        <w:pStyle w:val="Caption"/>
        <w:jc w:val="center"/>
        <w:rPr>
          <w:lang w:val="sr-Cyrl-RS"/>
        </w:rPr>
      </w:pPr>
      <w:bookmarkStart w:id="36" w:name="_Toc9616373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11643F51" w:rsidR="00AE6523" w:rsidRDefault="0037429E" w:rsidP="0077138F">
      <w:pPr>
        <w:pStyle w:val="Caption"/>
        <w:jc w:val="center"/>
        <w:rPr>
          <w:lang w:val="sr-Cyrl-RS"/>
        </w:rPr>
      </w:pPr>
      <w:bookmarkStart w:id="37" w:name="_Toc9616373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7</w:t>
      </w:r>
      <w:r w:rsidR="009F0E40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7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415238C3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DC4E8A" w:rsidRPr="00DC4E8A">
        <w:rPr>
          <w:b/>
          <w:bCs/>
        </w:rPr>
        <w:t xml:space="preserve">Слика </w:t>
      </w:r>
      <w:r w:rsidR="00DC4E8A" w:rsidRPr="00DC4E8A">
        <w:rPr>
          <w:b/>
          <w:bCs/>
          <w:noProof/>
        </w:rPr>
        <w:t>2.3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1171D36F" w:rsidR="0037429E" w:rsidRDefault="0037429E" w:rsidP="0077138F">
      <w:pPr>
        <w:pStyle w:val="Caption"/>
        <w:jc w:val="center"/>
        <w:rPr>
          <w:lang w:val="sr-Cyrl-RS"/>
        </w:rPr>
      </w:pPr>
      <w:bookmarkStart w:id="38" w:name="_Toc9616373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8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8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16D197E2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>слаб</w:t>
      </w:r>
      <w:r w:rsidR="00814A2A">
        <w:rPr>
          <w:lang w:val="sr-Cyrl-RS"/>
        </w:rPr>
        <w:t>иј</w:t>
      </w:r>
      <w:r w:rsidR="001341C4">
        <w:rPr>
          <w:lang w:val="sr-Cyrl-RS"/>
        </w:rPr>
        <w:t xml:space="preserve">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EF1E87">
        <w:rPr>
          <w:lang w:val="sr-Cyrl-RS"/>
        </w:rPr>
        <w:t>На основу тога можемо закључити да највероватније и не постоји неки систематични начин повезивања корисника, односно да је углавном насумичан.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72844AAF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C15C5">
              <w:t>ДА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18928B29" w:rsidR="0010293D" w:rsidRDefault="0010293D" w:rsidP="0010293D">
      <w:pPr>
        <w:pStyle w:val="Caption"/>
        <w:keepNext/>
        <w:spacing w:line="360" w:lineRule="auto"/>
        <w:jc w:val="center"/>
      </w:pPr>
      <w:bookmarkStart w:id="39" w:name="_Toc96163699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9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1E4430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5FD42CFB" w:rsidR="00D65C77" w:rsidRPr="001E4430" w:rsidRDefault="00D56C81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E4430">
              <w:rPr>
                <w:lang w:val="sr-Latn-RS"/>
              </w:rPr>
              <w:t>NaN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0F2E7628" w14:textId="2FEF800D" w:rsidR="008C1E36" w:rsidRDefault="00FF1994" w:rsidP="00FF1994">
      <w:pPr>
        <w:pStyle w:val="Tekst"/>
        <w:ind w:firstLine="0"/>
        <w:rPr>
          <w:lang w:val="sr-Latn-RS"/>
        </w:rPr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DC4E8A" w:rsidRPr="00DC4E8A">
        <w:rPr>
          <w:b/>
          <w:bCs/>
        </w:rPr>
        <w:t xml:space="preserve">Слика </w:t>
      </w:r>
      <w:r w:rsidR="00DC4E8A" w:rsidRPr="00DC4E8A">
        <w:rPr>
          <w:b/>
          <w:bCs/>
          <w:noProof/>
        </w:rPr>
        <w:t>2.1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DC4E8A" w:rsidRPr="00DC4E8A">
        <w:rPr>
          <w:b/>
          <w:bCs/>
        </w:rPr>
        <w:t xml:space="preserve">Слика </w:t>
      </w:r>
      <w:r w:rsidR="00DC4E8A" w:rsidRPr="00DC4E8A">
        <w:rPr>
          <w:b/>
          <w:bCs/>
          <w:noProof/>
        </w:rPr>
        <w:t>2.3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33D30CFB" w14:textId="1069FC24" w:rsidR="001E4430" w:rsidRDefault="001E4430" w:rsidP="00FF1994">
      <w:pPr>
        <w:pStyle w:val="Tekst"/>
        <w:ind w:firstLine="0"/>
      </w:pPr>
      <w:r>
        <w:t xml:space="preserve">Обележена </w:t>
      </w:r>
      <w:r>
        <w:rPr>
          <w:lang w:val="sr-Latn-RS"/>
        </w:rPr>
        <w:t xml:space="preserve">NaN </w:t>
      </w:r>
      <w:r>
        <w:t xml:space="preserve">вредност у табели је последица чињенице да је мрежа </w:t>
      </w:r>
      <w:r>
        <w:rPr>
          <w:lang w:val="sr-Latn-RS"/>
        </w:rPr>
        <w:t>SNetT</w:t>
      </w:r>
      <w:r>
        <w:t xml:space="preserve"> потпун граф.</w:t>
      </w:r>
      <w:r>
        <w:rPr>
          <w:lang w:val="sr-Latn-RS"/>
        </w:rPr>
        <w:t xml:space="preserve"> </w:t>
      </w:r>
      <w:r>
        <w:t xml:space="preserve">Наиме, уколико посматрамо математичку дефиницију асортативности можемо увидети да је то у ствари нормализована корелација степена два чвора. Уколико су степени свих чворова исти, као што је </w:t>
      </w:r>
      <w:r w:rsidR="008C1E36">
        <w:t xml:space="preserve">то </w:t>
      </w:r>
      <w:r>
        <w:t xml:space="preserve">овде случај, онда је корелација једнака нули, као и варијанса, па добијамо </w:t>
      </w:r>
      <w:r w:rsidRPr="001E4430">
        <w:rPr>
          <w:i/>
          <w:iCs/>
        </w:rPr>
        <w:t>0/0</w:t>
      </w:r>
      <w:r w:rsidR="008C1E36">
        <w:rPr>
          <w:i/>
          <w:iCs/>
        </w:rPr>
        <w:t xml:space="preserve"> = </w:t>
      </w:r>
      <w:r w:rsidRPr="001E4430">
        <w:rPr>
          <w:i/>
          <w:iCs/>
          <w:lang w:val="sr-Latn-RS"/>
        </w:rPr>
        <w:t>NaN</w:t>
      </w:r>
      <w:r>
        <w:rPr>
          <w:lang w:val="sr-Latn-RS"/>
        </w:rPr>
        <w:t xml:space="preserve">. </w:t>
      </w:r>
      <w:r>
        <w:t xml:space="preserve">Уколико су степени скоро једнаки, као што је то случај код тежинске асортативности, онда је корелација скоро једнака нули, варијанса различита од нуле, па добијамо </w:t>
      </w:r>
      <w:r w:rsidRPr="001E4430">
        <w:rPr>
          <w:i/>
          <w:iCs/>
        </w:rPr>
        <w:t>врло_мала_вредност/ненулта_вредност = врло_мала_вредност</w:t>
      </w:r>
      <w:r>
        <w:t xml:space="preserve">. Овај резултат нам у ствари говори о слободи избора, у </w:t>
      </w:r>
      <w:r>
        <w:rPr>
          <w:lang w:val="sr-Latn-RS"/>
        </w:rPr>
        <w:t xml:space="preserve">SNetT </w:t>
      </w:r>
      <w:r>
        <w:t>мрежи чворови немају избора него да се повежу са свим чворовима, што није случај у осталим мрежама где је распон степена чвора доста шири.</w:t>
      </w:r>
    </w:p>
    <w:p w14:paraId="62A9CAD9" w14:textId="1554A289" w:rsidR="00FF1994" w:rsidRPr="001E4430" w:rsidRDefault="001E4430" w:rsidP="001E4430">
      <w:pPr>
        <w:rPr>
          <w:lang w:val="sr-Cyrl-RS"/>
        </w:rPr>
      </w:pPr>
      <w:r>
        <w:br w:type="page"/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lastRenderedPageBreak/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7C8B3361" w:rsidR="00DB0C01" w:rsidRDefault="00A12257" w:rsidP="00A12257">
      <w:pPr>
        <w:pStyle w:val="Caption"/>
        <w:jc w:val="center"/>
        <w:rPr>
          <w:lang w:val="sr-Latn-RS"/>
        </w:rPr>
      </w:pPr>
      <w:bookmarkStart w:id="40" w:name="_Toc9616373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9</w:t>
      </w:r>
      <w:r w:rsidR="009F0E40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40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062A0F06" w:rsidR="00CC718B" w:rsidRDefault="00AA57AC" w:rsidP="00AA57AC">
      <w:pPr>
        <w:pStyle w:val="Caption"/>
        <w:jc w:val="center"/>
        <w:rPr>
          <w:lang w:val="sr-Latn-RS"/>
        </w:rPr>
      </w:pPr>
      <w:bookmarkStart w:id="41" w:name="_Toc9616374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10</w:t>
      </w:r>
      <w:r w:rsidR="009F0E40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41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271DB192" w:rsidR="00AA57AC" w:rsidRDefault="00AA57AC" w:rsidP="00AA57AC">
      <w:pPr>
        <w:pStyle w:val="Caption"/>
        <w:jc w:val="center"/>
        <w:rPr>
          <w:lang w:val="sr-Latn-RS"/>
        </w:rPr>
      </w:pPr>
      <w:bookmarkStart w:id="42" w:name="_Toc9616374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11</w:t>
      </w:r>
      <w:r w:rsidR="009F0E40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2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0FD86437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</w:t>
      </w:r>
      <w:r w:rsidR="00C33400">
        <w:t>с</w:t>
      </w:r>
      <w:r w:rsidR="00FE0364">
        <w:t xml:space="preserve">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09E5AADD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3" w:name="_Toc9616374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3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lastRenderedPageBreak/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45696E41" w:rsidR="0032122D" w:rsidRDefault="00EB2C02" w:rsidP="00F419FA">
      <w:pPr>
        <w:pStyle w:val="Caption"/>
        <w:spacing w:line="480" w:lineRule="auto"/>
        <w:jc w:val="center"/>
      </w:pPr>
      <w:bookmarkStart w:id="44" w:name="_Toc9616374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13</w:t>
      </w:r>
      <w:r w:rsidR="009F0E40">
        <w:fldChar w:fldCharType="end"/>
      </w:r>
      <w:r>
        <w:t xml:space="preserve"> </w:t>
      </w:r>
      <w:r w:rsidRPr="00767324">
        <w:t>Дистрибуција чворова по степену мреже SNet</w:t>
      </w:r>
      <w:r>
        <w:t>F</w:t>
      </w:r>
      <w:bookmarkEnd w:id="44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2DD08D87" w:rsidR="00F419FA" w:rsidRDefault="00EB2C02" w:rsidP="00F419FA">
      <w:pPr>
        <w:pStyle w:val="Caption"/>
        <w:jc w:val="center"/>
      </w:pPr>
      <w:bookmarkStart w:id="45" w:name="_Toc9616374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14</w:t>
      </w:r>
      <w:r w:rsidR="009F0E40">
        <w:fldChar w:fldCharType="end"/>
      </w:r>
      <w:r>
        <w:t xml:space="preserve"> </w:t>
      </w:r>
      <w:r w:rsidRPr="00373CE4">
        <w:t>Дистрибуција чворова по степену мреже SNet</w:t>
      </w:r>
      <w:r>
        <w:t>T</w:t>
      </w:r>
      <w:bookmarkEnd w:id="45"/>
    </w:p>
    <w:p w14:paraId="19983D24" w14:textId="67BA283C" w:rsidR="00EB2C02" w:rsidRDefault="00EB2C02" w:rsidP="00F419FA">
      <w:pPr>
        <w:pStyle w:val="Caption"/>
        <w:jc w:val="center"/>
      </w:pPr>
      <w:r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lastRenderedPageBreak/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53F5CF4F" w:rsidR="00EB2C02" w:rsidRDefault="00EB2C02" w:rsidP="00EB2C02">
      <w:pPr>
        <w:pStyle w:val="Caption"/>
        <w:jc w:val="center"/>
      </w:pPr>
      <w:bookmarkStart w:id="46" w:name="_Toc9616374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15</w:t>
      </w:r>
      <w:r w:rsidR="009F0E40">
        <w:fldChar w:fldCharType="end"/>
      </w:r>
      <w:r>
        <w:t xml:space="preserve"> </w:t>
      </w:r>
      <w:r w:rsidRPr="00832DA8">
        <w:t xml:space="preserve">Дистрибуција чворова по степену мреже </w:t>
      </w:r>
      <w:r>
        <w:t>UserNet</w:t>
      </w:r>
      <w:bookmarkEnd w:id="46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161D778F" w:rsidR="006E59C0" w:rsidRDefault="006E59C0" w:rsidP="006E59C0">
      <w:pPr>
        <w:pStyle w:val="Caption"/>
        <w:keepNext/>
        <w:spacing w:line="360" w:lineRule="auto"/>
        <w:jc w:val="center"/>
      </w:pPr>
      <w:bookmarkStart w:id="47" w:name="_Toc96163700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5</w:t>
      </w:r>
      <w:r w:rsidR="00EE5FC6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4E286144" w:rsidR="00932B01" w:rsidRDefault="00C2539B" w:rsidP="00C2539B">
      <w:pPr>
        <w:pStyle w:val="Caption"/>
        <w:jc w:val="center"/>
        <w:rPr>
          <w:noProof/>
        </w:rPr>
      </w:pPr>
      <w:bookmarkStart w:id="48" w:name="_Toc9616374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16</w:t>
      </w:r>
      <w:r w:rsidR="009F0E40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8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2B52708F" w:rsidR="00C2539B" w:rsidRDefault="00C2539B" w:rsidP="00C2539B">
      <w:pPr>
        <w:pStyle w:val="Caption"/>
        <w:jc w:val="center"/>
        <w:rPr>
          <w:lang w:val="sr-Latn-RS"/>
        </w:rPr>
      </w:pPr>
      <w:bookmarkStart w:id="49" w:name="_Toc9616374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17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9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7B404541" w:rsidR="00C2539B" w:rsidRDefault="00C2539B" w:rsidP="00C2539B">
      <w:pPr>
        <w:pStyle w:val="Caption"/>
        <w:jc w:val="center"/>
      </w:pPr>
      <w:bookmarkStart w:id="50" w:name="_Toc9616374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18</w:t>
      </w:r>
      <w:r w:rsidR="009F0E40">
        <w:fldChar w:fldCharType="end"/>
      </w:r>
      <w:r>
        <w:t xml:space="preserve"> </w:t>
      </w:r>
      <w:r w:rsidRPr="00BC324F">
        <w:t>Хабови мреже SNet</w:t>
      </w:r>
      <w:r>
        <w:t>T</w:t>
      </w:r>
      <w:bookmarkEnd w:id="50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6F1F331C" w:rsidR="00C2539B" w:rsidRPr="000B5790" w:rsidRDefault="00984B44" w:rsidP="00984B44">
      <w:pPr>
        <w:pStyle w:val="Caption"/>
        <w:jc w:val="center"/>
      </w:pPr>
      <w:bookmarkStart w:id="51" w:name="_Toc9616374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19</w:t>
      </w:r>
      <w:r w:rsidR="009F0E40">
        <w:fldChar w:fldCharType="end"/>
      </w:r>
      <w:r>
        <w:t xml:space="preserve"> </w:t>
      </w:r>
      <w:r w:rsidRPr="00B53203">
        <w:t xml:space="preserve">Хабови мреже </w:t>
      </w:r>
      <w:r>
        <w:t>UserNet</w:t>
      </w:r>
      <w:bookmarkEnd w:id="51"/>
    </w:p>
    <w:p w14:paraId="4E13EBAB" w14:textId="1D79ED5C" w:rsidR="00F06BB2" w:rsidRDefault="009C0E87" w:rsidP="009C0E87">
      <w:pPr>
        <w:pStyle w:val="Heading1"/>
      </w:pPr>
      <w:bookmarkStart w:id="52" w:name="_Toc96106186"/>
      <w:r w:rsidRPr="009C0E87">
        <w:lastRenderedPageBreak/>
        <w:t>Анализа мера централности</w:t>
      </w:r>
      <w:bookmarkEnd w:id="52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3A11B6A5" w:rsidR="0047071D" w:rsidRDefault="0047071D" w:rsidP="0047071D">
      <w:pPr>
        <w:pStyle w:val="Caption"/>
        <w:keepNext/>
        <w:spacing w:line="360" w:lineRule="auto"/>
        <w:jc w:val="center"/>
      </w:pPr>
      <w:bookmarkStart w:id="53" w:name="_Toc96163701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5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72D15737" w:rsidR="00A25169" w:rsidRDefault="00A25169" w:rsidP="00A25169">
      <w:pPr>
        <w:pStyle w:val="Caption"/>
        <w:keepNext/>
        <w:spacing w:line="360" w:lineRule="auto"/>
        <w:jc w:val="center"/>
      </w:pPr>
      <w:bookmarkStart w:id="54" w:name="_Toc96163702"/>
      <w:r>
        <w:lastRenderedPageBreak/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5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2</w:t>
      </w:r>
      <w:r w:rsidR="00EE5FC6">
        <w:fldChar w:fldCharType="end"/>
      </w:r>
      <w:r>
        <w:t xml:space="preserve"> </w:t>
      </w:r>
      <w:r w:rsidRPr="00CF4BF5">
        <w:t>Преглед најважнијих актера мреже SNet</w:t>
      </w:r>
      <w:r>
        <w:t>F</w:t>
      </w:r>
      <w:r w:rsidRPr="00CF4BF5">
        <w:t xml:space="preserve"> према централности</w:t>
      </w:r>
      <w:bookmarkEnd w:id="54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4DCCF973" w:rsidR="00A25169" w:rsidRDefault="00A25169" w:rsidP="00A25169">
      <w:pPr>
        <w:pStyle w:val="Caption"/>
        <w:keepNext/>
        <w:spacing w:line="360" w:lineRule="auto"/>
        <w:jc w:val="center"/>
      </w:pPr>
      <w:bookmarkStart w:id="55" w:name="_Toc96163703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5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најважнијих актера мреже SNet</w:t>
      </w:r>
      <w:r>
        <w:t>T</w:t>
      </w:r>
      <w:r w:rsidRPr="008B6228">
        <w:t xml:space="preserve"> према централности</w:t>
      </w:r>
      <w:bookmarkEnd w:id="5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7B5F60ED" w:rsidR="002D13B7" w:rsidRDefault="002D13B7" w:rsidP="002D13B7">
      <w:pPr>
        <w:pStyle w:val="Caption"/>
        <w:keepNext/>
        <w:spacing w:line="360" w:lineRule="auto"/>
        <w:jc w:val="center"/>
      </w:pPr>
      <w:bookmarkStart w:id="56" w:name="_Toc96163704"/>
      <w:r>
        <w:lastRenderedPageBreak/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5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>
        <w:t xml:space="preserve"> </w:t>
      </w:r>
      <w:r w:rsidRPr="00113A2A">
        <w:t xml:space="preserve">Преглед најважнијих актера мреже </w:t>
      </w:r>
      <w:r>
        <w:t>User</w:t>
      </w:r>
      <w:r w:rsidRPr="00113A2A">
        <w:t>Net према централности</w:t>
      </w:r>
      <w:bookmarkEnd w:id="56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69A40379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6163705"/>
            <w:r>
              <w:lastRenderedPageBreak/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5E10B5A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6163706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6</w:t>
            </w:r>
            <w:r w:rsidR="00EE5FC6">
              <w:fldChar w:fldCharType="end"/>
            </w:r>
            <w:r>
              <w:t xml:space="preserve"> </w:t>
            </w:r>
            <w:r w:rsidRPr="00F57F10">
              <w:t>Централност по сопственом вектору мреже SNet</w:t>
            </w:r>
            <w:r>
              <w:t>F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055B203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9" w:name="_Toc96163707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7</w:t>
            </w:r>
            <w:r w:rsidR="00EE5FC6">
              <w:fldChar w:fldCharType="end"/>
            </w:r>
            <w:r>
              <w:t xml:space="preserve"> </w:t>
            </w:r>
            <w:r w:rsidRPr="00F7097F">
              <w:t>Централност по сопственом вектору мреже SNet</w:t>
            </w:r>
            <w:r>
              <w:t>T</w:t>
            </w:r>
            <w:bookmarkEnd w:id="59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188011BC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60" w:name="_Toc96163708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8</w:t>
            </w:r>
            <w:r w:rsidR="00EE5FC6">
              <w:fldChar w:fldCharType="end"/>
            </w:r>
            <w:r>
              <w:t xml:space="preserve"> </w:t>
            </w:r>
            <w:r w:rsidRPr="00FC0E7B">
              <w:t xml:space="preserve">Централност по сопственом вектору мреже </w:t>
            </w:r>
            <w:r>
              <w:t>UserNet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8"/>
        <w:gridCol w:w="5516"/>
      </w:tblGrid>
      <w:tr w:rsidR="009318BE" w14:paraId="20316E1E" w14:textId="77777777" w:rsidTr="00080188">
        <w:trPr>
          <w:trHeight w:val="6470"/>
          <w:jc w:val="center"/>
        </w:trPr>
        <w:tc>
          <w:tcPr>
            <w:tcW w:w="3978" w:type="dxa"/>
          </w:tcPr>
          <w:p w14:paraId="575DE45A" w14:textId="455CB990" w:rsidR="00FD4E39" w:rsidRPr="00A325CC" w:rsidRDefault="00FD4E39" w:rsidP="00A325CC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61" w:name="_Toc96163709"/>
            <w:r>
              <w:lastRenderedPageBreak/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9</w:t>
            </w:r>
            <w:r w:rsidR="00EE5FC6"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 xml:space="preserve">централност мреже </w:t>
            </w:r>
            <w:r>
              <w:rPr>
                <w:lang w:val="sr-Latn-RS"/>
              </w:rPr>
              <w:t>SNet</w:t>
            </w:r>
            <w:bookmarkEnd w:id="61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2A6C51C0" w14:textId="723EFFE2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6163710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10</w:t>
            </w:r>
            <w:r w:rsidR="00EE5FC6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>Katz централност мреже SNet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080188">
        <w:trPr>
          <w:jc w:val="center"/>
        </w:trPr>
        <w:tc>
          <w:tcPr>
            <w:tcW w:w="3978" w:type="dxa"/>
          </w:tcPr>
          <w:p w14:paraId="1B765548" w14:textId="737BA9C5" w:rsidR="00FD4E39" w:rsidRDefault="00FD4E39" w:rsidP="00C7547E">
            <w:pPr>
              <w:pStyle w:val="Caption"/>
              <w:keepNext/>
              <w:spacing w:line="360" w:lineRule="auto"/>
              <w:jc w:val="center"/>
            </w:pPr>
            <w:bookmarkStart w:id="63" w:name="_Toc96163711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11</w:t>
            </w:r>
            <w:r w:rsidR="00EE5FC6">
              <w:fldChar w:fldCharType="end"/>
            </w:r>
            <w:r>
              <w:t xml:space="preserve"> </w:t>
            </w:r>
            <w:r w:rsidRPr="00784427">
              <w:t>Katz централност мреже SNet</w:t>
            </w:r>
            <w:r>
              <w:t>F</w:t>
            </w:r>
            <w:bookmarkEnd w:id="63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63522152" w14:textId="067614C7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6163712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12</w:t>
            </w:r>
            <w:r w:rsidR="00EE5FC6"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080188">
        <w:trPr>
          <w:trHeight w:val="6470"/>
          <w:jc w:val="center"/>
        </w:trPr>
        <w:tc>
          <w:tcPr>
            <w:tcW w:w="3978" w:type="dxa"/>
          </w:tcPr>
          <w:p w14:paraId="7402830D" w14:textId="72208AA3" w:rsidR="00FD4E39" w:rsidRDefault="00FD4E39" w:rsidP="00C7547E">
            <w:pPr>
              <w:pStyle w:val="Caption"/>
              <w:keepNext/>
              <w:spacing w:line="360" w:lineRule="auto"/>
              <w:jc w:val="center"/>
            </w:pPr>
            <w:bookmarkStart w:id="65" w:name="_Toc96163713"/>
            <w:r>
              <w:lastRenderedPageBreak/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13</w:t>
            </w:r>
            <w:r w:rsidR="00EE5FC6">
              <w:fldChar w:fldCharType="end"/>
            </w:r>
            <w:r>
              <w:t xml:space="preserve"> </w:t>
            </w:r>
            <w:r w:rsidRPr="00B63C4E">
              <w:t>Katz централност мреже SNet</w:t>
            </w:r>
            <w:r>
              <w:t>T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1B3A7ED9" w14:textId="23516AC2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6" w:name="_Toc96163714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14</w:t>
            </w:r>
            <w:r w:rsidR="00EE5FC6"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080188">
        <w:trPr>
          <w:jc w:val="center"/>
        </w:trPr>
        <w:tc>
          <w:tcPr>
            <w:tcW w:w="9494" w:type="dxa"/>
            <w:gridSpan w:val="2"/>
          </w:tcPr>
          <w:p w14:paraId="69BE2863" w14:textId="5BE4272E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7" w:name="_Toc96163715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15</w:t>
            </w:r>
            <w:r w:rsidR="00EE5FC6">
              <w:fldChar w:fldCharType="end"/>
            </w:r>
            <w:r>
              <w:t xml:space="preserve"> </w:t>
            </w:r>
            <w:r w:rsidRPr="00E9590C">
              <w:t xml:space="preserve">Katz централност мреже </w:t>
            </w:r>
            <w:r>
              <w:t>UserNet</w:t>
            </w:r>
            <w:bookmarkEnd w:id="6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718E076" w:rsid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5067F24C" w14:textId="4578B2F5" w:rsidR="00A325CC" w:rsidRDefault="00A325CC" w:rsidP="00A325CC">
      <w:pPr>
        <w:pStyle w:val="Tekst"/>
        <w:ind w:left="360" w:firstLine="0"/>
      </w:pPr>
      <w:r>
        <w:t>За израчунавање композитне централности коришћена је следећа формула:</w:t>
      </w:r>
    </w:p>
    <w:p w14:paraId="4276408A" w14:textId="4EBB7F47" w:rsidR="00A325CC" w:rsidRDefault="00A325CC" w:rsidP="00A325CC">
      <w:pPr>
        <w:pStyle w:val="Tekst"/>
        <w:ind w:left="360" w:firstLine="0"/>
        <w:jc w:val="center"/>
        <w:rPr>
          <w:i/>
          <w:iCs/>
          <w:lang w:val="sr-Latn-RS"/>
        </w:rPr>
      </w:pPr>
      <w:r>
        <w:rPr>
          <w:i/>
          <w:iCs/>
          <w:lang w:val="sr-Latn-RS"/>
        </w:rPr>
        <w:t>composite_rank = DC_rank * CC_rank * BC_rank * EVC_rank</w:t>
      </w:r>
    </w:p>
    <w:p w14:paraId="0A0EAA3A" w14:textId="77777777" w:rsidR="00A325CC" w:rsidRPr="00A325CC" w:rsidRDefault="00A325CC" w:rsidP="00A325CC">
      <w:pPr>
        <w:pStyle w:val="Tekst"/>
        <w:ind w:left="360" w:firstLine="0"/>
        <w:rPr>
          <w:lang w:val="sr-Latn-R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9"/>
        <w:gridCol w:w="4877"/>
      </w:tblGrid>
      <w:tr w:rsidR="00A325CC" w14:paraId="7497C470" w14:textId="77777777" w:rsidTr="00080188">
        <w:trPr>
          <w:jc w:val="center"/>
        </w:trPr>
        <w:tc>
          <w:tcPr>
            <w:tcW w:w="4779" w:type="dxa"/>
          </w:tcPr>
          <w:p w14:paraId="51B354A5" w14:textId="2206A0C2" w:rsidR="00A325CC" w:rsidRDefault="00A325CC" w:rsidP="00A325CC">
            <w:pPr>
              <w:pStyle w:val="Caption"/>
              <w:keepNext/>
            </w:pPr>
            <w:bookmarkStart w:id="68" w:name="_Toc96163716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16</w:t>
            </w:r>
            <w:r w:rsidR="00EE5FC6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Композитна централност мреже </w:t>
            </w:r>
            <w:r>
              <w:rPr>
                <w:lang w:val="sr-Latn-RS"/>
              </w:rPr>
              <w:t>SNet</w:t>
            </w:r>
            <w:bookmarkEnd w:id="68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A325CC" w:rsidRPr="00A325CC" w14:paraId="2D45EC94" w14:textId="77777777" w:rsidTr="00A325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BFBDBC1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182A63DE" w14:textId="77777777" w:rsidR="00A325CC" w:rsidRPr="00A325CC" w:rsidRDefault="00A325CC" w:rsidP="00C7547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A325CC" w:rsidRPr="00A325CC" w14:paraId="02994069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E91B4B1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66CDDCB7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</w:t>
                  </w:r>
                </w:p>
              </w:tc>
            </w:tr>
            <w:tr w:rsidR="00A325CC" w:rsidRPr="00A325CC" w14:paraId="501C4453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C48AD26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1B275CB5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48</w:t>
                  </w:r>
                </w:p>
              </w:tc>
            </w:tr>
            <w:tr w:rsidR="00A325CC" w:rsidRPr="00A325CC" w14:paraId="3A06DD8B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776034F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3569E1C4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72</w:t>
                  </w:r>
                </w:p>
              </w:tc>
            </w:tr>
            <w:tr w:rsidR="00A325CC" w:rsidRPr="00A325CC" w14:paraId="011F2F84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46DDFF5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76359843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288</w:t>
                  </w:r>
                </w:p>
              </w:tc>
            </w:tr>
            <w:tr w:rsidR="00A325CC" w:rsidRPr="00A325CC" w14:paraId="4CE60234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46E8118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3E5B3AA8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900</w:t>
                  </w:r>
                </w:p>
              </w:tc>
            </w:tr>
            <w:tr w:rsidR="00A325CC" w:rsidRPr="00A325CC" w14:paraId="1F5D5F91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EF6BD8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320906F9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1800</w:t>
                  </w:r>
                </w:p>
              </w:tc>
            </w:tr>
            <w:tr w:rsidR="00A325CC" w:rsidRPr="00A325CC" w14:paraId="7689B8C0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2800BC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05B11BF2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2430</w:t>
                  </w:r>
                </w:p>
              </w:tc>
            </w:tr>
            <w:tr w:rsidR="00A325CC" w:rsidRPr="00A325CC" w14:paraId="260736A7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81938A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5DD4A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3087</w:t>
                  </w:r>
                </w:p>
              </w:tc>
            </w:tr>
            <w:tr w:rsidR="00A325CC" w:rsidRPr="00A325CC" w14:paraId="71AC0BE6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DC8652E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BDE7E9D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3584</w:t>
                  </w:r>
                </w:p>
              </w:tc>
            </w:tr>
            <w:tr w:rsidR="00A325CC" w:rsidRPr="00A325CC" w14:paraId="743DF4CB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0515F9A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business</w:t>
                  </w:r>
                </w:p>
              </w:tc>
              <w:tc>
                <w:tcPr>
                  <w:tcW w:w="0" w:type="auto"/>
                </w:tcPr>
                <w:p w14:paraId="7CCD8A42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6655</w:t>
                  </w:r>
                </w:p>
              </w:tc>
            </w:tr>
          </w:tbl>
          <w:p w14:paraId="529BE672" w14:textId="77777777" w:rsidR="00A325CC" w:rsidRDefault="00A325CC" w:rsidP="00A325CC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4877" w:type="dxa"/>
          </w:tcPr>
          <w:p w14:paraId="543F0E2F" w14:textId="0C717D55" w:rsidR="00A325CC" w:rsidRDefault="00A325CC" w:rsidP="00A325CC">
            <w:pPr>
              <w:pStyle w:val="Caption"/>
              <w:keepNext/>
            </w:pPr>
            <w:bookmarkStart w:id="69" w:name="_Toc96163717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17</w:t>
            </w:r>
            <w:r w:rsidR="00EE5FC6">
              <w:fldChar w:fldCharType="end"/>
            </w:r>
            <w:r>
              <w:t xml:space="preserve"> </w:t>
            </w:r>
            <w:r w:rsidRPr="00214D33">
              <w:t>Композитна централност мреже SNet</w:t>
            </w:r>
            <w:r>
              <w:t>F</w:t>
            </w:r>
            <w:bookmarkEnd w:id="69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A325CC" w:rsidRPr="00A325CC" w14:paraId="69314F37" w14:textId="77777777" w:rsidTr="00A325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7198FE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1F06F6A8" w14:textId="77777777" w:rsidR="00A325CC" w:rsidRPr="00A325CC" w:rsidRDefault="00A325CC" w:rsidP="00C7547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A325CC" w:rsidRPr="00A325CC" w14:paraId="5998E15B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3B8D610" w14:textId="1B626DEF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reddit.com</w:t>
                  </w:r>
                </w:p>
              </w:tc>
              <w:tc>
                <w:tcPr>
                  <w:tcW w:w="0" w:type="auto"/>
                  <w:vAlign w:val="bottom"/>
                </w:tcPr>
                <w:p w14:paraId="04F8D891" w14:textId="3B939248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</w:t>
                  </w:r>
                </w:p>
              </w:tc>
            </w:tr>
            <w:tr w:rsidR="00A325CC" w:rsidRPr="00A325CC" w14:paraId="3D092563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0A401E" w14:textId="2E0DD944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politics</w:t>
                  </w:r>
                </w:p>
              </w:tc>
              <w:tc>
                <w:tcPr>
                  <w:tcW w:w="0" w:type="auto"/>
                  <w:vAlign w:val="bottom"/>
                </w:tcPr>
                <w:p w14:paraId="794A937D" w14:textId="1E85CB96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32</w:t>
                  </w:r>
                </w:p>
              </w:tc>
            </w:tr>
            <w:tr w:rsidR="00A325CC" w:rsidRPr="00A325CC" w14:paraId="07D4282C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2EC0DED" w14:textId="246487F3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pics</w:t>
                  </w:r>
                </w:p>
              </w:tc>
              <w:tc>
                <w:tcPr>
                  <w:tcW w:w="0" w:type="auto"/>
                  <w:vAlign w:val="bottom"/>
                </w:tcPr>
                <w:p w14:paraId="54DEF119" w14:textId="623C7BA5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81</w:t>
                  </w:r>
                </w:p>
              </w:tc>
            </w:tr>
            <w:tr w:rsidR="00A325CC" w:rsidRPr="00A325CC" w14:paraId="6F67BF5D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15DC86" w14:textId="4D18A10E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funny</w:t>
                  </w:r>
                </w:p>
              </w:tc>
              <w:tc>
                <w:tcPr>
                  <w:tcW w:w="0" w:type="auto"/>
                  <w:vAlign w:val="bottom"/>
                </w:tcPr>
                <w:p w14:paraId="6EB9F7E3" w14:textId="1A25365D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360</w:t>
                  </w:r>
                </w:p>
              </w:tc>
            </w:tr>
            <w:tr w:rsidR="00A325CC" w:rsidRPr="00A325CC" w14:paraId="6FFA9AF6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A255562" w14:textId="0080C8F6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technology</w:t>
                  </w:r>
                </w:p>
              </w:tc>
              <w:tc>
                <w:tcPr>
                  <w:tcW w:w="0" w:type="auto"/>
                  <w:vAlign w:val="bottom"/>
                </w:tcPr>
                <w:p w14:paraId="05498186" w14:textId="34449F68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810</w:t>
                  </w:r>
                </w:p>
              </w:tc>
            </w:tr>
            <w:tr w:rsidR="00A325CC" w:rsidRPr="00A325CC" w14:paraId="168CD9A0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C17D2CA" w14:textId="05CFA51D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science</w:t>
                  </w:r>
                </w:p>
              </w:tc>
              <w:tc>
                <w:tcPr>
                  <w:tcW w:w="0" w:type="auto"/>
                  <w:vAlign w:val="bottom"/>
                </w:tcPr>
                <w:p w14:paraId="38FE804D" w14:textId="7F98E20E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1260</w:t>
                  </w:r>
                </w:p>
              </w:tc>
            </w:tr>
            <w:tr w:rsidR="00A325CC" w:rsidRPr="00A325CC" w14:paraId="1CCD9317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48585D3" w14:textId="71E2B69C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programming</w:t>
                  </w:r>
                </w:p>
              </w:tc>
              <w:tc>
                <w:tcPr>
                  <w:tcW w:w="0" w:type="auto"/>
                  <w:vAlign w:val="bottom"/>
                </w:tcPr>
                <w:p w14:paraId="016BBA0F" w14:textId="560E5395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2000</w:t>
                  </w:r>
                </w:p>
              </w:tc>
            </w:tr>
            <w:tr w:rsidR="00A325CC" w:rsidRPr="00A325CC" w14:paraId="12716EB4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909155" w14:textId="71A298F4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worldnews</w:t>
                  </w:r>
                </w:p>
              </w:tc>
              <w:tc>
                <w:tcPr>
                  <w:tcW w:w="0" w:type="auto"/>
                  <w:vAlign w:val="bottom"/>
                </w:tcPr>
                <w:p w14:paraId="66241CCA" w14:textId="415E5D91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3087</w:t>
                  </w:r>
                </w:p>
              </w:tc>
            </w:tr>
            <w:tr w:rsidR="00A325CC" w:rsidRPr="00A325CC" w14:paraId="71ECC8AA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4B0AE2F" w14:textId="7DD82D2E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WTF</w:t>
                  </w:r>
                </w:p>
              </w:tc>
              <w:tc>
                <w:tcPr>
                  <w:tcW w:w="0" w:type="auto"/>
                  <w:vAlign w:val="bottom"/>
                </w:tcPr>
                <w:p w14:paraId="2916FCCB" w14:textId="7A59D7C2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4096</w:t>
                  </w:r>
                </w:p>
              </w:tc>
            </w:tr>
            <w:tr w:rsidR="00A325CC" w:rsidRPr="00A325CC" w14:paraId="51B61B45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3DB288E" w14:textId="61DC98D1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entertainment</w:t>
                  </w:r>
                </w:p>
              </w:tc>
              <w:tc>
                <w:tcPr>
                  <w:tcW w:w="0" w:type="auto"/>
                  <w:vAlign w:val="bottom"/>
                </w:tcPr>
                <w:p w14:paraId="29AFA0BC" w14:textId="052C804A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7290</w:t>
                  </w:r>
                </w:p>
              </w:tc>
            </w:tr>
          </w:tbl>
          <w:p w14:paraId="41E47636" w14:textId="77777777" w:rsidR="00A325CC" w:rsidRDefault="00A325CC" w:rsidP="00A325CC">
            <w:pPr>
              <w:pStyle w:val="Tekst"/>
              <w:ind w:firstLine="0"/>
              <w:jc w:val="left"/>
              <w:rPr>
                <w:lang w:val="sr-Latn-RS"/>
              </w:rPr>
            </w:pPr>
          </w:p>
        </w:tc>
      </w:tr>
    </w:tbl>
    <w:p w14:paraId="28AEFE59" w14:textId="77777777" w:rsidR="00A325CC" w:rsidRPr="00A325CC" w:rsidRDefault="00A325CC" w:rsidP="00A325CC">
      <w:pPr>
        <w:pStyle w:val="Tekst"/>
        <w:ind w:left="360" w:firstLine="0"/>
        <w:jc w:val="left"/>
        <w:rPr>
          <w:lang w:val="sr-Latn-R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0"/>
        <w:gridCol w:w="5024"/>
      </w:tblGrid>
      <w:tr w:rsidR="00080188" w14:paraId="0D4C2B77" w14:textId="77777777" w:rsidTr="00080188">
        <w:trPr>
          <w:jc w:val="center"/>
        </w:trPr>
        <w:tc>
          <w:tcPr>
            <w:tcW w:w="4860" w:type="dxa"/>
          </w:tcPr>
          <w:p w14:paraId="1D9CA106" w14:textId="30096DA9" w:rsidR="00080188" w:rsidRDefault="00080188" w:rsidP="00080188">
            <w:pPr>
              <w:pStyle w:val="Caption"/>
              <w:keepNext/>
            </w:pPr>
            <w:bookmarkStart w:id="70" w:name="_Toc96163718"/>
            <w:r>
              <w:lastRenderedPageBreak/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18</w:t>
            </w:r>
            <w:r w:rsidR="00EE5FC6">
              <w:fldChar w:fldCharType="end"/>
            </w:r>
            <w:r>
              <w:t xml:space="preserve"> </w:t>
            </w:r>
            <w:r w:rsidRPr="008A6B2F">
              <w:t>Композитна централност мреже SNet</w:t>
            </w:r>
            <w:r>
              <w:t>T</w:t>
            </w:r>
            <w:bookmarkEnd w:id="70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080188" w:rsidRPr="00A325CC" w14:paraId="24986660" w14:textId="77777777" w:rsidTr="002173C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F7988D" w14:textId="77777777" w:rsidR="00080188" w:rsidRPr="00A325CC" w:rsidRDefault="00080188" w:rsidP="002173C4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3BA42E7E" w14:textId="77777777" w:rsidR="00080188" w:rsidRPr="00A325CC" w:rsidRDefault="00080188" w:rsidP="002173C4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080188" w:rsidRPr="00A325CC" w14:paraId="379A1D41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C391C" w14:textId="68AB4BCD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reddit.com</w:t>
                  </w:r>
                </w:p>
              </w:tc>
              <w:tc>
                <w:tcPr>
                  <w:tcW w:w="0" w:type="auto"/>
                </w:tcPr>
                <w:p w14:paraId="55479E8B" w14:textId="79D02832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8000</w:t>
                  </w:r>
                </w:p>
              </w:tc>
            </w:tr>
            <w:tr w:rsidR="00080188" w:rsidRPr="00A325CC" w14:paraId="1F6E1969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610987" w14:textId="0D0269E4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politics</w:t>
                  </w:r>
                </w:p>
              </w:tc>
              <w:tc>
                <w:tcPr>
                  <w:tcW w:w="0" w:type="auto"/>
                </w:tcPr>
                <w:p w14:paraId="5BB73B63" w14:textId="24D685B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16000</w:t>
                  </w:r>
                </w:p>
              </w:tc>
            </w:tr>
            <w:tr w:rsidR="00080188" w:rsidRPr="00A325CC" w14:paraId="19B83707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DD19FD1" w14:textId="466E0E2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pics</w:t>
                  </w:r>
                </w:p>
              </w:tc>
              <w:tc>
                <w:tcPr>
                  <w:tcW w:w="0" w:type="auto"/>
                </w:tcPr>
                <w:p w14:paraId="4DED0A7D" w14:textId="0D254280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24000</w:t>
                  </w:r>
                </w:p>
              </w:tc>
            </w:tr>
            <w:tr w:rsidR="00080188" w:rsidRPr="00A325CC" w14:paraId="41CB5F3E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B23C44F" w14:textId="2A4F8D28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funny</w:t>
                  </w:r>
                </w:p>
              </w:tc>
              <w:tc>
                <w:tcPr>
                  <w:tcW w:w="0" w:type="auto"/>
                </w:tcPr>
                <w:p w14:paraId="362EF074" w14:textId="42B7BC89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32000</w:t>
                  </w:r>
                </w:p>
              </w:tc>
            </w:tr>
            <w:tr w:rsidR="00080188" w:rsidRPr="00A325CC" w14:paraId="1EB62D09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211A3D8" w14:textId="631F405B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science</w:t>
                  </w:r>
                </w:p>
              </w:tc>
              <w:tc>
                <w:tcPr>
                  <w:tcW w:w="0" w:type="auto"/>
                </w:tcPr>
                <w:p w14:paraId="69C75288" w14:textId="37BE9F93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40000</w:t>
                  </w:r>
                </w:p>
              </w:tc>
            </w:tr>
            <w:tr w:rsidR="00080188" w:rsidRPr="00A325CC" w14:paraId="420BE980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DEA6EE3" w14:textId="09A3425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technology</w:t>
                  </w:r>
                </w:p>
              </w:tc>
              <w:tc>
                <w:tcPr>
                  <w:tcW w:w="0" w:type="auto"/>
                </w:tcPr>
                <w:p w14:paraId="35ACD248" w14:textId="466F0219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48000</w:t>
                  </w:r>
                </w:p>
              </w:tc>
            </w:tr>
            <w:tr w:rsidR="00080188" w:rsidRPr="00A325CC" w14:paraId="49A24D6A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E09A911" w14:textId="29A059B3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worldnews</w:t>
                  </w:r>
                </w:p>
              </w:tc>
              <w:tc>
                <w:tcPr>
                  <w:tcW w:w="0" w:type="auto"/>
                </w:tcPr>
                <w:p w14:paraId="33A7DBA6" w14:textId="280506EA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56000</w:t>
                  </w:r>
                </w:p>
              </w:tc>
            </w:tr>
            <w:tr w:rsidR="00080188" w:rsidRPr="00A325CC" w14:paraId="50FA6D08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280BABD" w14:textId="4F4DE646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WTF</w:t>
                  </w:r>
                </w:p>
              </w:tc>
              <w:tc>
                <w:tcPr>
                  <w:tcW w:w="0" w:type="auto"/>
                </w:tcPr>
                <w:p w14:paraId="4F88DFB1" w14:textId="318C0735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64000</w:t>
                  </w:r>
                </w:p>
              </w:tc>
            </w:tr>
            <w:tr w:rsidR="00080188" w:rsidRPr="00A325CC" w14:paraId="228AA612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2359CAE" w14:textId="4C3F450C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entertainment</w:t>
                  </w:r>
                </w:p>
              </w:tc>
              <w:tc>
                <w:tcPr>
                  <w:tcW w:w="0" w:type="auto"/>
                </w:tcPr>
                <w:p w14:paraId="4DC891B5" w14:textId="0605691D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72000</w:t>
                  </w:r>
                </w:p>
              </w:tc>
            </w:tr>
            <w:tr w:rsidR="00080188" w:rsidRPr="00A325CC" w14:paraId="2D3B0B27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C11C7CC" w14:textId="29897E22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programming</w:t>
                  </w:r>
                </w:p>
              </w:tc>
              <w:tc>
                <w:tcPr>
                  <w:tcW w:w="0" w:type="auto"/>
                </w:tcPr>
                <w:p w14:paraId="112AACFC" w14:textId="08BF66C6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80000</w:t>
                  </w:r>
                </w:p>
              </w:tc>
            </w:tr>
          </w:tbl>
          <w:p w14:paraId="4D279535" w14:textId="77777777" w:rsidR="00080188" w:rsidRDefault="00080188" w:rsidP="002173C4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5052" w:type="dxa"/>
          </w:tcPr>
          <w:p w14:paraId="3F44979D" w14:textId="02DC70A5" w:rsidR="00080188" w:rsidRDefault="00080188" w:rsidP="00080188">
            <w:pPr>
              <w:pStyle w:val="Caption"/>
              <w:keepNext/>
            </w:pPr>
            <w:bookmarkStart w:id="71" w:name="_Toc96163719"/>
            <w:r>
              <w:t xml:space="preserve">Табела </w:t>
            </w:r>
            <w:r w:rsidR="00EE5FC6">
              <w:fldChar w:fldCharType="begin"/>
            </w:r>
            <w:r w:rsidR="00EE5FC6">
              <w:instrText xml:space="preserve"> STYLEREF 1 \s </w:instrText>
            </w:r>
            <w:r w:rsidR="00EE5FC6">
              <w:fldChar w:fldCharType="separate"/>
            </w:r>
            <w:r w:rsidR="00DC4E8A">
              <w:rPr>
                <w:noProof/>
              </w:rPr>
              <w:t>5</w:t>
            </w:r>
            <w:r w:rsidR="00EE5FC6">
              <w:fldChar w:fldCharType="end"/>
            </w:r>
            <w:r w:rsidR="00EE5FC6">
              <w:noBreakHyphen/>
            </w:r>
            <w:r w:rsidR="00EE5FC6">
              <w:fldChar w:fldCharType="begin"/>
            </w:r>
            <w:r w:rsidR="00EE5FC6">
              <w:instrText xml:space="preserve"> SEQ Табела \* ARABIC \s 1 </w:instrText>
            </w:r>
            <w:r w:rsidR="00EE5FC6">
              <w:fldChar w:fldCharType="separate"/>
            </w:r>
            <w:r w:rsidR="00DC4E8A">
              <w:rPr>
                <w:noProof/>
              </w:rPr>
              <w:t>19</w:t>
            </w:r>
            <w:r w:rsidR="00EE5FC6">
              <w:fldChar w:fldCharType="end"/>
            </w:r>
            <w:r>
              <w:t xml:space="preserve"> </w:t>
            </w:r>
            <w:r w:rsidRPr="00A90905">
              <w:t xml:space="preserve">Композитна централност мреже </w:t>
            </w:r>
            <w:r>
              <w:t>User</w:t>
            </w:r>
            <w:r w:rsidRPr="00A90905">
              <w:t>Net</w:t>
            </w:r>
            <w:bookmarkEnd w:id="71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923"/>
              <w:gridCol w:w="1930"/>
            </w:tblGrid>
            <w:tr w:rsidR="00080188" w:rsidRPr="00A325CC" w14:paraId="4C1B986E" w14:textId="77777777" w:rsidTr="002173C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21F8C03" w14:textId="77777777" w:rsidR="00080188" w:rsidRPr="00A325CC" w:rsidRDefault="00080188" w:rsidP="002173C4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0F4B056B" w14:textId="77777777" w:rsidR="00080188" w:rsidRPr="00A325CC" w:rsidRDefault="00080188" w:rsidP="002173C4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080188" w:rsidRPr="00A325CC" w14:paraId="0C4CCDFD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B39FE0" w14:textId="448C4DED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7oby</w:t>
                  </w:r>
                </w:p>
              </w:tc>
              <w:tc>
                <w:tcPr>
                  <w:tcW w:w="0" w:type="auto"/>
                </w:tcPr>
                <w:p w14:paraId="5B093BED" w14:textId="22FC0CE8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6</w:t>
                  </w:r>
                </w:p>
              </w:tc>
            </w:tr>
            <w:tr w:rsidR="00080188" w:rsidRPr="00A325CC" w14:paraId="6BC51F33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87230C" w14:textId="01811EA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alllie</w:t>
                  </w:r>
                </w:p>
              </w:tc>
              <w:tc>
                <w:tcPr>
                  <w:tcW w:w="0" w:type="auto"/>
                </w:tcPr>
                <w:p w14:paraId="50586FC8" w14:textId="0C70F600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24</w:t>
                  </w:r>
                </w:p>
              </w:tc>
            </w:tr>
            <w:tr w:rsidR="00080188" w:rsidRPr="00A325CC" w14:paraId="3CFA9DCA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44AD5AD" w14:textId="7EFEC8FA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rmuser</w:t>
                  </w:r>
                </w:p>
              </w:tc>
              <w:tc>
                <w:tcPr>
                  <w:tcW w:w="0" w:type="auto"/>
                </w:tcPr>
                <w:p w14:paraId="45F401EC" w14:textId="04AEB1B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36</w:t>
                  </w:r>
                </w:p>
              </w:tc>
            </w:tr>
            <w:tr w:rsidR="00080188" w:rsidRPr="00A325CC" w14:paraId="39F8836A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42D2A" w14:textId="00BA66A0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qgyh2</w:t>
                  </w:r>
                </w:p>
              </w:tc>
              <w:tc>
                <w:tcPr>
                  <w:tcW w:w="0" w:type="auto"/>
                </w:tcPr>
                <w:p w14:paraId="6AC59BD7" w14:textId="38A6E227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480</w:t>
                  </w:r>
                </w:p>
              </w:tc>
            </w:tr>
            <w:tr w:rsidR="00080188" w:rsidRPr="00A325CC" w14:paraId="1EA0B77E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DD63A2D" w14:textId="3171044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tsteele93</w:t>
                  </w:r>
                </w:p>
              </w:tc>
              <w:tc>
                <w:tcPr>
                  <w:tcW w:w="0" w:type="auto"/>
                </w:tcPr>
                <w:p w14:paraId="6E827A74" w14:textId="069809B8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756</w:t>
                  </w:r>
                </w:p>
              </w:tc>
            </w:tr>
            <w:tr w:rsidR="00080188" w:rsidRPr="00A325CC" w14:paraId="398913BA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AC2049" w14:textId="1D51893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deuteros</w:t>
                  </w:r>
                </w:p>
              </w:tc>
              <w:tc>
                <w:tcPr>
                  <w:tcW w:w="0" w:type="auto"/>
                </w:tcPr>
                <w:p w14:paraId="645F5D3F" w14:textId="16E611A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4760</w:t>
                  </w:r>
                </w:p>
              </w:tc>
            </w:tr>
            <w:tr w:rsidR="00080188" w:rsidRPr="00A325CC" w14:paraId="0791EE3D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C6983E" w14:textId="0B7BA1F6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bobcat</w:t>
                  </w:r>
                </w:p>
              </w:tc>
              <w:tc>
                <w:tcPr>
                  <w:tcW w:w="0" w:type="auto"/>
                </w:tcPr>
                <w:p w14:paraId="0FCB5BEB" w14:textId="308051FE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4860</w:t>
                  </w:r>
                </w:p>
              </w:tc>
            </w:tr>
            <w:tr w:rsidR="00080188" w:rsidRPr="00A325CC" w14:paraId="21DF1569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46D3F8E" w14:textId="3E5DA19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Aerik</w:t>
                  </w:r>
                </w:p>
              </w:tc>
              <w:tc>
                <w:tcPr>
                  <w:tcW w:w="0" w:type="auto"/>
                </w:tcPr>
                <w:p w14:paraId="6E2BD033" w14:textId="4757ED8E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7680</w:t>
                  </w:r>
                </w:p>
              </w:tc>
            </w:tr>
            <w:tr w:rsidR="00080188" w:rsidRPr="00A325CC" w14:paraId="2687D063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64531BE" w14:textId="67B40A7E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glengyron</w:t>
                  </w:r>
                </w:p>
              </w:tc>
              <w:tc>
                <w:tcPr>
                  <w:tcW w:w="0" w:type="auto"/>
                </w:tcPr>
                <w:p w14:paraId="2791FC46" w14:textId="4B50D7E7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25080</w:t>
                  </w:r>
                </w:p>
              </w:tc>
            </w:tr>
            <w:tr w:rsidR="00080188" w:rsidRPr="00A325CC" w14:paraId="0F22A0DB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524054" w14:textId="7ED100A7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AMerrickanGirl</w:t>
                  </w:r>
                </w:p>
              </w:tc>
              <w:tc>
                <w:tcPr>
                  <w:tcW w:w="0" w:type="auto"/>
                </w:tcPr>
                <w:p w14:paraId="457AB29A" w14:textId="42D85C0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35420</w:t>
                  </w:r>
                </w:p>
              </w:tc>
            </w:tr>
          </w:tbl>
          <w:p w14:paraId="3E819C0B" w14:textId="77777777" w:rsidR="00080188" w:rsidRDefault="00080188" w:rsidP="002173C4">
            <w:pPr>
              <w:pStyle w:val="Tekst"/>
              <w:ind w:firstLine="0"/>
              <w:jc w:val="left"/>
              <w:rPr>
                <w:lang w:val="sr-Latn-RS"/>
              </w:rPr>
            </w:pPr>
          </w:p>
        </w:tc>
      </w:tr>
    </w:tbl>
    <w:p w14:paraId="347EFD3A" w14:textId="3AA259A2" w:rsidR="00A325CC" w:rsidRPr="00A325CC" w:rsidRDefault="00A325CC" w:rsidP="00A325CC">
      <w:pPr>
        <w:pStyle w:val="Tekst"/>
        <w:ind w:left="360" w:firstLine="0"/>
        <w:jc w:val="left"/>
        <w:rPr>
          <w:lang w:val="sr-Latn-RS"/>
        </w:rPr>
      </w:pPr>
    </w:p>
    <w:p w14:paraId="1FEFBAA3" w14:textId="0FD2E7C7" w:rsidR="009C0E87" w:rsidRDefault="00A77C0B" w:rsidP="009C0E87">
      <w:pPr>
        <w:pStyle w:val="Heading1"/>
      </w:pPr>
      <w:bookmarkStart w:id="72" w:name="_Toc96106187"/>
      <w:r>
        <w:lastRenderedPageBreak/>
        <w:t>Детекција комуна</w:t>
      </w:r>
      <w:bookmarkEnd w:id="72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0291C2D5" w14:textId="0B1BD414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SNet </w:t>
      </w:r>
      <w:r w:rsidRPr="00E22503">
        <w:rPr>
          <w:b/>
          <w:bCs/>
        </w:rPr>
        <w:t>мрежа</w:t>
      </w:r>
    </w:p>
    <w:p w14:paraId="45A3BD1C" w14:textId="3EC218C9" w:rsidR="005D1EC0" w:rsidRDefault="00766888" w:rsidP="005D1EC0">
      <w:pPr>
        <w:pStyle w:val="Tekst"/>
        <w:ind w:left="360" w:firstLine="0"/>
        <w:rPr>
          <w:lang w:val="sr-Latn-RS"/>
        </w:rPr>
      </w:pPr>
      <w:r>
        <w:t xml:space="preserve">Спектралном анализом мреже за број кластера у опсегу од 2 до 30 примећено је да се </w:t>
      </w:r>
      <w:r w:rsidR="00C963DD">
        <w:t xml:space="preserve">јасно </w:t>
      </w:r>
      <w:r>
        <w:t>из</w:t>
      </w:r>
      <w:r w:rsidR="00C963DD">
        <w:t>двајају 3 комуне</w:t>
      </w:r>
      <w:r w:rsidR="00C963DD">
        <w:rPr>
          <w:lang w:val="sr-Latn-RS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6"/>
        <w:gridCol w:w="3808"/>
      </w:tblGrid>
      <w:tr w:rsidR="00C963DD" w14:paraId="59B75739" w14:textId="77777777" w:rsidTr="00C963DD">
        <w:trPr>
          <w:jc w:val="center"/>
        </w:trPr>
        <w:tc>
          <w:tcPr>
            <w:tcW w:w="4927" w:type="dxa"/>
            <w:vAlign w:val="center"/>
          </w:tcPr>
          <w:p w14:paraId="0AA79C18" w14:textId="2D66CD45" w:rsidR="00C963DD" w:rsidRDefault="00C963DD" w:rsidP="00C963DD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noProof/>
                <w:lang w:val="sr-Latn-RS"/>
              </w:rPr>
              <w:drawing>
                <wp:inline distT="0" distB="0" distL="0" distR="0" wp14:anchorId="5BDD906E" wp14:editId="5DFAA6EC">
                  <wp:extent cx="3702050" cy="34353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46" r="19750"/>
                          <a:stretch/>
                        </pic:blipFill>
                        <pic:spPr bwMode="auto">
                          <a:xfrm>
                            <a:off x="0" y="0"/>
                            <a:ext cx="370205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5B1BEF47" w14:textId="1173DBEF" w:rsidR="00C963DD" w:rsidRDefault="00C963DD" w:rsidP="00C963DD">
            <w:pPr>
              <w:pStyle w:val="Tekst"/>
              <w:keepNext/>
              <w:ind w:firstLine="0"/>
              <w:jc w:val="center"/>
              <w:rPr>
                <w:lang w:val="sr-Latn-RS"/>
              </w:rPr>
            </w:pPr>
            <w:r w:rsidRPr="00C963DD">
              <w:rPr>
                <w:noProof/>
                <w:lang w:val="sr-Latn-RS"/>
              </w:rPr>
              <w:drawing>
                <wp:inline distT="0" distB="0" distL="0" distR="0" wp14:anchorId="24C92A88" wp14:editId="54715A8D">
                  <wp:extent cx="1925718" cy="810639"/>
                  <wp:effectExtent l="0" t="0" r="0" b="0"/>
                  <wp:docPr id="45" name="Picture 45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shape&#10;&#10;Description automatically generated"/>
                          <pic:cNvPicPr/>
                        </pic:nvPicPr>
                        <pic:blipFill rotWithShape="1">
                          <a:blip r:embed="rId59"/>
                          <a:srcRect l="1836"/>
                          <a:stretch/>
                        </pic:blipFill>
                        <pic:spPr bwMode="auto">
                          <a:xfrm>
                            <a:off x="0" y="0"/>
                            <a:ext cx="1952974" cy="82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DAF70" w14:textId="23A18A0E" w:rsidR="00C963DD" w:rsidRDefault="00C963DD" w:rsidP="00C963DD">
      <w:pPr>
        <w:pStyle w:val="Caption"/>
        <w:jc w:val="center"/>
        <w:rPr>
          <w:lang w:val="sr-Latn-RS"/>
        </w:rPr>
      </w:pPr>
      <w:bookmarkStart w:id="73" w:name="_Toc9616375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Спектрална анализа мреже </w:t>
      </w:r>
      <w:r>
        <w:rPr>
          <w:lang w:val="sr-Latn-RS"/>
        </w:rPr>
        <w:t>SNet</w:t>
      </w:r>
      <w:bookmarkEnd w:id="73"/>
    </w:p>
    <w:p w14:paraId="0B698C88" w14:textId="6B40F66D" w:rsidR="00CD7E86" w:rsidRPr="00C963DD" w:rsidRDefault="00CD7E86" w:rsidP="00CD7E86">
      <w:pPr>
        <w:rPr>
          <w:lang w:val="sr-Latn-RS"/>
        </w:rPr>
      </w:pPr>
      <w:r>
        <w:rPr>
          <w:lang w:val="sr-Latn-RS"/>
        </w:rPr>
        <w:br w:type="page"/>
      </w:r>
    </w:p>
    <w:p w14:paraId="7133363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SNetT </w:t>
      </w:r>
      <w:r w:rsidRPr="00E22503">
        <w:rPr>
          <w:b/>
          <w:bCs/>
        </w:rP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1A45720">
            <wp:extent cx="3780231" cy="283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134" cy="28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023C6AD2" w:rsidR="006F0507" w:rsidRPr="006F0507" w:rsidRDefault="004153E8" w:rsidP="006F0507">
      <w:pPr>
        <w:pStyle w:val="Caption"/>
        <w:jc w:val="center"/>
        <w:rPr>
          <w:lang w:val="sr-Cyrl-RS"/>
        </w:rPr>
      </w:pPr>
      <w:bookmarkStart w:id="74" w:name="_Toc9616375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  <w:bookmarkEnd w:id="74"/>
    </w:p>
    <w:p w14:paraId="4DC9892B" w14:textId="77777777" w:rsidR="004153E8" w:rsidRDefault="004153E8" w:rsidP="004153E8">
      <w:pPr>
        <w:pStyle w:val="Tekst"/>
        <w:ind w:left="360" w:firstLine="0"/>
      </w:pPr>
    </w:p>
    <w:p w14:paraId="7D015EDA" w14:textId="00A1243B" w:rsidR="001841C5" w:rsidRDefault="004153E8" w:rsidP="00CD7E86">
      <w:pPr>
        <w:pStyle w:val="Tekst"/>
        <w:ind w:left="360" w:firstLine="0"/>
      </w:pPr>
      <w:r>
        <w:t xml:space="preserve">Како </w:t>
      </w:r>
      <w:r w:rsidRPr="00DA7222">
        <w:t>мрежа</w:t>
      </w:r>
      <w:r>
        <w:t xml:space="preserve">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</w:t>
      </w:r>
      <w:r w:rsidR="00CD7E86">
        <w:rPr>
          <w:lang w:val="sr-Latn-RS"/>
        </w:rPr>
        <w:t xml:space="preserve"> </w:t>
      </w:r>
      <w:r>
        <w:t>Подела на комуне код ове мреже и нема много смисла, цела мрежа је тачно једна комуна.</w:t>
      </w:r>
      <w:r w:rsidR="00CD7E86">
        <w:rPr>
          <w:lang w:val="sr-Latn-RS"/>
        </w:rPr>
        <w:t xml:space="preserve"> </w:t>
      </w:r>
      <w:r w:rsidR="001841C5">
        <w:t>Међутим, спектралном анализом мреже за број кластера у опсегу од 2 до 30 примећено је да се јасно издвајају 4 комуне.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66"/>
        <w:gridCol w:w="4588"/>
      </w:tblGrid>
      <w:tr w:rsidR="009F0E40" w14:paraId="6BCAF0DF" w14:textId="77777777" w:rsidTr="001841C5">
        <w:trPr>
          <w:jc w:val="center"/>
        </w:trPr>
        <w:tc>
          <w:tcPr>
            <w:tcW w:w="4927" w:type="dxa"/>
            <w:vAlign w:val="center"/>
          </w:tcPr>
          <w:p w14:paraId="593327BA" w14:textId="568A4D06" w:rsidR="001841C5" w:rsidRDefault="009F0E40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CF069BA" wp14:editId="4F61C047">
                  <wp:extent cx="3206750" cy="31305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7" t="4427" r="23636" b="4630"/>
                          <a:stretch/>
                        </pic:blipFill>
                        <pic:spPr bwMode="auto">
                          <a:xfrm>
                            <a:off x="0" y="0"/>
                            <a:ext cx="3206750" cy="313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1A87EE3A" w14:textId="4B8B03DE" w:rsidR="001841C5" w:rsidRDefault="001841C5" w:rsidP="009F0E40">
            <w:pPr>
              <w:pStyle w:val="Tekst"/>
              <w:keepNext/>
              <w:ind w:firstLine="0"/>
              <w:jc w:val="center"/>
            </w:pPr>
            <w:r w:rsidRPr="001841C5">
              <w:rPr>
                <w:noProof/>
              </w:rPr>
              <w:drawing>
                <wp:inline distT="0" distB="0" distL="0" distR="0" wp14:anchorId="2F20266E" wp14:editId="127E155B">
                  <wp:extent cx="2305050" cy="484306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76" cy="493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BF2E0" w14:textId="5067223F" w:rsidR="001841C5" w:rsidRPr="001841C5" w:rsidRDefault="009F0E40" w:rsidP="009F0E40">
      <w:pPr>
        <w:pStyle w:val="Caption"/>
        <w:jc w:val="center"/>
        <w:rPr>
          <w:lang w:val="sr-Cyrl-RS"/>
        </w:rPr>
      </w:pPr>
      <w:bookmarkStart w:id="75" w:name="_Toc96163752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 w:rsidR="00DC4E8A"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 w:rsidR="00DC4E8A">
        <w:rPr>
          <w:noProof/>
        </w:rPr>
        <w:t>3</w:t>
      </w:r>
      <w:r>
        <w:fldChar w:fldCharType="end"/>
      </w:r>
      <w:r>
        <w:rPr>
          <w:lang w:val="sr-Cyrl-RS"/>
        </w:rPr>
        <w:t xml:space="preserve"> Спектрална анализа мрежа </w:t>
      </w:r>
      <w:r>
        <w:rPr>
          <w:lang w:val="sr-Latn-RS"/>
        </w:rPr>
        <w:t>SNetT</w:t>
      </w:r>
      <w:bookmarkEnd w:id="75"/>
    </w:p>
    <w:p w14:paraId="0A55AEE9" w14:textId="7D6BE24B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SNetF </w:t>
      </w:r>
      <w:r w:rsidRPr="00E22503">
        <w:rPr>
          <w:b/>
          <w:bCs/>
        </w:rPr>
        <w:t>мрежа</w:t>
      </w:r>
    </w:p>
    <w:p w14:paraId="2ED56144" w14:textId="703D7D33" w:rsidR="005D1EC0" w:rsidRDefault="0096022D" w:rsidP="005D1EC0">
      <w:pPr>
        <w:pStyle w:val="Tekst"/>
        <w:ind w:left="360" w:firstLine="0"/>
      </w:pPr>
      <w:r>
        <w:t xml:space="preserve">Спектралном анализом мреже за број кластера у опсегу од 2 до 30 примећено је да се јасно издвајају </w:t>
      </w:r>
      <w:r>
        <w:rPr>
          <w:lang w:val="sr-Latn-RS"/>
        </w:rPr>
        <w:t>2</w:t>
      </w:r>
      <w:r>
        <w:t xml:space="preserve"> комуне</w:t>
      </w:r>
      <w:r>
        <w:rPr>
          <w:lang w:val="sr-Latn-RS"/>
        </w:rPr>
        <w:t xml:space="preserve">, </w:t>
      </w:r>
      <w:r>
        <w:t xml:space="preserve">с тим да се за неко </w:t>
      </w:r>
      <w:r w:rsidRPr="0096022D"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t>појаве и највише две комуне величине око 100 актера које настају цепањем поменутих доминантинх комуна (око 1900 чланова).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6"/>
        <w:gridCol w:w="4128"/>
      </w:tblGrid>
      <w:tr w:rsidR="001841C5" w14:paraId="5F6C6340" w14:textId="77777777" w:rsidTr="001841C5">
        <w:trPr>
          <w:jc w:val="center"/>
        </w:trPr>
        <w:tc>
          <w:tcPr>
            <w:tcW w:w="4927" w:type="dxa"/>
            <w:vAlign w:val="center"/>
          </w:tcPr>
          <w:p w14:paraId="0E4EE536" w14:textId="0814D06F" w:rsidR="0096022D" w:rsidRDefault="001841C5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31734" wp14:editId="576324A9">
                  <wp:extent cx="3498850" cy="344233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5" r="21145"/>
                          <a:stretch/>
                        </pic:blipFill>
                        <pic:spPr bwMode="auto">
                          <a:xfrm>
                            <a:off x="0" y="0"/>
                            <a:ext cx="3498850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03BC0730" w14:textId="4771066D" w:rsidR="0096022D" w:rsidRDefault="001841C5" w:rsidP="001841C5">
            <w:pPr>
              <w:pStyle w:val="Tekst"/>
              <w:keepNext/>
              <w:ind w:firstLine="0"/>
              <w:jc w:val="center"/>
            </w:pPr>
            <w:r w:rsidRPr="001841C5">
              <w:rPr>
                <w:noProof/>
              </w:rPr>
              <w:drawing>
                <wp:inline distT="0" distB="0" distL="0" distR="0" wp14:anchorId="561050D9" wp14:editId="50C63D67">
                  <wp:extent cx="2273300" cy="91054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38" cy="92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8EEA3" w14:textId="70BB44F0" w:rsidR="0096022D" w:rsidRPr="001841C5" w:rsidRDefault="001841C5" w:rsidP="001841C5">
      <w:pPr>
        <w:pStyle w:val="Caption"/>
        <w:jc w:val="center"/>
        <w:rPr>
          <w:lang w:val="sr-Latn-RS"/>
        </w:rPr>
      </w:pPr>
      <w:bookmarkStart w:id="76" w:name="_Toc9616375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4</w:t>
      </w:r>
      <w:r w:rsidR="009F0E40">
        <w:fldChar w:fldCharType="end"/>
      </w:r>
      <w:r>
        <w:rPr>
          <w:lang w:val="sr-Cyrl-RS"/>
        </w:rPr>
        <w:t xml:space="preserve"> </w:t>
      </w:r>
      <w:r w:rsidRPr="00E67722">
        <w:rPr>
          <w:lang w:val="sr-Cyrl-RS"/>
        </w:rPr>
        <w:t>Спектрална анализа мреже SNet</w:t>
      </w:r>
      <w:r>
        <w:rPr>
          <w:lang w:val="sr-Latn-RS"/>
        </w:rPr>
        <w:t>F</w:t>
      </w:r>
      <w:bookmarkEnd w:id="76"/>
    </w:p>
    <w:p w14:paraId="3DE52FF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UserNet </w:t>
      </w:r>
      <w:r w:rsidRPr="00E22503">
        <w:rPr>
          <w:b/>
          <w:bCs/>
        </w:rPr>
        <w:t>мрежа</w:t>
      </w:r>
    </w:p>
    <w:p w14:paraId="2753AFB9" w14:textId="0C55DD52" w:rsidR="004153E8" w:rsidRPr="00DA7222" w:rsidRDefault="00DA7222" w:rsidP="005D1EC0">
      <w:pPr>
        <w:pStyle w:val="Tekst"/>
        <w:ind w:left="360" w:firstLine="0"/>
      </w:pPr>
      <w:r w:rsidRPr="00DA7222">
        <w:t>Мрежа</w:t>
      </w:r>
      <w:r>
        <w:t xml:space="preserve"> корисника је превеликог обима да би спектрална анализа или анализа дендрограма могла да се изврши у разумном времену.</w:t>
      </w: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16C330B5" w:rsidR="0031318C" w:rsidRDefault="00843738" w:rsidP="003B57B7">
      <w:pPr>
        <w:pStyle w:val="Tekst"/>
        <w:numPr>
          <w:ilvl w:val="0"/>
          <w:numId w:val="26"/>
        </w:numPr>
      </w:pPr>
      <w:r w:rsidRPr="00843738"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6F151493" w14:textId="2EE2D9D4" w:rsidR="00843738" w:rsidRPr="0031318C" w:rsidRDefault="0031318C" w:rsidP="0031318C">
      <w:pPr>
        <w:rPr>
          <w:lang w:val="sr-Cyrl-RS"/>
        </w:rPr>
      </w:pPr>
      <w:r>
        <w:br w:type="page"/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53C4AD96" w:rsidR="00491962" w:rsidRDefault="00E276A9" w:rsidP="00E276A9">
      <w:pPr>
        <w:pStyle w:val="Caption"/>
        <w:jc w:val="center"/>
      </w:pPr>
      <w:bookmarkStart w:id="77" w:name="_Toc9616375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5</w:t>
      </w:r>
      <w:r w:rsidR="009F0E40">
        <w:fldChar w:fldCharType="end"/>
      </w:r>
      <w:r>
        <w:t xml:space="preserve"> </w:t>
      </w:r>
      <w:r w:rsidRPr="000E47A6">
        <w:t>Кластерисање мреже SNet Лувенском методом</w:t>
      </w:r>
      <w:bookmarkEnd w:id="77"/>
    </w:p>
    <w:p w14:paraId="49306CFC" w14:textId="77777777" w:rsidR="00E276A9" w:rsidRPr="00E276A9" w:rsidRDefault="00E276A9" w:rsidP="00E276A9"/>
    <w:p w14:paraId="10D5CB10" w14:textId="655E114B" w:rsidR="00E276A9" w:rsidRDefault="00E276A9" w:rsidP="004007B8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>Лувенском методом издвојиле су се четири комуне веће од осталих. Чворови исте комуне обојеи су истом бојом као на слици изнад. Највећа детектована комуна броји 30,35% чворова, наредна 27,42%, а трећа највећа 7,59%.</w:t>
      </w:r>
    </w:p>
    <w:p w14:paraId="74DBD6A3" w14:textId="77777777" w:rsidR="00E276A9" w:rsidRPr="008F1360" w:rsidRDefault="00E276A9" w:rsidP="004007B8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64D0ECA3" w:rsidR="00E276A9" w:rsidRPr="008F1360" w:rsidRDefault="00E276A9" w:rsidP="004007B8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</w:t>
      </w:r>
      <w:r w:rsidR="00E560FF">
        <w:rPr>
          <w:lang w:val="sr-Cyrl-RS"/>
        </w:rPr>
        <w:t xml:space="preserve">о већи број </w:t>
      </w:r>
      <w:r>
        <w:rPr>
          <w:lang w:val="sr-Cyrl-RS"/>
        </w:rPr>
        <w:t>мањих комуна</w:t>
      </w:r>
      <w:r w:rsidR="00E560FF">
        <w:rPr>
          <w:lang w:val="sr-Cyrl-RS"/>
        </w:rPr>
        <w:t>. За све вредности овог параметра веће од један, издваја се само једна комуна са приметно већим бројем елемената, док све остале садрже не више од 0,05% укупног броја чворова.</w:t>
      </w:r>
    </w:p>
    <w:p w14:paraId="084326FF" w14:textId="77777777" w:rsidR="00E276A9" w:rsidRPr="008F1360" w:rsidRDefault="00E276A9" w:rsidP="004007B8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 xml:space="preserve">Modularity with resolution: 0.051 </w:t>
      </w:r>
    </w:p>
    <w:p w14:paraId="535EE52B" w14:textId="09D2E9F9" w:rsidR="00E276A9" w:rsidRDefault="00E276A9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836</w:t>
      </w:r>
    </w:p>
    <w:p w14:paraId="6CE62A72" w14:textId="77777777" w:rsidR="00E276A9" w:rsidRPr="00E276A9" w:rsidRDefault="00E276A9" w:rsidP="00E276A9"/>
    <w:p w14:paraId="0552C69A" w14:textId="2CA6C901" w:rsidR="0031318C" w:rsidRDefault="008F1360" w:rsidP="0031318C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4B879D35" w14:textId="049993E7" w:rsidR="00E560FF" w:rsidRPr="0031318C" w:rsidRDefault="0031318C" w:rsidP="0031318C">
      <w:pPr>
        <w:rPr>
          <w:b/>
          <w:bCs/>
          <w:lang w:val="sr-Cyrl-RS"/>
        </w:rPr>
      </w:pPr>
      <w:r>
        <w:rPr>
          <w:b/>
          <w:bCs/>
        </w:rPr>
        <w:br w:type="page"/>
      </w: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SNetF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19A57C6B" w:rsidR="00491962" w:rsidRDefault="00491962" w:rsidP="00491962">
      <w:pPr>
        <w:pStyle w:val="Caption"/>
        <w:jc w:val="center"/>
        <w:rPr>
          <w:lang w:val="sr-Cyrl-RS"/>
        </w:rPr>
      </w:pPr>
      <w:bookmarkStart w:id="78" w:name="_Toc9616375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>
        <w:rPr>
          <w:lang w:val="sr-Cyrl-RS"/>
        </w:rPr>
        <w:t xml:space="preserve"> Кластерисање мреже </w:t>
      </w:r>
      <w:r>
        <w:rPr>
          <w:lang w:val="en-US"/>
        </w:rPr>
        <w:t xml:space="preserve">SNetF </w:t>
      </w:r>
      <w:r>
        <w:rPr>
          <w:lang w:val="sr-Cyrl-RS"/>
        </w:rPr>
        <w:t>Лувенском методом</w:t>
      </w:r>
      <w:bookmarkEnd w:id="78"/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1F3260BF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</w:t>
      </w:r>
      <w:r w:rsidR="00E560FF">
        <w:rPr>
          <w:lang w:val="sr-Cyrl-RS"/>
        </w:rPr>
        <w:t xml:space="preserve">веће </w:t>
      </w:r>
      <w:r>
        <w:rPr>
          <w:lang w:val="sr-Cyrl-RS"/>
        </w:rPr>
        <w:t xml:space="preserve">комуне 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42287D6B" w14:textId="18632B90" w:rsidR="00695259" w:rsidRPr="00695259" w:rsidRDefault="008F1360" w:rsidP="001028CB">
      <w:pPr>
        <w:pStyle w:val="ListParagraph"/>
        <w:numPr>
          <w:ilvl w:val="0"/>
          <w:numId w:val="36"/>
        </w:numPr>
        <w:spacing w:after="240"/>
        <w:jc w:val="both"/>
        <w:rPr>
          <w:lang w:val="en-US"/>
        </w:rPr>
      </w:pPr>
      <w:r w:rsidRPr="00695259">
        <w:rPr>
          <w:lang w:val="sr-Cyrl-RS"/>
        </w:rPr>
        <w:t>Resolution: 1.0</w:t>
      </w:r>
      <w:r w:rsidR="00E560FF" w:rsidRPr="00695259">
        <w:rPr>
          <w:lang w:val="sr-Cyrl-RS"/>
        </w:rPr>
        <w:t xml:space="preserve"> – </w:t>
      </w:r>
      <w:r w:rsidR="00695259">
        <w:rPr>
          <w:lang w:val="sr-Cyrl-RS"/>
        </w:rPr>
        <w:t>За вредности овог параметра мање од одабране детектује се нешто више комуна</w:t>
      </w:r>
      <w:r w:rsidR="00F02C6E">
        <w:rPr>
          <w:lang w:val="sr-Latn-RS"/>
        </w:rPr>
        <w:t>,</w:t>
      </w:r>
      <w:r w:rsidR="00695259">
        <w:rPr>
          <w:lang w:val="sr-Cyrl-RS"/>
        </w:rPr>
        <w:t xml:space="preserve"> али је њихова величина мања и приближно иста, док се за параметре веће од један, издваја само једна већа комуна, а све остале садрж</w:t>
      </w:r>
      <w:r w:rsidR="00F02C6E">
        <w:rPr>
          <w:lang w:val="sr-Latn-RS"/>
        </w:rPr>
        <w:t>e</w:t>
      </w:r>
      <w:r w:rsidR="00695259">
        <w:rPr>
          <w:lang w:val="sr-Cyrl-RS"/>
        </w:rPr>
        <w:t xml:space="preserve"> мање од 0,05% укупног броја чворова.</w:t>
      </w:r>
    </w:p>
    <w:p w14:paraId="5F9F4A1E" w14:textId="2660584D" w:rsidR="008F1360" w:rsidRPr="00695259" w:rsidRDefault="008F1360" w:rsidP="00695259">
      <w:pPr>
        <w:spacing w:after="240"/>
        <w:ind w:left="360"/>
        <w:jc w:val="both"/>
        <w:rPr>
          <w:lang w:val="en-US"/>
        </w:rPr>
      </w:pPr>
      <w:r w:rsidRPr="00695259">
        <w:rPr>
          <w:lang w:val="sr-Cyrl-RS"/>
        </w:rPr>
        <w:t>Резултат</w:t>
      </w:r>
      <w:r w:rsidRPr="00695259"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103E2BB2" w:rsidR="00984595" w:rsidRDefault="00984595">
      <w:pPr>
        <w:rPr>
          <w:lang w:val="sr-Cyrl-RS"/>
        </w:rPr>
      </w:pPr>
      <w:r>
        <w:rPr>
          <w:lang w:val="sr-Cyrl-RS"/>
        </w:rPr>
        <w:br w:type="page"/>
      </w:r>
    </w:p>
    <w:p w14:paraId="3C1F146C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60D5C4FE" w14:textId="77777777" w:rsidR="00765120" w:rsidRDefault="008F1360" w:rsidP="00765120">
      <w:pPr>
        <w:pStyle w:val="Tekst"/>
        <w:numPr>
          <w:ilvl w:val="1"/>
          <w:numId w:val="37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UserNet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6F4F8138" w14:textId="029C5D9B" w:rsidR="00765120" w:rsidRDefault="00765120" w:rsidP="00765120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E71E927" wp14:editId="3CE198A2">
            <wp:extent cx="2817541" cy="21122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114" cy="21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EB34" wp14:editId="3BBB23BE">
            <wp:extent cx="2640547" cy="1761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94" cy="176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0FC8" wp14:editId="16013B2F">
            <wp:extent cx="1598341" cy="790123"/>
            <wp:effectExtent l="0" t="0" r="0" b="0"/>
            <wp:docPr id="37" name="Picture 3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hap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4443" cy="7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6D7" w14:textId="0BA41CC8" w:rsidR="00FD15E1" w:rsidRDefault="00765120" w:rsidP="00765120">
      <w:pPr>
        <w:pStyle w:val="Caption"/>
        <w:jc w:val="center"/>
        <w:rPr>
          <w:lang w:val="sr-Cyrl-RS"/>
        </w:rPr>
      </w:pPr>
      <w:bookmarkStart w:id="79" w:name="_Toc9616375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7</w:t>
      </w:r>
      <w:r w:rsidR="009F0E40">
        <w:fldChar w:fldCharType="end"/>
      </w:r>
      <w:r>
        <w:rPr>
          <w:lang w:val="sr-Cyrl-RS"/>
        </w:rPr>
        <w:t xml:space="preserve"> </w:t>
      </w:r>
      <w:r w:rsidRPr="00216489">
        <w:rPr>
          <w:lang w:val="sr-Cyrl-RS"/>
        </w:rPr>
        <w:t xml:space="preserve">Кластерисање мреже </w:t>
      </w:r>
      <w:r>
        <w:rPr>
          <w:lang w:val="en-US"/>
        </w:rPr>
        <w:t>UserNet</w:t>
      </w:r>
      <w:r w:rsidRPr="00216489">
        <w:rPr>
          <w:lang w:val="sr-Cyrl-RS"/>
        </w:rPr>
        <w:t xml:space="preserve"> Лувенском методом</w:t>
      </w:r>
      <w:bookmarkEnd w:id="79"/>
    </w:p>
    <w:p w14:paraId="76EF4D8C" w14:textId="77777777" w:rsidR="00765120" w:rsidRPr="00765120" w:rsidRDefault="00765120" w:rsidP="00765120">
      <w:pPr>
        <w:rPr>
          <w:lang w:val="sr-Cyrl-RS"/>
        </w:rPr>
      </w:pPr>
    </w:p>
    <w:p w14:paraId="5ED92CD4" w14:textId="3498B2FD" w:rsidR="00765120" w:rsidRDefault="00765120" w:rsidP="0076512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UserNet </w:t>
      </w:r>
      <w:r>
        <w:rPr>
          <w:lang w:val="sr-Cyrl-RS"/>
        </w:rPr>
        <w:t xml:space="preserve">Лувенском методом, издвојено је шест комуна са већим бројем чворова у односу на остале. </w:t>
      </w:r>
      <w:r w:rsidR="00695259">
        <w:rPr>
          <w:lang w:val="sr-Cyrl-RS"/>
        </w:rPr>
        <w:t>Комуне су обојене различитим бојама, а највећа обухвата 16,18% свих чворова мреже.</w:t>
      </w:r>
    </w:p>
    <w:p w14:paraId="4C99AE8F" w14:textId="77777777" w:rsidR="00765120" w:rsidRPr="008F1360" w:rsidRDefault="00765120" w:rsidP="0076512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ECA9338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7C7E9B10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200FBF35" w14:textId="1AC6DB4A" w:rsidR="00765120" w:rsidRPr="00E560FF" w:rsidRDefault="00765120" w:rsidP="0076512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  <w:r w:rsidR="00695259">
        <w:rPr>
          <w:lang w:val="sr-Cyrl-RS"/>
        </w:rPr>
        <w:t>8</w:t>
      </w:r>
      <w:r>
        <w:rPr>
          <w:lang w:val="sr-Cyrl-RS"/>
        </w:rPr>
        <w:t xml:space="preserve"> – За вредности овог параметра </w:t>
      </w:r>
      <w:r w:rsidR="00695259">
        <w:rPr>
          <w:lang w:val="sr-Cyrl-RS"/>
        </w:rPr>
        <w:t xml:space="preserve">мање од одабране </w:t>
      </w:r>
      <w:r>
        <w:rPr>
          <w:lang w:val="sr-Cyrl-RS"/>
        </w:rPr>
        <w:t>детектује се нешто више комуна</w:t>
      </w:r>
      <w:r w:rsidR="00F97941">
        <w:rPr>
          <w:lang w:val="sr-Latn-RS"/>
        </w:rPr>
        <w:t>,</w:t>
      </w:r>
      <w:r>
        <w:rPr>
          <w:lang w:val="sr-Cyrl-RS"/>
        </w:rPr>
        <w:t xml:space="preserve"> али је њихова величина мања и приближно иста, док се за параметре веће од </w:t>
      </w:r>
      <w:r w:rsidR="00695259">
        <w:rPr>
          <w:lang w:val="sr-Cyrl-RS"/>
        </w:rPr>
        <w:t>одабраног</w:t>
      </w:r>
      <w:r>
        <w:rPr>
          <w:lang w:val="sr-Cyrl-RS"/>
        </w:rPr>
        <w:t xml:space="preserve">, издваја само једна већа комуна, </w:t>
      </w:r>
      <w:r w:rsidR="00695259">
        <w:rPr>
          <w:lang w:val="sr-Cyrl-RS"/>
        </w:rPr>
        <w:t>а</w:t>
      </w:r>
      <w:r>
        <w:rPr>
          <w:lang w:val="sr-Cyrl-RS"/>
        </w:rPr>
        <w:t xml:space="preserve"> св</w:t>
      </w:r>
      <w:r w:rsidR="00695259">
        <w:rPr>
          <w:lang w:val="sr-Cyrl-RS"/>
        </w:rPr>
        <w:t>е</w:t>
      </w:r>
      <w:r>
        <w:rPr>
          <w:lang w:val="sr-Cyrl-RS"/>
        </w:rPr>
        <w:t xml:space="preserve"> остал</w:t>
      </w:r>
      <w:r w:rsidR="00695259">
        <w:rPr>
          <w:lang w:val="sr-Cyrl-RS"/>
        </w:rPr>
        <w:t>е</w:t>
      </w:r>
      <w:r>
        <w:rPr>
          <w:lang w:val="sr-Cyrl-RS"/>
        </w:rPr>
        <w:t xml:space="preserve"> садрж</w:t>
      </w:r>
      <w:r w:rsidR="00F97941">
        <w:rPr>
          <w:lang w:val="sr-Latn-RS"/>
        </w:rPr>
        <w:t>e</w:t>
      </w:r>
      <w:r>
        <w:rPr>
          <w:lang w:val="sr-Cyrl-RS"/>
        </w:rPr>
        <w:t xml:space="preserve"> мање од 0,05% укупног броја чворова.</w:t>
      </w:r>
    </w:p>
    <w:p w14:paraId="17271A9D" w14:textId="77777777" w:rsidR="00765120" w:rsidRPr="008F1360" w:rsidRDefault="00765120" w:rsidP="0076512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5234C204" w14:textId="58762797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</w:t>
      </w:r>
      <w:r w:rsidR="00695259">
        <w:rPr>
          <w:lang w:val="sr-Cyrl-RS"/>
        </w:rPr>
        <w:t>313</w:t>
      </w:r>
    </w:p>
    <w:p w14:paraId="4D03EA25" w14:textId="4A6996F3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</w:t>
      </w:r>
      <w:r w:rsidR="00695259">
        <w:rPr>
          <w:lang w:val="sr-Cyrl-RS"/>
        </w:rPr>
        <w:t>349</w:t>
      </w:r>
    </w:p>
    <w:p w14:paraId="2A3A6D5A" w14:textId="0624A261" w:rsidR="0076512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221</w:t>
      </w:r>
    </w:p>
    <w:p w14:paraId="567EF065" w14:textId="77777777" w:rsidR="00765120" w:rsidRPr="00765120" w:rsidRDefault="00765120" w:rsidP="00765120">
      <w:pPr>
        <w:rPr>
          <w:lang w:val="sr-Cyrl-RS"/>
        </w:rPr>
      </w:pP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21A8880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  <w:r w:rsidR="00FF6724">
        <w:rPr>
          <w:lang w:val="en-US"/>
        </w:rPr>
        <w:t xml:space="preserve"> – </w:t>
      </w:r>
      <w:r w:rsidR="00FF6724">
        <w:t>Није уочена правилност</w:t>
      </w:r>
    </w:p>
    <w:p w14:paraId="5C277D1E" w14:textId="5A292521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lastRenderedPageBreak/>
        <w:t xml:space="preserve">SNetT </w:t>
      </w:r>
      <w:r w:rsidRPr="00973F1C">
        <w:rPr>
          <w:b/>
          <w:bCs/>
        </w:rPr>
        <w:t>мрежа</w:t>
      </w:r>
      <w:r w:rsidR="00A157B7">
        <w:rPr>
          <w:lang w:val="en-US"/>
        </w:rPr>
        <w:t xml:space="preserve"> – </w:t>
      </w:r>
      <w:r w:rsidR="006F72A3">
        <w:t>Н</w:t>
      </w:r>
      <w:r w:rsidR="00A157B7">
        <w:t>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0E5A56F8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  <w:r w:rsidR="006853CC">
        <w:t xml:space="preserve"> – Не уочава се нека изражена правилност. Доста (описно) сличних сабредита припада различитим комунама. На пример, сабредит </w:t>
      </w:r>
      <w:r w:rsidR="006853CC" w:rsidRPr="006853CC">
        <w:rPr>
          <w:i/>
          <w:iCs/>
          <w:lang w:val="en-US"/>
        </w:rPr>
        <w:t>Linux</w:t>
      </w:r>
      <w:r w:rsidR="006853CC">
        <w:rPr>
          <w:lang w:val="en-US"/>
        </w:rPr>
        <w:t xml:space="preserve"> </w:t>
      </w:r>
      <w:r w:rsidR="006853CC">
        <w:t xml:space="preserve">припада једној комуни, док сабредит </w:t>
      </w:r>
      <w:r w:rsidR="006853CC">
        <w:rPr>
          <w:i/>
          <w:iCs/>
          <w:lang w:val="en-US"/>
        </w:rPr>
        <w:t>Ubuntu</w:t>
      </w:r>
      <w:r w:rsidR="006853CC">
        <w:rPr>
          <w:lang w:val="en-US"/>
        </w:rPr>
        <w:t xml:space="preserve"> </w:t>
      </w:r>
      <w:r w:rsidR="006853CC">
        <w:t xml:space="preserve">припада другој. Слична ситуација је и са паровима </w:t>
      </w:r>
      <w:r w:rsidR="006853CC">
        <w:rPr>
          <w:i/>
          <w:iCs/>
          <w:lang w:val="en-US"/>
        </w:rPr>
        <w:t xml:space="preserve">Django – Python, Celebrity – Celebrities, Bookclub – Books. </w:t>
      </w:r>
      <w:r w:rsidR="006853CC">
        <w:t xml:space="preserve">Са друге стране може се приметити да у мањој </w:t>
      </w:r>
      <w:r w:rsidR="00BA1CAA">
        <w:t xml:space="preserve">(плавој) </w:t>
      </w:r>
      <w:r w:rsidR="006853CC">
        <w:t>комуни има нешто израженији број сабредит</w:t>
      </w:r>
      <w:r w:rsidR="00CC42D2">
        <w:rPr>
          <w:lang w:val="sr-Latn-RS"/>
        </w:rPr>
        <w:t>a</w:t>
      </w:r>
      <w:r w:rsidR="006853CC">
        <w:t xml:space="preserve"> политичк</w:t>
      </w:r>
      <w:r w:rsidR="00BA1CAA">
        <w:t>о-економских тема (</w:t>
      </w:r>
      <w:r w:rsidR="00BA1CAA" w:rsidRPr="00BA1CAA">
        <w:rPr>
          <w:i/>
          <w:iCs/>
        </w:rPr>
        <w:t>AmericanGovernment, AmericanPolitics, Anarchism, conspiracies, conspiracy, Economics, economy, government, news, obama, ukpolitics, usa, worldpolitics, WorldWideNews</w:t>
      </w:r>
      <w:r w:rsidR="00BA1CAA">
        <w:rPr>
          <w:i/>
          <w:iCs/>
        </w:rPr>
        <w:t>)</w:t>
      </w:r>
      <w:r w:rsidR="00BA1CAA">
        <w:t>.</w:t>
      </w:r>
    </w:p>
    <w:p w14:paraId="48DBC0D1" w14:textId="3DBC489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  <w:r w:rsidR="006853CC">
        <w:t xml:space="preserve"> </w:t>
      </w:r>
      <w:r w:rsidR="006853CC">
        <w:rPr>
          <w:lang w:val="en-US"/>
        </w:rPr>
        <w:t xml:space="preserve">– </w:t>
      </w:r>
      <w:r w:rsidR="006853CC">
        <w:t>корисници који су имали највише интеракција групицани су у комуне. Вероватно би даља анализа могла да покаже да корисници исте комуне припадају и великом броју истих сабредита.</w:t>
      </w:r>
    </w:p>
    <w:p w14:paraId="7C322343" w14:textId="36905673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5A5138DE" w14:textId="5CCF0C03" w:rsidR="006B116B" w:rsidRDefault="006B116B" w:rsidP="006B116B">
      <w:pPr>
        <w:pStyle w:val="Tekst"/>
        <w:ind w:left="360" w:firstLine="0"/>
      </w:pPr>
      <w:r>
        <w:t xml:space="preserve">Брокере у мрежи идентификујемо на основу метрика </w:t>
      </w:r>
      <w:r w:rsidRPr="006B116B">
        <w:rPr>
          <w:b/>
          <w:bCs/>
        </w:rPr>
        <w:t>релационе централности</w:t>
      </w:r>
      <w:r w:rsidRPr="006B116B">
        <w:t xml:space="preserve"> </w:t>
      </w:r>
      <w:r>
        <w:t xml:space="preserve">и </w:t>
      </w:r>
      <w:r w:rsidRPr="006B116B">
        <w:rPr>
          <w:b/>
          <w:bCs/>
        </w:rPr>
        <w:t>мрежних ограничења</w:t>
      </w:r>
      <w:r w:rsidRPr="006B116B">
        <w:t>. Мреж</w:t>
      </w:r>
      <w:r>
        <w:t>на ограничења нам говоре да што су суседи актера боље повезани, то су његове могућности за деловање више редуковане.</w:t>
      </w:r>
      <w:r w:rsidR="00357B8F">
        <w:t xml:space="preserve"> Самим тим брокери у мрежи имају високу релациону централност и ниска мрежна ограничења.</w:t>
      </w:r>
    </w:p>
    <w:p w14:paraId="0E0CC57B" w14:textId="6789B3F3" w:rsidR="00973F1C" w:rsidRDefault="00973F1C" w:rsidP="006B116B">
      <w:pPr>
        <w:pStyle w:val="Tekst"/>
        <w:ind w:left="360" w:firstLine="0"/>
      </w:pPr>
      <w:r>
        <w:t xml:space="preserve">Увешћемо појам </w:t>
      </w:r>
      <w:r w:rsidRPr="00973F1C">
        <w:rPr>
          <w:b/>
          <w:bCs/>
        </w:rPr>
        <w:t>брокер коефицијента</w:t>
      </w:r>
      <w:r>
        <w:t xml:space="preserve"> који ћемо рачунати на следећи начин:</w:t>
      </w:r>
    </w:p>
    <w:p w14:paraId="28C95CCD" w14:textId="329200DB" w:rsidR="00935DCB" w:rsidRDefault="00973F1C" w:rsidP="00973F1C">
      <w:pPr>
        <w:pStyle w:val="Tekst"/>
        <w:ind w:left="360" w:firstLine="0"/>
        <w:jc w:val="center"/>
        <w:rPr>
          <w:i/>
          <w:iCs/>
        </w:rPr>
      </w:pPr>
      <w:r>
        <w:rPr>
          <w:i/>
          <w:iCs/>
        </w:rPr>
        <w:t>релациона_централност + (1.0 – мрежно_ограничење)</w:t>
      </w:r>
    </w:p>
    <w:p w14:paraId="26379885" w14:textId="77777777" w:rsidR="00935DCB" w:rsidRDefault="00935DCB">
      <w:pPr>
        <w:rPr>
          <w:i/>
          <w:iCs/>
          <w:lang w:val="sr-Cyrl-RS"/>
        </w:rPr>
      </w:pPr>
      <w:r>
        <w:rPr>
          <w:i/>
          <w:iCs/>
        </w:rPr>
        <w:br w:type="page"/>
      </w:r>
    </w:p>
    <w:p w14:paraId="67333556" w14:textId="77777777" w:rsidR="00973F1C" w:rsidRPr="00973F1C" w:rsidRDefault="00973F1C" w:rsidP="00973F1C">
      <w:pPr>
        <w:pStyle w:val="Tekst"/>
        <w:ind w:left="360" w:firstLine="0"/>
        <w:jc w:val="center"/>
        <w:rPr>
          <w:i/>
          <w:iCs/>
        </w:rPr>
      </w:pPr>
    </w:p>
    <w:p w14:paraId="6B8C402D" w14:textId="24BE0518" w:rsidR="005D1EC0" w:rsidRDefault="006F0507" w:rsidP="005D1EC0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</w:p>
    <w:p w14:paraId="28D63014" w14:textId="0E5450E1" w:rsidR="005D1EC0" w:rsidRDefault="00C707C7" w:rsidP="005D1EC0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151D2AA7" w14:textId="13D4D255" w:rsidR="00A643FC" w:rsidRDefault="00A643FC" w:rsidP="00A643FC">
      <w:pPr>
        <w:pStyle w:val="Caption"/>
        <w:keepNext/>
        <w:spacing w:line="360" w:lineRule="auto"/>
        <w:jc w:val="center"/>
      </w:pPr>
      <w:bookmarkStart w:id="80" w:name="_Toc96163720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6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1</w:t>
      </w:r>
      <w:r w:rsidR="00EE5FC6">
        <w:fldChar w:fldCharType="end"/>
      </w:r>
      <w:r>
        <w:rPr>
          <w:lang w:val="sr-Cyrl-RS"/>
        </w:rPr>
        <w:t xml:space="preserve"> Брокери мреже </w:t>
      </w:r>
      <w:r>
        <w:rPr>
          <w:lang w:val="sr-Latn-RS"/>
        </w:rPr>
        <w:t>SNet</w:t>
      </w:r>
      <w:bookmarkEnd w:id="80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48"/>
        <w:gridCol w:w="2422"/>
        <w:gridCol w:w="1231"/>
        <w:gridCol w:w="1970"/>
      </w:tblGrid>
      <w:tr w:rsidR="00935DCB" w14:paraId="2ED46D9A" w14:textId="77777777" w:rsidTr="00935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02E0EA" w14:textId="77777777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</w:p>
        </w:tc>
        <w:tc>
          <w:tcPr>
            <w:tcW w:w="0" w:type="auto"/>
          </w:tcPr>
          <w:p w14:paraId="337B2EAD" w14:textId="4A88ECDB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17BA6922" w14:textId="01F37916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655FFF5D" w14:textId="7478E734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935DCB" w14:paraId="59BB6AE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D661E" w14:textId="5D4AA82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reddit.com</w:t>
            </w:r>
          </w:p>
        </w:tc>
        <w:tc>
          <w:tcPr>
            <w:tcW w:w="0" w:type="auto"/>
          </w:tcPr>
          <w:p w14:paraId="33C35714" w14:textId="1421F77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  <w:tc>
          <w:tcPr>
            <w:tcW w:w="0" w:type="auto"/>
          </w:tcPr>
          <w:p w14:paraId="67F06D5C" w14:textId="761EC659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DA04D20" w14:textId="15AC40CA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</w:tr>
      <w:tr w:rsidR="00935DCB" w14:paraId="117B3D9F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0165E2" w14:textId="0C3E53FC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technology</w:t>
            </w:r>
          </w:p>
        </w:tc>
        <w:tc>
          <w:tcPr>
            <w:tcW w:w="0" w:type="auto"/>
          </w:tcPr>
          <w:p w14:paraId="7EAE3E87" w14:textId="4E28B2C7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  <w:tc>
          <w:tcPr>
            <w:tcW w:w="0" w:type="auto"/>
          </w:tcPr>
          <w:p w14:paraId="7DA1C06B" w14:textId="0A5F5A08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15FC0FB" w14:textId="070DA14D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</w:tr>
      <w:tr w:rsidR="00935DCB" w14:paraId="58114D53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F7A779" w14:textId="30F1C9E3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programming</w:t>
            </w:r>
          </w:p>
        </w:tc>
        <w:tc>
          <w:tcPr>
            <w:tcW w:w="0" w:type="auto"/>
          </w:tcPr>
          <w:p w14:paraId="1AE094F7" w14:textId="46DAC4C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  <w:tc>
          <w:tcPr>
            <w:tcW w:w="0" w:type="auto"/>
          </w:tcPr>
          <w:p w14:paraId="34BF9090" w14:textId="51BD0DA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419AD12" w14:textId="5CC1419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</w:tr>
      <w:tr w:rsidR="00935DCB" w14:paraId="6C9E26D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D0556D" w14:textId="7CFF199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business</w:t>
            </w:r>
          </w:p>
        </w:tc>
        <w:tc>
          <w:tcPr>
            <w:tcW w:w="0" w:type="auto"/>
          </w:tcPr>
          <w:p w14:paraId="1569FC22" w14:textId="6185DC32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  <w:tc>
          <w:tcPr>
            <w:tcW w:w="0" w:type="auto"/>
          </w:tcPr>
          <w:p w14:paraId="1DFA6D69" w14:textId="675D4D4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2B440C71" w14:textId="016B1C0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</w:tr>
      <w:tr w:rsidR="00935DCB" w14:paraId="603657B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4CD24" w14:textId="051DF91B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entertainment</w:t>
            </w:r>
          </w:p>
        </w:tc>
        <w:tc>
          <w:tcPr>
            <w:tcW w:w="0" w:type="auto"/>
          </w:tcPr>
          <w:p w14:paraId="0C7E990D" w14:textId="69EA30C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  <w:tc>
          <w:tcPr>
            <w:tcW w:w="0" w:type="auto"/>
          </w:tcPr>
          <w:p w14:paraId="6FC23953" w14:textId="585D97C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91E0870" w14:textId="19941C8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</w:tr>
      <w:tr w:rsidR="00935DCB" w14:paraId="2D82256B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D04666" w14:textId="62168D0D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politics</w:t>
            </w:r>
          </w:p>
        </w:tc>
        <w:tc>
          <w:tcPr>
            <w:tcW w:w="0" w:type="auto"/>
          </w:tcPr>
          <w:p w14:paraId="14298A01" w14:textId="162E262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  <w:tc>
          <w:tcPr>
            <w:tcW w:w="0" w:type="auto"/>
          </w:tcPr>
          <w:p w14:paraId="189FFEC4" w14:textId="037A9EB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CFD53BC" w14:textId="1228296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</w:tr>
      <w:tr w:rsidR="00935DCB" w14:paraId="64375AF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256B4" w14:textId="29C81F9E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pics</w:t>
            </w:r>
          </w:p>
        </w:tc>
        <w:tc>
          <w:tcPr>
            <w:tcW w:w="0" w:type="auto"/>
          </w:tcPr>
          <w:p w14:paraId="2A25399E" w14:textId="7D71BEC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  <w:tc>
          <w:tcPr>
            <w:tcW w:w="0" w:type="auto"/>
          </w:tcPr>
          <w:p w14:paraId="7120308C" w14:textId="0FB08B9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7AF35601" w14:textId="02E9169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</w:tr>
      <w:tr w:rsidR="00935DCB" w14:paraId="518BEE9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A9F0FA" w14:textId="4313C7A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worldnews</w:t>
            </w:r>
          </w:p>
        </w:tc>
        <w:tc>
          <w:tcPr>
            <w:tcW w:w="0" w:type="auto"/>
          </w:tcPr>
          <w:p w14:paraId="248E7D97" w14:textId="68DEA7E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  <w:tc>
          <w:tcPr>
            <w:tcW w:w="0" w:type="auto"/>
          </w:tcPr>
          <w:p w14:paraId="0974CA5F" w14:textId="40DD65F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084610C" w14:textId="089ED03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</w:tr>
      <w:tr w:rsidR="00935DCB" w14:paraId="7540602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4CD98C" w14:textId="4FA77D8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funny</w:t>
            </w:r>
          </w:p>
        </w:tc>
        <w:tc>
          <w:tcPr>
            <w:tcW w:w="0" w:type="auto"/>
          </w:tcPr>
          <w:p w14:paraId="1F42764D" w14:textId="6787041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  <w:tc>
          <w:tcPr>
            <w:tcW w:w="0" w:type="auto"/>
          </w:tcPr>
          <w:p w14:paraId="53C1226B" w14:textId="41B60AEE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3523ECF" w14:textId="7FCE14F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</w:tr>
      <w:tr w:rsidR="00935DCB" w14:paraId="0C4E2A8D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B62AB6" w14:textId="20082785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science</w:t>
            </w:r>
          </w:p>
        </w:tc>
        <w:tc>
          <w:tcPr>
            <w:tcW w:w="0" w:type="auto"/>
          </w:tcPr>
          <w:p w14:paraId="049160E9" w14:textId="73E0EBA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  <w:tc>
          <w:tcPr>
            <w:tcW w:w="0" w:type="auto"/>
          </w:tcPr>
          <w:p w14:paraId="583F877C" w14:textId="16BDA423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83D8CC5" w14:textId="044EA25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</w:tr>
    </w:tbl>
    <w:p w14:paraId="53AF75AB" w14:textId="77777777" w:rsidR="00935DCB" w:rsidRPr="00935DCB" w:rsidRDefault="00935DCB" w:rsidP="005D1EC0">
      <w:pPr>
        <w:pStyle w:val="Tekst"/>
        <w:ind w:left="360" w:firstLine="0"/>
        <w:rPr>
          <w:lang w:val="sr-Latn-RS"/>
        </w:rPr>
      </w:pPr>
    </w:p>
    <w:p w14:paraId="45C29188" w14:textId="41A8AF84" w:rsidR="006F0507" w:rsidRPr="00973F1C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SNetT </w:t>
      </w:r>
      <w:r w:rsidRPr="00973F1C">
        <w:rPr>
          <w:b/>
          <w:bCs/>
        </w:rPr>
        <w:t>мрежа</w:t>
      </w:r>
    </w:p>
    <w:p w14:paraId="4F0A9140" w14:textId="7C693A3D" w:rsidR="00A643FC" w:rsidRDefault="00A643FC" w:rsidP="00A643FC">
      <w:pPr>
        <w:pStyle w:val="Caption"/>
        <w:keepNext/>
        <w:spacing w:line="360" w:lineRule="auto"/>
        <w:jc w:val="center"/>
      </w:pPr>
      <w:bookmarkStart w:id="81" w:name="_Toc96163721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6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2</w:t>
      </w:r>
      <w:r w:rsidR="00EE5FC6">
        <w:fldChar w:fldCharType="end"/>
      </w:r>
      <w:r>
        <w:t xml:space="preserve"> </w:t>
      </w:r>
      <w:r w:rsidRPr="00501E67">
        <w:t>Брокери мреже SNet</w:t>
      </w:r>
      <w:r>
        <w:t>T</w:t>
      </w:r>
      <w:bookmarkEnd w:id="8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7"/>
        <w:gridCol w:w="2422"/>
        <w:gridCol w:w="1231"/>
        <w:gridCol w:w="1970"/>
      </w:tblGrid>
      <w:tr w:rsidR="000D6C22" w14:paraId="7CFCF22F" w14:textId="77777777" w:rsidTr="00C6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444F0E" w14:textId="12B4B370" w:rsidR="000D6C22" w:rsidRPr="000D6C22" w:rsidRDefault="000D6C22" w:rsidP="000D6C22">
            <w:pPr>
              <w:pStyle w:val="Tekst"/>
              <w:ind w:firstLine="0"/>
              <w:rPr>
                <w:lang w:val="sr-Latn-RS"/>
              </w:rPr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2599948B" w14:textId="3B37EA95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0FE464C7" w14:textId="719E1E62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47FAD652" w14:textId="5A00852B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092D2596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EE3F295" w14:textId="1C7B6501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joel</w:t>
            </w:r>
          </w:p>
        </w:tc>
        <w:tc>
          <w:tcPr>
            <w:tcW w:w="0" w:type="auto"/>
            <w:vAlign w:val="bottom"/>
          </w:tcPr>
          <w:p w14:paraId="59DDFB32" w14:textId="28A0CA5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0.756757</w:t>
            </w:r>
          </w:p>
        </w:tc>
        <w:tc>
          <w:tcPr>
            <w:tcW w:w="0" w:type="auto"/>
            <w:vAlign w:val="bottom"/>
          </w:tcPr>
          <w:p w14:paraId="33FA886E" w14:textId="327A5C0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0.186713</w:t>
            </w:r>
          </w:p>
        </w:tc>
        <w:tc>
          <w:tcPr>
            <w:tcW w:w="0" w:type="auto"/>
            <w:vAlign w:val="bottom"/>
          </w:tcPr>
          <w:p w14:paraId="2D50A094" w14:textId="1EDF420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1.570044</w:t>
            </w:r>
          </w:p>
        </w:tc>
      </w:tr>
      <w:tr w:rsidR="00F36F19" w14:paraId="28D06507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4079A79" w14:textId="41365832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ideas</w:t>
            </w:r>
          </w:p>
        </w:tc>
        <w:tc>
          <w:tcPr>
            <w:tcW w:w="0" w:type="auto"/>
            <w:vAlign w:val="bottom"/>
          </w:tcPr>
          <w:p w14:paraId="52BDE986" w14:textId="732970C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0.687055</w:t>
            </w:r>
          </w:p>
        </w:tc>
        <w:tc>
          <w:tcPr>
            <w:tcW w:w="0" w:type="auto"/>
            <w:vAlign w:val="bottom"/>
          </w:tcPr>
          <w:p w14:paraId="5AB4A427" w14:textId="4394F83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0.150257</w:t>
            </w:r>
          </w:p>
        </w:tc>
        <w:tc>
          <w:tcPr>
            <w:tcW w:w="0" w:type="auto"/>
            <w:vAlign w:val="bottom"/>
          </w:tcPr>
          <w:p w14:paraId="5F0A4A47" w14:textId="057C36F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1.536799</w:t>
            </w:r>
          </w:p>
        </w:tc>
      </w:tr>
      <w:tr w:rsidR="00F36F19" w14:paraId="2B5E473F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DC09236" w14:textId="46577A0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software</w:t>
            </w:r>
          </w:p>
        </w:tc>
        <w:tc>
          <w:tcPr>
            <w:tcW w:w="0" w:type="auto"/>
            <w:vAlign w:val="bottom"/>
          </w:tcPr>
          <w:p w14:paraId="3FB60532" w14:textId="438B82E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F2385D" w14:textId="7DF97966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0.155381</w:t>
            </w:r>
          </w:p>
        </w:tc>
        <w:tc>
          <w:tcPr>
            <w:tcW w:w="0" w:type="auto"/>
            <w:vAlign w:val="bottom"/>
          </w:tcPr>
          <w:p w14:paraId="1B692287" w14:textId="03EFAC9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0.844619</w:t>
            </w:r>
          </w:p>
        </w:tc>
      </w:tr>
      <w:tr w:rsidR="00F36F19" w14:paraId="018252B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AE00A2F" w14:textId="18A9F85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5FF3A628" w14:textId="198CD35D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213A3AC1" w14:textId="60D529E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0.155587</w:t>
            </w:r>
          </w:p>
        </w:tc>
        <w:tc>
          <w:tcPr>
            <w:tcW w:w="0" w:type="auto"/>
            <w:vAlign w:val="bottom"/>
          </w:tcPr>
          <w:p w14:paraId="51ECB902" w14:textId="777748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0.844413</w:t>
            </w:r>
          </w:p>
        </w:tc>
      </w:tr>
      <w:tr w:rsidR="00F36F19" w14:paraId="71567C55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FAC6A9B" w14:textId="01A31C4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cogsci</w:t>
            </w:r>
          </w:p>
        </w:tc>
        <w:tc>
          <w:tcPr>
            <w:tcW w:w="0" w:type="auto"/>
            <w:vAlign w:val="bottom"/>
          </w:tcPr>
          <w:p w14:paraId="1482AFA1" w14:textId="01D9E40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498611E" w14:textId="4EFE297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0.158193</w:t>
            </w:r>
          </w:p>
        </w:tc>
        <w:tc>
          <w:tcPr>
            <w:tcW w:w="0" w:type="auto"/>
            <w:vAlign w:val="bottom"/>
          </w:tcPr>
          <w:p w14:paraId="14D2AD7E" w14:textId="4E81EF4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0.841807</w:t>
            </w:r>
          </w:p>
        </w:tc>
      </w:tr>
      <w:tr w:rsidR="00F36F19" w14:paraId="2488C913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DECC69C" w14:textId="661A1D89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lastRenderedPageBreak/>
              <w:t>philosophy</w:t>
            </w:r>
          </w:p>
        </w:tc>
        <w:tc>
          <w:tcPr>
            <w:tcW w:w="0" w:type="auto"/>
            <w:vAlign w:val="bottom"/>
          </w:tcPr>
          <w:p w14:paraId="1F8C20B8" w14:textId="04319F3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DD008B6" w14:textId="7E2B73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0.158330</w:t>
            </w:r>
          </w:p>
        </w:tc>
        <w:tc>
          <w:tcPr>
            <w:tcW w:w="0" w:type="auto"/>
            <w:vAlign w:val="bottom"/>
          </w:tcPr>
          <w:p w14:paraId="10EB0E1B" w14:textId="704701E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0.841670</w:t>
            </w:r>
          </w:p>
        </w:tc>
      </w:tr>
      <w:tr w:rsidR="00F36F19" w14:paraId="142C6BD7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E969846" w14:textId="726DE9D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guns</w:t>
            </w:r>
          </w:p>
        </w:tc>
        <w:tc>
          <w:tcPr>
            <w:tcW w:w="0" w:type="auto"/>
            <w:vAlign w:val="bottom"/>
          </w:tcPr>
          <w:p w14:paraId="625C7C03" w14:textId="01C8983F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110E5CFA" w14:textId="247F931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0.159231</w:t>
            </w:r>
          </w:p>
        </w:tc>
        <w:tc>
          <w:tcPr>
            <w:tcW w:w="0" w:type="auto"/>
            <w:vAlign w:val="bottom"/>
          </w:tcPr>
          <w:p w14:paraId="6F11AD26" w14:textId="4CD9B71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0.840769</w:t>
            </w:r>
          </w:p>
        </w:tc>
      </w:tr>
      <w:tr w:rsidR="00F36F19" w14:paraId="1E7E3C26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731D347" w14:textId="0B3C158B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photography</w:t>
            </w:r>
          </w:p>
        </w:tc>
        <w:tc>
          <w:tcPr>
            <w:tcW w:w="0" w:type="auto"/>
            <w:vAlign w:val="bottom"/>
          </w:tcPr>
          <w:p w14:paraId="1D82F8CD" w14:textId="4C22A715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8F982E" w14:textId="4493776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0.159650</w:t>
            </w:r>
          </w:p>
        </w:tc>
        <w:tc>
          <w:tcPr>
            <w:tcW w:w="0" w:type="auto"/>
            <w:vAlign w:val="bottom"/>
          </w:tcPr>
          <w:p w14:paraId="53CDF008" w14:textId="36AE932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0.840350</w:t>
            </w:r>
          </w:p>
        </w:tc>
      </w:tr>
      <w:tr w:rsidR="00F36F19" w14:paraId="40BCC878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BD63E17" w14:textId="4F3F6EFE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scifi</w:t>
            </w:r>
          </w:p>
        </w:tc>
        <w:tc>
          <w:tcPr>
            <w:tcW w:w="0" w:type="auto"/>
            <w:vAlign w:val="bottom"/>
          </w:tcPr>
          <w:p w14:paraId="1518F2B7" w14:textId="2AEDA31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92421C8" w14:textId="24697F52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0.160525</w:t>
            </w:r>
          </w:p>
        </w:tc>
        <w:tc>
          <w:tcPr>
            <w:tcW w:w="0" w:type="auto"/>
            <w:vAlign w:val="bottom"/>
          </w:tcPr>
          <w:p w14:paraId="7A30E48C" w14:textId="66AEFB9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0.839475</w:t>
            </w:r>
          </w:p>
        </w:tc>
      </w:tr>
      <w:tr w:rsidR="00F36F19" w14:paraId="64941E4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56375F1" w14:textId="3C40B980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Health</w:t>
            </w:r>
          </w:p>
        </w:tc>
        <w:tc>
          <w:tcPr>
            <w:tcW w:w="0" w:type="auto"/>
            <w:vAlign w:val="bottom"/>
          </w:tcPr>
          <w:p w14:paraId="73B069ED" w14:textId="54A0CC4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1DC9EF6" w14:textId="66D0F9B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0.162094</w:t>
            </w:r>
          </w:p>
        </w:tc>
        <w:tc>
          <w:tcPr>
            <w:tcW w:w="0" w:type="auto"/>
            <w:vAlign w:val="bottom"/>
          </w:tcPr>
          <w:p w14:paraId="17CB1292" w14:textId="4F236E5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0.837906</w:t>
            </w:r>
          </w:p>
        </w:tc>
      </w:tr>
    </w:tbl>
    <w:p w14:paraId="7F6241FA" w14:textId="5C6BB84E" w:rsidR="00973F1C" w:rsidRPr="00973F1C" w:rsidRDefault="00973F1C" w:rsidP="00973F1C">
      <w:pPr>
        <w:pStyle w:val="Tekst"/>
        <w:ind w:firstLine="0"/>
        <w:rPr>
          <w:lang w:val="sr-Latn-RS"/>
        </w:rPr>
      </w:pPr>
    </w:p>
    <w:p w14:paraId="1232F2C5" w14:textId="1F2C2B79" w:rsidR="00973F1C" w:rsidRPr="00C60B0F" w:rsidRDefault="006F0507" w:rsidP="00C60B0F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</w:p>
    <w:p w14:paraId="50B4B991" w14:textId="6C1E044D" w:rsidR="00A643FC" w:rsidRDefault="00A643FC" w:rsidP="00A643FC">
      <w:pPr>
        <w:pStyle w:val="Caption"/>
        <w:keepNext/>
        <w:spacing w:line="360" w:lineRule="auto"/>
        <w:jc w:val="center"/>
      </w:pPr>
      <w:bookmarkStart w:id="82" w:name="_Toc96163722"/>
      <w:r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6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3</w:t>
      </w:r>
      <w:r w:rsidR="00EE5FC6">
        <w:fldChar w:fldCharType="end"/>
      </w:r>
      <w:r>
        <w:t xml:space="preserve"> </w:t>
      </w:r>
      <w:r w:rsidRPr="00CD618E">
        <w:t>Брокери мреже SNet</w:t>
      </w:r>
      <w:r>
        <w:t>F</w:t>
      </w:r>
      <w:bookmarkEnd w:id="8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2422"/>
        <w:gridCol w:w="1231"/>
        <w:gridCol w:w="1970"/>
      </w:tblGrid>
      <w:tr w:rsidR="00C60B0F" w14:paraId="7CC39950" w14:textId="77777777" w:rsidTr="0013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6E76D8" w14:textId="0C2B61B0" w:rsidR="00C60B0F" w:rsidRPr="00F36F19" w:rsidRDefault="00C60B0F" w:rsidP="006E4E15">
            <w:pPr>
              <w:pStyle w:val="Tekst"/>
              <w:ind w:firstLine="0"/>
              <w:jc w:val="left"/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53D1F51D" w14:textId="393FD600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38B53FAA" w14:textId="158120E7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1C582657" w14:textId="16FB90E3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7FF9358F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6DD9DBA" w14:textId="0031DB7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government</w:t>
            </w:r>
          </w:p>
        </w:tc>
        <w:tc>
          <w:tcPr>
            <w:tcW w:w="0" w:type="auto"/>
            <w:vAlign w:val="bottom"/>
          </w:tcPr>
          <w:p w14:paraId="2EF8D897" w14:textId="323E425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0.000022</w:t>
            </w:r>
          </w:p>
        </w:tc>
        <w:tc>
          <w:tcPr>
            <w:tcW w:w="0" w:type="auto"/>
            <w:vAlign w:val="bottom"/>
          </w:tcPr>
          <w:p w14:paraId="1B99E19D" w14:textId="5C5D7AC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0.075754</w:t>
            </w:r>
          </w:p>
        </w:tc>
        <w:tc>
          <w:tcPr>
            <w:tcW w:w="0" w:type="auto"/>
            <w:vAlign w:val="bottom"/>
          </w:tcPr>
          <w:p w14:paraId="797105D2" w14:textId="6E438FB7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0.924268</w:t>
            </w:r>
          </w:p>
        </w:tc>
      </w:tr>
      <w:tr w:rsidR="00F36F19" w14:paraId="2A6D291D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6889AEC" w14:textId="192F9FC8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usa</w:t>
            </w:r>
          </w:p>
        </w:tc>
        <w:tc>
          <w:tcPr>
            <w:tcW w:w="0" w:type="auto"/>
            <w:vAlign w:val="bottom"/>
          </w:tcPr>
          <w:p w14:paraId="11AC1FD6" w14:textId="5FA1D45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0.000003</w:t>
            </w:r>
          </w:p>
        </w:tc>
        <w:tc>
          <w:tcPr>
            <w:tcW w:w="0" w:type="auto"/>
            <w:vAlign w:val="bottom"/>
          </w:tcPr>
          <w:p w14:paraId="134E0EE4" w14:textId="2255F4D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0.076281</w:t>
            </w:r>
          </w:p>
        </w:tc>
        <w:tc>
          <w:tcPr>
            <w:tcW w:w="0" w:type="auto"/>
            <w:vAlign w:val="bottom"/>
          </w:tcPr>
          <w:p w14:paraId="349DF282" w14:textId="2FFC5237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0.923721</w:t>
            </w:r>
          </w:p>
        </w:tc>
      </w:tr>
      <w:tr w:rsidR="00F36F19" w14:paraId="30562007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38CF06BE" w14:textId="33C40B0B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Pictures</w:t>
            </w:r>
          </w:p>
        </w:tc>
        <w:tc>
          <w:tcPr>
            <w:tcW w:w="0" w:type="auto"/>
            <w:vAlign w:val="bottom"/>
          </w:tcPr>
          <w:p w14:paraId="79426C41" w14:textId="2C1D2C0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0.000009</w:t>
            </w:r>
          </w:p>
        </w:tc>
        <w:tc>
          <w:tcPr>
            <w:tcW w:w="0" w:type="auto"/>
            <w:vAlign w:val="bottom"/>
          </w:tcPr>
          <w:p w14:paraId="043FF387" w14:textId="583AB8B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0.077097</w:t>
            </w:r>
          </w:p>
        </w:tc>
        <w:tc>
          <w:tcPr>
            <w:tcW w:w="0" w:type="auto"/>
            <w:vAlign w:val="bottom"/>
          </w:tcPr>
          <w:p w14:paraId="246E238A" w14:textId="6DA92B4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0.922911</w:t>
            </w:r>
          </w:p>
        </w:tc>
      </w:tr>
      <w:tr w:rsidR="00F36F19" w14:paraId="2CB72D2A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3177D8A" w14:textId="201BB30F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psychology</w:t>
            </w:r>
          </w:p>
        </w:tc>
        <w:tc>
          <w:tcPr>
            <w:tcW w:w="0" w:type="auto"/>
            <w:vAlign w:val="bottom"/>
          </w:tcPr>
          <w:p w14:paraId="6737FE88" w14:textId="620875E0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0.000006</w:t>
            </w:r>
          </w:p>
        </w:tc>
        <w:tc>
          <w:tcPr>
            <w:tcW w:w="0" w:type="auto"/>
            <w:vAlign w:val="bottom"/>
          </w:tcPr>
          <w:p w14:paraId="6A2C9AB8" w14:textId="6126682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0.077425</w:t>
            </w:r>
          </w:p>
        </w:tc>
        <w:tc>
          <w:tcPr>
            <w:tcW w:w="0" w:type="auto"/>
            <w:vAlign w:val="bottom"/>
          </w:tcPr>
          <w:p w14:paraId="4C387396" w14:textId="7D37260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0.922582</w:t>
            </w:r>
          </w:p>
        </w:tc>
      </w:tr>
      <w:tr w:rsidR="00F36F19" w14:paraId="32CAE26E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A4C7EC6" w14:textId="556C66AC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lists</w:t>
            </w:r>
          </w:p>
        </w:tc>
        <w:tc>
          <w:tcPr>
            <w:tcW w:w="0" w:type="auto"/>
            <w:vAlign w:val="bottom"/>
          </w:tcPr>
          <w:p w14:paraId="33A83597" w14:textId="6AB270A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0.000007</w:t>
            </w:r>
          </w:p>
        </w:tc>
        <w:tc>
          <w:tcPr>
            <w:tcW w:w="0" w:type="auto"/>
            <w:vAlign w:val="bottom"/>
          </w:tcPr>
          <w:p w14:paraId="571CBC85" w14:textId="157468A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0.077832</w:t>
            </w:r>
          </w:p>
        </w:tc>
        <w:tc>
          <w:tcPr>
            <w:tcW w:w="0" w:type="auto"/>
            <w:vAlign w:val="bottom"/>
          </w:tcPr>
          <w:p w14:paraId="04790BEB" w14:textId="02C47C80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0.922175</w:t>
            </w:r>
          </w:p>
        </w:tc>
      </w:tr>
      <w:tr w:rsidR="00F36F19" w14:paraId="71E3EF29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C5D684F" w14:textId="70DEC2EA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howto</w:t>
            </w:r>
          </w:p>
        </w:tc>
        <w:tc>
          <w:tcPr>
            <w:tcW w:w="0" w:type="auto"/>
            <w:vAlign w:val="bottom"/>
          </w:tcPr>
          <w:p w14:paraId="16776A14" w14:textId="6EDE37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0.000005</w:t>
            </w:r>
          </w:p>
        </w:tc>
        <w:tc>
          <w:tcPr>
            <w:tcW w:w="0" w:type="auto"/>
            <w:vAlign w:val="bottom"/>
          </w:tcPr>
          <w:p w14:paraId="7E2D50C3" w14:textId="121595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0.077919</w:t>
            </w:r>
          </w:p>
        </w:tc>
        <w:tc>
          <w:tcPr>
            <w:tcW w:w="0" w:type="auto"/>
            <w:vAlign w:val="bottom"/>
          </w:tcPr>
          <w:p w14:paraId="2B803E54" w14:textId="33127E68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0.922085</w:t>
            </w:r>
          </w:p>
        </w:tc>
      </w:tr>
      <w:tr w:rsidR="00F36F19" w14:paraId="236B64A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05ADF25" w14:textId="6ED44E1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492F73F8" w14:textId="293103E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0.000041</w:t>
            </w:r>
          </w:p>
        </w:tc>
        <w:tc>
          <w:tcPr>
            <w:tcW w:w="0" w:type="auto"/>
            <w:vAlign w:val="bottom"/>
          </w:tcPr>
          <w:p w14:paraId="3C80CFA7" w14:textId="3BE3C58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0.078669</w:t>
            </w:r>
          </w:p>
        </w:tc>
        <w:tc>
          <w:tcPr>
            <w:tcW w:w="0" w:type="auto"/>
            <w:vAlign w:val="bottom"/>
          </w:tcPr>
          <w:p w14:paraId="34AB1C59" w14:textId="67CD78B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0.921372</w:t>
            </w:r>
          </w:p>
        </w:tc>
      </w:tr>
      <w:tr w:rsidR="00F36F19" w14:paraId="467C222B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A00A70A" w14:textId="3A0D4B93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Art</w:t>
            </w:r>
          </w:p>
        </w:tc>
        <w:tc>
          <w:tcPr>
            <w:tcW w:w="0" w:type="auto"/>
            <w:vAlign w:val="bottom"/>
          </w:tcPr>
          <w:p w14:paraId="36152511" w14:textId="7B02BE3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0.000038</w:t>
            </w:r>
          </w:p>
        </w:tc>
        <w:tc>
          <w:tcPr>
            <w:tcW w:w="0" w:type="auto"/>
            <w:vAlign w:val="bottom"/>
          </w:tcPr>
          <w:p w14:paraId="643BCF5F" w14:textId="668EE7A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0.079210</w:t>
            </w:r>
          </w:p>
        </w:tc>
        <w:tc>
          <w:tcPr>
            <w:tcW w:w="0" w:type="auto"/>
            <w:vAlign w:val="bottom"/>
          </w:tcPr>
          <w:p w14:paraId="658F5350" w14:textId="5AEE6DC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0.920828</w:t>
            </w:r>
          </w:p>
        </w:tc>
      </w:tr>
      <w:tr w:rsidR="00F36F19" w14:paraId="47F4269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3379A00" w14:textId="2119FC75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USPE08</w:t>
            </w:r>
          </w:p>
        </w:tc>
        <w:tc>
          <w:tcPr>
            <w:tcW w:w="0" w:type="auto"/>
            <w:vAlign w:val="bottom"/>
          </w:tcPr>
          <w:p w14:paraId="271BA554" w14:textId="230C523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0.000001</w:t>
            </w:r>
          </w:p>
        </w:tc>
        <w:tc>
          <w:tcPr>
            <w:tcW w:w="0" w:type="auto"/>
            <w:vAlign w:val="bottom"/>
          </w:tcPr>
          <w:p w14:paraId="6AA24B40" w14:textId="6DB5975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0.079206</w:t>
            </w:r>
          </w:p>
        </w:tc>
        <w:tc>
          <w:tcPr>
            <w:tcW w:w="0" w:type="auto"/>
            <w:vAlign w:val="bottom"/>
          </w:tcPr>
          <w:p w14:paraId="6F2DB7E1" w14:textId="2327282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0.920795</w:t>
            </w:r>
          </w:p>
        </w:tc>
      </w:tr>
      <w:tr w:rsidR="00F36F19" w14:paraId="608B7D13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C78CEB5" w14:textId="75AE9141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Frugal</w:t>
            </w:r>
          </w:p>
        </w:tc>
        <w:tc>
          <w:tcPr>
            <w:tcW w:w="0" w:type="auto"/>
            <w:vAlign w:val="bottom"/>
          </w:tcPr>
          <w:p w14:paraId="419EF8E1" w14:textId="45BCA693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0.000024</w:t>
            </w:r>
          </w:p>
        </w:tc>
        <w:tc>
          <w:tcPr>
            <w:tcW w:w="0" w:type="auto"/>
            <w:vAlign w:val="bottom"/>
          </w:tcPr>
          <w:p w14:paraId="0ABEA4C9" w14:textId="0804B5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0.079351</w:t>
            </w:r>
          </w:p>
        </w:tc>
        <w:tc>
          <w:tcPr>
            <w:tcW w:w="0" w:type="auto"/>
            <w:vAlign w:val="bottom"/>
          </w:tcPr>
          <w:p w14:paraId="4EC46CB7" w14:textId="44DF8F3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0.920673</w:t>
            </w:r>
          </w:p>
        </w:tc>
      </w:tr>
    </w:tbl>
    <w:p w14:paraId="14C2DA07" w14:textId="77777777" w:rsidR="00973F1C" w:rsidRPr="00BA3A33" w:rsidRDefault="00973F1C" w:rsidP="00973F1C">
      <w:pPr>
        <w:pStyle w:val="Tekst"/>
        <w:ind w:firstLine="0"/>
      </w:pPr>
    </w:p>
    <w:p w14:paraId="4E7A57A5" w14:textId="0E5FA4DE" w:rsidR="006F0507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</w:p>
    <w:p w14:paraId="0644A36E" w14:textId="0084D600" w:rsidR="00B2128E" w:rsidRDefault="00B2128E" w:rsidP="00B2128E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0312674A" w14:textId="77777777" w:rsidR="00B2128E" w:rsidRPr="00A325CC" w:rsidRDefault="00B2128E" w:rsidP="00B2128E">
      <w:pPr>
        <w:pStyle w:val="Tekst"/>
        <w:ind w:left="360" w:firstLine="0"/>
        <w:rPr>
          <w:lang w:val="sr-Latn-RS"/>
        </w:rPr>
      </w:pPr>
    </w:p>
    <w:p w14:paraId="0B7F8E5B" w14:textId="694AAF64" w:rsidR="00A643FC" w:rsidRDefault="00A643FC" w:rsidP="00A643FC">
      <w:pPr>
        <w:pStyle w:val="Caption"/>
        <w:keepNext/>
        <w:spacing w:line="360" w:lineRule="auto"/>
        <w:jc w:val="center"/>
      </w:pPr>
      <w:bookmarkStart w:id="83" w:name="_Toc96163723"/>
      <w:r>
        <w:lastRenderedPageBreak/>
        <w:t xml:space="preserve">Табела </w:t>
      </w:r>
      <w:r w:rsidR="00EE5FC6">
        <w:fldChar w:fldCharType="begin"/>
      </w:r>
      <w:r w:rsidR="00EE5FC6">
        <w:instrText xml:space="preserve"> STYLEREF 1 \s </w:instrText>
      </w:r>
      <w:r w:rsidR="00EE5FC6">
        <w:fldChar w:fldCharType="separate"/>
      </w:r>
      <w:r w:rsidR="00DC4E8A">
        <w:rPr>
          <w:noProof/>
        </w:rPr>
        <w:t>6</w:t>
      </w:r>
      <w:r w:rsidR="00EE5FC6">
        <w:fldChar w:fldCharType="end"/>
      </w:r>
      <w:r w:rsidR="00EE5FC6">
        <w:noBreakHyphen/>
      </w:r>
      <w:r w:rsidR="00EE5FC6">
        <w:fldChar w:fldCharType="begin"/>
      </w:r>
      <w:r w:rsidR="00EE5FC6">
        <w:instrText xml:space="preserve"> SEQ Табела \* ARABIC \s 1 </w:instrText>
      </w:r>
      <w:r w:rsidR="00EE5FC6">
        <w:fldChar w:fldCharType="separate"/>
      </w:r>
      <w:r w:rsidR="00DC4E8A">
        <w:rPr>
          <w:noProof/>
        </w:rPr>
        <w:t>4</w:t>
      </w:r>
      <w:r w:rsidR="00EE5FC6">
        <w:fldChar w:fldCharType="end"/>
      </w:r>
      <w:r>
        <w:t xml:space="preserve"> </w:t>
      </w:r>
      <w:r w:rsidRPr="009201B0">
        <w:t xml:space="preserve">Брокери мреже </w:t>
      </w:r>
      <w:r>
        <w:t>User</w:t>
      </w:r>
      <w:r w:rsidRPr="009201B0">
        <w:t>Net</w:t>
      </w:r>
      <w:bookmarkEnd w:id="8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280"/>
        <w:gridCol w:w="2422"/>
        <w:gridCol w:w="1231"/>
        <w:gridCol w:w="1970"/>
      </w:tblGrid>
      <w:tr w:rsidR="006E4E15" w14:paraId="72B5B839" w14:textId="77777777" w:rsidTr="006E4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647BB3" w14:textId="6635D962" w:rsidR="006E4E15" w:rsidRPr="006E4E15" w:rsidRDefault="006E4E15" w:rsidP="006E4E15">
            <w:pPr>
              <w:pStyle w:val="Tekst"/>
              <w:ind w:firstLine="0"/>
              <w:rPr>
                <w:sz w:val="22"/>
                <w:szCs w:val="22"/>
                <w:lang w:val="sr-Latn-RS"/>
              </w:rPr>
            </w:pPr>
            <w:r>
              <w:rPr>
                <w:lang w:val="sr-Latn-RS"/>
              </w:rPr>
              <w:t>User</w:t>
            </w:r>
          </w:p>
        </w:tc>
        <w:tc>
          <w:tcPr>
            <w:tcW w:w="0" w:type="auto"/>
          </w:tcPr>
          <w:p w14:paraId="78EA44C9" w14:textId="3452137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4E5DCD27" w14:textId="4BC1F72D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7F942E00" w14:textId="6B345A9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6E4E15" w14:paraId="4012E08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5739" w14:textId="5284BD4E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2443EA91" w14:textId="495F40D0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  <w:tc>
          <w:tcPr>
            <w:tcW w:w="0" w:type="auto"/>
          </w:tcPr>
          <w:p w14:paraId="5C8A93BE" w14:textId="66463F7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B52BC69" w14:textId="2FFE3C4F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</w:tr>
      <w:tr w:rsidR="006E4E15" w14:paraId="428023F3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3DB4AD" w14:textId="475C686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6D492BCF" w14:textId="3F1D4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  <w:tc>
          <w:tcPr>
            <w:tcW w:w="0" w:type="auto"/>
          </w:tcPr>
          <w:p w14:paraId="2B2291AC" w14:textId="625CF2A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83B357E" w14:textId="22D533C1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</w:tr>
      <w:tr w:rsidR="006E4E15" w14:paraId="74C9543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F000D0" w14:textId="682F331A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jordanlund</w:t>
            </w:r>
          </w:p>
        </w:tc>
        <w:tc>
          <w:tcPr>
            <w:tcW w:w="0" w:type="auto"/>
          </w:tcPr>
          <w:p w14:paraId="3A5BF5BE" w14:textId="75C84AE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  <w:tc>
          <w:tcPr>
            <w:tcW w:w="0" w:type="auto"/>
          </w:tcPr>
          <w:p w14:paraId="74EF4D1E" w14:textId="1FEF682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B6E6299" w14:textId="3E7C46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</w:tr>
      <w:tr w:rsidR="006E4E15" w14:paraId="430916DC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B154AA" w14:textId="40A60F99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mutatron</w:t>
            </w:r>
          </w:p>
        </w:tc>
        <w:tc>
          <w:tcPr>
            <w:tcW w:w="0" w:type="auto"/>
          </w:tcPr>
          <w:p w14:paraId="3009FA11" w14:textId="3DB1382C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  <w:tc>
          <w:tcPr>
            <w:tcW w:w="0" w:type="auto"/>
          </w:tcPr>
          <w:p w14:paraId="09CB1EC5" w14:textId="52C4D6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0680EB5" w14:textId="6470BE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</w:tr>
      <w:tr w:rsidR="006E4E15" w14:paraId="34425EA6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BEDF58" w14:textId="545A59A0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Prysorra</w:t>
            </w:r>
          </w:p>
        </w:tc>
        <w:tc>
          <w:tcPr>
            <w:tcW w:w="0" w:type="auto"/>
          </w:tcPr>
          <w:p w14:paraId="0B8B229E" w14:textId="292D37C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  <w:tc>
          <w:tcPr>
            <w:tcW w:w="0" w:type="auto"/>
          </w:tcPr>
          <w:p w14:paraId="73BBAD3C" w14:textId="46C283C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1F1CC97" w14:textId="2F46F82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</w:tr>
      <w:tr w:rsidR="006E4E15" w14:paraId="2E60E007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35DD12" w14:textId="50AB089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3A6EF96B" w14:textId="4C74B46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  <w:tc>
          <w:tcPr>
            <w:tcW w:w="0" w:type="auto"/>
          </w:tcPr>
          <w:p w14:paraId="4E635DB4" w14:textId="343A0526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50EA871" w14:textId="30E456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</w:tr>
      <w:tr w:rsidR="006E4E15" w14:paraId="660D932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F3260" w14:textId="42E88171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0BBC71CF" w14:textId="6CBAABB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  <w:tc>
          <w:tcPr>
            <w:tcW w:w="0" w:type="auto"/>
          </w:tcPr>
          <w:p w14:paraId="5766B903" w14:textId="505B23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AD48561" w14:textId="536A645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</w:tr>
      <w:tr w:rsidR="006E4E15" w14:paraId="3A859F98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D44DB6" w14:textId="339908DF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38B61E94" w14:textId="10F618A0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  <w:tc>
          <w:tcPr>
            <w:tcW w:w="0" w:type="auto"/>
          </w:tcPr>
          <w:p w14:paraId="3DBFD6FA" w14:textId="4C1B5B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3A70C0A" w14:textId="509D078F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</w:tr>
      <w:tr w:rsidR="006E4E15" w14:paraId="3903816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485A65" w14:textId="3337D51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stesch</w:t>
            </w:r>
          </w:p>
        </w:tc>
        <w:tc>
          <w:tcPr>
            <w:tcW w:w="0" w:type="auto"/>
          </w:tcPr>
          <w:p w14:paraId="79C095CD" w14:textId="7FF77D0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  <w:tc>
          <w:tcPr>
            <w:tcW w:w="0" w:type="auto"/>
          </w:tcPr>
          <w:p w14:paraId="6C3FD3C1" w14:textId="5485021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7AB7DBC" w14:textId="0DADDFD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</w:tr>
      <w:tr w:rsidR="006E4E15" w14:paraId="19695195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88C3D5" w14:textId="6270C00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Aerik</w:t>
            </w:r>
          </w:p>
        </w:tc>
        <w:tc>
          <w:tcPr>
            <w:tcW w:w="0" w:type="auto"/>
          </w:tcPr>
          <w:p w14:paraId="57CD93AD" w14:textId="1A848C1D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  <w:tc>
          <w:tcPr>
            <w:tcW w:w="0" w:type="auto"/>
          </w:tcPr>
          <w:p w14:paraId="04A730C3" w14:textId="6A0002C2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D06654F" w14:textId="1D76B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</w:tr>
    </w:tbl>
    <w:p w14:paraId="64AF6A85" w14:textId="77777777" w:rsidR="006E4E15" w:rsidRPr="006E4E15" w:rsidRDefault="006E4E15" w:rsidP="006E4E15">
      <w:pPr>
        <w:pStyle w:val="Tekst"/>
        <w:ind w:left="360" w:firstLine="0"/>
      </w:pPr>
    </w:p>
    <w:p w14:paraId="19EE7D5D" w14:textId="33B47CAC" w:rsidR="00A77C0B" w:rsidRDefault="00A77C0B" w:rsidP="00A77C0B">
      <w:pPr>
        <w:pStyle w:val="Heading1"/>
      </w:pPr>
      <w:bookmarkStart w:id="84" w:name="_Toc96106188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84"/>
    </w:p>
    <w:p w14:paraId="2E1FA941" w14:textId="00064550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44B121A6" w14:textId="0CCCEB22" w:rsidR="00656E4E" w:rsidRPr="00EE5FC6" w:rsidRDefault="00BB00B8" w:rsidP="00656E4E">
      <w:pPr>
        <w:pStyle w:val="Tekst"/>
        <w:spacing w:line="276" w:lineRule="auto"/>
        <w:ind w:left="360" w:firstLine="0"/>
      </w:pPr>
      <w:r>
        <w:t xml:space="preserve">Посматрајући карактеристике мрежа </w:t>
      </w:r>
      <w:r>
        <w:rPr>
          <w:lang w:val="en-US"/>
        </w:rPr>
        <w:t xml:space="preserve">SNet </w:t>
      </w:r>
      <w:r>
        <w:t xml:space="preserve">и  </w:t>
      </w:r>
      <w:r>
        <w:rPr>
          <w:lang w:val="en-US"/>
        </w:rPr>
        <w:t xml:space="preserve">SNetT </w:t>
      </w:r>
      <w:r>
        <w:t>из поглавља</w:t>
      </w:r>
      <w:r w:rsidR="00077930">
        <w:t xml:space="preserve"> </w:t>
      </w:r>
      <w:hyperlink w:anchor="_Основна_анализа_моделованих" w:history="1">
        <w:r w:rsidR="00077930" w:rsidRPr="00077930">
          <w:rPr>
            <w:rStyle w:val="Hyperlink"/>
            <w:b/>
            <w:bCs/>
            <w:color w:val="000000" w:themeColor="text1"/>
            <w:u w:val="none"/>
          </w:rPr>
          <w:t>4. Ос</w:t>
        </w:r>
        <w:r w:rsidR="00077930" w:rsidRPr="00077930">
          <w:rPr>
            <w:rStyle w:val="Hyperlink"/>
            <w:b/>
            <w:bCs/>
            <w:color w:val="000000" w:themeColor="text1"/>
            <w:u w:val="none"/>
          </w:rPr>
          <w:t>н</w:t>
        </w:r>
        <w:r w:rsidR="00077930" w:rsidRPr="00077930">
          <w:rPr>
            <w:rStyle w:val="Hyperlink"/>
            <w:b/>
            <w:bCs/>
            <w:color w:val="000000" w:themeColor="text1"/>
            <w:u w:val="none"/>
          </w:rPr>
          <w:t>овна анализа моделованих мрежа</w:t>
        </w:r>
      </w:hyperlink>
      <w:r>
        <w:t xml:space="preserve"> можемо уочити велике разлике између њих. Самим тим што је мрежа </w:t>
      </w:r>
      <w:r>
        <w:rPr>
          <w:lang w:val="en-US"/>
        </w:rPr>
        <w:t xml:space="preserve">SNetT </w:t>
      </w:r>
      <w:r>
        <w:t xml:space="preserve">потпун повезан граф и метрике унутар ње биће очекивано довољно другачије од мреже </w:t>
      </w:r>
      <w:r>
        <w:rPr>
          <w:lang w:val="en-US"/>
        </w:rPr>
        <w:t>SNet</w:t>
      </w:r>
      <w:r>
        <w:t xml:space="preserve">. </w:t>
      </w:r>
      <w:r w:rsidR="00EE5FC6">
        <w:t xml:space="preserve">Ако упоредимо сабредите по степену чвора, можемо приметити да су они заједнички за обе мреже јако добро повезани и са осталим сабредитима. Табела у наставку, приказује 25 најбоље повезаних сабредита у </w:t>
      </w:r>
      <w:r w:rsidR="00EE5FC6">
        <w:rPr>
          <w:lang w:val="en-US"/>
        </w:rPr>
        <w:t xml:space="preserve">SNet </w:t>
      </w:r>
      <w:r w:rsidR="00EE5FC6">
        <w:t xml:space="preserve">мрежи. Једини сабредит из ове групе, који не припада и </w:t>
      </w:r>
      <w:r w:rsidR="00EE5FC6">
        <w:rPr>
          <w:lang w:val="en-US"/>
        </w:rPr>
        <w:t xml:space="preserve">SNetT </w:t>
      </w:r>
      <w:r w:rsidR="00EE5FC6">
        <w:t xml:space="preserve">мрежи је сабредит </w:t>
      </w:r>
      <w:r w:rsidR="00EE5FC6" w:rsidRPr="00EE5FC6">
        <w:rPr>
          <w:i/>
          <w:iCs/>
          <w:lang w:val="en-US"/>
        </w:rPr>
        <w:t>Music</w:t>
      </w:r>
      <w:r w:rsidR="00EE5FC6">
        <w:rPr>
          <w:i/>
          <w:iCs/>
        </w:rPr>
        <w:t xml:space="preserve"> </w:t>
      </w:r>
      <w:r w:rsidR="00EE5FC6">
        <w:t>обележен жутом бојом.</w:t>
      </w:r>
    </w:p>
    <w:p w14:paraId="497F25DE" w14:textId="7EA5E047" w:rsidR="00EE5FC6" w:rsidRPr="00EE5FC6" w:rsidRDefault="00EE5FC6" w:rsidP="00EE5FC6">
      <w:pPr>
        <w:pStyle w:val="Caption"/>
        <w:keepNext/>
        <w:spacing w:line="360" w:lineRule="auto"/>
        <w:jc w:val="center"/>
        <w:rPr>
          <w:lang w:val="sr-Cyrl-RS"/>
        </w:rPr>
      </w:pPr>
      <w:bookmarkStart w:id="85" w:name="_Toc96163724"/>
      <w:r>
        <w:t xml:space="preserve">Табела </w:t>
      </w:r>
      <w:r>
        <w:fldChar w:fldCharType="begin"/>
      </w:r>
      <w:r>
        <w:instrText xml:space="preserve"> STYLEREF 1 \s </w:instrText>
      </w:r>
      <w:r>
        <w:fldChar w:fldCharType="separate"/>
      </w:r>
      <w:r w:rsidR="00DC4E8A">
        <w:rPr>
          <w:noProof/>
        </w:rPr>
        <w:t>7</w:t>
      </w:r>
      <w:r>
        <w:fldChar w:fldCharType="end"/>
      </w:r>
      <w:r>
        <w:noBreakHyphen/>
      </w:r>
      <w:r>
        <w:fldChar w:fldCharType="begin"/>
      </w:r>
      <w:r>
        <w:instrText xml:space="preserve"> SEQ Табела \* ARABIC \s 1 </w:instrText>
      </w:r>
      <w:r>
        <w:fldChar w:fldCharType="separate"/>
      </w:r>
      <w:r w:rsidR="00DC4E8A">
        <w:rPr>
          <w:noProof/>
        </w:rPr>
        <w:t>1</w:t>
      </w:r>
      <w:r>
        <w:fldChar w:fldCharType="end"/>
      </w:r>
      <w:r>
        <w:rPr>
          <w:lang w:val="sr-Cyrl-RS"/>
        </w:rPr>
        <w:t xml:space="preserve"> Најбоље повезани сабредити у </w:t>
      </w:r>
      <w:r>
        <w:rPr>
          <w:lang w:val="en-US"/>
        </w:rPr>
        <w:t xml:space="preserve">SNet </w:t>
      </w:r>
      <w:r>
        <w:rPr>
          <w:lang w:val="sr-Cyrl-RS"/>
        </w:rPr>
        <w:t>мрежи</w:t>
      </w:r>
      <w:bookmarkEnd w:id="85"/>
    </w:p>
    <w:tbl>
      <w:tblPr>
        <w:tblStyle w:val="GridTable4"/>
        <w:tblW w:w="3540" w:type="dxa"/>
        <w:jc w:val="center"/>
        <w:tblLook w:val="04A0" w:firstRow="1" w:lastRow="0" w:firstColumn="1" w:lastColumn="0" w:noHBand="0" w:noVBand="1"/>
      </w:tblPr>
      <w:tblGrid>
        <w:gridCol w:w="2520"/>
        <w:gridCol w:w="1020"/>
      </w:tblGrid>
      <w:tr w:rsidR="00656E4E" w14:paraId="6D821505" w14:textId="77777777" w:rsidTr="00656E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439DEB46" w14:textId="77777777" w:rsidR="00656E4E" w:rsidRPr="00656E4E" w:rsidRDefault="00656E4E">
            <w:pPr>
              <w:rPr>
                <w:rFonts w:ascii="Calibri" w:hAnsi="Calibri" w:cs="Calibri"/>
                <w:sz w:val="22"/>
                <w:szCs w:val="22"/>
                <w:lang w:val="en-US"/>
              </w:rPr>
            </w:pPr>
            <w:r w:rsidRPr="00656E4E">
              <w:rPr>
                <w:rFonts w:ascii="Calibri" w:hAnsi="Calibri" w:cs="Calibri"/>
                <w:sz w:val="22"/>
                <w:szCs w:val="22"/>
              </w:rPr>
              <w:t>Label</w:t>
            </w:r>
          </w:p>
        </w:tc>
        <w:tc>
          <w:tcPr>
            <w:tcW w:w="1020" w:type="dxa"/>
            <w:noWrap/>
            <w:hideMark/>
          </w:tcPr>
          <w:p w14:paraId="1C57C089" w14:textId="77777777" w:rsidR="00656E4E" w:rsidRPr="00656E4E" w:rsidRDefault="00656E4E" w:rsidP="00EE5FC6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  <w:szCs w:val="22"/>
              </w:rPr>
            </w:pPr>
            <w:r w:rsidRPr="00656E4E">
              <w:rPr>
                <w:rFonts w:ascii="Calibri" w:hAnsi="Calibri" w:cs="Calibri"/>
                <w:sz w:val="22"/>
                <w:szCs w:val="22"/>
              </w:rPr>
              <w:t>Degree</w:t>
            </w:r>
          </w:p>
        </w:tc>
      </w:tr>
      <w:tr w:rsidR="00656E4E" w14:paraId="7D7EE152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326D4512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reddit.com</w:t>
            </w:r>
          </w:p>
        </w:tc>
        <w:tc>
          <w:tcPr>
            <w:tcW w:w="1020" w:type="dxa"/>
            <w:noWrap/>
            <w:hideMark/>
          </w:tcPr>
          <w:p w14:paraId="24FF9EE1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2994</w:t>
            </w:r>
          </w:p>
        </w:tc>
      </w:tr>
      <w:tr w:rsidR="00656E4E" w14:paraId="26898524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079700DA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technology</w:t>
            </w:r>
          </w:p>
        </w:tc>
        <w:tc>
          <w:tcPr>
            <w:tcW w:w="1020" w:type="dxa"/>
            <w:noWrap/>
            <w:hideMark/>
          </w:tcPr>
          <w:p w14:paraId="47085AA0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2067</w:t>
            </w:r>
          </w:p>
        </w:tc>
      </w:tr>
      <w:tr w:rsidR="00656E4E" w14:paraId="61D35F31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04C587D4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politics</w:t>
            </w:r>
          </w:p>
        </w:tc>
        <w:tc>
          <w:tcPr>
            <w:tcW w:w="1020" w:type="dxa"/>
            <w:noWrap/>
            <w:hideMark/>
          </w:tcPr>
          <w:p w14:paraId="28F88A03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2058</w:t>
            </w:r>
          </w:p>
        </w:tc>
      </w:tr>
      <w:tr w:rsidR="00656E4E" w14:paraId="4F888BAB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04F7CD4C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pics</w:t>
            </w:r>
          </w:p>
        </w:tc>
        <w:tc>
          <w:tcPr>
            <w:tcW w:w="1020" w:type="dxa"/>
            <w:noWrap/>
            <w:hideMark/>
          </w:tcPr>
          <w:p w14:paraId="318B7EB4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2022</w:t>
            </w:r>
          </w:p>
        </w:tc>
      </w:tr>
      <w:tr w:rsidR="00656E4E" w14:paraId="563A9D0D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4462F583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funny</w:t>
            </w:r>
          </w:p>
        </w:tc>
        <w:tc>
          <w:tcPr>
            <w:tcW w:w="1020" w:type="dxa"/>
            <w:noWrap/>
            <w:hideMark/>
          </w:tcPr>
          <w:p w14:paraId="23718CFD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1970</w:t>
            </w:r>
          </w:p>
        </w:tc>
      </w:tr>
      <w:tr w:rsidR="00656E4E" w14:paraId="06A5130E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21A7DF14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science</w:t>
            </w:r>
          </w:p>
        </w:tc>
        <w:tc>
          <w:tcPr>
            <w:tcW w:w="1020" w:type="dxa"/>
            <w:noWrap/>
            <w:hideMark/>
          </w:tcPr>
          <w:p w14:paraId="4025D68F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1957</w:t>
            </w:r>
          </w:p>
        </w:tc>
      </w:tr>
      <w:tr w:rsidR="00656E4E" w14:paraId="692D9C6F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05D8B12B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entertainment</w:t>
            </w:r>
          </w:p>
        </w:tc>
        <w:tc>
          <w:tcPr>
            <w:tcW w:w="1020" w:type="dxa"/>
            <w:noWrap/>
            <w:hideMark/>
          </w:tcPr>
          <w:p w14:paraId="6511711F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1921</w:t>
            </w:r>
          </w:p>
        </w:tc>
      </w:tr>
      <w:tr w:rsidR="00656E4E" w14:paraId="79EF944F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15D736ED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worldnews</w:t>
            </w:r>
          </w:p>
        </w:tc>
        <w:tc>
          <w:tcPr>
            <w:tcW w:w="1020" w:type="dxa"/>
            <w:noWrap/>
            <w:hideMark/>
          </w:tcPr>
          <w:p w14:paraId="7C62EB73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1917</w:t>
            </w:r>
          </w:p>
        </w:tc>
      </w:tr>
      <w:tr w:rsidR="00656E4E" w14:paraId="20D82C2F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77198C83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programming</w:t>
            </w:r>
          </w:p>
        </w:tc>
        <w:tc>
          <w:tcPr>
            <w:tcW w:w="1020" w:type="dxa"/>
            <w:noWrap/>
            <w:hideMark/>
          </w:tcPr>
          <w:p w14:paraId="2A307A7F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1900</w:t>
            </w:r>
          </w:p>
        </w:tc>
      </w:tr>
      <w:tr w:rsidR="00656E4E" w14:paraId="1B0EFA66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2023DCF2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WTF</w:t>
            </w:r>
          </w:p>
        </w:tc>
        <w:tc>
          <w:tcPr>
            <w:tcW w:w="1020" w:type="dxa"/>
            <w:noWrap/>
            <w:hideMark/>
          </w:tcPr>
          <w:p w14:paraId="1ADFE989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1890</w:t>
            </w:r>
          </w:p>
        </w:tc>
      </w:tr>
      <w:tr w:rsidR="00656E4E" w14:paraId="439F2B99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28A8D56D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business</w:t>
            </w:r>
          </w:p>
        </w:tc>
        <w:tc>
          <w:tcPr>
            <w:tcW w:w="1020" w:type="dxa"/>
            <w:noWrap/>
            <w:hideMark/>
          </w:tcPr>
          <w:p w14:paraId="70107D2D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1848</w:t>
            </w:r>
          </w:p>
        </w:tc>
      </w:tr>
      <w:tr w:rsidR="00656E4E" w14:paraId="54C57E31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4C5856FC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offbeat</w:t>
            </w:r>
          </w:p>
        </w:tc>
        <w:tc>
          <w:tcPr>
            <w:tcW w:w="1020" w:type="dxa"/>
            <w:noWrap/>
            <w:hideMark/>
          </w:tcPr>
          <w:p w14:paraId="740DE98B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1554</w:t>
            </w:r>
          </w:p>
        </w:tc>
      </w:tr>
      <w:tr w:rsidR="00656E4E" w14:paraId="2BCEAA28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37871204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gaming</w:t>
            </w:r>
          </w:p>
        </w:tc>
        <w:tc>
          <w:tcPr>
            <w:tcW w:w="1020" w:type="dxa"/>
            <w:noWrap/>
            <w:hideMark/>
          </w:tcPr>
          <w:p w14:paraId="53CAF2BA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1500</w:t>
            </w:r>
          </w:p>
        </w:tc>
      </w:tr>
      <w:tr w:rsidR="00656E4E" w14:paraId="653FA6E6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3262792E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AskReddit</w:t>
            </w:r>
          </w:p>
        </w:tc>
        <w:tc>
          <w:tcPr>
            <w:tcW w:w="1020" w:type="dxa"/>
            <w:noWrap/>
            <w:hideMark/>
          </w:tcPr>
          <w:p w14:paraId="06CF997B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1449</w:t>
            </w:r>
          </w:p>
        </w:tc>
      </w:tr>
      <w:tr w:rsidR="00656E4E" w14:paraId="2E9EDB67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55F2ADA1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Economics</w:t>
            </w:r>
          </w:p>
        </w:tc>
        <w:tc>
          <w:tcPr>
            <w:tcW w:w="1020" w:type="dxa"/>
            <w:noWrap/>
            <w:hideMark/>
          </w:tcPr>
          <w:p w14:paraId="59FBDECA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1411</w:t>
            </w:r>
          </w:p>
        </w:tc>
      </w:tr>
      <w:tr w:rsidR="00656E4E" w14:paraId="539359BB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1F53C71A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environment</w:t>
            </w:r>
          </w:p>
        </w:tc>
        <w:tc>
          <w:tcPr>
            <w:tcW w:w="1020" w:type="dxa"/>
            <w:noWrap/>
            <w:hideMark/>
          </w:tcPr>
          <w:p w14:paraId="6C09EB43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1405</w:t>
            </w:r>
          </w:p>
        </w:tc>
      </w:tr>
      <w:tr w:rsidR="00656E4E" w14:paraId="6C2DC887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56E64674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videos</w:t>
            </w:r>
          </w:p>
        </w:tc>
        <w:tc>
          <w:tcPr>
            <w:tcW w:w="1020" w:type="dxa"/>
            <w:noWrap/>
            <w:hideMark/>
          </w:tcPr>
          <w:p w14:paraId="5B29C314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1369</w:t>
            </w:r>
          </w:p>
        </w:tc>
      </w:tr>
      <w:tr w:rsidR="00656E4E" w14:paraId="4215E63B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3372E352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gadgets</w:t>
            </w:r>
          </w:p>
        </w:tc>
        <w:tc>
          <w:tcPr>
            <w:tcW w:w="1020" w:type="dxa"/>
            <w:noWrap/>
            <w:hideMark/>
          </w:tcPr>
          <w:p w14:paraId="5987996E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1352</w:t>
            </w:r>
          </w:p>
        </w:tc>
      </w:tr>
      <w:tr w:rsidR="00656E4E" w14:paraId="19D2DD3D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5D2E3408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comics</w:t>
            </w:r>
          </w:p>
        </w:tc>
        <w:tc>
          <w:tcPr>
            <w:tcW w:w="1020" w:type="dxa"/>
            <w:noWrap/>
            <w:hideMark/>
          </w:tcPr>
          <w:p w14:paraId="508F0580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1342</w:t>
            </w:r>
          </w:p>
        </w:tc>
      </w:tr>
      <w:tr w:rsidR="00656E4E" w14:paraId="734CBCD7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497E298D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atheism</w:t>
            </w:r>
          </w:p>
        </w:tc>
        <w:tc>
          <w:tcPr>
            <w:tcW w:w="1020" w:type="dxa"/>
            <w:noWrap/>
            <w:hideMark/>
          </w:tcPr>
          <w:p w14:paraId="080CEF80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1331</w:t>
            </w:r>
          </w:p>
        </w:tc>
      </w:tr>
      <w:tr w:rsidR="00656E4E" w14:paraId="406DD9A5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61F57EE9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geek</w:t>
            </w:r>
          </w:p>
        </w:tc>
        <w:tc>
          <w:tcPr>
            <w:tcW w:w="1020" w:type="dxa"/>
            <w:noWrap/>
            <w:hideMark/>
          </w:tcPr>
          <w:p w14:paraId="2212A5C2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1296</w:t>
            </w:r>
          </w:p>
        </w:tc>
      </w:tr>
      <w:tr w:rsidR="00656E4E" w14:paraId="01617C40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shd w:val="clear" w:color="auto" w:fill="FFFF00"/>
            <w:noWrap/>
            <w:hideMark/>
          </w:tcPr>
          <w:p w14:paraId="5143646F" w14:textId="0EE46E3F" w:rsidR="00656E4E" w:rsidRPr="00656E4E" w:rsidRDefault="00656E4E" w:rsidP="00656E4E">
            <w:pPr>
              <w:tabs>
                <w:tab w:val="center" w:pos="1152"/>
              </w:tabs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Music</w:t>
            </w:r>
            <w: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ab/>
            </w:r>
          </w:p>
        </w:tc>
        <w:tc>
          <w:tcPr>
            <w:tcW w:w="1020" w:type="dxa"/>
            <w:shd w:val="clear" w:color="auto" w:fill="FFFF00"/>
            <w:noWrap/>
            <w:hideMark/>
          </w:tcPr>
          <w:p w14:paraId="2170D9D5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1292</w:t>
            </w:r>
          </w:p>
        </w:tc>
      </w:tr>
      <w:tr w:rsidR="00656E4E" w14:paraId="327BB917" w14:textId="77777777" w:rsidTr="00656E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13E85BC0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nsfw</w:t>
            </w:r>
          </w:p>
        </w:tc>
        <w:tc>
          <w:tcPr>
            <w:tcW w:w="1020" w:type="dxa"/>
            <w:noWrap/>
            <w:hideMark/>
          </w:tcPr>
          <w:p w14:paraId="54148694" w14:textId="77777777" w:rsidR="00656E4E" w:rsidRDefault="00656E4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1291</w:t>
            </w:r>
          </w:p>
        </w:tc>
      </w:tr>
      <w:tr w:rsidR="00656E4E" w14:paraId="0D733C1D" w14:textId="77777777" w:rsidTr="00656E4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20" w:type="dxa"/>
            <w:noWrap/>
            <w:hideMark/>
          </w:tcPr>
          <w:p w14:paraId="4F7876EE" w14:textId="77777777" w:rsidR="00656E4E" w:rsidRPr="00656E4E" w:rsidRDefault="00656E4E">
            <w:pPr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</w:pPr>
            <w:r w:rsidRPr="00656E4E">
              <w:rPr>
                <w:rFonts w:ascii="Calibri" w:hAnsi="Calibri" w:cs="Calibri"/>
                <w:b w:val="0"/>
                <w:bCs w:val="0"/>
                <w:color w:val="000000"/>
                <w:sz w:val="22"/>
                <w:szCs w:val="22"/>
              </w:rPr>
              <w:t>obama</w:t>
            </w:r>
          </w:p>
        </w:tc>
        <w:tc>
          <w:tcPr>
            <w:tcW w:w="1020" w:type="dxa"/>
            <w:noWrap/>
            <w:hideMark/>
          </w:tcPr>
          <w:p w14:paraId="5B775E8D" w14:textId="77777777" w:rsidR="00656E4E" w:rsidRDefault="00656E4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1213</w:t>
            </w:r>
          </w:p>
        </w:tc>
      </w:tr>
    </w:tbl>
    <w:p w14:paraId="76922B86" w14:textId="6B2C70C9" w:rsidR="003B57B7" w:rsidRDefault="00DD373D" w:rsidP="00077930">
      <w:pPr>
        <w:pStyle w:val="Tekst"/>
        <w:numPr>
          <w:ilvl w:val="0"/>
          <w:numId w:val="26"/>
        </w:numPr>
      </w:pPr>
      <w:r w:rsidRPr="00DD373D">
        <w:lastRenderedPageBreak/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99E9618" w14:textId="77777777" w:rsidR="00E96DB8" w:rsidRDefault="00E96DB8" w:rsidP="00E96DB8">
      <w:pPr>
        <w:pStyle w:val="Tekst"/>
        <w:ind w:left="360" w:firstLine="0"/>
      </w:pPr>
    </w:p>
    <w:p w14:paraId="4554EA7C" w14:textId="77777777" w:rsidR="00D31FA7" w:rsidRDefault="00E96DB8" w:rsidP="00D31FA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BD92AF0" wp14:editId="6D0E2A91">
            <wp:extent cx="4604119" cy="4439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5" r="22795"/>
                    <a:stretch/>
                  </pic:blipFill>
                  <pic:spPr bwMode="auto">
                    <a:xfrm>
                      <a:off x="0" y="0"/>
                      <a:ext cx="4615667" cy="44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5845" w14:textId="1A607920" w:rsidR="00E96DB8" w:rsidRDefault="00D31FA7" w:rsidP="00D31FA7">
      <w:pPr>
        <w:pStyle w:val="Caption"/>
        <w:jc w:val="center"/>
        <w:rPr>
          <w:lang w:val="sr-Latn-RS"/>
        </w:rPr>
      </w:pPr>
      <w:bookmarkStart w:id="86" w:name="_Toc9616375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DC4E8A">
        <w:rPr>
          <w:noProof/>
        </w:rPr>
        <w:t>7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DC4E8A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Чворови мреже </w:t>
      </w:r>
      <w:r>
        <w:rPr>
          <w:lang w:val="sr-Latn-RS"/>
        </w:rPr>
        <w:t xml:space="preserve">SNetT </w:t>
      </w:r>
      <w:r>
        <w:rPr>
          <w:lang w:val="sr-Cyrl-RS"/>
        </w:rPr>
        <w:t xml:space="preserve">унутар мреже </w:t>
      </w:r>
      <w:r>
        <w:rPr>
          <w:lang w:val="sr-Latn-RS"/>
        </w:rPr>
        <w:t>SNet</w:t>
      </w:r>
      <w:bookmarkEnd w:id="86"/>
    </w:p>
    <w:p w14:paraId="32AE191A" w14:textId="5C05CAD8" w:rsidR="00984595" w:rsidRDefault="00984595" w:rsidP="00984595">
      <w:pPr>
        <w:rPr>
          <w:lang w:val="sr-Latn-RS"/>
        </w:rPr>
      </w:pPr>
    </w:p>
    <w:p w14:paraId="6940131C" w14:textId="77777777" w:rsidR="00077930" w:rsidRDefault="00077930" w:rsidP="00984595">
      <w:pPr>
        <w:pStyle w:val="Tekst"/>
        <w:ind w:firstLine="0"/>
      </w:pPr>
    </w:p>
    <w:p w14:paraId="6543967C" w14:textId="614D303A" w:rsidR="00984595" w:rsidRPr="00074357" w:rsidRDefault="00D32EA1" w:rsidP="00984595">
      <w:pPr>
        <w:pStyle w:val="Tekst"/>
        <w:ind w:firstLine="0"/>
      </w:pPr>
      <w:r>
        <w:t>Чворови из циљане групе сабредита се налазе у самом језгру мреже свих сабредита где су груписани актери са већим степеном чвора. Ти сабредити дефинитвно припадају групи боље повезаних чворова и стиче се утисак да су то једни од најактивнијих сабредита на платформи у 2008. години</w:t>
      </w:r>
      <w:r w:rsidR="00074357">
        <w:t>,</w:t>
      </w:r>
      <w:r w:rsidR="00074357">
        <w:rPr>
          <w:lang w:val="sr-Latn-RS"/>
        </w:rPr>
        <w:t xml:space="preserve"> </w:t>
      </w:r>
      <w:r w:rsidR="00074357">
        <w:t>што и није толико изненађење с обзиром на важност и утицај теме као што је светска економска криза.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87" w:name="_Toc96106189"/>
      <w:r>
        <w:lastRenderedPageBreak/>
        <w:t>Списак слика</w:t>
      </w:r>
      <w:bookmarkEnd w:id="87"/>
    </w:p>
    <w:p w14:paraId="4040892D" w14:textId="64A2CACB" w:rsidR="00077930" w:rsidRPr="00077930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r w:rsidRPr="00077930">
        <w:rPr>
          <w:sz w:val="20"/>
          <w:szCs w:val="20"/>
        </w:rPr>
        <w:fldChar w:fldCharType="begin"/>
      </w:r>
      <w:r w:rsidRPr="00077930">
        <w:rPr>
          <w:sz w:val="20"/>
          <w:szCs w:val="20"/>
        </w:rPr>
        <w:instrText xml:space="preserve"> TOC \h \z \c "Слика" </w:instrText>
      </w:r>
      <w:r w:rsidRPr="00077930">
        <w:rPr>
          <w:sz w:val="20"/>
          <w:szCs w:val="20"/>
        </w:rPr>
        <w:fldChar w:fldCharType="separate"/>
      </w:r>
      <w:hyperlink w:anchor="_Toc96163725" w:history="1">
        <w:r w:rsidR="00077930" w:rsidRPr="00077930">
          <w:rPr>
            <w:rStyle w:val="Hyperlink"/>
            <w:noProof/>
            <w:sz w:val="20"/>
            <w:szCs w:val="20"/>
          </w:rPr>
          <w:t>Слика 2.1</w:t>
        </w:r>
        <w:r w:rsidR="00077930" w:rsidRPr="00077930">
          <w:rPr>
            <w:rStyle w:val="Hyperlink"/>
            <w:noProof/>
            <w:sz w:val="20"/>
            <w:szCs w:val="20"/>
            <w:lang w:val="sr-Cyrl-RS"/>
          </w:rPr>
          <w:t xml:space="preserve"> Мрежа </w:t>
        </w:r>
        <w:r w:rsidR="00077930"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="00077930" w:rsidRPr="00077930">
          <w:rPr>
            <w:noProof/>
            <w:webHidden/>
            <w:sz w:val="20"/>
            <w:szCs w:val="20"/>
          </w:rPr>
          <w:tab/>
        </w:r>
        <w:r w:rsidR="00077930" w:rsidRPr="00077930">
          <w:rPr>
            <w:noProof/>
            <w:webHidden/>
            <w:sz w:val="20"/>
            <w:szCs w:val="20"/>
          </w:rPr>
          <w:fldChar w:fldCharType="begin"/>
        </w:r>
        <w:r w:rsidR="00077930" w:rsidRPr="00077930">
          <w:rPr>
            <w:noProof/>
            <w:webHidden/>
            <w:sz w:val="20"/>
            <w:szCs w:val="20"/>
          </w:rPr>
          <w:instrText xml:space="preserve"> PAGEREF _Toc96163725 \h </w:instrText>
        </w:r>
        <w:r w:rsidR="00077930" w:rsidRPr="00077930">
          <w:rPr>
            <w:noProof/>
            <w:webHidden/>
            <w:sz w:val="20"/>
            <w:szCs w:val="20"/>
          </w:rPr>
        </w:r>
        <w:r w:rsidR="00077930"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5</w:t>
        </w:r>
        <w:r w:rsidR="00077930"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6DB5027" w14:textId="547E187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6" w:history="1">
        <w:r w:rsidRPr="00077930">
          <w:rPr>
            <w:rStyle w:val="Hyperlink"/>
            <w:noProof/>
            <w:sz w:val="20"/>
            <w:szCs w:val="20"/>
          </w:rPr>
          <w:t xml:space="preserve">Слика 2.2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Расподела тежина грана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69EA29D" w14:textId="36C5A3DF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7" w:history="1">
        <w:r w:rsidRPr="00077930">
          <w:rPr>
            <w:rStyle w:val="Hyperlink"/>
            <w:noProof/>
            <w:sz w:val="20"/>
            <w:szCs w:val="20"/>
          </w:rPr>
          <w:t>Слика 2.3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Мрежа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 xml:space="preserve">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7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ED12E96" w14:textId="613C047E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8" w:history="1">
        <w:r w:rsidRPr="00077930">
          <w:rPr>
            <w:rStyle w:val="Hyperlink"/>
            <w:noProof/>
            <w:sz w:val="20"/>
            <w:szCs w:val="20"/>
          </w:rPr>
          <w:t xml:space="preserve">Слика 2.4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Мрежа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_Toc96163728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8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9F50A42" w14:textId="5379D26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9" w:history="1">
        <w:r w:rsidRPr="00077930">
          <w:rPr>
            <w:rStyle w:val="Hyperlink"/>
            <w:noProof/>
            <w:sz w:val="20"/>
            <w:szCs w:val="20"/>
          </w:rPr>
          <w:t>Слика 2.5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Мрежа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_Toc96163729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9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89750AE" w14:textId="636F9B7D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0" w:history="1">
        <w:r w:rsidRPr="00077930">
          <w:rPr>
            <w:rStyle w:val="Hyperlink"/>
            <w:noProof/>
            <w:sz w:val="20"/>
            <w:szCs w:val="20"/>
          </w:rPr>
          <w:t>Слика 3.1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Пирсонов коефицијент корелације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_Toc96163730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12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1FFF00B9" w14:textId="484C1CE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1" w:history="1">
        <w:r w:rsidRPr="00077930">
          <w:rPr>
            <w:rStyle w:val="Hyperlink"/>
            <w:noProof/>
            <w:sz w:val="20"/>
            <w:szCs w:val="20"/>
          </w:rPr>
          <w:t xml:space="preserve">Слика 4.1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Величина компонената</w:t>
        </w:r>
        <w:r w:rsidRPr="00077930">
          <w:rPr>
            <w:rStyle w:val="Hyperlink"/>
            <w:noProof/>
            <w:sz w:val="20"/>
            <w:szCs w:val="20"/>
          </w:rPr>
          <w:t xml:space="preserve">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14CB870F" w14:textId="642EC53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2" w:history="1">
        <w:r w:rsidRPr="00077930">
          <w:rPr>
            <w:rStyle w:val="Hyperlink"/>
            <w:noProof/>
            <w:sz w:val="20"/>
            <w:szCs w:val="20"/>
          </w:rPr>
          <w:t>Слика 4.2 Величина компонената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F0919B9" w14:textId="4545A2F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3" w:history="1">
        <w:r w:rsidRPr="00077930">
          <w:rPr>
            <w:rStyle w:val="Hyperlink"/>
            <w:noProof/>
            <w:sz w:val="20"/>
            <w:szCs w:val="20"/>
          </w:rPr>
          <w:t>Слика 4.3 Величина компонената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15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B2CAEC9" w14:textId="6CE0E376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4" w:history="1">
        <w:r w:rsidRPr="00077930">
          <w:rPr>
            <w:rStyle w:val="Hyperlink"/>
            <w:noProof/>
            <w:sz w:val="20"/>
            <w:szCs w:val="20"/>
          </w:rPr>
          <w:t>Слика 4.4 Величина компонената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15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C3A5A63" w14:textId="611C778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5" w:history="1">
        <w:r w:rsidRPr="00077930">
          <w:rPr>
            <w:rStyle w:val="Hyperlink"/>
            <w:noProof/>
            <w:sz w:val="20"/>
            <w:szCs w:val="20"/>
          </w:rPr>
          <w:t>Слика 4.5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Расподела коефицијента кластеризације мреже </w:t>
        </w:r>
        <w:r w:rsidRPr="00077930">
          <w:rPr>
            <w:rStyle w:val="Hyperlink"/>
            <w:noProof/>
            <w:sz w:val="20"/>
            <w:szCs w:val="20"/>
            <w:lang w:val="en-US"/>
          </w:rPr>
          <w:t>SNet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_Toc96163735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65AA9474" w14:textId="71BD397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6" w:history="1">
        <w:r w:rsidRPr="00077930">
          <w:rPr>
            <w:rStyle w:val="Hyperlink"/>
            <w:noProof/>
            <w:sz w:val="20"/>
            <w:szCs w:val="20"/>
          </w:rPr>
          <w:t xml:space="preserve">Слика 4.6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Расподела коефицијента кластеризације мреже </w:t>
        </w:r>
        <w:r w:rsidRPr="00077930">
          <w:rPr>
            <w:rStyle w:val="Hyperlink"/>
            <w:noProof/>
            <w:sz w:val="20"/>
            <w:szCs w:val="20"/>
            <w:lang w:val="en-US"/>
          </w:rPr>
          <w:t>SNetT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17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C0E1628" w14:textId="6E8CFDF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7" w:history="1">
        <w:r w:rsidRPr="00077930">
          <w:rPr>
            <w:rStyle w:val="Hyperlink"/>
            <w:noProof/>
            <w:sz w:val="20"/>
            <w:szCs w:val="20"/>
          </w:rPr>
          <w:t>Слика 4.7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Расподела коефицијента кластеризације мреже </w:t>
        </w:r>
        <w:r w:rsidRPr="00077930">
          <w:rPr>
            <w:rStyle w:val="Hyperlink"/>
            <w:noProof/>
            <w:sz w:val="20"/>
            <w:szCs w:val="20"/>
            <w:lang w:val="en-US"/>
          </w:rPr>
          <w:t>SNetF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17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374EB94" w14:textId="23E42843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8" w:history="1">
        <w:r w:rsidRPr="00077930">
          <w:rPr>
            <w:rStyle w:val="Hyperlink"/>
            <w:noProof/>
            <w:sz w:val="20"/>
            <w:szCs w:val="20"/>
          </w:rPr>
          <w:t xml:space="preserve">Слика 4.8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Расподела коефицијента кластеризације мреже </w:t>
        </w:r>
        <w:r w:rsidRPr="00077930">
          <w:rPr>
            <w:rStyle w:val="Hyperlink"/>
            <w:noProof/>
            <w:sz w:val="20"/>
            <w:szCs w:val="20"/>
            <w:lang w:val="en-US"/>
          </w:rPr>
          <w:t>UserNet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_Toc96163738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18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77E4795" w14:textId="4ED6DEA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39" w:history="1">
        <w:r w:rsidRPr="00077930">
          <w:rPr>
            <w:rStyle w:val="Hyperlink"/>
            <w:noProof/>
            <w:sz w:val="20"/>
            <w:szCs w:val="20"/>
          </w:rPr>
          <w:t>Слика 4.9 K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оефицијент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 xml:space="preserve">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клуба богатих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_Toc96163739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20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28D0F86" w14:textId="59D89C3D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0" w:history="1">
        <w:r w:rsidRPr="00077930">
          <w:rPr>
            <w:rStyle w:val="Hyperlink"/>
            <w:noProof/>
            <w:sz w:val="20"/>
            <w:szCs w:val="20"/>
          </w:rPr>
          <w:t xml:space="preserve">Слика 4.10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Коефицијент клуба богатих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_Toc96163740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20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18994CD7" w14:textId="10A90BE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1" w:history="1">
        <w:r w:rsidRPr="00077930">
          <w:rPr>
            <w:rStyle w:val="Hyperlink"/>
            <w:noProof/>
            <w:sz w:val="20"/>
            <w:szCs w:val="20"/>
          </w:rPr>
          <w:t xml:space="preserve">Слика 4.11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Коефицијент клуба богатих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C25A0AF" w14:textId="2C8959C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2" w:history="1">
        <w:r w:rsidRPr="00077930">
          <w:rPr>
            <w:rStyle w:val="Hyperlink"/>
            <w:noProof/>
            <w:sz w:val="20"/>
            <w:szCs w:val="20"/>
          </w:rPr>
          <w:t xml:space="preserve">Слика 4.12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Дистрибуција чворова по степену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A92257A" w14:textId="041F056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3" w:history="1">
        <w:r w:rsidRPr="00077930">
          <w:rPr>
            <w:rStyle w:val="Hyperlink"/>
            <w:noProof/>
            <w:sz w:val="20"/>
            <w:szCs w:val="20"/>
          </w:rPr>
          <w:t>Слика 4.13 Дистрибуција чворова по степену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22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3B4933C" w14:textId="74A6A6C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4" w:history="1">
        <w:r w:rsidRPr="00077930">
          <w:rPr>
            <w:rStyle w:val="Hyperlink"/>
            <w:noProof/>
            <w:sz w:val="20"/>
            <w:szCs w:val="20"/>
          </w:rPr>
          <w:t>Слика 4.14 Дистрибуција чворова по степену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22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1813D70" w14:textId="5E1B4346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5" w:history="1">
        <w:r w:rsidRPr="00077930">
          <w:rPr>
            <w:rStyle w:val="Hyperlink"/>
            <w:noProof/>
            <w:sz w:val="20"/>
            <w:szCs w:val="20"/>
          </w:rPr>
          <w:t>Слика 4.15 Дистрибуција чворова по степену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_Toc96163745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61EC6F5" w14:textId="6D2BDE46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6" w:history="1">
        <w:r w:rsidRPr="00077930">
          <w:rPr>
            <w:rStyle w:val="Hyperlink"/>
            <w:noProof/>
            <w:sz w:val="20"/>
            <w:szCs w:val="20"/>
          </w:rPr>
          <w:t xml:space="preserve">Слика 4.16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Хабови мреже</w:t>
        </w:r>
        <w:r w:rsidRPr="00077930">
          <w:rPr>
            <w:rStyle w:val="Hyperlink"/>
            <w:noProof/>
            <w:sz w:val="20"/>
            <w:szCs w:val="20"/>
          </w:rPr>
          <w:t xml:space="preserve"> 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5C3739B" w14:textId="2BB82DD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7" w:history="1">
        <w:r w:rsidRPr="00077930">
          <w:rPr>
            <w:rStyle w:val="Hyperlink"/>
            <w:noProof/>
            <w:sz w:val="20"/>
            <w:szCs w:val="20"/>
          </w:rPr>
          <w:t xml:space="preserve">Слика 4.17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Хабови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25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636C98A" w14:textId="0E519067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8" w:history="1">
        <w:r w:rsidRPr="00077930">
          <w:rPr>
            <w:rStyle w:val="Hyperlink"/>
            <w:noProof/>
            <w:sz w:val="20"/>
            <w:szCs w:val="20"/>
          </w:rPr>
          <w:t>Слика 4.18 Хабови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_Toc96163748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EDE90DF" w14:textId="09544FC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49" w:history="1">
        <w:r w:rsidRPr="00077930">
          <w:rPr>
            <w:rStyle w:val="Hyperlink"/>
            <w:noProof/>
            <w:sz w:val="20"/>
            <w:szCs w:val="20"/>
          </w:rPr>
          <w:t>Слика 4.19 Хабови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_Toc96163749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27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B687768" w14:textId="3F54DFB2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0" w:history="1">
        <w:r w:rsidRPr="00077930">
          <w:rPr>
            <w:rStyle w:val="Hyperlink"/>
            <w:noProof/>
            <w:sz w:val="20"/>
            <w:szCs w:val="20"/>
          </w:rPr>
          <w:t xml:space="preserve">Слика 6.1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Спектрална анализа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_Toc96163750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37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1B993B1" w14:textId="198663F7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1" w:history="1">
        <w:r w:rsidRPr="00077930">
          <w:rPr>
            <w:rStyle w:val="Hyperlink"/>
            <w:noProof/>
            <w:sz w:val="20"/>
            <w:szCs w:val="20"/>
          </w:rPr>
          <w:t xml:space="preserve">Слика 6.2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Дендрограм </w:t>
        </w:r>
        <w:r w:rsidRPr="00077930">
          <w:rPr>
            <w:rStyle w:val="Hyperlink"/>
            <w:noProof/>
            <w:sz w:val="20"/>
            <w:szCs w:val="20"/>
            <w:lang w:val="en-US"/>
          </w:rPr>
          <w:t xml:space="preserve">SNetT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мреже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38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763CF03" w14:textId="7B873D52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2" w:history="1">
        <w:r w:rsidRPr="00077930">
          <w:rPr>
            <w:rStyle w:val="Hyperlink"/>
            <w:noProof/>
            <w:sz w:val="20"/>
            <w:szCs w:val="20"/>
          </w:rPr>
          <w:t>Слика 6.3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Спектрална анализа мрежа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38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1B09542C" w14:textId="0A5F63D2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3" w:history="1">
        <w:r w:rsidRPr="00077930">
          <w:rPr>
            <w:rStyle w:val="Hyperlink"/>
            <w:noProof/>
            <w:sz w:val="20"/>
            <w:szCs w:val="20"/>
          </w:rPr>
          <w:t>Слика 6.4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Спектрална анализа мреже SNet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39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FEEEAA9" w14:textId="7634AF24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4" w:history="1">
        <w:r w:rsidRPr="00077930">
          <w:rPr>
            <w:rStyle w:val="Hyperlink"/>
            <w:noProof/>
            <w:sz w:val="20"/>
            <w:szCs w:val="20"/>
          </w:rPr>
          <w:t>Слика 6.5 Кластерисање мреже SNet Лувенском методом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40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1BAD2499" w14:textId="6EA5B2BC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5" w:history="1">
        <w:r w:rsidRPr="00077930">
          <w:rPr>
            <w:rStyle w:val="Hyperlink"/>
            <w:noProof/>
            <w:sz w:val="20"/>
            <w:szCs w:val="20"/>
          </w:rPr>
          <w:t>Слика 6.6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Кластерисање мреже </w:t>
        </w:r>
        <w:r w:rsidRPr="00077930">
          <w:rPr>
            <w:rStyle w:val="Hyperlink"/>
            <w:noProof/>
            <w:sz w:val="20"/>
            <w:szCs w:val="20"/>
            <w:lang w:val="en-US"/>
          </w:rPr>
          <w:t xml:space="preserve">SNetF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Лувенском методом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_Toc96163755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C61B4D5" w14:textId="162E74B3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6" w:history="1">
        <w:r w:rsidRPr="00077930">
          <w:rPr>
            <w:rStyle w:val="Hyperlink"/>
            <w:noProof/>
            <w:sz w:val="20"/>
            <w:szCs w:val="20"/>
          </w:rPr>
          <w:t>Слика 6.7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Кластерисање мреже </w:t>
        </w:r>
        <w:r w:rsidRPr="00077930">
          <w:rPr>
            <w:rStyle w:val="Hyperlink"/>
            <w:noProof/>
            <w:sz w:val="20"/>
            <w:szCs w:val="20"/>
            <w:lang w:val="en-US"/>
          </w:rPr>
          <w:t>UserNet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Лувенском методом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42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B633283" w14:textId="181E0CCE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57" w:history="1">
        <w:r w:rsidRPr="00077930">
          <w:rPr>
            <w:rStyle w:val="Hyperlink"/>
            <w:noProof/>
            <w:sz w:val="20"/>
            <w:szCs w:val="20"/>
          </w:rPr>
          <w:t xml:space="preserve">Слика 7.1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Чворови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 xml:space="preserve">SNetT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унутар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_Toc96163757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48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525D38C" w14:textId="17958AFB" w:rsidR="002F29E2" w:rsidRPr="00077930" w:rsidRDefault="004326A6" w:rsidP="004326A6">
      <w:pPr>
        <w:pStyle w:val="Osnovnitekst"/>
        <w:ind w:firstLine="0"/>
        <w:rPr>
          <w:sz w:val="20"/>
          <w:szCs w:val="20"/>
        </w:rPr>
      </w:pPr>
      <w:r w:rsidRPr="00077930">
        <w:rPr>
          <w:sz w:val="20"/>
          <w:szCs w:val="20"/>
        </w:rP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88" w:name="_Toc96106190"/>
      <w:r>
        <w:lastRenderedPageBreak/>
        <w:t>Списак табела</w:t>
      </w:r>
      <w:bookmarkEnd w:id="88"/>
    </w:p>
    <w:p w14:paraId="05ABE8CB" w14:textId="071D016F" w:rsidR="00077930" w:rsidRPr="00077930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r w:rsidRPr="00077930">
        <w:rPr>
          <w:sz w:val="20"/>
          <w:szCs w:val="20"/>
        </w:rPr>
        <w:fldChar w:fldCharType="begin"/>
      </w:r>
      <w:r w:rsidRPr="00077930">
        <w:rPr>
          <w:sz w:val="20"/>
          <w:szCs w:val="20"/>
        </w:rPr>
        <w:instrText xml:space="preserve"> TOC \h \z \c "Табела" </w:instrText>
      </w:r>
      <w:r w:rsidRPr="00077930">
        <w:rPr>
          <w:sz w:val="20"/>
          <w:szCs w:val="20"/>
        </w:rPr>
        <w:fldChar w:fldCharType="separate"/>
      </w:r>
      <w:hyperlink w:anchor="_Toc96163690" w:history="1">
        <w:r w:rsidR="00077930" w:rsidRPr="00077930">
          <w:rPr>
            <w:rStyle w:val="Hyperlink"/>
            <w:noProof/>
            <w:sz w:val="20"/>
            <w:szCs w:val="20"/>
          </w:rPr>
          <w:t>Табела 1</w:t>
        </w:r>
        <w:r w:rsidR="00077930" w:rsidRPr="00077930">
          <w:rPr>
            <w:rStyle w:val="Hyperlink"/>
            <w:noProof/>
            <w:sz w:val="20"/>
            <w:szCs w:val="20"/>
          </w:rPr>
          <w:noBreakHyphen/>
          <w:t xml:space="preserve">1 </w:t>
        </w:r>
        <w:r w:rsidR="00077930" w:rsidRPr="00077930">
          <w:rPr>
            <w:rStyle w:val="Hyperlink"/>
            <w:noProof/>
            <w:sz w:val="20"/>
            <w:szCs w:val="20"/>
            <w:lang w:val="sr-Cyrl-RS"/>
          </w:rPr>
          <w:t>Утицај чишћења на величину скупа података</w:t>
        </w:r>
        <w:r w:rsidR="00077930" w:rsidRPr="00077930">
          <w:rPr>
            <w:noProof/>
            <w:webHidden/>
            <w:sz w:val="20"/>
            <w:szCs w:val="20"/>
          </w:rPr>
          <w:tab/>
        </w:r>
        <w:r w:rsidR="00077930" w:rsidRPr="00077930">
          <w:rPr>
            <w:noProof/>
            <w:webHidden/>
            <w:sz w:val="20"/>
            <w:szCs w:val="20"/>
          </w:rPr>
          <w:fldChar w:fldCharType="begin"/>
        </w:r>
        <w:r w:rsidR="00077930" w:rsidRPr="00077930">
          <w:rPr>
            <w:noProof/>
            <w:webHidden/>
            <w:sz w:val="20"/>
            <w:szCs w:val="20"/>
          </w:rPr>
          <w:instrText xml:space="preserve"> PAGEREF _Toc96163690 \h </w:instrText>
        </w:r>
        <w:r w:rsidR="00077930" w:rsidRPr="00077930">
          <w:rPr>
            <w:noProof/>
            <w:webHidden/>
            <w:sz w:val="20"/>
            <w:szCs w:val="20"/>
          </w:rPr>
        </w:r>
        <w:r w:rsidR="00077930"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</w:t>
        </w:r>
        <w:r w:rsidR="00077930"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F0E7635" w14:textId="0C02EA8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1" w:history="1">
        <w:r w:rsidRPr="00077930">
          <w:rPr>
            <w:rStyle w:val="Hyperlink"/>
            <w:noProof/>
            <w:sz w:val="20"/>
            <w:szCs w:val="20"/>
          </w:rPr>
          <w:t>Табела 2</w:t>
        </w:r>
        <w:r w:rsidRPr="00077930">
          <w:rPr>
            <w:rStyle w:val="Hyperlink"/>
            <w:noProof/>
            <w:sz w:val="20"/>
            <w:szCs w:val="20"/>
          </w:rPr>
          <w:noBreakHyphen/>
          <w:t>1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Промена броја грана приликом филтрације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8D9AD83" w14:textId="7C448E6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2" w:history="1">
        <w:r w:rsidRPr="00077930">
          <w:rPr>
            <w:rStyle w:val="Hyperlink"/>
            <w:noProof/>
            <w:sz w:val="20"/>
            <w:szCs w:val="20"/>
          </w:rPr>
          <w:t>Табела 3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Анализа сабредита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10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1E267C3" w14:textId="3EB3224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3" w:history="1">
        <w:r w:rsidRPr="00077930">
          <w:rPr>
            <w:rStyle w:val="Hyperlink"/>
            <w:noProof/>
            <w:sz w:val="20"/>
            <w:szCs w:val="20"/>
          </w:rPr>
          <w:t>Табела 3</w:t>
        </w:r>
        <w:r w:rsidRPr="00077930">
          <w:rPr>
            <w:rStyle w:val="Hyperlink"/>
            <w:noProof/>
            <w:sz w:val="20"/>
            <w:szCs w:val="20"/>
          </w:rPr>
          <w:noBreakHyphen/>
          <w:t>2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Анализа корисника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5B37044" w14:textId="247FCC32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4" w:history="1">
        <w:r w:rsidRPr="00077930">
          <w:rPr>
            <w:rStyle w:val="Hyperlink"/>
            <w:noProof/>
            <w:sz w:val="20"/>
            <w:szCs w:val="20"/>
          </w:rPr>
          <w:t>Табела 3</w:t>
        </w:r>
        <w:r w:rsidRPr="00077930">
          <w:rPr>
            <w:rStyle w:val="Hyperlink"/>
            <w:noProof/>
            <w:sz w:val="20"/>
            <w:szCs w:val="20"/>
          </w:rPr>
          <w:noBreakHyphen/>
          <w:t>3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Најактивнији корисници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FE6C508" w14:textId="2943C0C4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5" w:history="1">
        <w:r w:rsidRPr="00077930">
          <w:rPr>
            <w:rStyle w:val="Hyperlink"/>
            <w:noProof/>
            <w:sz w:val="20"/>
            <w:szCs w:val="20"/>
          </w:rPr>
          <w:t>Табела 3</w:t>
        </w:r>
        <w:r w:rsidRPr="00077930">
          <w:rPr>
            <w:rStyle w:val="Hyperlink"/>
            <w:noProof/>
            <w:sz w:val="20"/>
            <w:szCs w:val="20"/>
          </w:rPr>
          <w:noBreakHyphen/>
          <w:t>4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Објаве са највећим бројем коментара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_Toc96163695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12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321A610" w14:textId="65E74E0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6" w:history="1">
        <w:r w:rsidRPr="00077930">
          <w:rPr>
            <w:rStyle w:val="Hyperlink"/>
            <w:noProof/>
            <w:sz w:val="20"/>
            <w:szCs w:val="20"/>
          </w:rPr>
          <w:t>Табела 4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Густина и дијаметар мреже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CEC8BB4" w14:textId="0248DC8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7" w:history="1">
        <w:r w:rsidRPr="00077930">
          <w:rPr>
            <w:rStyle w:val="Hyperlink"/>
            <w:noProof/>
            <w:sz w:val="20"/>
            <w:szCs w:val="20"/>
          </w:rPr>
          <w:t>Табела 4</w:t>
        </w:r>
        <w:r w:rsidRPr="00077930">
          <w:rPr>
            <w:rStyle w:val="Hyperlink"/>
            <w:noProof/>
            <w:sz w:val="20"/>
            <w:szCs w:val="20"/>
          </w:rPr>
          <w:noBreakHyphen/>
          <w:t>2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Број повезаних компонената мреже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9B854B5" w14:textId="7264EA1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8" w:history="1">
        <w:r w:rsidRPr="00077930">
          <w:rPr>
            <w:rStyle w:val="Hyperlink"/>
            <w:noProof/>
            <w:sz w:val="20"/>
            <w:szCs w:val="20"/>
          </w:rPr>
          <w:t>Табела 4</w:t>
        </w:r>
        <w:r w:rsidRPr="00077930">
          <w:rPr>
            <w:rStyle w:val="Hyperlink"/>
            <w:noProof/>
            <w:sz w:val="20"/>
            <w:szCs w:val="20"/>
          </w:rPr>
          <w:noBreakHyphen/>
          <w:t>3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Коефицијент кластеризације мреже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_Toc96163698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F964ED6" w14:textId="265BD2D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699" w:history="1">
        <w:r w:rsidRPr="00077930">
          <w:rPr>
            <w:rStyle w:val="Hyperlink"/>
            <w:noProof/>
            <w:sz w:val="20"/>
            <w:szCs w:val="20"/>
          </w:rPr>
          <w:t>Табела 4</w:t>
        </w:r>
        <w:r w:rsidRPr="00077930">
          <w:rPr>
            <w:rStyle w:val="Hyperlink"/>
            <w:noProof/>
            <w:sz w:val="20"/>
            <w:szCs w:val="20"/>
          </w:rPr>
          <w:noBreakHyphen/>
          <w:t>4 A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сортативност по степену чвора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_Toc96163699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19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45B5297" w14:textId="502A1874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0" w:history="1">
        <w:r w:rsidRPr="00077930">
          <w:rPr>
            <w:rStyle w:val="Hyperlink"/>
            <w:noProof/>
            <w:sz w:val="20"/>
            <w:szCs w:val="20"/>
          </w:rPr>
          <w:t>Табела 4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5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Преглед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scale-free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особине мрежа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_Toc96163700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E7C4597" w14:textId="5EC3153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1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1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Преглед најважнијих актера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 xml:space="preserve">SNet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према централности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28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086B0CA" w14:textId="23078864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2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2 Преглед најважнијих актера мреже SNetF према централности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29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A38DD78" w14:textId="18ED86D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3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3 Преглед најважнијих актера мреже SNetT према централности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29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2952542" w14:textId="2579A9A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4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4 Преглед најважнијих актера мреже UserNet према централности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30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EC2F9B1" w14:textId="7E590F7E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5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5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Централност по сопственом вектору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_Toc96163705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8F1D54C" w14:textId="538C2AD4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6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6 Централност по сопственом вектору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0906E7F" w14:textId="05A94EEE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7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7 Централност по сопственом вектору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FEBC637" w14:textId="4CC9E7B6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8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8 Централност по сопственом вектору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_Toc96163708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31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13202225" w14:textId="21B4FC10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09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9 Katz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централност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_Toc96163709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52CAAA26" w14:textId="4B55212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0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10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Модификована </w:t>
        </w:r>
        <w:r w:rsidRPr="00077930">
          <w:rPr>
            <w:rStyle w:val="Hyperlink"/>
            <w:noProof/>
            <w:sz w:val="20"/>
            <w:szCs w:val="20"/>
          </w:rPr>
          <w:t>Katz централност мреже 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_Toc96163710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3EE634C" w14:textId="6D56DE73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1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11 Katz централност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B643F3D" w14:textId="0CCB45CD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2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12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Модификована Katz централност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33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FDADED4" w14:textId="02667ED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3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13 Katz централност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AA3326C" w14:textId="3A9AF05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4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14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Модификована Katz централност мреже SNetТ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1D2370B" w14:textId="32F39C08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5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15 Katz централност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_Toc96163715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8968AB9" w14:textId="41724C1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6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 xml:space="preserve">16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Композитна централност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_Toc96163716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35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2549A13" w14:textId="6BB32861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7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17 Композитна централност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_Toc96163717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35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2A78D96" w14:textId="33D56E2F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8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18 Композитна централност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_Toc96163718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0EFA6A9" w14:textId="3BC337E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19" w:history="1">
        <w:r w:rsidRPr="00077930">
          <w:rPr>
            <w:rStyle w:val="Hyperlink"/>
            <w:noProof/>
            <w:sz w:val="20"/>
            <w:szCs w:val="20"/>
          </w:rPr>
          <w:t>Табела 5</w:t>
        </w:r>
        <w:r w:rsidRPr="00077930">
          <w:rPr>
            <w:rStyle w:val="Hyperlink"/>
            <w:noProof/>
            <w:sz w:val="20"/>
            <w:szCs w:val="20"/>
          </w:rPr>
          <w:noBreakHyphen/>
          <w:t>19 Композитна централност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_Toc96163719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36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24D95BEA" w14:textId="2B527D1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0" w:history="1">
        <w:r w:rsidRPr="00077930">
          <w:rPr>
            <w:rStyle w:val="Hyperlink"/>
            <w:noProof/>
            <w:sz w:val="20"/>
            <w:szCs w:val="20"/>
          </w:rPr>
          <w:t>Табела 6</w:t>
        </w:r>
        <w:r w:rsidRPr="00077930">
          <w:rPr>
            <w:rStyle w:val="Hyperlink"/>
            <w:noProof/>
            <w:sz w:val="20"/>
            <w:szCs w:val="20"/>
          </w:rPr>
          <w:noBreakHyphen/>
          <w:t>1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Брокери мреже </w:t>
        </w:r>
        <w:r w:rsidRPr="00077930">
          <w:rPr>
            <w:rStyle w:val="Hyperlink"/>
            <w:noProof/>
            <w:sz w:val="20"/>
            <w:szCs w:val="20"/>
            <w:lang w:val="sr-Latn-RS"/>
          </w:rPr>
          <w:t>SNet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_Toc96163720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41A7F487" w14:textId="1929EEFB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1" w:history="1">
        <w:r w:rsidRPr="00077930">
          <w:rPr>
            <w:rStyle w:val="Hyperlink"/>
            <w:noProof/>
            <w:sz w:val="20"/>
            <w:szCs w:val="20"/>
          </w:rPr>
          <w:t>Табела 6</w:t>
        </w:r>
        <w:r w:rsidRPr="00077930">
          <w:rPr>
            <w:rStyle w:val="Hyperlink"/>
            <w:noProof/>
            <w:sz w:val="20"/>
            <w:szCs w:val="20"/>
          </w:rPr>
          <w:noBreakHyphen/>
          <w:t>2 Брокери мреже SNetT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_Toc96163721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44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635CB4AF" w14:textId="3CB87586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2" w:history="1">
        <w:r w:rsidRPr="00077930">
          <w:rPr>
            <w:rStyle w:val="Hyperlink"/>
            <w:noProof/>
            <w:sz w:val="20"/>
            <w:szCs w:val="20"/>
          </w:rPr>
          <w:t>Табела 6</w:t>
        </w:r>
        <w:r w:rsidRPr="00077930">
          <w:rPr>
            <w:rStyle w:val="Hyperlink"/>
            <w:noProof/>
            <w:sz w:val="20"/>
            <w:szCs w:val="20"/>
          </w:rPr>
          <w:noBreakHyphen/>
          <w:t>3 Брокери мреже SNetF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_Toc96163722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45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768C8F03" w14:textId="7FCE10EA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3" w:history="1">
        <w:r w:rsidRPr="00077930">
          <w:rPr>
            <w:rStyle w:val="Hyperlink"/>
            <w:noProof/>
            <w:sz w:val="20"/>
            <w:szCs w:val="20"/>
          </w:rPr>
          <w:t>Табела 6</w:t>
        </w:r>
        <w:r w:rsidRPr="00077930">
          <w:rPr>
            <w:rStyle w:val="Hyperlink"/>
            <w:noProof/>
            <w:sz w:val="20"/>
            <w:szCs w:val="20"/>
          </w:rPr>
          <w:noBreakHyphen/>
          <w:t>4 Брокери мреже UserNet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_Toc96163723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46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09576672" w14:textId="0A385485" w:rsidR="00077930" w:rsidRPr="00077930" w:rsidRDefault="0007793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val="en-US"/>
        </w:rPr>
      </w:pPr>
      <w:hyperlink w:anchor="_Toc96163724" w:history="1">
        <w:r w:rsidRPr="00077930">
          <w:rPr>
            <w:rStyle w:val="Hyperlink"/>
            <w:noProof/>
            <w:sz w:val="20"/>
            <w:szCs w:val="20"/>
          </w:rPr>
          <w:t>Табела 7</w:t>
        </w:r>
        <w:r w:rsidRPr="00077930">
          <w:rPr>
            <w:rStyle w:val="Hyperlink"/>
            <w:noProof/>
            <w:sz w:val="20"/>
            <w:szCs w:val="20"/>
          </w:rPr>
          <w:noBreakHyphen/>
          <w:t>1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 xml:space="preserve"> Најбоље повезани сабредити у </w:t>
        </w:r>
        <w:r w:rsidRPr="00077930">
          <w:rPr>
            <w:rStyle w:val="Hyperlink"/>
            <w:noProof/>
            <w:sz w:val="20"/>
            <w:szCs w:val="20"/>
            <w:lang w:val="en-US"/>
          </w:rPr>
          <w:t xml:space="preserve">SNet </w:t>
        </w:r>
        <w:r w:rsidRPr="00077930">
          <w:rPr>
            <w:rStyle w:val="Hyperlink"/>
            <w:noProof/>
            <w:sz w:val="20"/>
            <w:szCs w:val="20"/>
            <w:lang w:val="sr-Cyrl-RS"/>
          </w:rPr>
          <w:t>мрежи</w:t>
        </w:r>
        <w:r w:rsidRPr="00077930">
          <w:rPr>
            <w:noProof/>
            <w:webHidden/>
            <w:sz w:val="20"/>
            <w:szCs w:val="20"/>
          </w:rPr>
          <w:tab/>
        </w:r>
        <w:r w:rsidRPr="00077930">
          <w:rPr>
            <w:noProof/>
            <w:webHidden/>
            <w:sz w:val="20"/>
            <w:szCs w:val="20"/>
          </w:rPr>
          <w:fldChar w:fldCharType="begin"/>
        </w:r>
        <w:r w:rsidRPr="00077930">
          <w:rPr>
            <w:noProof/>
            <w:webHidden/>
            <w:sz w:val="20"/>
            <w:szCs w:val="20"/>
          </w:rPr>
          <w:instrText xml:space="preserve"> PAGEREF _Toc96163724 \h </w:instrText>
        </w:r>
        <w:r w:rsidRPr="00077930">
          <w:rPr>
            <w:noProof/>
            <w:webHidden/>
            <w:sz w:val="20"/>
            <w:szCs w:val="20"/>
          </w:rPr>
        </w:r>
        <w:r w:rsidRPr="00077930">
          <w:rPr>
            <w:noProof/>
            <w:webHidden/>
            <w:sz w:val="20"/>
            <w:szCs w:val="20"/>
          </w:rPr>
          <w:fldChar w:fldCharType="separate"/>
        </w:r>
        <w:r w:rsidR="00DC4E8A">
          <w:rPr>
            <w:noProof/>
            <w:webHidden/>
            <w:sz w:val="20"/>
            <w:szCs w:val="20"/>
          </w:rPr>
          <w:t>47</w:t>
        </w:r>
        <w:r w:rsidRPr="00077930">
          <w:rPr>
            <w:noProof/>
            <w:webHidden/>
            <w:sz w:val="20"/>
            <w:szCs w:val="20"/>
          </w:rPr>
          <w:fldChar w:fldCharType="end"/>
        </w:r>
      </w:hyperlink>
    </w:p>
    <w:p w14:paraId="3ABEDEF7" w14:textId="7901DCBB" w:rsidR="006F5267" w:rsidRPr="00077930" w:rsidRDefault="002D21E0" w:rsidP="002D21E0">
      <w:pPr>
        <w:pStyle w:val="Oznakaslike"/>
        <w:jc w:val="left"/>
      </w:pPr>
      <w:r w:rsidRPr="00077930">
        <w:fldChar w:fldCharType="end"/>
      </w:r>
    </w:p>
    <w:sectPr w:rsidR="006F5267" w:rsidRPr="00077930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04C82" w14:textId="77777777" w:rsidR="00FB6AD0" w:rsidRDefault="00FB6AD0">
      <w:r>
        <w:separator/>
      </w:r>
    </w:p>
    <w:p w14:paraId="2383D100" w14:textId="77777777" w:rsidR="00FB6AD0" w:rsidRDefault="00FB6AD0"/>
  </w:endnote>
  <w:endnote w:type="continuationSeparator" w:id="0">
    <w:p w14:paraId="745C5704" w14:textId="77777777" w:rsidR="00FB6AD0" w:rsidRDefault="00FB6AD0">
      <w:r>
        <w:continuationSeparator/>
      </w:r>
    </w:p>
    <w:p w14:paraId="15832227" w14:textId="77777777" w:rsidR="00FB6AD0" w:rsidRDefault="00FB6A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D28468" w14:textId="77777777" w:rsidR="00FB6AD0" w:rsidRDefault="00FB6AD0">
      <w:r>
        <w:separator/>
      </w:r>
    </w:p>
    <w:p w14:paraId="1C2E7B9A" w14:textId="77777777" w:rsidR="00FB6AD0" w:rsidRDefault="00FB6AD0"/>
  </w:footnote>
  <w:footnote w:type="continuationSeparator" w:id="0">
    <w:p w14:paraId="7C756498" w14:textId="77777777" w:rsidR="00FB6AD0" w:rsidRDefault="00FB6AD0">
      <w:r>
        <w:continuationSeparator/>
      </w:r>
    </w:p>
    <w:p w14:paraId="3EA1107B" w14:textId="77777777" w:rsidR="00FB6AD0" w:rsidRDefault="00FB6AD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63B44ED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74357"/>
    <w:rsid w:val="00077930"/>
    <w:rsid w:val="00080188"/>
    <w:rsid w:val="00080C50"/>
    <w:rsid w:val="00082B5A"/>
    <w:rsid w:val="00084D3C"/>
    <w:rsid w:val="000860B4"/>
    <w:rsid w:val="0008720D"/>
    <w:rsid w:val="000919DF"/>
    <w:rsid w:val="00096733"/>
    <w:rsid w:val="00096FAA"/>
    <w:rsid w:val="000A46C2"/>
    <w:rsid w:val="000B0E6E"/>
    <w:rsid w:val="000B1246"/>
    <w:rsid w:val="000B5790"/>
    <w:rsid w:val="000C3FD6"/>
    <w:rsid w:val="000C6290"/>
    <w:rsid w:val="000D51FA"/>
    <w:rsid w:val="000D6C22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41C5"/>
    <w:rsid w:val="00187DF8"/>
    <w:rsid w:val="00190281"/>
    <w:rsid w:val="0019403C"/>
    <w:rsid w:val="00196C7A"/>
    <w:rsid w:val="001A5771"/>
    <w:rsid w:val="001A5810"/>
    <w:rsid w:val="001A5F55"/>
    <w:rsid w:val="001A7606"/>
    <w:rsid w:val="001B45FF"/>
    <w:rsid w:val="001C6A5D"/>
    <w:rsid w:val="001D7A31"/>
    <w:rsid w:val="001E4430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1AFA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973E2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318C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57B8F"/>
    <w:rsid w:val="0036300C"/>
    <w:rsid w:val="0037293D"/>
    <w:rsid w:val="0037429E"/>
    <w:rsid w:val="00374335"/>
    <w:rsid w:val="0038314C"/>
    <w:rsid w:val="00384BF4"/>
    <w:rsid w:val="003854F8"/>
    <w:rsid w:val="0039080C"/>
    <w:rsid w:val="00391D3C"/>
    <w:rsid w:val="00394773"/>
    <w:rsid w:val="00395149"/>
    <w:rsid w:val="0039564B"/>
    <w:rsid w:val="00397C91"/>
    <w:rsid w:val="003A3279"/>
    <w:rsid w:val="003A43B6"/>
    <w:rsid w:val="003A6FBB"/>
    <w:rsid w:val="003B57B7"/>
    <w:rsid w:val="003C15C5"/>
    <w:rsid w:val="003E02D6"/>
    <w:rsid w:val="003E07BC"/>
    <w:rsid w:val="003E5D20"/>
    <w:rsid w:val="003F3107"/>
    <w:rsid w:val="00400739"/>
    <w:rsid w:val="004007B8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8505E"/>
    <w:rsid w:val="00486BE4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B662E"/>
    <w:rsid w:val="005C08E1"/>
    <w:rsid w:val="005D1EC0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46E46"/>
    <w:rsid w:val="006535A2"/>
    <w:rsid w:val="00655895"/>
    <w:rsid w:val="00656E4E"/>
    <w:rsid w:val="00657309"/>
    <w:rsid w:val="00666F21"/>
    <w:rsid w:val="00673537"/>
    <w:rsid w:val="00682051"/>
    <w:rsid w:val="006850E6"/>
    <w:rsid w:val="006853CC"/>
    <w:rsid w:val="006925B0"/>
    <w:rsid w:val="00695259"/>
    <w:rsid w:val="006A45D0"/>
    <w:rsid w:val="006B116B"/>
    <w:rsid w:val="006B4184"/>
    <w:rsid w:val="006D0DE4"/>
    <w:rsid w:val="006D2273"/>
    <w:rsid w:val="006E4E15"/>
    <w:rsid w:val="006E59C0"/>
    <w:rsid w:val="006F0507"/>
    <w:rsid w:val="006F13E4"/>
    <w:rsid w:val="006F1DD0"/>
    <w:rsid w:val="006F5267"/>
    <w:rsid w:val="006F72A3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5120"/>
    <w:rsid w:val="00766888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642"/>
    <w:rsid w:val="007F6AA6"/>
    <w:rsid w:val="007F7C89"/>
    <w:rsid w:val="008073BC"/>
    <w:rsid w:val="00813A00"/>
    <w:rsid w:val="00814A2A"/>
    <w:rsid w:val="00817222"/>
    <w:rsid w:val="00822B8F"/>
    <w:rsid w:val="00825888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1E36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35DCB"/>
    <w:rsid w:val="00947CDF"/>
    <w:rsid w:val="0096022D"/>
    <w:rsid w:val="009705ED"/>
    <w:rsid w:val="00970AF4"/>
    <w:rsid w:val="00973F1C"/>
    <w:rsid w:val="0097755B"/>
    <w:rsid w:val="00977D0E"/>
    <w:rsid w:val="00983D6C"/>
    <w:rsid w:val="00984595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9F0E40"/>
    <w:rsid w:val="00A0252B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25CC"/>
    <w:rsid w:val="00A3303B"/>
    <w:rsid w:val="00A47E10"/>
    <w:rsid w:val="00A57257"/>
    <w:rsid w:val="00A643FC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AE7377"/>
    <w:rsid w:val="00B026C7"/>
    <w:rsid w:val="00B03C87"/>
    <w:rsid w:val="00B12041"/>
    <w:rsid w:val="00B12B0E"/>
    <w:rsid w:val="00B2128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A1CAA"/>
    <w:rsid w:val="00BA3A33"/>
    <w:rsid w:val="00BB00B8"/>
    <w:rsid w:val="00BB1492"/>
    <w:rsid w:val="00BB3525"/>
    <w:rsid w:val="00BD18BE"/>
    <w:rsid w:val="00BD3610"/>
    <w:rsid w:val="00BE139F"/>
    <w:rsid w:val="00C04786"/>
    <w:rsid w:val="00C10757"/>
    <w:rsid w:val="00C116A2"/>
    <w:rsid w:val="00C1267A"/>
    <w:rsid w:val="00C211ED"/>
    <w:rsid w:val="00C21541"/>
    <w:rsid w:val="00C2539B"/>
    <w:rsid w:val="00C2730D"/>
    <w:rsid w:val="00C33400"/>
    <w:rsid w:val="00C4001A"/>
    <w:rsid w:val="00C429F3"/>
    <w:rsid w:val="00C4667F"/>
    <w:rsid w:val="00C5324A"/>
    <w:rsid w:val="00C54ED6"/>
    <w:rsid w:val="00C55943"/>
    <w:rsid w:val="00C60B0F"/>
    <w:rsid w:val="00C6144D"/>
    <w:rsid w:val="00C61826"/>
    <w:rsid w:val="00C707C7"/>
    <w:rsid w:val="00C717C3"/>
    <w:rsid w:val="00C7547E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3DD"/>
    <w:rsid w:val="00C96742"/>
    <w:rsid w:val="00CA0D08"/>
    <w:rsid w:val="00CA298C"/>
    <w:rsid w:val="00CA4588"/>
    <w:rsid w:val="00CB6E46"/>
    <w:rsid w:val="00CB77B2"/>
    <w:rsid w:val="00CB794F"/>
    <w:rsid w:val="00CC033C"/>
    <w:rsid w:val="00CC42D2"/>
    <w:rsid w:val="00CC718B"/>
    <w:rsid w:val="00CD7E86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1FA7"/>
    <w:rsid w:val="00D32EA1"/>
    <w:rsid w:val="00D36853"/>
    <w:rsid w:val="00D4093A"/>
    <w:rsid w:val="00D45441"/>
    <w:rsid w:val="00D5192D"/>
    <w:rsid w:val="00D56C81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A7222"/>
    <w:rsid w:val="00DB0C01"/>
    <w:rsid w:val="00DB0C2E"/>
    <w:rsid w:val="00DB0F7D"/>
    <w:rsid w:val="00DB2B94"/>
    <w:rsid w:val="00DB335A"/>
    <w:rsid w:val="00DB461C"/>
    <w:rsid w:val="00DB6F68"/>
    <w:rsid w:val="00DC4E8A"/>
    <w:rsid w:val="00DD0AB1"/>
    <w:rsid w:val="00DD2C05"/>
    <w:rsid w:val="00DD373D"/>
    <w:rsid w:val="00DD6730"/>
    <w:rsid w:val="00DE1CFF"/>
    <w:rsid w:val="00DF3FDF"/>
    <w:rsid w:val="00DF4C5C"/>
    <w:rsid w:val="00E01C3E"/>
    <w:rsid w:val="00E041C7"/>
    <w:rsid w:val="00E11BBB"/>
    <w:rsid w:val="00E22503"/>
    <w:rsid w:val="00E276A9"/>
    <w:rsid w:val="00E33DBD"/>
    <w:rsid w:val="00E4553C"/>
    <w:rsid w:val="00E5539C"/>
    <w:rsid w:val="00E560FF"/>
    <w:rsid w:val="00E63B83"/>
    <w:rsid w:val="00E65CBC"/>
    <w:rsid w:val="00E7161C"/>
    <w:rsid w:val="00E74E70"/>
    <w:rsid w:val="00E7712B"/>
    <w:rsid w:val="00E77918"/>
    <w:rsid w:val="00E94C13"/>
    <w:rsid w:val="00E96DB8"/>
    <w:rsid w:val="00E97554"/>
    <w:rsid w:val="00EB2C02"/>
    <w:rsid w:val="00EB7B5E"/>
    <w:rsid w:val="00EC0667"/>
    <w:rsid w:val="00EC3A81"/>
    <w:rsid w:val="00EC761C"/>
    <w:rsid w:val="00ED15CA"/>
    <w:rsid w:val="00EE5FC6"/>
    <w:rsid w:val="00EF1E87"/>
    <w:rsid w:val="00EF7970"/>
    <w:rsid w:val="00F01B65"/>
    <w:rsid w:val="00F02C6E"/>
    <w:rsid w:val="00F06BB2"/>
    <w:rsid w:val="00F073D5"/>
    <w:rsid w:val="00F14385"/>
    <w:rsid w:val="00F23D57"/>
    <w:rsid w:val="00F31105"/>
    <w:rsid w:val="00F332CA"/>
    <w:rsid w:val="00F36F19"/>
    <w:rsid w:val="00F419FA"/>
    <w:rsid w:val="00F615D6"/>
    <w:rsid w:val="00F62922"/>
    <w:rsid w:val="00F63539"/>
    <w:rsid w:val="00F7184A"/>
    <w:rsid w:val="00F75D42"/>
    <w:rsid w:val="00F94ECD"/>
    <w:rsid w:val="00F96484"/>
    <w:rsid w:val="00F97941"/>
    <w:rsid w:val="00F97B91"/>
    <w:rsid w:val="00FA1220"/>
    <w:rsid w:val="00FA373F"/>
    <w:rsid w:val="00FB6AD0"/>
    <w:rsid w:val="00FC1E9B"/>
    <w:rsid w:val="00FC3313"/>
    <w:rsid w:val="00FD15E1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  <w:rsid w:val="00FF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  <w:style w:type="table" w:styleId="GridTable4">
    <w:name w:val="Grid Table 4"/>
    <w:basedOn w:val="TableNormal"/>
    <w:uiPriority w:val="49"/>
    <w:rsid w:val="00656E4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0779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793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4668</TotalTime>
  <Pages>50</Pages>
  <Words>6347</Words>
  <Characters>36184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42447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Ана</cp:lastModifiedBy>
  <cp:revision>99</cp:revision>
  <cp:lastPrinted>2022-02-19T10:52:00Z</cp:lastPrinted>
  <dcterms:created xsi:type="dcterms:W3CDTF">2022-01-30T11:51:00Z</dcterms:created>
  <dcterms:modified xsi:type="dcterms:W3CDTF">2022-02-19T10:52:00Z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