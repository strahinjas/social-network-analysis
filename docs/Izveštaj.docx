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59C274" w14:textId="77777777" w:rsidR="00F06BB2" w:rsidRDefault="00586F2A" w:rsidP="00F06BB2">
      <w:pPr>
        <w:pStyle w:val="Zaglavljenaslovnestrane"/>
      </w:pPr>
      <w:bookmarkStart w:id="0" w:name="_Hlk94989052"/>
      <w:bookmarkEnd w:id="0"/>
      <w:r>
        <w:t>Универзитет</w:t>
      </w:r>
      <w:r w:rsidR="00F06BB2">
        <w:t xml:space="preserve"> </w:t>
      </w:r>
      <w:r w:rsidR="006412E1">
        <w:t>у</w:t>
      </w:r>
      <w:r w:rsidR="00F06BB2">
        <w:t xml:space="preserve"> </w:t>
      </w:r>
      <w:r w:rsidR="006412E1">
        <w:t>Београду</w:t>
      </w:r>
    </w:p>
    <w:p w14:paraId="1385CA37" w14:textId="77777777" w:rsidR="00586F2A" w:rsidRPr="00586F2A" w:rsidRDefault="00586F2A" w:rsidP="00586F2A">
      <w:pPr>
        <w:pStyle w:val="Zaglavljenaslovnestrane"/>
      </w:pPr>
      <w:r>
        <w:t>Електротехнички факултет</w:t>
      </w:r>
    </w:p>
    <w:p w14:paraId="0EAB4CF1" w14:textId="77777777" w:rsidR="00F06BB2" w:rsidRDefault="00F06BB2" w:rsidP="00F06BB2">
      <w:pPr>
        <w:pStyle w:val="Osnovnitekst"/>
      </w:pPr>
    </w:p>
    <w:p w14:paraId="5CB36C6D" w14:textId="77777777" w:rsidR="00F06BB2" w:rsidRDefault="00F06BB2" w:rsidP="00F06BB2">
      <w:pPr>
        <w:pStyle w:val="Osnovnitekst"/>
      </w:pPr>
    </w:p>
    <w:p w14:paraId="6A53783F" w14:textId="77777777" w:rsidR="00F06BB2" w:rsidRDefault="008471DF" w:rsidP="00F06BB2">
      <w:pPr>
        <w:pStyle w:val="SlikeTabele"/>
      </w:pPr>
      <w:r>
        <w:rPr>
          <w:noProof/>
          <w:lang w:val="en-US"/>
        </w:rPr>
        <w:drawing>
          <wp:inline distT="0" distB="0" distL="0" distR="0" wp14:anchorId="477C85F8" wp14:editId="4237B5FA">
            <wp:extent cx="1757142" cy="1749425"/>
            <wp:effectExtent l="0" t="0" r="0" b="3175"/>
            <wp:docPr id="1" name="Picture 1" descr="Znak%20ET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nak%20ETF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038" cy="1757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39033F" w14:textId="77777777" w:rsidR="00F06BB2" w:rsidRDefault="00F06BB2" w:rsidP="00F06BB2">
      <w:pPr>
        <w:pStyle w:val="Osnovnitekst"/>
      </w:pPr>
    </w:p>
    <w:p w14:paraId="693E531D" w14:textId="77777777" w:rsidR="00F06BB2" w:rsidRDefault="00F06BB2" w:rsidP="00F06BB2">
      <w:pPr>
        <w:pStyle w:val="Osnovnitekst"/>
      </w:pPr>
    </w:p>
    <w:p w14:paraId="17076777" w14:textId="27C46797" w:rsidR="00F06BB2" w:rsidRPr="00A3303B" w:rsidRDefault="00A3303B" w:rsidP="00F06BB2">
      <w:pPr>
        <w:pStyle w:val="Naslovteze"/>
        <w:rPr>
          <w:lang w:val="sr-Cyrl-RS"/>
        </w:rPr>
      </w:pPr>
      <w:r>
        <w:rPr>
          <w:lang w:val="sr-Cyrl-RS"/>
        </w:rPr>
        <w:t>Анализа социјалних мрежа</w:t>
      </w:r>
    </w:p>
    <w:p w14:paraId="1218F13D" w14:textId="490760E3" w:rsidR="00F06BB2" w:rsidRPr="00A3303B" w:rsidRDefault="00A3303B" w:rsidP="00AE0461">
      <w:pPr>
        <w:pStyle w:val="Podnaslovteze"/>
        <w:rPr>
          <w:lang w:val="sr-Cyrl-RS"/>
        </w:rPr>
      </w:pPr>
      <w:r>
        <w:rPr>
          <w:lang w:val="sr-Cyrl-RS"/>
        </w:rPr>
        <w:t>Пројектни задатак</w:t>
      </w:r>
    </w:p>
    <w:p w14:paraId="61EB5CB1" w14:textId="77777777" w:rsidR="00F06BB2" w:rsidRDefault="00F06BB2" w:rsidP="00F06BB2">
      <w:pPr>
        <w:pStyle w:val="Osnovnitekst"/>
      </w:pPr>
    </w:p>
    <w:p w14:paraId="1D4FE099" w14:textId="77777777" w:rsidR="00AE0461" w:rsidRDefault="00AE0461" w:rsidP="00F06BB2">
      <w:pPr>
        <w:pStyle w:val="Osnovnitekst"/>
      </w:pPr>
    </w:p>
    <w:p w14:paraId="1C680F72" w14:textId="77777777" w:rsidR="00A3069A" w:rsidRDefault="00A3069A" w:rsidP="00F06BB2">
      <w:pPr>
        <w:pStyle w:val="Osnovnitekst"/>
      </w:pPr>
    </w:p>
    <w:p w14:paraId="5F25554A" w14:textId="77777777" w:rsidR="00F06BB2" w:rsidRDefault="00F06BB2" w:rsidP="00F06BB2">
      <w:pPr>
        <w:pStyle w:val="Osnovnitekst"/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6204"/>
        <w:gridCol w:w="3650"/>
      </w:tblGrid>
      <w:tr w:rsidR="00A3069A" w14:paraId="33ABBBCB" w14:textId="77777777" w:rsidTr="00426E8D">
        <w:tc>
          <w:tcPr>
            <w:tcW w:w="6204" w:type="dxa"/>
            <w:vAlign w:val="center"/>
          </w:tcPr>
          <w:p w14:paraId="3645DFA9" w14:textId="1350BD82" w:rsidR="00A3069A" w:rsidRDefault="00A3303B" w:rsidP="00AE0461">
            <w:pPr>
              <w:pStyle w:val="Naslovnakandidatimentor"/>
            </w:pPr>
            <w:r>
              <w:rPr>
                <w:lang w:val="sr-Cyrl-RS"/>
              </w:rPr>
              <w:t>Студенти</w:t>
            </w:r>
            <w:r w:rsidR="00196C7A">
              <w:t>:</w:t>
            </w:r>
          </w:p>
        </w:tc>
        <w:tc>
          <w:tcPr>
            <w:tcW w:w="3650" w:type="dxa"/>
            <w:vAlign w:val="center"/>
          </w:tcPr>
          <w:p w14:paraId="31A21FD3" w14:textId="0B660A67" w:rsidR="00A3069A" w:rsidRDefault="00A3303B" w:rsidP="00AE0461">
            <w:pPr>
              <w:pStyle w:val="Naslovnakandidatimentor"/>
            </w:pPr>
            <w:r>
              <w:rPr>
                <w:lang w:val="sr-Cyrl-RS"/>
              </w:rPr>
              <w:t>Школска година</w:t>
            </w:r>
            <w:r w:rsidR="00196C7A">
              <w:t>:</w:t>
            </w:r>
          </w:p>
        </w:tc>
      </w:tr>
      <w:tr w:rsidR="00A3069A" w14:paraId="010D95E0" w14:textId="77777777" w:rsidTr="00C5324A">
        <w:trPr>
          <w:trHeight w:val="491"/>
        </w:trPr>
        <w:tc>
          <w:tcPr>
            <w:tcW w:w="6204" w:type="dxa"/>
            <w:vAlign w:val="center"/>
          </w:tcPr>
          <w:p w14:paraId="5E5021ED" w14:textId="7563F4E0" w:rsidR="00A3303B" w:rsidRPr="00C5324A" w:rsidRDefault="00A3303B" w:rsidP="00AE0461">
            <w:pPr>
              <w:pStyle w:val="Naslovnakandidatimentor"/>
              <w:rPr>
                <w:lang w:val="sr-Cyrl-RS"/>
              </w:rPr>
            </w:pPr>
            <w:r>
              <w:rPr>
                <w:lang w:val="sr-Cyrl-RS"/>
              </w:rPr>
              <w:t>Ана Стакић 2020/3103</w:t>
            </w:r>
            <w:r w:rsidR="00C5324A">
              <w:rPr>
                <w:lang w:val="sr-Cyrl-RS"/>
              </w:rPr>
              <w:br/>
              <w:t>Страхиња Стефановић 2020/3104</w:t>
            </w:r>
          </w:p>
        </w:tc>
        <w:tc>
          <w:tcPr>
            <w:tcW w:w="3650" w:type="dxa"/>
          </w:tcPr>
          <w:p w14:paraId="4332705E" w14:textId="453C3F65" w:rsidR="00A3069A" w:rsidRPr="00A3303B" w:rsidRDefault="00A3303B" w:rsidP="00C5324A">
            <w:pPr>
              <w:pStyle w:val="Naslovnakandidatimentor"/>
              <w:rPr>
                <w:lang w:val="sr-Cyrl-RS"/>
              </w:rPr>
            </w:pPr>
            <w:r>
              <w:rPr>
                <w:lang w:val="sr-Cyrl-RS"/>
              </w:rPr>
              <w:t>2021/2022.</w:t>
            </w:r>
          </w:p>
        </w:tc>
      </w:tr>
    </w:tbl>
    <w:p w14:paraId="013B700C" w14:textId="09C29C73" w:rsidR="00F06BB2" w:rsidRPr="00A3303B" w:rsidRDefault="00F06BB2" w:rsidP="00A3303B">
      <w:pPr>
        <w:pStyle w:val="Osnovnitekst"/>
        <w:ind w:firstLine="0"/>
        <w:rPr>
          <w:lang w:val="sr-Cyrl-RS"/>
        </w:rPr>
      </w:pPr>
    </w:p>
    <w:p w14:paraId="7CB7C3AA" w14:textId="77777777" w:rsidR="00A3069A" w:rsidRDefault="00A3069A" w:rsidP="00C5324A">
      <w:pPr>
        <w:pStyle w:val="Osnovnitekst"/>
        <w:ind w:firstLine="0"/>
      </w:pPr>
    </w:p>
    <w:p w14:paraId="30DA499E" w14:textId="68AF0745" w:rsidR="00F06BB2" w:rsidRDefault="006412E1" w:rsidP="00AE0461">
      <w:pPr>
        <w:pStyle w:val="Vremepredajeteze"/>
      </w:pPr>
      <w:r>
        <w:t>Београд</w:t>
      </w:r>
      <w:r w:rsidR="00A3069A">
        <w:t xml:space="preserve">, </w:t>
      </w:r>
      <w:r w:rsidR="00A3303B">
        <w:rPr>
          <w:lang w:val="sr-Cyrl-CS"/>
        </w:rPr>
        <w:t>јануар</w:t>
      </w:r>
      <w:r w:rsidR="00A3069A">
        <w:t xml:space="preserve"> 20</w:t>
      </w:r>
      <w:r w:rsidR="00A3303B">
        <w:rPr>
          <w:lang w:val="sr-Cyrl-RS"/>
        </w:rPr>
        <w:t>22</w:t>
      </w:r>
      <w:r w:rsidR="00A3069A">
        <w:t>.</w:t>
      </w:r>
    </w:p>
    <w:p w14:paraId="41470BCA" w14:textId="77777777" w:rsidR="00F06BB2" w:rsidRDefault="00F06BB2" w:rsidP="00F06BB2">
      <w:pPr>
        <w:rPr>
          <w:lang w:val="sr-Latn-CS"/>
        </w:rPr>
        <w:sectPr w:rsidR="00F06BB2" w:rsidSect="00207E96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906" w:h="16838"/>
          <w:pgMar w:top="1701" w:right="1134" w:bottom="1701" w:left="1134" w:header="709" w:footer="709" w:gutter="0"/>
          <w:cols w:space="720"/>
          <w:titlePg/>
        </w:sectPr>
      </w:pPr>
    </w:p>
    <w:p w14:paraId="5D9C129B" w14:textId="77777777" w:rsidR="00F06BB2" w:rsidRDefault="006412E1" w:rsidP="009C0E87">
      <w:pPr>
        <w:pStyle w:val="SadrajLiteratura"/>
      </w:pPr>
      <w:bookmarkStart w:id="1" w:name="_Toc95339222"/>
      <w:r>
        <w:lastRenderedPageBreak/>
        <w:t>Садржај</w:t>
      </w:r>
      <w:bookmarkEnd w:id="1"/>
    </w:p>
    <w:p w14:paraId="1FE2D957" w14:textId="7F5D7CB8" w:rsidR="00CA4588" w:rsidRDefault="00D20D2B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r>
        <w:fldChar w:fldCharType="begin"/>
      </w:r>
      <w:r w:rsidR="0021095F">
        <w:instrText xml:space="preserve"> TOC \o "1-3" \h \z \u </w:instrText>
      </w:r>
      <w:r>
        <w:fldChar w:fldCharType="separate"/>
      </w:r>
      <w:hyperlink w:anchor="_Toc95339222" w:history="1">
        <w:r w:rsidR="00CA4588" w:rsidRPr="000511B6">
          <w:rPr>
            <w:rStyle w:val="Hyperlink"/>
            <w:noProof/>
          </w:rPr>
          <w:t>Садржај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_Toc95339222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2</w:t>
        </w:r>
        <w:r w:rsidR="00CA4588">
          <w:rPr>
            <w:noProof/>
            <w:webHidden/>
          </w:rPr>
          <w:fldChar w:fldCharType="end"/>
        </w:r>
      </w:hyperlink>
    </w:p>
    <w:p w14:paraId="5CB89A06" w14:textId="0224B4E6" w:rsidR="00CA4588" w:rsidRDefault="00C4667F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23" w:history="1">
        <w:r w:rsidR="00CA4588" w:rsidRPr="000511B6">
          <w:rPr>
            <w:rStyle w:val="Hyperlink"/>
            <w:noProof/>
          </w:rPr>
          <w:t>1.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Чишћење података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_Toc95339223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3</w:t>
        </w:r>
        <w:r w:rsidR="00CA4588">
          <w:rPr>
            <w:noProof/>
            <w:webHidden/>
          </w:rPr>
          <w:fldChar w:fldCharType="end"/>
        </w:r>
      </w:hyperlink>
    </w:p>
    <w:p w14:paraId="30F9B398" w14:textId="000258A0" w:rsidR="00CA4588" w:rsidRDefault="00C4667F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24" w:history="1">
        <w:r w:rsidR="00CA4588" w:rsidRPr="000511B6">
          <w:rPr>
            <w:rStyle w:val="Hyperlink"/>
            <w:noProof/>
          </w:rPr>
          <w:t>2.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Моделовање мрежа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_Toc95339224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5</w:t>
        </w:r>
        <w:r w:rsidR="00CA4588">
          <w:rPr>
            <w:noProof/>
            <w:webHidden/>
          </w:rPr>
          <w:fldChar w:fldCharType="end"/>
        </w:r>
      </w:hyperlink>
    </w:p>
    <w:p w14:paraId="766B98C5" w14:textId="72A98681" w:rsidR="00CA4588" w:rsidRDefault="00C4667F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339225" w:history="1">
        <w:r w:rsidR="00CA4588" w:rsidRPr="000511B6">
          <w:rPr>
            <w:rStyle w:val="Hyperlink"/>
            <w:noProof/>
            <w:lang w:val="sr-Latn-RS"/>
          </w:rPr>
          <w:t>2.1.</w:t>
        </w:r>
        <w:r w:rsidR="00CA4588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  <w:lang w:val="sr-Latn-RS"/>
          </w:rPr>
          <w:t>Subreddit network – SNet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_Toc95339225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5</w:t>
        </w:r>
        <w:r w:rsidR="00CA4588">
          <w:rPr>
            <w:noProof/>
            <w:webHidden/>
          </w:rPr>
          <w:fldChar w:fldCharType="end"/>
        </w:r>
      </w:hyperlink>
    </w:p>
    <w:p w14:paraId="18D0B382" w14:textId="314942B4" w:rsidR="00CA4588" w:rsidRDefault="00C4667F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339226" w:history="1">
        <w:r w:rsidR="00CA4588" w:rsidRPr="000511B6">
          <w:rPr>
            <w:rStyle w:val="Hyperlink"/>
            <w:noProof/>
            <w:lang w:val="sr-Latn-RS"/>
          </w:rPr>
          <w:t>2.2.</w:t>
        </w:r>
        <w:r w:rsidR="00CA4588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  <w:lang w:val="sr-Latn-RS"/>
          </w:rPr>
          <w:t>Filtered subreddit network – SNetF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_Toc95339226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6</w:t>
        </w:r>
        <w:r w:rsidR="00CA4588">
          <w:rPr>
            <w:noProof/>
            <w:webHidden/>
          </w:rPr>
          <w:fldChar w:fldCharType="end"/>
        </w:r>
      </w:hyperlink>
    </w:p>
    <w:p w14:paraId="1983321C" w14:textId="7D94C83D" w:rsidR="00CA4588" w:rsidRDefault="00C4667F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339227" w:history="1">
        <w:r w:rsidR="00CA4588" w:rsidRPr="000511B6">
          <w:rPr>
            <w:rStyle w:val="Hyperlink"/>
            <w:noProof/>
          </w:rPr>
          <w:t>2.3.</w:t>
        </w:r>
        <w:r w:rsidR="00CA4588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Targeted subreddit network – SNetT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_Toc95339227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8</w:t>
        </w:r>
        <w:r w:rsidR="00CA4588">
          <w:rPr>
            <w:noProof/>
            <w:webHidden/>
          </w:rPr>
          <w:fldChar w:fldCharType="end"/>
        </w:r>
      </w:hyperlink>
    </w:p>
    <w:p w14:paraId="59261245" w14:textId="1385D231" w:rsidR="00CA4588" w:rsidRDefault="00C4667F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339228" w:history="1">
        <w:r w:rsidR="00CA4588" w:rsidRPr="000511B6">
          <w:rPr>
            <w:rStyle w:val="Hyperlink"/>
            <w:noProof/>
          </w:rPr>
          <w:t>2.4.</w:t>
        </w:r>
        <w:r w:rsidR="00CA4588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User network – UserNet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_Toc95339228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9</w:t>
        </w:r>
        <w:r w:rsidR="00CA4588">
          <w:rPr>
            <w:noProof/>
            <w:webHidden/>
          </w:rPr>
          <w:fldChar w:fldCharType="end"/>
        </w:r>
      </w:hyperlink>
    </w:p>
    <w:p w14:paraId="2497C074" w14:textId="78657B69" w:rsidR="00CA4588" w:rsidRDefault="00C4667F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29" w:history="1">
        <w:r w:rsidR="00CA4588" w:rsidRPr="000511B6">
          <w:rPr>
            <w:rStyle w:val="Hyperlink"/>
            <w:noProof/>
          </w:rPr>
          <w:t>3.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Статистичка обрада података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_Toc95339229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10</w:t>
        </w:r>
        <w:r w:rsidR="00CA4588">
          <w:rPr>
            <w:noProof/>
            <w:webHidden/>
          </w:rPr>
          <w:fldChar w:fldCharType="end"/>
        </w:r>
      </w:hyperlink>
    </w:p>
    <w:p w14:paraId="6CBEDE61" w14:textId="6F54A373" w:rsidR="00CA4588" w:rsidRDefault="00C4667F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0" w:history="1">
        <w:r w:rsidR="00CA4588" w:rsidRPr="000511B6">
          <w:rPr>
            <w:rStyle w:val="Hyperlink"/>
            <w:noProof/>
          </w:rPr>
          <w:t>4.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Основна анализа моделованих мрежа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_Toc95339230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13</w:t>
        </w:r>
        <w:r w:rsidR="00CA4588">
          <w:rPr>
            <w:noProof/>
            <w:webHidden/>
          </w:rPr>
          <w:fldChar w:fldCharType="end"/>
        </w:r>
      </w:hyperlink>
    </w:p>
    <w:p w14:paraId="716630F0" w14:textId="1BA2C6AD" w:rsidR="00CA4588" w:rsidRDefault="00C4667F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1" w:history="1">
        <w:r w:rsidR="00CA4588" w:rsidRPr="000511B6">
          <w:rPr>
            <w:rStyle w:val="Hyperlink"/>
            <w:noProof/>
          </w:rPr>
          <w:t>5.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Анализа мера централности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_Toc95339231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27</w:t>
        </w:r>
        <w:r w:rsidR="00CA4588">
          <w:rPr>
            <w:noProof/>
            <w:webHidden/>
          </w:rPr>
          <w:fldChar w:fldCharType="end"/>
        </w:r>
      </w:hyperlink>
    </w:p>
    <w:p w14:paraId="78705135" w14:textId="1E8E6C8E" w:rsidR="00CA4588" w:rsidRDefault="00C4667F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2" w:history="1">
        <w:r w:rsidR="00CA4588" w:rsidRPr="000511B6">
          <w:rPr>
            <w:rStyle w:val="Hyperlink"/>
            <w:noProof/>
          </w:rPr>
          <w:t>6.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Детекција комуна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_Toc95339232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35</w:t>
        </w:r>
        <w:r w:rsidR="00CA4588">
          <w:rPr>
            <w:noProof/>
            <w:webHidden/>
          </w:rPr>
          <w:fldChar w:fldCharType="end"/>
        </w:r>
      </w:hyperlink>
    </w:p>
    <w:p w14:paraId="07E85F5C" w14:textId="1BA2C86F" w:rsidR="00CA4588" w:rsidRDefault="00C4667F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3" w:history="1">
        <w:r w:rsidR="00CA4588" w:rsidRPr="000511B6">
          <w:rPr>
            <w:rStyle w:val="Hyperlink"/>
            <w:noProof/>
          </w:rPr>
          <w:t>7.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 xml:space="preserve">Поређење </w:t>
        </w:r>
        <w:r w:rsidR="00CA4588" w:rsidRPr="000511B6">
          <w:rPr>
            <w:rStyle w:val="Hyperlink"/>
            <w:noProof/>
            <w:lang w:val="sr-Latn-RS"/>
          </w:rPr>
          <w:t xml:space="preserve">SNet </w:t>
        </w:r>
        <w:r w:rsidR="00CA4588" w:rsidRPr="000511B6">
          <w:rPr>
            <w:rStyle w:val="Hyperlink"/>
            <w:noProof/>
          </w:rPr>
          <w:t xml:space="preserve">и </w:t>
        </w:r>
        <w:r w:rsidR="00CA4588" w:rsidRPr="000511B6">
          <w:rPr>
            <w:rStyle w:val="Hyperlink"/>
            <w:noProof/>
            <w:lang w:val="sr-Latn-RS"/>
          </w:rPr>
          <w:t xml:space="preserve">SNetT </w:t>
        </w:r>
        <w:r w:rsidR="00CA4588" w:rsidRPr="000511B6">
          <w:rPr>
            <w:rStyle w:val="Hyperlink"/>
            <w:noProof/>
          </w:rPr>
          <w:t>мрежа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_Toc95339233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36</w:t>
        </w:r>
        <w:r w:rsidR="00CA4588">
          <w:rPr>
            <w:noProof/>
            <w:webHidden/>
          </w:rPr>
          <w:fldChar w:fldCharType="end"/>
        </w:r>
      </w:hyperlink>
    </w:p>
    <w:p w14:paraId="789EFEB2" w14:textId="107DD3BA" w:rsidR="00CA4588" w:rsidRDefault="00C4667F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4" w:history="1">
        <w:r w:rsidR="00CA4588" w:rsidRPr="000511B6">
          <w:rPr>
            <w:rStyle w:val="Hyperlink"/>
            <w:noProof/>
          </w:rPr>
          <w:t>Списак слика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_Toc95339234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37</w:t>
        </w:r>
        <w:r w:rsidR="00CA4588">
          <w:rPr>
            <w:noProof/>
            <w:webHidden/>
          </w:rPr>
          <w:fldChar w:fldCharType="end"/>
        </w:r>
      </w:hyperlink>
    </w:p>
    <w:p w14:paraId="069DEE4D" w14:textId="6C22D743" w:rsidR="00CA4588" w:rsidRDefault="00C4667F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5" w:history="1">
        <w:r w:rsidR="00CA4588" w:rsidRPr="000511B6">
          <w:rPr>
            <w:rStyle w:val="Hyperlink"/>
            <w:noProof/>
          </w:rPr>
          <w:t>Списак табела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_Toc95339235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38</w:t>
        </w:r>
        <w:r w:rsidR="00CA4588">
          <w:rPr>
            <w:noProof/>
            <w:webHidden/>
          </w:rPr>
          <w:fldChar w:fldCharType="end"/>
        </w:r>
      </w:hyperlink>
    </w:p>
    <w:p w14:paraId="4BBB5149" w14:textId="73CBA85B" w:rsidR="00F06BB2" w:rsidRDefault="00D20D2B" w:rsidP="001E4C8E">
      <w:pPr>
        <w:pStyle w:val="TOC3"/>
        <w:tabs>
          <w:tab w:val="left" w:pos="1440"/>
          <w:tab w:val="right" w:leader="dot" w:pos="9628"/>
        </w:tabs>
        <w:ind w:left="0"/>
      </w:pPr>
      <w:r>
        <w:fldChar w:fldCharType="end"/>
      </w:r>
    </w:p>
    <w:p w14:paraId="6C2A2838" w14:textId="6F7656DB" w:rsidR="00F06BB2" w:rsidRPr="00E7161C" w:rsidRDefault="00970AF4" w:rsidP="009C0E87">
      <w:pPr>
        <w:pStyle w:val="Heading1"/>
      </w:pPr>
      <w:bookmarkStart w:id="2" w:name="_Toc95339223"/>
      <w:r>
        <w:lastRenderedPageBreak/>
        <w:t>Чишћење података</w:t>
      </w:r>
      <w:bookmarkEnd w:id="2"/>
    </w:p>
    <w:p w14:paraId="00BC1553" w14:textId="392BA2F5" w:rsidR="009A2DBB" w:rsidRDefault="004113D2" w:rsidP="006B4184">
      <w:pPr>
        <w:pStyle w:val="Tekst"/>
      </w:pPr>
      <w:r>
        <w:t>Најпре</w:t>
      </w:r>
      <w:r w:rsidR="000860B4">
        <w:t xml:space="preserve"> је било потребно податке о објавама и коментарима подељене у по 12 засебних табела за сваки појединачни месец у 2008. години груписати у две засебне табеле. Прва садржи податке о свим објавама у тој години, а друга податке о свим коментарима. Приликом спајања табела, додата је и </w:t>
      </w:r>
      <w:r w:rsidR="007B3E52">
        <w:t xml:space="preserve">још </w:t>
      </w:r>
      <w:r w:rsidR="000860B4">
        <w:t xml:space="preserve">једна колона </w:t>
      </w:r>
      <w:r w:rsidR="000860B4" w:rsidRPr="007B3E52">
        <w:rPr>
          <w:b/>
          <w:bCs/>
          <w:i/>
          <w:iCs/>
          <w:lang w:val="sr-Latn-RS"/>
        </w:rPr>
        <w:t>month</w:t>
      </w:r>
      <w:r w:rsidR="000860B4">
        <w:rPr>
          <w:b/>
          <w:bCs/>
          <w:lang w:val="sr-Latn-RS"/>
        </w:rPr>
        <w:t xml:space="preserve"> </w:t>
      </w:r>
      <w:r w:rsidR="000860B4">
        <w:t>целобројног типа која памти редни број месеца у ко</w:t>
      </w:r>
      <w:r w:rsidR="007B3E52">
        <w:t xml:space="preserve">јем је креирана одговарајућа објава, односно коментар. Ова колона је додата да би се касније, евентуално, извршила нека анализа датих података </w:t>
      </w:r>
      <w:r w:rsidR="009A2DBB">
        <w:t>заснована на времену настанка.</w:t>
      </w:r>
    </w:p>
    <w:p w14:paraId="78C8C44E" w14:textId="1B851C97" w:rsidR="009A2DBB" w:rsidRDefault="009A2DBB" w:rsidP="009A2DBB">
      <w:pPr>
        <w:pStyle w:val="Osnovnitekst"/>
        <w:rPr>
          <w:lang w:val="sr-Cyrl-RS"/>
        </w:rPr>
      </w:pPr>
      <w:r>
        <w:rPr>
          <w:lang w:val="sr-Cyrl-RS"/>
        </w:rPr>
        <w:t>Након тога, из добијених табела су избачени редови са инвалидним идентификатором</w:t>
      </w:r>
      <w:r w:rsidR="007B3E52">
        <w:rPr>
          <w:lang w:val="sr-Cyrl-RS"/>
        </w:rPr>
        <w:t xml:space="preserve"> </w:t>
      </w:r>
      <w:r>
        <w:rPr>
          <w:lang w:val="sr-Cyrl-RS"/>
        </w:rPr>
        <w:t xml:space="preserve">и та колона је преименована у </w:t>
      </w:r>
      <w:r w:rsidRPr="009A2DBB">
        <w:rPr>
          <w:b/>
          <w:bCs/>
          <w:i/>
          <w:iCs/>
          <w:lang w:val="sr-Latn-RS"/>
        </w:rPr>
        <w:t>submission_id</w:t>
      </w:r>
      <w:r>
        <w:rPr>
          <w:lang w:val="sr-Cyrl-RS"/>
        </w:rPr>
        <w:t xml:space="preserve">, односно </w:t>
      </w:r>
      <w:r w:rsidRPr="009A2DBB">
        <w:rPr>
          <w:b/>
          <w:bCs/>
          <w:i/>
          <w:iCs/>
          <w:lang w:val="sr-Latn-RS"/>
        </w:rPr>
        <w:t>comment_id</w:t>
      </w:r>
      <w:r>
        <w:rPr>
          <w:lang w:val="sr-Latn-RS"/>
        </w:rPr>
        <w:t xml:space="preserve">, </w:t>
      </w:r>
      <w:r>
        <w:rPr>
          <w:lang w:val="sr-Cyrl-RS"/>
        </w:rPr>
        <w:t>како би</w:t>
      </w:r>
      <w:r w:rsidR="000919DF">
        <w:rPr>
          <w:lang w:val="sr-Cyrl-RS"/>
        </w:rPr>
        <w:t xml:space="preserve"> постојала </w:t>
      </w:r>
      <w:r>
        <w:rPr>
          <w:lang w:val="sr-Cyrl-RS"/>
        </w:rPr>
        <w:t>јединствен</w:t>
      </w:r>
      <w:r w:rsidR="000919DF">
        <w:rPr>
          <w:lang w:val="sr-Cyrl-RS"/>
        </w:rPr>
        <w:t xml:space="preserve">а колона </w:t>
      </w:r>
      <w:r w:rsidRPr="00332660">
        <w:rPr>
          <w:b/>
          <w:bCs/>
          <w:i/>
          <w:iCs/>
          <w:lang w:val="sr-Latn-RS"/>
        </w:rPr>
        <w:t>id</w:t>
      </w:r>
      <w:r>
        <w:rPr>
          <w:lang w:val="sr-Latn-RS"/>
        </w:rPr>
        <w:t xml:space="preserve"> </w:t>
      </w:r>
      <w:r>
        <w:rPr>
          <w:lang w:val="sr-Cyrl-RS"/>
        </w:rPr>
        <w:t xml:space="preserve">са </w:t>
      </w:r>
      <w:r w:rsidR="00332660">
        <w:rPr>
          <w:lang w:val="sr-Cyrl-RS"/>
        </w:rPr>
        <w:t>индексом реда.</w:t>
      </w:r>
      <w:r w:rsidR="000919DF">
        <w:rPr>
          <w:lang w:val="sr-Cyrl-RS"/>
        </w:rPr>
        <w:t xml:space="preserve"> Такође, из табела су избачене колоне које нису од интереса за даљу анализу</w:t>
      </w:r>
      <w:r w:rsidR="002B477B">
        <w:rPr>
          <w:lang w:val="sr-Cyrl-RS"/>
        </w:rPr>
        <w:t xml:space="preserve">. Из табеле објава избачене су: </w:t>
      </w:r>
      <w:r w:rsidR="002B477B" w:rsidRPr="002B477B">
        <w:rPr>
          <w:b/>
          <w:bCs/>
          <w:i/>
          <w:iCs/>
          <w:lang w:val="sr-Latn-RS"/>
        </w:rPr>
        <w:t>created_utc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url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permalink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domain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distinguished</w:t>
      </w:r>
      <w:r w:rsidR="002B477B">
        <w:rPr>
          <w:lang w:val="sr-Latn-RS"/>
        </w:rPr>
        <w:t xml:space="preserve">. </w:t>
      </w:r>
      <w:r w:rsidR="002B477B">
        <w:rPr>
          <w:lang w:val="sr-Cyrl-RS"/>
        </w:rPr>
        <w:t xml:space="preserve">Колона </w:t>
      </w:r>
      <w:r w:rsidR="002B477B" w:rsidRPr="002B477B">
        <w:rPr>
          <w:b/>
          <w:bCs/>
          <w:i/>
          <w:iCs/>
          <w:lang w:val="sr-Latn-RS"/>
        </w:rPr>
        <w:t>distinguished</w:t>
      </w:r>
      <w:r w:rsidR="002B477B">
        <w:rPr>
          <w:lang w:val="sr-Latn-RS"/>
        </w:rPr>
        <w:t xml:space="preserve">, </w:t>
      </w:r>
      <w:r w:rsidR="002B477B">
        <w:rPr>
          <w:lang w:val="sr-Cyrl-RS"/>
        </w:rPr>
        <w:t>иако у теорији занимљива за анализу</w:t>
      </w:r>
      <w:r w:rsidR="00F94ECD">
        <w:rPr>
          <w:lang w:val="sr-Cyrl-RS"/>
        </w:rPr>
        <w:t xml:space="preserve"> зато што показује да ли је аутор објаве био админ одговарајућег сабредита, се није показала као корисна зато што је веома мали узорак заиста и имао неку валидну вредност те колоне (мање од 10 редова). Из тог разлога је и она уклоњена приликом стварања секундарног скупа података. Из табеле коментара су избрисане следеће колоне: </w:t>
      </w:r>
      <w:r w:rsidR="00F94ECD" w:rsidRPr="00F94ECD">
        <w:rPr>
          <w:b/>
          <w:bCs/>
          <w:i/>
          <w:iCs/>
          <w:lang w:val="sr-Latn-RS"/>
        </w:rPr>
        <w:t>created_utc</w:t>
      </w:r>
      <w:r w:rsidR="00F94ECD">
        <w:rPr>
          <w:lang w:val="sr-Latn-RS"/>
        </w:rPr>
        <w:t xml:space="preserve">, </w:t>
      </w:r>
      <w:r w:rsidR="00F94ECD" w:rsidRPr="00F94ECD">
        <w:rPr>
          <w:b/>
          <w:bCs/>
          <w:i/>
          <w:iCs/>
          <w:lang w:val="sr-Latn-RS"/>
        </w:rPr>
        <w:t>distinguished</w:t>
      </w:r>
      <w:r w:rsidR="00F94ECD">
        <w:rPr>
          <w:lang w:val="sr-Latn-RS"/>
        </w:rPr>
        <w:t xml:space="preserve">, </w:t>
      </w:r>
      <w:r w:rsidR="00F94ECD" w:rsidRPr="00F94ECD">
        <w:rPr>
          <w:b/>
          <w:bCs/>
          <w:i/>
          <w:iCs/>
          <w:lang w:val="sr-Latn-RS"/>
        </w:rPr>
        <w:t>controversiality</w:t>
      </w:r>
      <w:r w:rsidR="00F94ECD">
        <w:rPr>
          <w:lang w:val="sr-Latn-RS"/>
        </w:rPr>
        <w:t xml:space="preserve">. </w:t>
      </w:r>
      <w:r w:rsidR="00F94ECD">
        <w:rPr>
          <w:lang w:val="sr-Cyrl-RS"/>
        </w:rPr>
        <w:t xml:space="preserve">Колона </w:t>
      </w:r>
      <w:r w:rsidR="00F94ECD" w:rsidRPr="00F94ECD">
        <w:rPr>
          <w:b/>
          <w:bCs/>
          <w:i/>
          <w:iCs/>
          <w:lang w:val="sr-Latn-RS"/>
        </w:rPr>
        <w:t>controversiality</w:t>
      </w:r>
      <w:r w:rsidR="00F94ECD">
        <w:rPr>
          <w:lang w:val="sr-Cyrl-RS"/>
        </w:rPr>
        <w:t xml:space="preserve"> је избачена из истог претходно поменутог разлога.</w:t>
      </w:r>
    </w:p>
    <w:p w14:paraId="5CA682F4" w14:textId="7E3C7ECF" w:rsidR="004D232D" w:rsidRDefault="004D232D" w:rsidP="009A2DBB">
      <w:pPr>
        <w:pStyle w:val="Osnovnitekst"/>
        <w:rPr>
          <w:lang w:val="sr-Cyrl-RS"/>
        </w:rPr>
      </w:pPr>
      <w:r>
        <w:rPr>
          <w:lang w:val="sr-Cyrl-RS"/>
        </w:rPr>
        <w:t xml:space="preserve">Током прегледа скупа података примећено је да се неретко у колони </w:t>
      </w:r>
      <w:r w:rsidRPr="004D232D">
        <w:rPr>
          <w:b/>
          <w:bCs/>
          <w:i/>
          <w:iCs/>
          <w:lang w:val="sr-Latn-RS"/>
        </w:rPr>
        <w:t>author</w:t>
      </w:r>
      <w:r>
        <w:rPr>
          <w:lang w:val="sr-Latn-RS"/>
        </w:rPr>
        <w:t xml:space="preserve"> </w:t>
      </w:r>
      <w:r>
        <w:rPr>
          <w:lang w:val="sr-Cyrl-RS"/>
        </w:rPr>
        <w:t>налази вредност</w:t>
      </w:r>
      <w:r>
        <w:rPr>
          <w:lang w:val="sr-Latn-RS"/>
        </w:rPr>
        <w:t xml:space="preserve"> </w:t>
      </w:r>
      <w:r w:rsidRPr="004D232D">
        <w:rPr>
          <w:i/>
          <w:iCs/>
          <w:lang w:val="sr-Latn-RS"/>
        </w:rPr>
        <w:t>[deleted]</w:t>
      </w:r>
      <w:r w:rsidR="00CF7879">
        <w:rPr>
          <w:lang w:val="sr-Latn-RS"/>
        </w:rPr>
        <w:t xml:space="preserve"> </w:t>
      </w:r>
      <w:r w:rsidR="00CF7879">
        <w:rPr>
          <w:lang w:val="sr-Cyrl-RS"/>
        </w:rPr>
        <w:t>што је вероватно последица ажурирања овог скупа података у блиској прошлости, како објаву или коментар може поставити само постојећи регистровани корисник ове платформе. Узимајући у обзир да је за даљу анализу и моделовање</w:t>
      </w:r>
      <w:r w:rsidR="00C851CD">
        <w:rPr>
          <w:lang w:val="sr-Cyrl-RS"/>
        </w:rPr>
        <w:t xml:space="preserve"> тражених</w:t>
      </w:r>
      <w:r w:rsidR="00CF7879">
        <w:rPr>
          <w:lang w:val="sr-Cyrl-RS"/>
        </w:rPr>
        <w:t xml:space="preserve"> мрежа</w:t>
      </w:r>
      <w:r w:rsidR="00C851CD">
        <w:rPr>
          <w:lang w:val="sr-Cyrl-RS"/>
        </w:rPr>
        <w:t xml:space="preserve"> (како мреже корисника, тако и мрежа сабредита)</w:t>
      </w:r>
      <w:r w:rsidR="00CF7879">
        <w:rPr>
          <w:lang w:val="sr-Cyrl-RS"/>
        </w:rPr>
        <w:t xml:space="preserve"> нужан податак о аутору</w:t>
      </w:r>
      <w:r w:rsidR="00C851CD">
        <w:rPr>
          <w:lang w:val="sr-Cyrl-RS"/>
        </w:rPr>
        <w:t>, одлучено је да се сви редови са овом вредношћу уклоне.</w:t>
      </w:r>
      <w:r w:rsidR="00C851CD">
        <w:rPr>
          <w:lang w:val="sr-Latn-RS"/>
        </w:rPr>
        <w:t xml:space="preserve"> </w:t>
      </w:r>
      <w:r w:rsidR="00C851CD">
        <w:rPr>
          <w:lang w:val="sr-Cyrl-RS"/>
        </w:rPr>
        <w:t xml:space="preserve">Такође, пошто сваки коментар има линк ка објави за коју је везан, било је потребно избрисати и коментаре који сада указују на објаве које више не постоје у табели објава, а које имају </w:t>
      </w:r>
      <w:r w:rsidR="00C851CD" w:rsidRPr="00C851CD">
        <w:rPr>
          <w:i/>
          <w:iCs/>
          <w:lang w:val="sr-Latn-RS"/>
        </w:rPr>
        <w:t>[deleted]</w:t>
      </w:r>
      <w:r w:rsidR="00C851CD">
        <w:rPr>
          <w:lang w:val="sr-Latn-RS"/>
        </w:rPr>
        <w:t xml:space="preserve"> </w:t>
      </w:r>
      <w:r w:rsidR="00C851CD">
        <w:rPr>
          <w:lang w:val="sr-Cyrl-RS"/>
        </w:rPr>
        <w:t>аутора.</w:t>
      </w:r>
    </w:p>
    <w:p w14:paraId="1B820A0A" w14:textId="1213626C" w:rsidR="00C84DB4" w:rsidRDefault="00C84DB4" w:rsidP="00C84DB4">
      <w:pPr>
        <w:pStyle w:val="Caption"/>
        <w:keepNext/>
        <w:spacing w:line="360" w:lineRule="auto"/>
        <w:jc w:val="center"/>
      </w:pPr>
      <w:bookmarkStart w:id="3" w:name="_Toc95338953"/>
      <w:r>
        <w:lastRenderedPageBreak/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>
        <w:t xml:space="preserve"> </w:t>
      </w:r>
      <w:r>
        <w:rPr>
          <w:lang w:val="sr-Cyrl-RS"/>
        </w:rPr>
        <w:t>Утицај чишћења на величину скупа података</w:t>
      </w:r>
      <w:bookmarkEnd w:id="3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428"/>
        <w:gridCol w:w="2987"/>
        <w:gridCol w:w="3163"/>
      </w:tblGrid>
      <w:tr w:rsidR="00342357" w14:paraId="514192E8" w14:textId="77777777" w:rsidTr="00DF3F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97262B" w14:textId="77777777" w:rsidR="00342357" w:rsidRDefault="00342357" w:rsidP="00FE1C41">
            <w:pPr>
              <w:pStyle w:val="Osnovnitekst"/>
              <w:ind w:firstLine="0"/>
              <w:jc w:val="center"/>
              <w:rPr>
                <w:lang w:val="sr-Cyrl-RS"/>
              </w:rPr>
            </w:pPr>
          </w:p>
        </w:tc>
        <w:tc>
          <w:tcPr>
            <w:tcW w:w="0" w:type="auto"/>
            <w:vAlign w:val="center"/>
          </w:tcPr>
          <w:p w14:paraId="0EA00A55" w14:textId="38B3DAAB" w:rsidR="00342357" w:rsidRDefault="00FE1C41" w:rsidP="00FE1C41">
            <w:pPr>
              <w:pStyle w:val="Osnovni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Примарни скуп података</w:t>
            </w:r>
          </w:p>
        </w:tc>
        <w:tc>
          <w:tcPr>
            <w:tcW w:w="0" w:type="auto"/>
            <w:vAlign w:val="center"/>
          </w:tcPr>
          <w:p w14:paraId="2CB906AB" w14:textId="7B510DFE" w:rsidR="00342357" w:rsidRDefault="00FE1C41" w:rsidP="00FE1C41">
            <w:pPr>
              <w:pStyle w:val="Osnovni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Секундарни скуп података</w:t>
            </w:r>
          </w:p>
        </w:tc>
      </w:tr>
      <w:tr w:rsidR="00342357" w14:paraId="24B601D9" w14:textId="77777777" w:rsidTr="00051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BAD9E61" w14:textId="3A354FDB" w:rsidR="00342357" w:rsidRDefault="008073BC" w:rsidP="00051169">
            <w:pPr>
              <w:pStyle w:val="Osnovnitekst"/>
              <w:ind w:firstLine="0"/>
              <w:jc w:val="right"/>
              <w:rPr>
                <w:lang w:val="sr-Cyrl-RS"/>
              </w:rPr>
            </w:pPr>
            <w:r>
              <w:rPr>
                <w:lang w:val="sr-Cyrl-RS"/>
              </w:rPr>
              <w:t>Објаве</w:t>
            </w:r>
          </w:p>
        </w:tc>
        <w:tc>
          <w:tcPr>
            <w:tcW w:w="0" w:type="auto"/>
            <w:vAlign w:val="center"/>
          </w:tcPr>
          <w:p w14:paraId="2EA1CFBF" w14:textId="0000DB36" w:rsidR="00342357" w:rsidRPr="008073BC" w:rsidRDefault="00DF3FDF" w:rsidP="00DF3FDF">
            <w:pPr>
              <w:pStyle w:val="Osnovni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DF3FDF">
              <w:rPr>
                <w:lang w:val="sr-Latn-RS"/>
              </w:rPr>
              <w:t>2</w:t>
            </w:r>
            <w:r>
              <w:rPr>
                <w:lang w:val="sr-Latn-RS"/>
              </w:rPr>
              <w:t>.</w:t>
            </w:r>
            <w:r w:rsidRPr="00DF3FDF">
              <w:rPr>
                <w:lang w:val="sr-Latn-RS"/>
              </w:rPr>
              <w:t>519</w:t>
            </w:r>
            <w:r>
              <w:rPr>
                <w:lang w:val="sr-Latn-RS"/>
              </w:rPr>
              <w:t>.</w:t>
            </w:r>
            <w:r w:rsidRPr="00DF3FDF">
              <w:rPr>
                <w:lang w:val="sr-Latn-RS"/>
              </w:rPr>
              <w:t>853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16</w:t>
            </w:r>
          </w:p>
        </w:tc>
        <w:tc>
          <w:tcPr>
            <w:tcW w:w="0" w:type="auto"/>
            <w:vAlign w:val="center"/>
          </w:tcPr>
          <w:p w14:paraId="10ABAA6E" w14:textId="70589CE9" w:rsidR="00342357" w:rsidRDefault="00DF3FDF" w:rsidP="00DF3FDF">
            <w:pPr>
              <w:pStyle w:val="Osnovni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 w:rsidRPr="00DF3FDF">
              <w:rPr>
                <w:lang w:val="sr-Cyrl-RS"/>
              </w:rPr>
              <w:t>2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044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810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</w:t>
            </w:r>
            <w:r w:rsidR="009D53E2">
              <w:rPr>
                <w:lang w:val="sr-Latn-RS"/>
              </w:rPr>
              <w:t>2</w:t>
            </w:r>
          </w:p>
        </w:tc>
      </w:tr>
      <w:tr w:rsidR="00342357" w14:paraId="5E9AB8F2" w14:textId="77777777" w:rsidTr="00051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571AB09" w14:textId="0D1D4587" w:rsidR="00342357" w:rsidRDefault="008073BC" w:rsidP="00051169">
            <w:pPr>
              <w:pStyle w:val="Osnovnitekst"/>
              <w:ind w:firstLine="0"/>
              <w:jc w:val="right"/>
              <w:rPr>
                <w:lang w:val="sr-Cyrl-RS"/>
              </w:rPr>
            </w:pPr>
            <w:r>
              <w:rPr>
                <w:lang w:val="sr-Cyrl-RS"/>
              </w:rPr>
              <w:t>Коментари</w:t>
            </w:r>
          </w:p>
        </w:tc>
        <w:tc>
          <w:tcPr>
            <w:tcW w:w="0" w:type="auto"/>
            <w:vAlign w:val="center"/>
          </w:tcPr>
          <w:p w14:paraId="24BB63DE" w14:textId="786FC399" w:rsidR="00342357" w:rsidRDefault="00DF3FDF" w:rsidP="00DF3FDF">
            <w:pPr>
              <w:pStyle w:val="Osnovni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 w:rsidRPr="00DF3FDF">
              <w:rPr>
                <w:lang w:val="sr-Cyrl-RS"/>
              </w:rPr>
              <w:t>7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242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871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12</w:t>
            </w:r>
          </w:p>
        </w:tc>
        <w:tc>
          <w:tcPr>
            <w:tcW w:w="0" w:type="auto"/>
            <w:vAlign w:val="center"/>
          </w:tcPr>
          <w:p w14:paraId="43F30F32" w14:textId="5B53EDD1" w:rsidR="00342357" w:rsidRDefault="00051169" w:rsidP="00DF3FDF">
            <w:pPr>
              <w:pStyle w:val="Osnovni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 w:rsidRPr="00051169">
              <w:rPr>
                <w:lang w:val="sr-Cyrl-RS"/>
              </w:rPr>
              <w:t>3</w:t>
            </w:r>
            <w:r>
              <w:rPr>
                <w:lang w:val="sr-Latn-RS"/>
              </w:rPr>
              <w:t>.</w:t>
            </w:r>
            <w:r w:rsidRPr="00051169">
              <w:rPr>
                <w:lang w:val="sr-Cyrl-RS"/>
              </w:rPr>
              <w:t>783</w:t>
            </w:r>
            <w:r>
              <w:rPr>
                <w:lang w:val="sr-Latn-RS"/>
              </w:rPr>
              <w:t>.</w:t>
            </w:r>
            <w:r w:rsidRPr="00051169">
              <w:rPr>
                <w:lang w:val="sr-Cyrl-RS"/>
              </w:rPr>
              <w:t>039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10</w:t>
            </w:r>
          </w:p>
        </w:tc>
      </w:tr>
    </w:tbl>
    <w:p w14:paraId="0ED988C1" w14:textId="3528966E" w:rsidR="00B30343" w:rsidRDefault="00B30343" w:rsidP="00B30343">
      <w:pPr>
        <w:pStyle w:val="Heading1"/>
      </w:pPr>
      <w:bookmarkStart w:id="4" w:name="_Toc95339224"/>
      <w:r>
        <w:lastRenderedPageBreak/>
        <w:t>Моделова</w:t>
      </w:r>
      <w:r w:rsidR="00E97554">
        <w:t>ње мрежа</w:t>
      </w:r>
      <w:bookmarkEnd w:id="4"/>
    </w:p>
    <w:p w14:paraId="73949344" w14:textId="5EA3CF7A" w:rsidR="00B30343" w:rsidRDefault="00710173" w:rsidP="00710173">
      <w:pPr>
        <w:pStyle w:val="Heading2"/>
        <w:rPr>
          <w:lang w:val="sr-Latn-RS"/>
        </w:rPr>
      </w:pPr>
      <w:bookmarkStart w:id="5" w:name="_Toc95339225"/>
      <w:r>
        <w:rPr>
          <w:lang w:val="sr-Latn-RS"/>
        </w:rPr>
        <w:t>Subreddit network – SNet</w:t>
      </w:r>
      <w:bookmarkEnd w:id="5"/>
    </w:p>
    <w:p w14:paraId="7E1F757B" w14:textId="7AAFC93D" w:rsidR="00710173" w:rsidRDefault="00710173" w:rsidP="006B4184">
      <w:pPr>
        <w:pStyle w:val="Tekst"/>
      </w:pPr>
      <w:r>
        <w:t>Мреж</w:t>
      </w:r>
      <w:r w:rsidR="006B4184">
        <w:t>а сабредита представља тежински неусмерени граф у којем су чворови сабредити, а веза између чворова се успоставља уколико постоје корисници који су били активни на оба сабредита. Тежин</w:t>
      </w:r>
      <w:r w:rsidR="00C96742">
        <w:t>е</w:t>
      </w:r>
      <w:r w:rsidR="006B4184">
        <w:t xml:space="preserve"> гран</w:t>
      </w:r>
      <w:r w:rsidR="00C96742">
        <w:t>а</w:t>
      </w:r>
      <w:r w:rsidR="006B4184">
        <w:t xml:space="preserve"> </w:t>
      </w:r>
      <w:r w:rsidR="00C96742">
        <w:t>су добијене</w:t>
      </w:r>
      <w:r w:rsidR="006B4184">
        <w:t xml:space="preserve"> простом агрегацијом бројањем.</w:t>
      </w:r>
      <w:r w:rsidR="00C96742">
        <w:t xml:space="preserve"> Ова мрежа је формирана на основу комплетног скупа података.</w:t>
      </w:r>
    </w:p>
    <w:p w14:paraId="44C834FA" w14:textId="4FA53290" w:rsidR="006044C8" w:rsidRDefault="006044C8" w:rsidP="006B4184">
      <w:pPr>
        <w:pStyle w:val="Tekst"/>
      </w:pPr>
    </w:p>
    <w:p w14:paraId="0F918CB1" w14:textId="5DCF15A0" w:rsidR="006044C8" w:rsidRDefault="006044C8" w:rsidP="006B4184">
      <w:pPr>
        <w:pStyle w:val="Tekst"/>
      </w:pPr>
    </w:p>
    <w:p w14:paraId="6C7D8539" w14:textId="77777777" w:rsidR="006044C8" w:rsidRDefault="006044C8" w:rsidP="006B4184">
      <w:pPr>
        <w:pStyle w:val="Tekst"/>
      </w:pPr>
    </w:p>
    <w:p w14:paraId="20B7EFBB" w14:textId="77777777" w:rsidR="006044C8" w:rsidRDefault="006044C8" w:rsidP="006B4184">
      <w:pPr>
        <w:pStyle w:val="Tekst"/>
      </w:pPr>
    </w:p>
    <w:p w14:paraId="6CE81B1C" w14:textId="77777777" w:rsidR="004326A6" w:rsidRDefault="00A2321A" w:rsidP="004326A6">
      <w:pPr>
        <w:pStyle w:val="Tekst"/>
        <w:keepNext/>
        <w:ind w:firstLine="0"/>
      </w:pPr>
      <w:r>
        <w:rPr>
          <w:noProof/>
        </w:rPr>
        <w:drawing>
          <wp:inline distT="0" distB="0" distL="0" distR="0" wp14:anchorId="3EE321C0" wp14:editId="797222E0">
            <wp:extent cx="6106795" cy="3434715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5B25B" w14:textId="2CBE0403" w:rsidR="006044C8" w:rsidRDefault="004326A6" w:rsidP="004326A6">
      <w:pPr>
        <w:pStyle w:val="Caption"/>
        <w:jc w:val="center"/>
        <w:rPr>
          <w:lang w:val="sr-Latn-RS"/>
        </w:rPr>
      </w:pPr>
      <w:bookmarkStart w:id="6" w:name="_Ref95217854"/>
      <w:bookmarkStart w:id="7" w:name="_Ref95217558"/>
      <w:bookmarkStart w:id="8" w:name="_Toc95338928"/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2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1</w:t>
      </w:r>
      <w:r w:rsidR="00765120">
        <w:fldChar w:fldCharType="end"/>
      </w:r>
      <w:bookmarkEnd w:id="6"/>
      <w:r>
        <w:rPr>
          <w:lang w:val="sr-Cyrl-RS"/>
        </w:rPr>
        <w:t xml:space="preserve"> Мрежа </w:t>
      </w:r>
      <w:r>
        <w:rPr>
          <w:lang w:val="sr-Latn-RS"/>
        </w:rPr>
        <w:t>SNet</w:t>
      </w:r>
      <w:bookmarkEnd w:id="7"/>
      <w:bookmarkEnd w:id="8"/>
    </w:p>
    <w:p w14:paraId="7545CE1A" w14:textId="77777777" w:rsidR="004326A6" w:rsidRPr="004326A6" w:rsidRDefault="004326A6" w:rsidP="004326A6">
      <w:pPr>
        <w:rPr>
          <w:lang w:val="sr-Latn-RS"/>
        </w:rPr>
      </w:pPr>
    </w:p>
    <w:p w14:paraId="48AA1147" w14:textId="77777777" w:rsidR="004326A6" w:rsidRPr="004326A6" w:rsidRDefault="004326A6" w:rsidP="006044C8">
      <w:pPr>
        <w:rPr>
          <w:b/>
          <w:bCs/>
          <w:sz w:val="20"/>
          <w:szCs w:val="20"/>
          <w:lang w:val="sr-Latn-RS"/>
        </w:rPr>
      </w:pPr>
    </w:p>
    <w:p w14:paraId="76B912F9" w14:textId="77777777" w:rsidR="006044C8" w:rsidRPr="006044C8" w:rsidRDefault="006044C8" w:rsidP="006044C8">
      <w:pPr>
        <w:rPr>
          <w:lang w:val="sr-Latn-RS"/>
        </w:rPr>
      </w:pPr>
    </w:p>
    <w:p w14:paraId="7DF81F9A" w14:textId="02334F80" w:rsidR="0020337D" w:rsidRDefault="0020337D" w:rsidP="004A15F8">
      <w:pPr>
        <w:pStyle w:val="Heading2"/>
        <w:rPr>
          <w:lang w:val="sr-Latn-RS"/>
        </w:rPr>
      </w:pPr>
      <w:bookmarkStart w:id="9" w:name="_Toc95339226"/>
      <w:r>
        <w:rPr>
          <w:lang w:val="sr-Latn-RS"/>
        </w:rPr>
        <w:lastRenderedPageBreak/>
        <w:t>Filtered subreddit network – SNetF</w:t>
      </w:r>
      <w:bookmarkEnd w:id="9"/>
    </w:p>
    <w:p w14:paraId="37E01697" w14:textId="3D600054" w:rsidR="004326A6" w:rsidRDefault="004A15F8" w:rsidP="004326A6">
      <w:pPr>
        <w:pStyle w:val="Tekst"/>
      </w:pPr>
      <w:r>
        <w:t xml:space="preserve">Мрежа добијена уклањањем грана са тежином испод одређеног прага – </w:t>
      </w:r>
      <w:r w:rsidRPr="004A15F8">
        <w:rPr>
          <w:i/>
          <w:iCs/>
          <w:lang w:val="sr-Latn-RS"/>
        </w:rPr>
        <w:t>w_threshold</w:t>
      </w:r>
      <w:r>
        <w:rPr>
          <w:lang w:val="sr-Latn-RS"/>
        </w:rPr>
        <w:t xml:space="preserve">. </w:t>
      </w:r>
      <w:r>
        <w:t xml:space="preserve">Најпре је било потребно визуелизовати расподелу тежина грана у </w:t>
      </w:r>
      <w:r>
        <w:rPr>
          <w:lang w:val="sr-Latn-RS"/>
        </w:rPr>
        <w:t xml:space="preserve">SNet </w:t>
      </w:r>
      <w:r>
        <w:t>мрежи.</w:t>
      </w:r>
    </w:p>
    <w:p w14:paraId="26F96BA3" w14:textId="77777777" w:rsidR="00B652FD" w:rsidRDefault="00B652FD" w:rsidP="004326A6">
      <w:pPr>
        <w:pStyle w:val="Tekst"/>
      </w:pPr>
    </w:p>
    <w:p w14:paraId="6DC32E06" w14:textId="77777777" w:rsidR="004326A6" w:rsidRDefault="006044C8" w:rsidP="004326A6">
      <w:pPr>
        <w:pStyle w:val="Tekst"/>
        <w:keepNext/>
        <w:ind w:firstLine="0"/>
      </w:pPr>
      <w:r>
        <w:rPr>
          <w:noProof/>
        </w:rPr>
        <w:drawing>
          <wp:inline distT="0" distB="0" distL="0" distR="0" wp14:anchorId="64CBD7D7" wp14:editId="40141C2F">
            <wp:extent cx="6120130" cy="2740660"/>
            <wp:effectExtent l="0" t="0" r="0" b="2540"/>
            <wp:docPr id="40" name="Picture 4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7F99" w14:textId="3D8DF2CA" w:rsidR="006044C8" w:rsidRDefault="004326A6" w:rsidP="00321834">
      <w:pPr>
        <w:pStyle w:val="Caption"/>
        <w:spacing w:line="360" w:lineRule="auto"/>
        <w:jc w:val="center"/>
        <w:rPr>
          <w:lang w:val="sr-Cyrl-RS"/>
        </w:rPr>
      </w:pPr>
      <w:bookmarkStart w:id="10" w:name="_Toc95338929"/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2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2</w:t>
      </w:r>
      <w:r w:rsidR="00765120">
        <w:fldChar w:fldCharType="end"/>
      </w:r>
      <w:r>
        <w:t xml:space="preserve"> </w:t>
      </w:r>
      <w:r>
        <w:rPr>
          <w:lang w:val="sr-Cyrl-RS"/>
        </w:rPr>
        <w:t>Расподела тежина грана</w:t>
      </w:r>
      <w:bookmarkEnd w:id="10"/>
    </w:p>
    <w:p w14:paraId="0F31E437" w14:textId="77777777" w:rsidR="00B652FD" w:rsidRPr="00B652FD" w:rsidRDefault="00B652FD" w:rsidP="00B652FD">
      <w:pPr>
        <w:rPr>
          <w:lang w:val="sr-Cyrl-RS"/>
        </w:rPr>
      </w:pPr>
    </w:p>
    <w:p w14:paraId="4E340992" w14:textId="77777777" w:rsidR="00B652FD" w:rsidRPr="00B652FD" w:rsidRDefault="00B652FD" w:rsidP="00B652FD">
      <w:pPr>
        <w:rPr>
          <w:lang w:val="sr-Cyrl-RS"/>
        </w:rPr>
      </w:pPr>
    </w:p>
    <w:p w14:paraId="00E53BE3" w14:textId="5B6420D3" w:rsidR="004326A6" w:rsidRDefault="00321834" w:rsidP="00321834">
      <w:pPr>
        <w:pStyle w:val="Tekst"/>
      </w:pPr>
      <w:r>
        <w:t>Са графика се може видети да највећи проценат грана има минималну тежину (један), док са повећањем тежине број грана драстично опада</w:t>
      </w:r>
      <w:r w:rsidR="00006DEB">
        <w:t xml:space="preserve"> све до тзв. </w:t>
      </w:r>
      <w:r w:rsidR="00006DEB" w:rsidRPr="00006DEB">
        <w:rPr>
          <w:i/>
          <w:iCs/>
          <w:lang w:val="sr-Latn-RS"/>
        </w:rPr>
        <w:t>outlier</w:t>
      </w:r>
      <w:r w:rsidR="00006DEB" w:rsidRPr="00006DEB">
        <w:t>-а</w:t>
      </w:r>
      <w:r w:rsidR="00006DEB">
        <w:t xml:space="preserve"> који представљају гране огромне тежине</w:t>
      </w:r>
      <w:r w:rsidR="00B652FD">
        <w:t xml:space="preserve">. Из претходно наведеног може се рећи да тежине грана, као и тежине чворова прате </w:t>
      </w:r>
      <w:r w:rsidR="00B652FD" w:rsidRPr="00B652FD">
        <w:rPr>
          <w:i/>
          <w:iCs/>
          <w:lang w:val="en-US"/>
        </w:rPr>
        <w:t>power law</w:t>
      </w:r>
      <w:r w:rsidR="00B652FD">
        <w:rPr>
          <w:lang w:val="en-US"/>
        </w:rPr>
        <w:t xml:space="preserve"> </w:t>
      </w:r>
      <w:r w:rsidR="00B652FD">
        <w:t>расподелу.</w:t>
      </w:r>
      <w:r w:rsidR="00006DEB">
        <w:t xml:space="preserve"> </w:t>
      </w:r>
      <w:r w:rsidR="00B652FD">
        <w:t xml:space="preserve">За потребе генерисања </w:t>
      </w:r>
      <w:r w:rsidR="00B652FD">
        <w:rPr>
          <w:lang w:val="sr-Latn-RS"/>
        </w:rPr>
        <w:t xml:space="preserve">SNetF </w:t>
      </w:r>
      <w:r w:rsidR="00B652FD">
        <w:t>мреже, као тежински праг изабрана је вредност 20 што драстично редукује број грана у мрежи.</w:t>
      </w:r>
    </w:p>
    <w:p w14:paraId="4F8740BC" w14:textId="77777777" w:rsidR="00B96BC3" w:rsidRPr="00BB1492" w:rsidRDefault="00B96BC3" w:rsidP="00082B5A">
      <w:pPr>
        <w:pStyle w:val="Tekst"/>
        <w:ind w:firstLine="0"/>
        <w:rPr>
          <w:lang w:val="sr-Latn-RS"/>
        </w:rPr>
      </w:pPr>
    </w:p>
    <w:p w14:paraId="42EAB603" w14:textId="3A24F335" w:rsidR="00082B5A" w:rsidRDefault="00082B5A" w:rsidP="00082B5A">
      <w:pPr>
        <w:pStyle w:val="Caption"/>
        <w:keepNext/>
        <w:spacing w:line="360" w:lineRule="auto"/>
        <w:jc w:val="center"/>
      </w:pPr>
      <w:bookmarkStart w:id="11" w:name="_Toc95338954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2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>
        <w:rPr>
          <w:lang w:val="sr-Cyrl-RS"/>
        </w:rPr>
        <w:t xml:space="preserve"> Промена броја грана приликом филтрације</w:t>
      </w:r>
      <w:bookmarkEnd w:id="11"/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3210"/>
        <w:gridCol w:w="3209"/>
        <w:gridCol w:w="3209"/>
      </w:tblGrid>
      <w:tr w:rsidR="00B96BC3" w14:paraId="1408A32A" w14:textId="6D3F52A9" w:rsidTr="00B96B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0" w:type="dxa"/>
            <w:vAlign w:val="center"/>
          </w:tcPr>
          <w:p w14:paraId="46D9770C" w14:textId="77777777" w:rsidR="00B96BC3" w:rsidRDefault="00B96BC3" w:rsidP="00B96BC3">
            <w:pPr>
              <w:pStyle w:val="Tekst"/>
              <w:ind w:firstLine="0"/>
              <w:jc w:val="center"/>
            </w:pPr>
          </w:p>
        </w:tc>
        <w:tc>
          <w:tcPr>
            <w:tcW w:w="3209" w:type="dxa"/>
            <w:vAlign w:val="center"/>
          </w:tcPr>
          <w:p w14:paraId="1FB8EA7E" w14:textId="50788953" w:rsidR="00B96BC3" w:rsidRDefault="00B96BC3" w:rsidP="00B96BC3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Пре филтрирања</w:t>
            </w:r>
          </w:p>
        </w:tc>
        <w:tc>
          <w:tcPr>
            <w:tcW w:w="3209" w:type="dxa"/>
            <w:vAlign w:val="center"/>
          </w:tcPr>
          <w:p w14:paraId="3152FE81" w14:textId="6F07EC1F" w:rsidR="00B96BC3" w:rsidRDefault="00B96BC3" w:rsidP="00B96BC3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После филтрирања</w:t>
            </w:r>
          </w:p>
        </w:tc>
      </w:tr>
      <w:tr w:rsidR="00B96BC3" w14:paraId="26A80018" w14:textId="57FA5DEC" w:rsidTr="00B96B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0" w:type="dxa"/>
            <w:vAlign w:val="center"/>
          </w:tcPr>
          <w:p w14:paraId="2A684F5C" w14:textId="372BFD12" w:rsidR="00B96BC3" w:rsidRDefault="00B96BC3" w:rsidP="00B96BC3">
            <w:pPr>
              <w:pStyle w:val="Tekst"/>
              <w:ind w:firstLine="0"/>
              <w:jc w:val="center"/>
            </w:pPr>
            <w:r>
              <w:t>Број грана</w:t>
            </w:r>
          </w:p>
        </w:tc>
        <w:tc>
          <w:tcPr>
            <w:tcW w:w="3209" w:type="dxa"/>
            <w:vAlign w:val="center"/>
          </w:tcPr>
          <w:p w14:paraId="7EB952BC" w14:textId="172632E6" w:rsidR="00B96BC3" w:rsidRDefault="00B96BC3" w:rsidP="00B96BC3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96BC3">
              <w:t>137</w:t>
            </w:r>
            <w:r>
              <w:t>.</w:t>
            </w:r>
            <w:r w:rsidRPr="00B96BC3">
              <w:t>264</w:t>
            </w:r>
          </w:p>
        </w:tc>
        <w:tc>
          <w:tcPr>
            <w:tcW w:w="3209" w:type="dxa"/>
            <w:vAlign w:val="center"/>
          </w:tcPr>
          <w:p w14:paraId="3AF21661" w14:textId="6931115D" w:rsidR="00B96BC3" w:rsidRDefault="00B96BC3" w:rsidP="00B96BC3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96BC3">
              <w:t>9</w:t>
            </w:r>
            <w:r>
              <w:t>.</w:t>
            </w:r>
            <w:r w:rsidRPr="00B96BC3">
              <w:t>913</w:t>
            </w:r>
          </w:p>
        </w:tc>
      </w:tr>
    </w:tbl>
    <w:p w14:paraId="6C4C5F5F" w14:textId="5A616909" w:rsidR="00B96BC3" w:rsidRDefault="00B96BC3" w:rsidP="00B96BC3">
      <w:pPr>
        <w:pStyle w:val="Tekst"/>
        <w:ind w:firstLine="0"/>
      </w:pPr>
    </w:p>
    <w:p w14:paraId="66076E36" w14:textId="461BF5B1" w:rsidR="00872AAD" w:rsidRDefault="00872AAD" w:rsidP="00B96BC3">
      <w:pPr>
        <w:pStyle w:val="Tekst"/>
        <w:ind w:firstLine="0"/>
      </w:pPr>
    </w:p>
    <w:p w14:paraId="39AD6C9B" w14:textId="4D2C3FF6" w:rsidR="00872AAD" w:rsidRDefault="00872AAD" w:rsidP="00B96BC3">
      <w:pPr>
        <w:pStyle w:val="Tekst"/>
        <w:ind w:firstLine="0"/>
      </w:pPr>
    </w:p>
    <w:p w14:paraId="359EAF69" w14:textId="41212319" w:rsidR="00872AAD" w:rsidRDefault="00872AAD" w:rsidP="00B96BC3">
      <w:pPr>
        <w:pStyle w:val="Tekst"/>
        <w:ind w:firstLine="0"/>
      </w:pPr>
    </w:p>
    <w:p w14:paraId="2F4C3E64" w14:textId="77777777" w:rsidR="00872AAD" w:rsidRDefault="00872AAD" w:rsidP="00B96BC3">
      <w:pPr>
        <w:pStyle w:val="Tekst"/>
        <w:ind w:firstLine="0"/>
      </w:pPr>
    </w:p>
    <w:p w14:paraId="0596D08C" w14:textId="05CB5006" w:rsidR="00872AAD" w:rsidRDefault="00872AAD" w:rsidP="00B96BC3">
      <w:pPr>
        <w:pStyle w:val="Tekst"/>
        <w:ind w:firstLine="0"/>
      </w:pPr>
    </w:p>
    <w:p w14:paraId="63C99C64" w14:textId="48819A98" w:rsidR="00872AAD" w:rsidRDefault="00872AAD" w:rsidP="00B96BC3">
      <w:pPr>
        <w:pStyle w:val="Tekst"/>
        <w:ind w:firstLine="0"/>
      </w:pPr>
    </w:p>
    <w:p w14:paraId="2F149322" w14:textId="435D57FE" w:rsidR="00872AAD" w:rsidRDefault="00872AAD" w:rsidP="00B96BC3">
      <w:pPr>
        <w:pStyle w:val="Tekst"/>
        <w:ind w:firstLine="0"/>
      </w:pPr>
    </w:p>
    <w:p w14:paraId="6F05808A" w14:textId="77777777" w:rsidR="00872AAD" w:rsidRDefault="00872AAD" w:rsidP="00B96BC3">
      <w:pPr>
        <w:pStyle w:val="Tekst"/>
        <w:ind w:firstLine="0"/>
      </w:pPr>
    </w:p>
    <w:p w14:paraId="0114C11D" w14:textId="77777777" w:rsidR="00B652FD" w:rsidRDefault="00B652FD" w:rsidP="00B96BC3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20190A48" wp14:editId="33BE4DB3">
            <wp:extent cx="6048856" cy="3401695"/>
            <wp:effectExtent l="0" t="0" r="9525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955" cy="346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F7063" w14:textId="44216FB6" w:rsidR="005250D2" w:rsidRDefault="00B652FD" w:rsidP="00B652FD">
      <w:pPr>
        <w:pStyle w:val="Caption"/>
        <w:jc w:val="center"/>
        <w:rPr>
          <w:lang w:val="sr-Latn-RS"/>
        </w:rPr>
      </w:pPr>
      <w:bookmarkStart w:id="12" w:name="_Ref95217823"/>
      <w:bookmarkStart w:id="13" w:name="_Ref95217815"/>
      <w:bookmarkStart w:id="14" w:name="_Toc95338930"/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2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3</w:t>
      </w:r>
      <w:r w:rsidR="00765120">
        <w:fldChar w:fldCharType="end"/>
      </w:r>
      <w:bookmarkEnd w:id="12"/>
      <w:r>
        <w:rPr>
          <w:lang w:val="sr-Cyrl-RS"/>
        </w:rPr>
        <w:t xml:space="preserve"> Мрежа</w:t>
      </w:r>
      <w:r>
        <w:rPr>
          <w:lang w:val="sr-Latn-RS"/>
        </w:rPr>
        <w:t xml:space="preserve"> SNetF</w:t>
      </w:r>
      <w:bookmarkEnd w:id="13"/>
      <w:bookmarkEnd w:id="14"/>
    </w:p>
    <w:p w14:paraId="57DC72F6" w14:textId="7F814FBA" w:rsidR="00BB1492" w:rsidRPr="005250D2" w:rsidRDefault="005250D2" w:rsidP="00BB1492">
      <w:pPr>
        <w:rPr>
          <w:b/>
          <w:bCs/>
          <w:sz w:val="20"/>
          <w:szCs w:val="20"/>
          <w:lang w:val="sr-Latn-RS"/>
        </w:rPr>
      </w:pPr>
      <w:r>
        <w:rPr>
          <w:lang w:val="sr-Latn-RS"/>
        </w:rPr>
        <w:br w:type="page"/>
      </w:r>
    </w:p>
    <w:p w14:paraId="61515BB2" w14:textId="7224C1DE" w:rsidR="0020337D" w:rsidRDefault="0020337D" w:rsidP="00BB1492">
      <w:pPr>
        <w:pStyle w:val="Heading2"/>
      </w:pPr>
      <w:bookmarkStart w:id="15" w:name="_Toc95339227"/>
      <w:r>
        <w:lastRenderedPageBreak/>
        <w:t>Targeted subreddit network – SNetT</w:t>
      </w:r>
      <w:bookmarkEnd w:id="15"/>
    </w:p>
    <w:p w14:paraId="1E128814" w14:textId="7785174C" w:rsidR="001E52C8" w:rsidRDefault="00BB1492" w:rsidP="002E3695">
      <w:pPr>
        <w:pStyle w:val="Tekst"/>
      </w:pPr>
      <w:r>
        <w:t xml:space="preserve">Још једна подмрежа првобитне </w:t>
      </w:r>
      <w:r>
        <w:rPr>
          <w:lang w:val="sr-Latn-RS"/>
        </w:rPr>
        <w:t>SNet</w:t>
      </w:r>
      <w:r>
        <w:t xml:space="preserve"> мреже с тим да се сада уклањају сви сабредити који не припадају задатом скупу сабредита чија тематика је блиска теми економске кризе.</w:t>
      </w:r>
      <w:r w:rsidR="00A7147F">
        <w:rPr>
          <w:lang w:val="sr-Latn-RS"/>
        </w:rPr>
        <w:t xml:space="preserve"> </w:t>
      </w:r>
      <w:r w:rsidR="00A7147F">
        <w:t xml:space="preserve">Укупан број сабредита је </w:t>
      </w:r>
      <w:r w:rsidR="00A7147F" w:rsidRPr="001E52C8">
        <w:rPr>
          <w:b/>
          <w:bCs/>
        </w:rPr>
        <w:t>4191</w:t>
      </w:r>
      <w:r w:rsidR="00A7147F">
        <w:t xml:space="preserve">, док </w:t>
      </w:r>
      <w:r w:rsidR="001E52C8">
        <w:t xml:space="preserve">подскуп који се посматра броји </w:t>
      </w:r>
      <w:r w:rsidR="001E52C8" w:rsidRPr="001E52C8">
        <w:rPr>
          <w:b/>
          <w:bCs/>
        </w:rPr>
        <w:t>39</w:t>
      </w:r>
      <w:r w:rsidR="001E52C8">
        <w:t xml:space="preserve"> сабредита.</w:t>
      </w:r>
    </w:p>
    <w:p w14:paraId="47DBC974" w14:textId="55CC30F2" w:rsidR="005250D2" w:rsidRDefault="005250D2" w:rsidP="002E3695">
      <w:pPr>
        <w:pStyle w:val="Tekst"/>
      </w:pPr>
    </w:p>
    <w:p w14:paraId="157E8A89" w14:textId="32955C59" w:rsidR="005250D2" w:rsidRDefault="005250D2" w:rsidP="002E3695">
      <w:pPr>
        <w:pStyle w:val="Tekst"/>
      </w:pPr>
    </w:p>
    <w:p w14:paraId="27048D1D" w14:textId="77777777" w:rsidR="005250D2" w:rsidRDefault="005250D2" w:rsidP="002E3695">
      <w:pPr>
        <w:pStyle w:val="Tekst"/>
      </w:pPr>
    </w:p>
    <w:p w14:paraId="0AF1855F" w14:textId="77777777" w:rsidR="005250D2" w:rsidRDefault="005250D2" w:rsidP="005250D2">
      <w:pPr>
        <w:keepNext/>
        <w:jc w:val="center"/>
      </w:pPr>
      <w:r>
        <w:rPr>
          <w:noProof/>
          <w:lang w:val="sr-Latn-RS"/>
        </w:rPr>
        <w:drawing>
          <wp:inline distT="0" distB="0" distL="0" distR="0" wp14:anchorId="4804F2CD" wp14:editId="5A11AEBB">
            <wp:extent cx="5009949" cy="4578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71" r="18190"/>
                    <a:stretch/>
                  </pic:blipFill>
                  <pic:spPr bwMode="auto">
                    <a:xfrm>
                      <a:off x="0" y="0"/>
                      <a:ext cx="5085043" cy="464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F6A4A" w14:textId="5D3FBBE6" w:rsidR="005250D2" w:rsidRDefault="005250D2" w:rsidP="005250D2">
      <w:pPr>
        <w:pStyle w:val="Caption"/>
        <w:jc w:val="center"/>
        <w:rPr>
          <w:lang w:val="sr-Latn-RS"/>
        </w:rPr>
      </w:pPr>
      <w:bookmarkStart w:id="16" w:name="_Toc95338931"/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2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4</w:t>
      </w:r>
      <w:r w:rsidR="00765120">
        <w:fldChar w:fldCharType="end"/>
      </w:r>
      <w:r>
        <w:t xml:space="preserve"> </w:t>
      </w:r>
      <w:r>
        <w:rPr>
          <w:lang w:val="sr-Cyrl-RS"/>
        </w:rPr>
        <w:t xml:space="preserve">Мрежа </w:t>
      </w:r>
      <w:r>
        <w:rPr>
          <w:lang w:val="sr-Latn-RS"/>
        </w:rPr>
        <w:t>SNetT</w:t>
      </w:r>
      <w:bookmarkEnd w:id="16"/>
    </w:p>
    <w:p w14:paraId="6E53968D" w14:textId="7263A8D6" w:rsidR="00355BA6" w:rsidRPr="005250D2" w:rsidRDefault="005250D2" w:rsidP="00355BA6">
      <w:pPr>
        <w:rPr>
          <w:b/>
          <w:bCs/>
          <w:sz w:val="20"/>
          <w:szCs w:val="20"/>
          <w:lang w:val="sr-Latn-RS"/>
        </w:rPr>
      </w:pPr>
      <w:r>
        <w:rPr>
          <w:lang w:val="sr-Latn-RS"/>
        </w:rPr>
        <w:br w:type="page"/>
      </w:r>
    </w:p>
    <w:p w14:paraId="3EAD6A54" w14:textId="442C5A65" w:rsidR="0020337D" w:rsidRDefault="0020337D" w:rsidP="0020337D">
      <w:pPr>
        <w:pStyle w:val="Heading2"/>
      </w:pPr>
      <w:bookmarkStart w:id="17" w:name="_Toc95339228"/>
      <w:r>
        <w:lastRenderedPageBreak/>
        <w:t>User network – UserNet</w:t>
      </w:r>
      <w:bookmarkEnd w:id="17"/>
    </w:p>
    <w:p w14:paraId="4ADC6B5F" w14:textId="51634227" w:rsidR="004C0786" w:rsidRDefault="00355BA6" w:rsidP="0020337D">
      <w:pPr>
        <w:pStyle w:val="Tekst"/>
      </w:pPr>
      <w:r>
        <w:t xml:space="preserve">Мрежа интеракције између корисника </w:t>
      </w:r>
      <w:r w:rsidRPr="00355BA6">
        <w:rPr>
          <w:i/>
          <w:iCs/>
          <w:lang w:val="sr-Latn-RS"/>
        </w:rPr>
        <w:t>Reddit</w:t>
      </w:r>
      <w:r>
        <w:rPr>
          <w:lang w:val="sr-Latn-RS"/>
        </w:rPr>
        <w:t xml:space="preserve"> </w:t>
      </w:r>
      <w:r>
        <w:t>платформе у којој су корисници повезани уколико су коментарисали једни другима објаве или коментаре.</w:t>
      </w:r>
    </w:p>
    <w:p w14:paraId="282DB990" w14:textId="1367AC87" w:rsidR="005250D2" w:rsidRDefault="00947CDF" w:rsidP="002838B3">
      <w:pPr>
        <w:pStyle w:val="Tekst"/>
      </w:pPr>
      <w:r>
        <w:t xml:space="preserve">Приликом креирања мреже, корисници су представљени као чворови графа, док усмерене гране представљају интеракцију између корисника. Два типа интеракције </w:t>
      </w:r>
      <w:r>
        <w:rPr>
          <w:lang w:val="en-US"/>
        </w:rPr>
        <w:t xml:space="preserve">– </w:t>
      </w:r>
      <w:r>
        <w:t>коментар објаве и коментар коментара, тумачени су и третирани на исти начин. Због ог</w:t>
      </w:r>
      <w:r w:rsidR="002838B3">
        <w:t>ром</w:t>
      </w:r>
      <w:r>
        <w:t xml:space="preserve">не количине </w:t>
      </w:r>
      <w:r w:rsidR="002838B3">
        <w:t xml:space="preserve">како корисника, тако и њихових интеракција, у мрежу су укључени само они парови корисника између којих интеракције, односно гране, постоје у оба смера. </w:t>
      </w:r>
    </w:p>
    <w:p w14:paraId="663EAE07" w14:textId="0DA740A7" w:rsidR="005250D2" w:rsidRDefault="005250D2" w:rsidP="0020337D">
      <w:pPr>
        <w:pStyle w:val="Tekst"/>
      </w:pPr>
    </w:p>
    <w:p w14:paraId="6467EEAE" w14:textId="023C62E7" w:rsidR="005250D2" w:rsidRDefault="005250D2" w:rsidP="0020337D">
      <w:pPr>
        <w:pStyle w:val="Tekst"/>
      </w:pPr>
    </w:p>
    <w:p w14:paraId="61AAFBA7" w14:textId="77777777" w:rsidR="005250D2" w:rsidRDefault="005250D2" w:rsidP="0020337D">
      <w:pPr>
        <w:pStyle w:val="Tekst"/>
      </w:pPr>
    </w:p>
    <w:p w14:paraId="23CC2B8F" w14:textId="77777777" w:rsidR="00D75892" w:rsidRDefault="00D75892" w:rsidP="00D75892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58FD0E7F" wp14:editId="2202F38F">
            <wp:extent cx="5436431" cy="305728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747" cy="3065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E5BE8" w14:textId="4A631CAA" w:rsidR="004C0786" w:rsidRDefault="00D75892" w:rsidP="00D75892">
      <w:pPr>
        <w:pStyle w:val="Caption"/>
        <w:jc w:val="center"/>
      </w:pPr>
      <w:bookmarkStart w:id="18" w:name="_Toc95338932"/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2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5</w:t>
      </w:r>
      <w:r w:rsidR="00765120">
        <w:fldChar w:fldCharType="end"/>
      </w:r>
      <w:r>
        <w:rPr>
          <w:lang w:val="sr-Cyrl-RS"/>
        </w:rPr>
        <w:t xml:space="preserve"> Мрежа </w:t>
      </w:r>
      <w:r>
        <w:rPr>
          <w:lang w:val="sr-Latn-RS"/>
        </w:rPr>
        <w:t>UserNet</w:t>
      </w:r>
      <w:bookmarkEnd w:id="18"/>
    </w:p>
    <w:p w14:paraId="5CEFFA13" w14:textId="57389584" w:rsidR="00F06BB2" w:rsidRDefault="00587615" w:rsidP="009C0E87">
      <w:pPr>
        <w:pStyle w:val="Heading1"/>
      </w:pPr>
      <w:bookmarkStart w:id="19" w:name="_Toc95339229"/>
      <w:r>
        <w:lastRenderedPageBreak/>
        <w:t>Статистичка обрада података</w:t>
      </w:r>
      <w:bookmarkEnd w:id="19"/>
    </w:p>
    <w:p w14:paraId="33857AD3" w14:textId="46FF9971" w:rsidR="00307A37" w:rsidRDefault="00307A37" w:rsidP="00307A37">
      <w:pPr>
        <w:pStyle w:val="Tekst"/>
        <w:numPr>
          <w:ilvl w:val="0"/>
          <w:numId w:val="26"/>
        </w:numPr>
      </w:pPr>
      <w:r>
        <w:t>Колико постоји различитих сабредита који се појављују у посматраном периоду? Који су најважнији по броју корисника, а који по броју коментара?</w:t>
      </w:r>
    </w:p>
    <w:p w14:paraId="56AE66CE" w14:textId="0AD4C597" w:rsidR="004019AD" w:rsidRPr="004019AD" w:rsidRDefault="004019AD" w:rsidP="004019AD">
      <w:pPr>
        <w:pStyle w:val="Tekst"/>
        <w:ind w:left="360" w:firstLine="0"/>
      </w:pPr>
      <w:r>
        <w:t xml:space="preserve">Укупан број сабредита: </w:t>
      </w:r>
      <w:r w:rsidRPr="00B86B34">
        <w:rPr>
          <w:b/>
          <w:bCs/>
          <w:color w:val="C00000"/>
        </w:rPr>
        <w:t>4191</w:t>
      </w:r>
    </w:p>
    <w:p w14:paraId="7C2421BB" w14:textId="60A8C3F4" w:rsidR="00354332" w:rsidRDefault="00354332" w:rsidP="00354332">
      <w:pPr>
        <w:pStyle w:val="Caption"/>
        <w:keepNext/>
        <w:spacing w:line="360" w:lineRule="auto"/>
        <w:jc w:val="center"/>
      </w:pPr>
      <w:bookmarkStart w:id="20" w:name="_Toc95338955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>
        <w:t xml:space="preserve"> </w:t>
      </w:r>
      <w:r>
        <w:rPr>
          <w:lang w:val="sr-Cyrl-RS"/>
        </w:rPr>
        <w:t>Анализа сабредита</w:t>
      </w:r>
      <w:bookmarkEnd w:id="20"/>
    </w:p>
    <w:p w14:paraId="333EE6A2" w14:textId="067F93D3" w:rsidR="004F6514" w:rsidRDefault="00B86B34" w:rsidP="00B86B34">
      <w:pPr>
        <w:pStyle w:val="Tekst"/>
        <w:ind w:left="360" w:firstLine="0"/>
        <w:jc w:val="center"/>
      </w:pPr>
      <w:r>
        <w:object w:dxaOrig="3729" w:dyaOrig="3209" w14:anchorId="4BDDA9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6.15pt;height:162.15pt" o:ole="">
            <v:imagedata r:id="rId20" o:title=""/>
          </v:shape>
          <o:OLEObject Type="Embed" ProgID="Excel.Sheet.12" ShapeID="_x0000_i1025" DrawAspect="Content" ObjectID="_1706213569" r:id="rId21"/>
        </w:object>
      </w:r>
      <w:r w:rsidR="004019AD">
        <w:tab/>
      </w:r>
      <w:r>
        <w:object w:dxaOrig="4005" w:dyaOrig="3209" w14:anchorId="351289D6">
          <v:shape id="_x0000_i1026" type="#_x0000_t75" style="width:197.85pt;height:162.15pt" o:ole="">
            <v:imagedata r:id="rId22" o:title=""/>
          </v:shape>
          <o:OLEObject Type="Embed" ProgID="Excel.Sheet.12" ShapeID="_x0000_i1026" DrawAspect="Content" ObjectID="_1706213570" r:id="rId23"/>
        </w:object>
      </w:r>
    </w:p>
    <w:p w14:paraId="70E38818" w14:textId="37621B60" w:rsidR="004F6514" w:rsidRDefault="00307A37" w:rsidP="00B86B34">
      <w:pPr>
        <w:pStyle w:val="Tekst"/>
        <w:numPr>
          <w:ilvl w:val="0"/>
          <w:numId w:val="26"/>
        </w:numPr>
      </w:pPr>
      <w:r w:rsidRPr="00307A37">
        <w:t>Какав је просечан број забележених корисника активних у посматраном периоду по сабредиту? Корисник се сматра активним на сабредиту ако је забележен барем један коментар или објава тог корисника.</w:t>
      </w:r>
    </w:p>
    <w:p w14:paraId="400A942E" w14:textId="4E04B3F8" w:rsidR="004F6514" w:rsidRDefault="00B86B34" w:rsidP="00B86B34">
      <w:pPr>
        <w:pStyle w:val="Tekst"/>
        <w:ind w:left="360" w:firstLine="0"/>
      </w:pPr>
      <w:r>
        <w:t xml:space="preserve">Просечан број корисника по сабредиту: </w:t>
      </w:r>
      <w:r w:rsidRPr="00B86B34">
        <w:rPr>
          <w:b/>
          <w:bCs/>
          <w:color w:val="C00000"/>
        </w:rPr>
        <w:t>144.4063</w:t>
      </w:r>
    </w:p>
    <w:p w14:paraId="63D18D4F" w14:textId="4E0C275A" w:rsidR="004C0786" w:rsidRDefault="00307A37" w:rsidP="00354332">
      <w:pPr>
        <w:pStyle w:val="Tekst"/>
        <w:numPr>
          <w:ilvl w:val="0"/>
          <w:numId w:val="26"/>
        </w:numPr>
      </w:pPr>
      <w:r w:rsidRPr="00307A37">
        <w:t>Ко су корисници са највећим бројем објава, а ко корисници са највећим бројем коментара?</w:t>
      </w:r>
    </w:p>
    <w:p w14:paraId="47AEC1BD" w14:textId="0F887FDC" w:rsidR="00354332" w:rsidRDefault="00354332" w:rsidP="00354332">
      <w:pPr>
        <w:pStyle w:val="Caption"/>
        <w:keepNext/>
        <w:spacing w:line="360" w:lineRule="auto"/>
        <w:jc w:val="center"/>
      </w:pPr>
      <w:bookmarkStart w:id="21" w:name="_Toc95338956"/>
      <w:r>
        <w:lastRenderedPageBreak/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2</w:t>
      </w:r>
      <w:r w:rsidR="00FD4E39">
        <w:fldChar w:fldCharType="end"/>
      </w:r>
      <w:r>
        <w:rPr>
          <w:lang w:val="sr-Cyrl-RS"/>
        </w:rPr>
        <w:t xml:space="preserve"> Анализа корисника</w:t>
      </w:r>
      <w:bookmarkEnd w:id="21"/>
    </w:p>
    <w:p w14:paraId="7865C27D" w14:textId="578495D8" w:rsidR="004F6514" w:rsidRDefault="002F6A3D" w:rsidP="002F6A3D">
      <w:pPr>
        <w:pStyle w:val="Tekst"/>
        <w:ind w:left="360" w:firstLine="0"/>
        <w:jc w:val="center"/>
      </w:pPr>
      <w:r>
        <w:object w:dxaOrig="4421" w:dyaOrig="3209" w14:anchorId="3EBCC906">
          <v:shape id="_x0000_i1027" type="#_x0000_t75" style="width:222.45pt;height:162.15pt" o:ole="">
            <v:imagedata r:id="rId24" o:title=""/>
          </v:shape>
          <o:OLEObject Type="Embed" ProgID="Excel.Sheet.12" ShapeID="_x0000_i1027" DrawAspect="Content" ObjectID="_1706213571" r:id="rId25"/>
        </w:object>
      </w:r>
      <w:r>
        <w:tab/>
      </w:r>
      <w:r>
        <w:object w:dxaOrig="4308" w:dyaOrig="3209" w14:anchorId="514AE8E3">
          <v:shape id="_x0000_i1028" type="#_x0000_t75" style="width:3in;height:162.15pt" o:ole="">
            <v:imagedata r:id="rId26" o:title=""/>
          </v:shape>
          <o:OLEObject Type="Embed" ProgID="Excel.Sheet.12" ShapeID="_x0000_i1028" DrawAspect="Content" ObjectID="_1706213572" r:id="rId27"/>
        </w:object>
      </w:r>
    </w:p>
    <w:p w14:paraId="14757063" w14:textId="78655589" w:rsidR="002F6A3D" w:rsidRDefault="002F6A3D" w:rsidP="002F6A3D">
      <w:pPr>
        <w:pStyle w:val="Tekst"/>
        <w:ind w:left="360" w:firstLine="0"/>
        <w:jc w:val="center"/>
      </w:pPr>
    </w:p>
    <w:p w14:paraId="3DF6FEB7" w14:textId="77777777" w:rsidR="002F6A3D" w:rsidRPr="00B86B34" w:rsidRDefault="002F6A3D" w:rsidP="002C2AA7">
      <w:pPr>
        <w:pStyle w:val="Tekst"/>
        <w:ind w:firstLine="0"/>
        <w:rPr>
          <w:lang w:val="sr-Latn-RS"/>
        </w:rPr>
      </w:pPr>
    </w:p>
    <w:p w14:paraId="20BEE6D3" w14:textId="17734D93" w:rsidR="004F6514" w:rsidRDefault="00307A37" w:rsidP="004F6514">
      <w:pPr>
        <w:pStyle w:val="Tekst"/>
        <w:numPr>
          <w:ilvl w:val="0"/>
          <w:numId w:val="26"/>
        </w:numPr>
      </w:pPr>
      <w:r w:rsidRPr="00307A37">
        <w:t>Који корисници су активни на највећем броју сабредита? На колико су сабредита активни?</w:t>
      </w:r>
    </w:p>
    <w:p w14:paraId="6718676A" w14:textId="1CEE806F" w:rsidR="00C2730D" w:rsidRDefault="00C2730D" w:rsidP="00C2730D">
      <w:pPr>
        <w:pStyle w:val="Caption"/>
        <w:keepNext/>
        <w:spacing w:line="360" w:lineRule="auto"/>
        <w:jc w:val="center"/>
      </w:pPr>
      <w:bookmarkStart w:id="22" w:name="_Toc95338957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>
        <w:rPr>
          <w:lang w:val="sr-Cyrl-RS"/>
        </w:rPr>
        <w:t xml:space="preserve"> Најактивнији корисници</w:t>
      </w:r>
      <w:bookmarkEnd w:id="22"/>
    </w:p>
    <w:p w14:paraId="3D73D1A0" w14:textId="4AA204D8" w:rsidR="004F6514" w:rsidRDefault="002F6A3D" w:rsidP="002F6A3D">
      <w:pPr>
        <w:pStyle w:val="Tekst"/>
        <w:ind w:firstLine="0"/>
        <w:jc w:val="center"/>
        <w:rPr>
          <w:lang w:val="sr-Latn-RS"/>
        </w:rPr>
      </w:pPr>
      <w:r>
        <w:rPr>
          <w:lang w:val="sr-Latn-RS"/>
        </w:rPr>
        <w:object w:dxaOrig="3907" w:dyaOrig="3209" w14:anchorId="0AFAC0DF">
          <v:shape id="_x0000_i1029" type="#_x0000_t75" style="width:197.85pt;height:162.15pt" o:ole="">
            <v:imagedata r:id="rId28" o:title=""/>
          </v:shape>
          <o:OLEObject Type="Embed" ProgID="Excel.Sheet.12" ShapeID="_x0000_i1029" DrawAspect="Content" ObjectID="_1706213573" r:id="rId29"/>
        </w:object>
      </w:r>
    </w:p>
    <w:p w14:paraId="44A0B84C" w14:textId="77777777" w:rsidR="00B12041" w:rsidRPr="004F6514" w:rsidRDefault="00B12041" w:rsidP="002F6A3D">
      <w:pPr>
        <w:pStyle w:val="Tekst"/>
        <w:ind w:firstLine="0"/>
        <w:jc w:val="center"/>
        <w:rPr>
          <w:lang w:val="sr-Latn-RS"/>
        </w:rPr>
      </w:pPr>
    </w:p>
    <w:p w14:paraId="2AAE86CA" w14:textId="77777777" w:rsidR="00B12041" w:rsidRDefault="00307A37" w:rsidP="00B12041">
      <w:pPr>
        <w:pStyle w:val="Tekst"/>
        <w:numPr>
          <w:ilvl w:val="0"/>
          <w:numId w:val="26"/>
        </w:numPr>
      </w:pPr>
      <w:r w:rsidRPr="00307A37">
        <w:t>Како су корелисани бројеви објава и бројеви коментара корисника? Одредити Пирсонов коефицијент корелације и извршити визуел</w:t>
      </w:r>
      <w:r>
        <w:t>из</w:t>
      </w:r>
      <w:r w:rsidRPr="00307A37">
        <w:t>ацију.</w:t>
      </w:r>
    </w:p>
    <w:p w14:paraId="50680DDC" w14:textId="77777777" w:rsidR="000C6290" w:rsidRDefault="00B12041" w:rsidP="000C6290">
      <w:pPr>
        <w:pStyle w:val="Tekst"/>
        <w:keepNext/>
        <w:ind w:left="360" w:firstLine="0"/>
        <w:jc w:val="center"/>
      </w:pPr>
      <w:r>
        <w:rPr>
          <w:noProof/>
        </w:rPr>
        <w:lastRenderedPageBreak/>
        <w:drawing>
          <wp:inline distT="0" distB="0" distL="0" distR="0" wp14:anchorId="23481B18" wp14:editId="55F25695">
            <wp:extent cx="4482593" cy="3364377"/>
            <wp:effectExtent l="0" t="0" r="0" b="762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136" cy="337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0279" w14:textId="00E35B70" w:rsidR="00B12041" w:rsidRDefault="000C6290" w:rsidP="000C6290">
      <w:pPr>
        <w:pStyle w:val="Caption"/>
        <w:jc w:val="center"/>
      </w:pPr>
      <w:bookmarkStart w:id="23" w:name="_Toc95338933"/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3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1</w:t>
      </w:r>
      <w:r w:rsidR="00765120">
        <w:fldChar w:fldCharType="end"/>
      </w:r>
      <w:r>
        <w:rPr>
          <w:lang w:val="sr-Cyrl-RS"/>
        </w:rPr>
        <w:t xml:space="preserve"> Пирсонов коефицијент корелације</w:t>
      </w:r>
      <w:bookmarkEnd w:id="23"/>
    </w:p>
    <w:p w14:paraId="21AE2071" w14:textId="301F4E4B" w:rsidR="00B12041" w:rsidRDefault="00B12041" w:rsidP="00713E42">
      <w:pPr>
        <w:pStyle w:val="Tekst"/>
        <w:ind w:firstLine="0"/>
      </w:pPr>
    </w:p>
    <w:p w14:paraId="61D53012" w14:textId="77777777" w:rsidR="00B12041" w:rsidRDefault="00B12041" w:rsidP="00713E42">
      <w:pPr>
        <w:pStyle w:val="Tekst"/>
        <w:ind w:firstLine="0"/>
      </w:pPr>
    </w:p>
    <w:p w14:paraId="10E224AE" w14:textId="505FE186" w:rsidR="00713E42" w:rsidRDefault="004F6514" w:rsidP="00713E42">
      <w:pPr>
        <w:pStyle w:val="Tekst"/>
        <w:numPr>
          <w:ilvl w:val="0"/>
          <w:numId w:val="26"/>
        </w:numPr>
      </w:pPr>
      <w:r w:rsidRPr="004F6514">
        <w:t xml:space="preserve">Које објаве поседују највећи број коментара и на којим су сабредитима постављене? Приказати податке о тим објавама, укључујући то на којем су сабредиту постављене и шта им је садржај (ако је поље објаве </w:t>
      </w:r>
      <w:r w:rsidRPr="004F6514">
        <w:rPr>
          <w:b/>
          <w:bCs/>
          <w:i/>
          <w:iCs/>
          <w:lang w:val="sr-Latn-RS"/>
        </w:rPr>
        <w:t>over 18</w:t>
      </w:r>
      <w:r w:rsidRPr="004F6514">
        <w:t xml:space="preserve"> постављено на </w:t>
      </w:r>
      <w:r w:rsidRPr="004F6514">
        <w:rPr>
          <w:i/>
          <w:iCs/>
          <w:lang w:val="sr-Latn-RS"/>
        </w:rPr>
        <w:t>false</w:t>
      </w:r>
      <w:r w:rsidRPr="004F6514">
        <w:t>).</w:t>
      </w:r>
    </w:p>
    <w:p w14:paraId="095BA6BA" w14:textId="77777777" w:rsidR="00713E42" w:rsidRPr="0004640B" w:rsidRDefault="00713E42" w:rsidP="00713E42">
      <w:pPr>
        <w:pStyle w:val="Tekst"/>
        <w:ind w:left="360" w:firstLine="0"/>
        <w:rPr>
          <w:lang w:val="en-US"/>
        </w:rPr>
      </w:pPr>
    </w:p>
    <w:p w14:paraId="23E9B12C" w14:textId="27D4D4AE" w:rsidR="00C2730D" w:rsidRPr="003A3279" w:rsidRDefault="00C2730D" w:rsidP="00C2730D">
      <w:pPr>
        <w:pStyle w:val="Caption"/>
        <w:keepNext/>
        <w:spacing w:line="360" w:lineRule="auto"/>
        <w:jc w:val="center"/>
        <w:rPr>
          <w:lang w:val="sr-Latn-RS"/>
        </w:rPr>
      </w:pPr>
      <w:bookmarkStart w:id="24" w:name="_Toc95338958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>
        <w:rPr>
          <w:lang w:val="sr-Cyrl-RS"/>
        </w:rPr>
        <w:t xml:space="preserve"> Објаве са највећим бројем коментара</w:t>
      </w:r>
      <w:bookmarkEnd w:id="24"/>
    </w:p>
    <w:p w14:paraId="646A3314" w14:textId="77B3969B" w:rsidR="004F6514" w:rsidRDefault="0073516B" w:rsidP="00B12041">
      <w:pPr>
        <w:pStyle w:val="Tekst"/>
        <w:ind w:left="360" w:firstLine="0"/>
        <w:jc w:val="center"/>
      </w:pPr>
      <w:r>
        <w:object w:dxaOrig="8757" w:dyaOrig="3209" w14:anchorId="0897F602">
          <v:shape id="_x0000_i1030" type="#_x0000_t75" style="width:437.25pt;height:162.15pt" o:ole="">
            <v:imagedata r:id="rId31" o:title=""/>
          </v:shape>
          <o:OLEObject Type="Embed" ProgID="Excel.Sheet.12" ShapeID="_x0000_i1030" DrawAspect="Content" ObjectID="_1706213574" r:id="rId32"/>
        </w:object>
      </w:r>
    </w:p>
    <w:p w14:paraId="3FA59E70" w14:textId="2F210966" w:rsidR="00713E42" w:rsidRPr="00713E42" w:rsidRDefault="00713E42" w:rsidP="00713E42">
      <w:pPr>
        <w:pStyle w:val="Tekst"/>
        <w:spacing w:line="240" w:lineRule="auto"/>
        <w:ind w:firstLine="0"/>
        <w:jc w:val="left"/>
      </w:pPr>
      <w:r>
        <w:rPr>
          <w:lang w:val="en-US"/>
        </w:rPr>
        <w:t>*num_comments –</w:t>
      </w:r>
      <w:r w:rsidR="0004640B">
        <w:t xml:space="preserve"> број </w:t>
      </w:r>
      <w:r>
        <w:t xml:space="preserve">коментара </w:t>
      </w:r>
      <w:r w:rsidR="0004640B">
        <w:t>на објави из истоимене колоне</w:t>
      </w:r>
      <w:r w:rsidR="00947CDF">
        <w:t xml:space="preserve"> поченог </w:t>
      </w:r>
      <w:r w:rsidR="0004640B">
        <w:t>сета података</w:t>
      </w:r>
    </w:p>
    <w:p w14:paraId="28CF5417" w14:textId="13B63D88" w:rsidR="00713E42" w:rsidRPr="00947CDF" w:rsidRDefault="00713E42" w:rsidP="00713E42">
      <w:pPr>
        <w:pStyle w:val="Tekst"/>
        <w:spacing w:line="240" w:lineRule="auto"/>
        <w:ind w:firstLine="0"/>
        <w:jc w:val="left"/>
      </w:pPr>
      <w:r>
        <w:rPr>
          <w:lang w:val="en-US"/>
        </w:rPr>
        <w:t>**Number of Comments</w:t>
      </w:r>
      <w:r w:rsidR="00947CDF">
        <w:rPr>
          <w:lang w:val="en-US"/>
        </w:rPr>
        <w:t xml:space="preserve"> – </w:t>
      </w:r>
      <w:r w:rsidR="00947CDF">
        <w:t xml:space="preserve">сума коментара на објави, након филтрирања сета података </w:t>
      </w:r>
    </w:p>
    <w:p w14:paraId="4D788A0D" w14:textId="1085CA6E" w:rsidR="00F06BB2" w:rsidRDefault="00587615" w:rsidP="00C61826">
      <w:pPr>
        <w:pStyle w:val="Heading1"/>
      </w:pPr>
      <w:bookmarkStart w:id="25" w:name="_Toc95339230"/>
      <w:r w:rsidRPr="00C61826">
        <w:lastRenderedPageBreak/>
        <w:t xml:space="preserve">Основна </w:t>
      </w:r>
      <w:r w:rsidR="00C61826">
        <w:t>анализа</w:t>
      </w:r>
      <w:r w:rsidR="009C0E87" w:rsidRPr="00C61826">
        <w:t xml:space="preserve"> моделованих мрежа</w:t>
      </w:r>
      <w:bookmarkEnd w:id="25"/>
    </w:p>
    <w:p w14:paraId="6E87DC89" w14:textId="07F6E767" w:rsidR="000B5790" w:rsidRDefault="000B5790" w:rsidP="000B5790">
      <w:pPr>
        <w:pStyle w:val="Tekst"/>
        <w:numPr>
          <w:ilvl w:val="0"/>
          <w:numId w:val="26"/>
        </w:numPr>
      </w:pPr>
      <w:r>
        <w:t>Колика је густина мре</w:t>
      </w:r>
      <w:r w:rsidR="00AC6FF4">
        <w:t>же?</w:t>
      </w:r>
    </w:p>
    <w:p w14:paraId="4FB3504A" w14:textId="168FC396" w:rsidR="00C87C50" w:rsidRDefault="00AC6FF4" w:rsidP="00424D8F">
      <w:pPr>
        <w:pStyle w:val="Tekst"/>
        <w:numPr>
          <w:ilvl w:val="0"/>
          <w:numId w:val="26"/>
        </w:numPr>
      </w:pPr>
      <w:r w:rsidRPr="00AC6FF4">
        <w:t>Колике су просечне дистанце у оквиру мреже и дијаметар мреже?</w:t>
      </w:r>
    </w:p>
    <w:p w14:paraId="682C656E" w14:textId="23BBA322" w:rsidR="00112EDC" w:rsidRDefault="00112EDC" w:rsidP="00112EDC">
      <w:pPr>
        <w:pStyle w:val="Caption"/>
        <w:keepNext/>
        <w:spacing w:line="360" w:lineRule="auto"/>
        <w:jc w:val="center"/>
      </w:pPr>
      <w:bookmarkStart w:id="26" w:name="_Toc95338959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>
        <w:t xml:space="preserve"> </w:t>
      </w:r>
      <w:r>
        <w:rPr>
          <w:lang w:val="sr-Cyrl-RS"/>
        </w:rPr>
        <w:t>Густина и дијаметар мреже</w:t>
      </w:r>
      <w:bookmarkEnd w:id="26"/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324"/>
        <w:gridCol w:w="876"/>
        <w:gridCol w:w="856"/>
        <w:gridCol w:w="870"/>
        <w:gridCol w:w="1056"/>
      </w:tblGrid>
      <w:tr w:rsidR="00AC6FF4" w14:paraId="480D5981" w14:textId="77777777" w:rsidTr="006925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028D11EE" w14:textId="77777777" w:rsidR="00AC6FF4" w:rsidRDefault="00AC6FF4" w:rsidP="00AC6FF4">
            <w:pPr>
              <w:pStyle w:val="Tekst"/>
              <w:ind w:firstLine="0"/>
              <w:jc w:val="center"/>
            </w:pPr>
          </w:p>
        </w:tc>
        <w:tc>
          <w:tcPr>
            <w:tcW w:w="876" w:type="dxa"/>
            <w:vAlign w:val="center"/>
          </w:tcPr>
          <w:p w14:paraId="78F5828B" w14:textId="05ECAF41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856" w:type="dxa"/>
            <w:vAlign w:val="center"/>
          </w:tcPr>
          <w:p w14:paraId="7D9DF958" w14:textId="46907E31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870" w:type="dxa"/>
            <w:vAlign w:val="center"/>
          </w:tcPr>
          <w:p w14:paraId="307396A3" w14:textId="4EAA6558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1056" w:type="dxa"/>
            <w:vAlign w:val="center"/>
          </w:tcPr>
          <w:p w14:paraId="5D66B3D2" w14:textId="2A9B60CD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</w:tr>
      <w:tr w:rsidR="00AC6FF4" w14:paraId="0F184D3E" w14:textId="77777777" w:rsidTr="006925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432F7803" w14:textId="252AC755" w:rsidR="00AC6FF4" w:rsidRDefault="00AC6FF4" w:rsidP="00AC6FF4">
            <w:pPr>
              <w:pStyle w:val="Tekst"/>
              <w:ind w:firstLine="0"/>
              <w:jc w:val="center"/>
            </w:pPr>
            <w:r>
              <w:t>Густина мреже</w:t>
            </w:r>
          </w:p>
        </w:tc>
        <w:tc>
          <w:tcPr>
            <w:tcW w:w="876" w:type="dxa"/>
            <w:vAlign w:val="center"/>
          </w:tcPr>
          <w:p w14:paraId="0F1BF63E" w14:textId="580E7A8A" w:rsidR="00AC6FF4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3279">
              <w:t>0.016</w:t>
            </w:r>
          </w:p>
        </w:tc>
        <w:tc>
          <w:tcPr>
            <w:tcW w:w="856" w:type="dxa"/>
            <w:vAlign w:val="center"/>
          </w:tcPr>
          <w:p w14:paraId="3EC25242" w14:textId="1A4A4484" w:rsidR="00AC6FF4" w:rsidRDefault="00F31105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1105">
              <w:t>0.001</w:t>
            </w:r>
          </w:p>
        </w:tc>
        <w:tc>
          <w:tcPr>
            <w:tcW w:w="870" w:type="dxa"/>
            <w:vAlign w:val="center"/>
          </w:tcPr>
          <w:p w14:paraId="3FDA8E7C" w14:textId="2127FC3D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3E990317" w14:textId="2E33349A" w:rsidR="00AC6FF4" w:rsidRPr="007E0BC3" w:rsidRDefault="007E0BC3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~</w:t>
            </w:r>
            <w:r w:rsidR="00F31105">
              <w:rPr>
                <w:lang w:val="sr-Latn-RS"/>
              </w:rPr>
              <w:t xml:space="preserve"> </w:t>
            </w:r>
            <w:r>
              <w:rPr>
                <w:lang w:val="sr-Latn-RS"/>
              </w:rPr>
              <w:t>0.0</w:t>
            </w:r>
          </w:p>
        </w:tc>
      </w:tr>
      <w:tr w:rsidR="00AC6FF4" w14:paraId="664DEBC4" w14:textId="77777777" w:rsidTr="006925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32580CBB" w14:textId="2BE6D160" w:rsidR="00AC6FF4" w:rsidRDefault="00AC6FF4" w:rsidP="00AC6FF4">
            <w:pPr>
              <w:pStyle w:val="Tekst"/>
              <w:ind w:firstLine="0"/>
              <w:jc w:val="center"/>
            </w:pPr>
            <w:r>
              <w:t>Просечна дистанца</w:t>
            </w:r>
          </w:p>
        </w:tc>
        <w:tc>
          <w:tcPr>
            <w:tcW w:w="876" w:type="dxa"/>
            <w:vAlign w:val="center"/>
          </w:tcPr>
          <w:p w14:paraId="76ED272A" w14:textId="2C84C373" w:rsidR="00AC6FF4" w:rsidRPr="003A3279" w:rsidRDefault="003A3279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3A3279">
              <w:t>2.106</w:t>
            </w:r>
            <w:r>
              <w:rPr>
                <w:lang w:val="sr-Latn-RS"/>
              </w:rPr>
              <w:t>5</w:t>
            </w:r>
          </w:p>
        </w:tc>
        <w:tc>
          <w:tcPr>
            <w:tcW w:w="856" w:type="dxa"/>
            <w:vAlign w:val="center"/>
          </w:tcPr>
          <w:p w14:paraId="0304702C" w14:textId="18E6FC68" w:rsidR="00AC6FF4" w:rsidRPr="00F31105" w:rsidRDefault="00F31105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1105">
              <w:t>1.8</w:t>
            </w:r>
            <w:r>
              <w:rPr>
                <w:lang w:val="sr-Latn-RS"/>
              </w:rPr>
              <w:t>4</w:t>
            </w:r>
          </w:p>
        </w:tc>
        <w:tc>
          <w:tcPr>
            <w:tcW w:w="870" w:type="dxa"/>
            <w:vAlign w:val="center"/>
          </w:tcPr>
          <w:p w14:paraId="5C4FE97A" w14:textId="4707FF59" w:rsidR="00AC6FF4" w:rsidRPr="003A3279" w:rsidRDefault="003A3279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00BCCE95" w14:textId="0AA99142" w:rsidR="00AC6FF4" w:rsidRDefault="00E63B83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63B83">
              <w:t>4.196</w:t>
            </w:r>
          </w:p>
        </w:tc>
      </w:tr>
      <w:tr w:rsidR="00AC6FF4" w14:paraId="47FB655B" w14:textId="77777777" w:rsidTr="006925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7254C7E1" w14:textId="61FE017C" w:rsidR="00AC6FF4" w:rsidRDefault="00AC6FF4" w:rsidP="00AC6FF4">
            <w:pPr>
              <w:pStyle w:val="Tekst"/>
              <w:ind w:firstLine="0"/>
              <w:jc w:val="center"/>
            </w:pPr>
            <w:r>
              <w:t>Дијаметар мреже</w:t>
            </w:r>
          </w:p>
        </w:tc>
        <w:tc>
          <w:tcPr>
            <w:tcW w:w="876" w:type="dxa"/>
            <w:vAlign w:val="center"/>
          </w:tcPr>
          <w:p w14:paraId="3984F0CF" w14:textId="5F52C782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5.0</w:t>
            </w:r>
          </w:p>
        </w:tc>
        <w:tc>
          <w:tcPr>
            <w:tcW w:w="856" w:type="dxa"/>
            <w:vAlign w:val="center"/>
          </w:tcPr>
          <w:p w14:paraId="3C170898" w14:textId="26E06E65" w:rsidR="00AC6FF4" w:rsidRPr="00F31105" w:rsidRDefault="00F31105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4.0</w:t>
            </w:r>
          </w:p>
        </w:tc>
        <w:tc>
          <w:tcPr>
            <w:tcW w:w="870" w:type="dxa"/>
            <w:vAlign w:val="center"/>
          </w:tcPr>
          <w:p w14:paraId="5AB18F6D" w14:textId="01B97CDF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68D82B20" w14:textId="0613ECA8" w:rsidR="00AC6FF4" w:rsidRPr="00E63B83" w:rsidRDefault="00E63B83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14.0</w:t>
            </w:r>
          </w:p>
        </w:tc>
      </w:tr>
    </w:tbl>
    <w:p w14:paraId="264CE75F" w14:textId="77777777" w:rsidR="00E63B83" w:rsidRDefault="00E63B83" w:rsidP="00E63B83">
      <w:pPr>
        <w:pStyle w:val="Tekst"/>
        <w:ind w:left="360" w:firstLine="0"/>
      </w:pPr>
    </w:p>
    <w:p w14:paraId="632F225B" w14:textId="1B0C3E84" w:rsidR="007E0BC3" w:rsidRDefault="00E63B83" w:rsidP="007E0BC3">
      <w:pPr>
        <w:pStyle w:val="Tekst"/>
        <w:numPr>
          <w:ilvl w:val="0"/>
          <w:numId w:val="26"/>
        </w:numPr>
      </w:pPr>
      <w:r w:rsidRPr="00E63B83">
        <w:t>У којој мери је мрежа повезана и централизована? Навести број и величине повезаних компонената и проценити да ли постоји гигантска компонента.</w:t>
      </w:r>
    </w:p>
    <w:p w14:paraId="76C31C62" w14:textId="2073EEC1" w:rsidR="00C82D89" w:rsidRDefault="00C82D89" w:rsidP="00C82D89">
      <w:pPr>
        <w:pStyle w:val="Caption"/>
        <w:keepNext/>
        <w:spacing w:line="360" w:lineRule="auto"/>
        <w:jc w:val="center"/>
      </w:pPr>
      <w:bookmarkStart w:id="27" w:name="_Toc95338960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2</w:t>
      </w:r>
      <w:r w:rsidR="00FD4E39">
        <w:fldChar w:fldCharType="end"/>
      </w:r>
      <w:r>
        <w:rPr>
          <w:lang w:val="sr-Cyrl-RS"/>
        </w:rPr>
        <w:t xml:space="preserve"> Број повезаних компонената мреже</w:t>
      </w:r>
      <w:bookmarkEnd w:id="27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3357"/>
        <w:gridCol w:w="710"/>
        <w:gridCol w:w="856"/>
        <w:gridCol w:w="870"/>
        <w:gridCol w:w="1056"/>
      </w:tblGrid>
      <w:tr w:rsidR="006925B0" w14:paraId="4E9187FE" w14:textId="77777777" w:rsidTr="00C835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CEEC68D" w14:textId="77777777" w:rsidR="006925B0" w:rsidRDefault="006925B0" w:rsidP="008F53FC">
            <w:pPr>
              <w:pStyle w:val="Tekst"/>
              <w:ind w:firstLine="0"/>
              <w:jc w:val="center"/>
            </w:pPr>
          </w:p>
        </w:tc>
        <w:tc>
          <w:tcPr>
            <w:tcW w:w="0" w:type="auto"/>
            <w:vAlign w:val="center"/>
          </w:tcPr>
          <w:p w14:paraId="6F440FDF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vAlign w:val="center"/>
          </w:tcPr>
          <w:p w14:paraId="2121D992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vAlign w:val="center"/>
          </w:tcPr>
          <w:p w14:paraId="2AA47DBF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vAlign w:val="center"/>
          </w:tcPr>
          <w:p w14:paraId="0378DBB6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</w:tr>
      <w:tr w:rsidR="001F22F4" w14:paraId="5556DDDA" w14:textId="77777777" w:rsidTr="00C835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01B01ED" w14:textId="4EFAD7F1" w:rsidR="006925B0" w:rsidRPr="001F22F4" w:rsidRDefault="006925B0" w:rsidP="00C835E9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t xml:space="preserve">Број повезаних </w:t>
            </w:r>
            <w:r w:rsidR="001F22F4">
              <w:t>компонената</w:t>
            </w:r>
          </w:p>
        </w:tc>
        <w:tc>
          <w:tcPr>
            <w:tcW w:w="0" w:type="auto"/>
            <w:vAlign w:val="center"/>
          </w:tcPr>
          <w:p w14:paraId="6725B517" w14:textId="01A7B0C8" w:rsidR="006925B0" w:rsidRDefault="00CB77B2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77B2">
              <w:t>799</w:t>
            </w:r>
          </w:p>
        </w:tc>
        <w:tc>
          <w:tcPr>
            <w:tcW w:w="0" w:type="auto"/>
            <w:vAlign w:val="center"/>
          </w:tcPr>
          <w:p w14:paraId="2CA124F3" w14:textId="11B32AD2" w:rsidR="006925B0" w:rsidRPr="006925B0" w:rsidRDefault="006925B0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925B0">
              <w:t>3863</w:t>
            </w:r>
          </w:p>
        </w:tc>
        <w:tc>
          <w:tcPr>
            <w:tcW w:w="0" w:type="auto"/>
            <w:vAlign w:val="center"/>
          </w:tcPr>
          <w:p w14:paraId="3D133FD7" w14:textId="19359F95" w:rsidR="006925B0" w:rsidRPr="003A3279" w:rsidRDefault="00CB77B2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2684F279" w14:textId="6D63404E" w:rsidR="006925B0" w:rsidRPr="007E0BC3" w:rsidRDefault="008F53FC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8F53FC">
              <w:rPr>
                <w:lang w:val="sr-Latn-RS"/>
              </w:rPr>
              <w:t>201</w:t>
            </w:r>
          </w:p>
        </w:tc>
      </w:tr>
    </w:tbl>
    <w:p w14:paraId="0742466E" w14:textId="77777777" w:rsidR="001F22F4" w:rsidRDefault="001F22F4" w:rsidP="008F53FC">
      <w:pPr>
        <w:pStyle w:val="Tekst"/>
        <w:ind w:firstLine="0"/>
      </w:pPr>
    </w:p>
    <w:p w14:paraId="4D5E4A1F" w14:textId="77777777" w:rsidR="002F0445" w:rsidRDefault="002F0445" w:rsidP="002F0445">
      <w:pPr>
        <w:pStyle w:val="Teks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1FC012" wp14:editId="4B395E9C">
            <wp:extent cx="4303125" cy="2848391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125" cy="2848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FEA5C" w14:textId="65F0D18C" w:rsidR="008F53FC" w:rsidRDefault="002F0445" w:rsidP="002F0445">
      <w:pPr>
        <w:pStyle w:val="Caption"/>
        <w:jc w:val="center"/>
        <w:rPr>
          <w:noProof/>
          <w:lang w:val="sr-Latn-RS"/>
        </w:rPr>
      </w:pPr>
      <w:bookmarkStart w:id="28" w:name="_Toc95338934"/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4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1</w:t>
      </w:r>
      <w:r w:rsidR="00765120">
        <w:fldChar w:fldCharType="end"/>
      </w:r>
      <w:r>
        <w:t xml:space="preserve"> </w:t>
      </w:r>
      <w:r>
        <w:rPr>
          <w:lang w:val="sr-Cyrl-RS"/>
        </w:rPr>
        <w:t>Величина компонената</w:t>
      </w:r>
      <w:r>
        <w:rPr>
          <w:noProof/>
        </w:rPr>
        <w:t xml:space="preserve"> </w:t>
      </w:r>
      <w:r>
        <w:rPr>
          <w:noProof/>
          <w:lang w:val="sr-Cyrl-RS"/>
        </w:rPr>
        <w:t xml:space="preserve">мреже </w:t>
      </w:r>
      <w:r>
        <w:rPr>
          <w:noProof/>
          <w:lang w:val="sr-Latn-RS"/>
        </w:rPr>
        <w:t>SNet</w:t>
      </w:r>
      <w:bookmarkEnd w:id="28"/>
    </w:p>
    <w:p w14:paraId="36DB2E89" w14:textId="6051D3E4" w:rsidR="00C10757" w:rsidRDefault="00C10757" w:rsidP="00C10757">
      <w:pPr>
        <w:rPr>
          <w:lang w:val="sr-Latn-RS"/>
        </w:rPr>
      </w:pPr>
    </w:p>
    <w:p w14:paraId="3E3ABFC0" w14:textId="6EDAEE22" w:rsidR="00C10757" w:rsidRDefault="00C10757" w:rsidP="00C10757">
      <w:pPr>
        <w:rPr>
          <w:lang w:val="sr-Latn-RS"/>
        </w:rPr>
      </w:pPr>
    </w:p>
    <w:p w14:paraId="5FEE6FD5" w14:textId="3EA85E19" w:rsidR="00C10757" w:rsidRDefault="00C10757" w:rsidP="00C10757">
      <w:pPr>
        <w:rPr>
          <w:lang w:val="sr-Latn-RS"/>
        </w:rPr>
      </w:pPr>
    </w:p>
    <w:p w14:paraId="5C2EAD89" w14:textId="05C4536A" w:rsidR="009A29DA" w:rsidRDefault="009A29DA" w:rsidP="00C10757">
      <w:pPr>
        <w:rPr>
          <w:lang w:val="sr-Latn-RS"/>
        </w:rPr>
      </w:pPr>
    </w:p>
    <w:p w14:paraId="57C0B989" w14:textId="77777777" w:rsidR="009A29DA" w:rsidRPr="00C10757" w:rsidRDefault="009A29DA" w:rsidP="00C10757">
      <w:pPr>
        <w:rPr>
          <w:lang w:val="sr-Latn-RS"/>
        </w:rPr>
      </w:pPr>
    </w:p>
    <w:p w14:paraId="06155C92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59FEBC21" wp14:editId="674A513F">
            <wp:extent cx="4297680" cy="2784751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78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D147" w14:textId="0DC4759F" w:rsidR="002F0445" w:rsidRDefault="00124769" w:rsidP="00124769">
      <w:pPr>
        <w:pStyle w:val="Caption"/>
        <w:jc w:val="center"/>
        <w:rPr>
          <w:lang w:val="sr-Latn-RS"/>
        </w:rPr>
      </w:pPr>
      <w:bookmarkStart w:id="29" w:name="_Toc95338935"/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4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2</w:t>
      </w:r>
      <w:r w:rsidR="00765120">
        <w:fldChar w:fldCharType="end"/>
      </w:r>
      <w:r>
        <w:t xml:space="preserve"> </w:t>
      </w:r>
      <w:r w:rsidRPr="00A25555">
        <w:t>Величина компонената мреже SNet</w:t>
      </w:r>
      <w:r>
        <w:t>F</w:t>
      </w:r>
      <w:bookmarkEnd w:id="29"/>
    </w:p>
    <w:p w14:paraId="746573E8" w14:textId="5FA091DC" w:rsidR="002F0445" w:rsidRDefault="002F0445" w:rsidP="002F0445">
      <w:pPr>
        <w:pStyle w:val="Tekst"/>
        <w:ind w:firstLine="0"/>
        <w:jc w:val="center"/>
        <w:rPr>
          <w:lang w:val="sr-Latn-RS"/>
        </w:rPr>
      </w:pPr>
    </w:p>
    <w:p w14:paraId="2E08838F" w14:textId="17ABC83D" w:rsidR="00124769" w:rsidRDefault="00124769" w:rsidP="002F0445">
      <w:pPr>
        <w:pStyle w:val="Tekst"/>
        <w:ind w:firstLine="0"/>
        <w:jc w:val="center"/>
        <w:rPr>
          <w:lang w:val="sr-Latn-RS"/>
        </w:rPr>
      </w:pPr>
    </w:p>
    <w:p w14:paraId="342D83FC" w14:textId="77777777" w:rsidR="00124769" w:rsidRDefault="00124769" w:rsidP="002F0445">
      <w:pPr>
        <w:pStyle w:val="Tekst"/>
        <w:ind w:firstLine="0"/>
        <w:jc w:val="center"/>
        <w:rPr>
          <w:lang w:val="sr-Latn-RS"/>
        </w:rPr>
      </w:pPr>
    </w:p>
    <w:p w14:paraId="773AE8D9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9549A7" wp14:editId="1CFA7A96">
            <wp:extent cx="4297680" cy="2799733"/>
            <wp:effectExtent l="0" t="0" r="762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79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FED6" w14:textId="41B857BE" w:rsidR="002F0445" w:rsidRDefault="00124769" w:rsidP="00124769">
      <w:pPr>
        <w:pStyle w:val="Caption"/>
        <w:jc w:val="center"/>
      </w:pPr>
      <w:bookmarkStart w:id="30" w:name="_Toc95338936"/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4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3</w:t>
      </w:r>
      <w:r w:rsidR="00765120">
        <w:fldChar w:fldCharType="end"/>
      </w:r>
      <w:r>
        <w:t xml:space="preserve"> </w:t>
      </w:r>
      <w:r w:rsidRPr="00AE0992">
        <w:t>Величина компонената мреже SNet</w:t>
      </w:r>
      <w:r>
        <w:t>T</w:t>
      </w:r>
      <w:bookmarkEnd w:id="30"/>
    </w:p>
    <w:p w14:paraId="4C909910" w14:textId="624CEB21" w:rsidR="00C10757" w:rsidRDefault="00C10757" w:rsidP="00C10757"/>
    <w:p w14:paraId="3BE5358B" w14:textId="6343E631" w:rsidR="00C10757" w:rsidRDefault="00C10757" w:rsidP="00C10757"/>
    <w:p w14:paraId="3EE2D7B1" w14:textId="1F797EBD" w:rsidR="00C10757" w:rsidRDefault="00C10757" w:rsidP="00C10757"/>
    <w:p w14:paraId="12FFDF8C" w14:textId="77777777" w:rsidR="00C10757" w:rsidRPr="00C10757" w:rsidRDefault="00C10757" w:rsidP="00C10757"/>
    <w:p w14:paraId="0523B612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792F2555" wp14:editId="487CF754">
            <wp:extent cx="4266219" cy="2862072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19" cy="286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41A9" w14:textId="37621110" w:rsidR="002F0445" w:rsidRDefault="00124769" w:rsidP="00DB2B94">
      <w:pPr>
        <w:pStyle w:val="Caption"/>
        <w:spacing w:line="360" w:lineRule="auto"/>
        <w:jc w:val="center"/>
      </w:pPr>
      <w:bookmarkStart w:id="31" w:name="_Toc95338937"/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4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4</w:t>
      </w:r>
      <w:r w:rsidR="00765120">
        <w:fldChar w:fldCharType="end"/>
      </w:r>
      <w:r>
        <w:t xml:space="preserve"> </w:t>
      </w:r>
      <w:r w:rsidRPr="00303A5D">
        <w:t xml:space="preserve">Величина компонената мреже </w:t>
      </w:r>
      <w:r>
        <w:t>User</w:t>
      </w:r>
      <w:r w:rsidRPr="00303A5D">
        <w:t>Net</w:t>
      </w:r>
      <w:bookmarkEnd w:id="31"/>
    </w:p>
    <w:p w14:paraId="28BBCD0A" w14:textId="77777777" w:rsidR="00C10757" w:rsidRPr="00C10757" w:rsidRDefault="00C10757" w:rsidP="00C10757"/>
    <w:p w14:paraId="3A3137A3" w14:textId="48462832" w:rsidR="00DB2B94" w:rsidRPr="00C82D89" w:rsidRDefault="00DB2B94" w:rsidP="00DB2B94">
      <w:pPr>
        <w:pStyle w:val="Tekst"/>
        <w:ind w:firstLine="0"/>
        <w:rPr>
          <w:lang w:val="sr-Latn-RS"/>
        </w:rPr>
      </w:pPr>
      <w:r>
        <w:t xml:space="preserve">Све мреже осим </w:t>
      </w:r>
      <w:r w:rsidR="00315415">
        <w:t xml:space="preserve">мреже </w:t>
      </w:r>
      <w:r>
        <w:rPr>
          <w:lang w:val="sr-Latn-RS"/>
        </w:rPr>
        <w:t>SNetT</w:t>
      </w:r>
      <w:r>
        <w:t xml:space="preserve"> поседују једну гигантску компоненту. Мрежа </w:t>
      </w:r>
      <w:r>
        <w:rPr>
          <w:lang w:val="sr-Latn-RS"/>
        </w:rPr>
        <w:t>SNetT</w:t>
      </w:r>
      <w:r>
        <w:t xml:space="preserve"> је специфична по томе што представља комплетан граф</w:t>
      </w:r>
      <w:r w:rsidR="00315415">
        <w:t>, односно има једну повезану компоненту максималне величине.</w:t>
      </w:r>
    </w:p>
    <w:p w14:paraId="7FA45D69" w14:textId="77777777" w:rsidR="00124769" w:rsidRPr="00124769" w:rsidRDefault="00124769" w:rsidP="00124769">
      <w:pPr>
        <w:rPr>
          <w:lang w:val="sr-Latn-RS"/>
        </w:rPr>
      </w:pPr>
    </w:p>
    <w:p w14:paraId="2A8F11F7" w14:textId="64939AC3" w:rsidR="00E63B83" w:rsidRDefault="00E63B83" w:rsidP="007E0BC3">
      <w:pPr>
        <w:pStyle w:val="Tekst"/>
        <w:numPr>
          <w:ilvl w:val="0"/>
          <w:numId w:val="26"/>
        </w:numPr>
      </w:pPr>
      <w:r w:rsidRPr="00E63B83">
        <w:lastRenderedPageBreak/>
        <w:t xml:space="preserve">Колики је просечни, а колики глобални коефицијент кластеризације мреже? Каква је расподела локалног коефицијента кластеризације њених чворова? Да ли је кластерисање изражено или не? Одговор дати упоређивањем са случајно генерисаном </w:t>
      </w:r>
      <w:r w:rsidRPr="00E63B83">
        <w:rPr>
          <w:i/>
          <w:iCs/>
        </w:rPr>
        <w:t>Erdos-Renyi</w:t>
      </w:r>
      <w:r w:rsidRPr="00E63B83">
        <w:t xml:space="preserve"> мрежом истих димензија.</w:t>
      </w:r>
    </w:p>
    <w:p w14:paraId="489D5B8E" w14:textId="23E2CE84" w:rsidR="00C82D89" w:rsidRDefault="00C82D89" w:rsidP="00C82D89">
      <w:pPr>
        <w:pStyle w:val="Caption"/>
        <w:keepNext/>
        <w:spacing w:line="360" w:lineRule="auto"/>
        <w:jc w:val="center"/>
      </w:pPr>
      <w:bookmarkStart w:id="32" w:name="_Toc95338961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>
        <w:rPr>
          <w:lang w:val="sr-Cyrl-RS"/>
        </w:rPr>
        <w:t xml:space="preserve"> Коефицијент кластеризације мреже</w:t>
      </w:r>
      <w:bookmarkEnd w:id="32"/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13"/>
        <w:gridCol w:w="1417"/>
        <w:gridCol w:w="1560"/>
        <w:gridCol w:w="1559"/>
        <w:gridCol w:w="1456"/>
      </w:tblGrid>
      <w:tr w:rsidR="008704A8" w14:paraId="7A9E5C30" w14:textId="77777777" w:rsidTr="006F13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 w:val="restar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6E00F155" w14:textId="77777777" w:rsidR="008704A8" w:rsidRDefault="008704A8" w:rsidP="008704A8">
            <w:pPr>
              <w:pStyle w:val="Tekst"/>
              <w:ind w:firstLine="0"/>
              <w:jc w:val="center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E780A" w14:textId="2E46D64E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sr-Latn-RS"/>
              </w:rPr>
            </w:pPr>
            <w:r>
              <w:t>Просечни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DCDC7B" w14:textId="6E983896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Глобални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BC190" w14:textId="60BFD2EB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sr-Latn-RS"/>
              </w:rPr>
            </w:pPr>
            <w:r>
              <w:t>Просечни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8FFB09" w14:textId="3A0B6819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Глобални</w:t>
            </w:r>
          </w:p>
        </w:tc>
      </w:tr>
      <w:tr w:rsidR="008704A8" w14:paraId="2E472CF7" w14:textId="77777777" w:rsidTr="006F13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/>
            <w:tcBorders>
              <w:top w:val="single" w:sz="12" w:space="0" w:color="666666" w:themeColor="text1" w:themeTint="99"/>
              <w:bottom w:val="single" w:sz="4" w:space="0" w:color="auto"/>
              <w:right w:val="single" w:sz="4" w:space="0" w:color="auto"/>
            </w:tcBorders>
            <w:vAlign w:val="center"/>
          </w:tcPr>
          <w:p w14:paraId="0B7757C8" w14:textId="77777777" w:rsidR="008704A8" w:rsidRDefault="008704A8" w:rsidP="008704A8">
            <w:pPr>
              <w:pStyle w:val="Tekst"/>
              <w:ind w:firstLine="0"/>
              <w:jc w:val="center"/>
            </w:pPr>
          </w:p>
        </w:tc>
        <w:tc>
          <w:tcPr>
            <w:tcW w:w="29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C6F3EBD" w14:textId="08B8F69C" w:rsidR="008704A8" w:rsidRPr="008704A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Са утицајем тежина грана</w:t>
            </w:r>
          </w:p>
        </w:tc>
        <w:tc>
          <w:tcPr>
            <w:tcW w:w="30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2C6C382" w14:textId="17106613" w:rsidR="008704A8" w:rsidRPr="008704A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Без утицаја тежина грана</w:t>
            </w:r>
          </w:p>
        </w:tc>
      </w:tr>
      <w:tr w:rsidR="008704A8" w14:paraId="28C6E826" w14:textId="77777777" w:rsidTr="006F13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tcBorders>
              <w:top w:val="single" w:sz="4" w:space="0" w:color="auto"/>
            </w:tcBorders>
            <w:vAlign w:val="center"/>
          </w:tcPr>
          <w:p w14:paraId="28438810" w14:textId="32FCB117" w:rsidR="00C82D89" w:rsidRP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14:paraId="41C79392" w14:textId="0D339B90" w:rsidR="00C82D89" w:rsidRPr="00FE7B0D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8704A8">
              <w:rPr>
                <w:lang w:val="sr-Latn-RS"/>
              </w:rPr>
              <w:t>0.000244</w:t>
            </w:r>
          </w:p>
        </w:tc>
        <w:tc>
          <w:tcPr>
            <w:tcW w:w="1560" w:type="dxa"/>
            <w:tcBorders>
              <w:top w:val="single" w:sz="4" w:space="0" w:color="auto"/>
            </w:tcBorders>
            <w:vAlign w:val="center"/>
          </w:tcPr>
          <w:p w14:paraId="20752600" w14:textId="09C0BFBA" w:rsidR="00C82D89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4A8">
              <w:t>0.001199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vAlign w:val="center"/>
          </w:tcPr>
          <w:p w14:paraId="493F9F4C" w14:textId="5059A07E" w:rsidR="00C82D89" w:rsidRPr="003A3279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8704A8">
              <w:rPr>
                <w:lang w:val="sr-Latn-RS"/>
              </w:rPr>
              <w:t>0.618883</w:t>
            </w:r>
          </w:p>
        </w:tc>
        <w:tc>
          <w:tcPr>
            <w:tcW w:w="1456" w:type="dxa"/>
            <w:tcBorders>
              <w:top w:val="single" w:sz="4" w:space="0" w:color="auto"/>
            </w:tcBorders>
            <w:vAlign w:val="center"/>
          </w:tcPr>
          <w:p w14:paraId="28CF0386" w14:textId="098953E4" w:rsidR="00C82D89" w:rsidRPr="008704A8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</w:tr>
      <w:tr w:rsidR="00C82D89" w14:paraId="415DB5E4" w14:textId="77777777" w:rsidTr="00521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9D9D9" w:themeFill="background1" w:themeFillShade="D9"/>
            <w:vAlign w:val="center"/>
          </w:tcPr>
          <w:p w14:paraId="71C4C3AE" w14:textId="15A45EAB" w:rsidR="00C82D89" w:rsidRP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SNetF</w:t>
            </w:r>
          </w:p>
        </w:tc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493EE29" w14:textId="3694F3C1" w:rsidR="00C82D89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0.000446</w:t>
            </w:r>
          </w:p>
        </w:tc>
        <w:tc>
          <w:tcPr>
            <w:tcW w:w="1560" w:type="dxa"/>
            <w:shd w:val="clear" w:color="auto" w:fill="D9D9D9" w:themeFill="background1" w:themeFillShade="D9"/>
            <w:vAlign w:val="center"/>
          </w:tcPr>
          <w:p w14:paraId="5A246FC9" w14:textId="3A143ACC" w:rsidR="00C82D89" w:rsidRPr="00F31105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0.013474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42E16A81" w14:textId="1DAB7326" w:rsidR="00C82D89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0.066099</w:t>
            </w:r>
          </w:p>
        </w:tc>
        <w:tc>
          <w:tcPr>
            <w:tcW w:w="1456" w:type="dxa"/>
            <w:shd w:val="clear" w:color="auto" w:fill="D9D9D9" w:themeFill="background1" w:themeFillShade="D9"/>
            <w:vAlign w:val="center"/>
          </w:tcPr>
          <w:p w14:paraId="5CBFB3B3" w14:textId="3A74EEE7" w:rsidR="00C82D89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1.0</w:t>
            </w:r>
          </w:p>
        </w:tc>
      </w:tr>
      <w:tr w:rsidR="00764618" w14:paraId="06BA625E" w14:textId="77777777" w:rsidTr="008704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BD9B965" w14:textId="498385B9" w:rsid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SNetT</w:t>
            </w:r>
          </w:p>
        </w:tc>
        <w:tc>
          <w:tcPr>
            <w:tcW w:w="1417" w:type="dxa"/>
            <w:vAlign w:val="center"/>
          </w:tcPr>
          <w:p w14:paraId="5AAA2F35" w14:textId="6754FDF3" w:rsidR="00764618" w:rsidRPr="003A3279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0.0621021</w:t>
            </w:r>
          </w:p>
        </w:tc>
        <w:tc>
          <w:tcPr>
            <w:tcW w:w="1560" w:type="dxa"/>
            <w:vAlign w:val="center"/>
          </w:tcPr>
          <w:p w14:paraId="4DE1E416" w14:textId="48FB1440" w:rsidR="00764618" w:rsidRPr="00F31105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0.1411455</w:t>
            </w:r>
          </w:p>
        </w:tc>
        <w:tc>
          <w:tcPr>
            <w:tcW w:w="1559" w:type="dxa"/>
            <w:vAlign w:val="center"/>
          </w:tcPr>
          <w:p w14:paraId="6DF8060B" w14:textId="061F429E" w:rsidR="00764618" w:rsidRPr="00655895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  <w:tc>
          <w:tcPr>
            <w:tcW w:w="1456" w:type="dxa"/>
            <w:vAlign w:val="center"/>
          </w:tcPr>
          <w:p w14:paraId="5F0CBCF8" w14:textId="614D9740" w:rsidR="00764618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</w:tr>
      <w:tr w:rsidR="008704A8" w14:paraId="5C9F21B3" w14:textId="77777777" w:rsidTr="00521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9D9D9" w:themeFill="background1" w:themeFillShade="D9"/>
            <w:vAlign w:val="center"/>
          </w:tcPr>
          <w:p w14:paraId="22E99E34" w14:textId="5B9BFC5F" w:rsidR="00764618" w:rsidRPr="008704A8" w:rsidRDefault="00764618" w:rsidP="008704A8">
            <w:pPr>
              <w:pStyle w:val="Tekst"/>
              <w:ind w:firstLine="0"/>
              <w:jc w:val="center"/>
            </w:pPr>
            <w:r>
              <w:rPr>
                <w:lang w:val="en-US"/>
              </w:rPr>
              <w:t>UserNet</w:t>
            </w:r>
          </w:p>
        </w:tc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76706C1" w14:textId="3DAF7437" w:rsidR="00764618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0.000320</w:t>
            </w:r>
          </w:p>
        </w:tc>
        <w:tc>
          <w:tcPr>
            <w:tcW w:w="1560" w:type="dxa"/>
            <w:shd w:val="clear" w:color="auto" w:fill="D9D9D9" w:themeFill="background1" w:themeFillShade="D9"/>
            <w:vAlign w:val="center"/>
          </w:tcPr>
          <w:p w14:paraId="467B2076" w14:textId="634C365F" w:rsidR="00764618" w:rsidRPr="00F31105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0.094210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7C991C91" w14:textId="32371AB4" w:rsidR="00764618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0.028932</w:t>
            </w:r>
          </w:p>
        </w:tc>
        <w:tc>
          <w:tcPr>
            <w:tcW w:w="1456" w:type="dxa"/>
            <w:shd w:val="clear" w:color="auto" w:fill="D9D9D9" w:themeFill="background1" w:themeFillShade="D9"/>
            <w:vAlign w:val="center"/>
          </w:tcPr>
          <w:p w14:paraId="18E9CE61" w14:textId="47A9C0BF" w:rsidR="0076461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1.0</w:t>
            </w:r>
          </w:p>
        </w:tc>
      </w:tr>
    </w:tbl>
    <w:p w14:paraId="0DA5189D" w14:textId="734B96BB" w:rsidR="00C82D89" w:rsidRDefault="00C82D89" w:rsidP="00C82D89">
      <w:pPr>
        <w:pStyle w:val="Tekst"/>
        <w:ind w:left="360" w:firstLine="0"/>
      </w:pPr>
    </w:p>
    <w:p w14:paraId="35E272AE" w14:textId="10D459B5" w:rsidR="007F6AA6" w:rsidRDefault="007F6AA6" w:rsidP="00C82D89">
      <w:pPr>
        <w:pStyle w:val="Tekst"/>
        <w:ind w:left="360" w:firstLine="0"/>
      </w:pPr>
      <w:r>
        <w:t xml:space="preserve">У наставку </w:t>
      </w:r>
      <w:r w:rsidR="0062383A">
        <w:t>следе визуелизовани прикази расподел</w:t>
      </w:r>
      <w:r w:rsidR="00983D6C">
        <w:t>а</w:t>
      </w:r>
      <w:r w:rsidR="0062383A">
        <w:t xml:space="preserve"> коефицијената кластеризације за сваку од мрежа, као и за </w:t>
      </w:r>
      <w:r w:rsidR="0062383A" w:rsidRPr="00E63B83">
        <w:t>случајно генерисан</w:t>
      </w:r>
      <w:r w:rsidR="0062383A">
        <w:t>е</w:t>
      </w:r>
      <w:r w:rsidR="0062383A" w:rsidRPr="00E63B83">
        <w:t xml:space="preserve"> </w:t>
      </w:r>
      <w:r w:rsidR="0062383A" w:rsidRPr="00E63B83">
        <w:rPr>
          <w:i/>
          <w:iCs/>
        </w:rPr>
        <w:t>Erdos-Renyi</w:t>
      </w:r>
      <w:r w:rsidR="0062383A" w:rsidRPr="00E63B83">
        <w:t xml:space="preserve"> мреж</w:t>
      </w:r>
      <w:r w:rsidR="0062383A">
        <w:t xml:space="preserve">е </w:t>
      </w:r>
      <w:r w:rsidR="0062383A" w:rsidRPr="00E63B83">
        <w:t>истих димензија</w:t>
      </w:r>
      <w:r w:rsidR="0062383A">
        <w:t>.</w:t>
      </w:r>
    </w:p>
    <w:p w14:paraId="36A8F1A8" w14:textId="0EBE7740" w:rsidR="00C835E9" w:rsidRDefault="00C835E9" w:rsidP="00C835E9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2C572103" wp14:editId="679DE0EB">
            <wp:extent cx="2880000" cy="2160001"/>
            <wp:effectExtent l="0" t="0" r="0" b="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17817" wp14:editId="3088B977">
            <wp:extent cx="2880000" cy="2160001"/>
            <wp:effectExtent l="0" t="0" r="0" b="0"/>
            <wp:docPr id="6" name="Picture 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hist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7D3F" w14:textId="3E5F2BE3" w:rsidR="00C835E9" w:rsidRDefault="00C835E9" w:rsidP="00C835E9">
      <w:pPr>
        <w:pStyle w:val="Caption"/>
        <w:jc w:val="center"/>
        <w:rPr>
          <w:lang w:val="sr-Cyrl-RS"/>
        </w:rPr>
      </w:pPr>
      <w:bookmarkStart w:id="33" w:name="_Toc95338938"/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4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5</w:t>
      </w:r>
      <w:r w:rsidR="00765120">
        <w:fldChar w:fldCharType="end"/>
      </w:r>
      <w:r>
        <w:rPr>
          <w:lang w:val="sr-Cyrl-RS"/>
        </w:rPr>
        <w:t xml:space="preserve"> Расподела коефицијента кластеризације мреже </w:t>
      </w:r>
      <w:r>
        <w:rPr>
          <w:lang w:val="en-US"/>
        </w:rPr>
        <w:t>SNet</w:t>
      </w:r>
      <w:r>
        <w:rPr>
          <w:lang w:val="sr-Cyrl-RS"/>
        </w:rPr>
        <w:t xml:space="preserve"> и случајне мреже истих димензија</w:t>
      </w:r>
      <w:bookmarkEnd w:id="33"/>
    </w:p>
    <w:p w14:paraId="34DD6283" w14:textId="77777777" w:rsidR="0037429E" w:rsidRPr="0037429E" w:rsidRDefault="0037429E" w:rsidP="0037429E">
      <w:pPr>
        <w:rPr>
          <w:lang w:val="sr-Cyrl-RS"/>
        </w:rPr>
      </w:pPr>
    </w:p>
    <w:p w14:paraId="4861A277" w14:textId="1A2C1C73" w:rsidR="0062383A" w:rsidRPr="0013731E" w:rsidRDefault="0037429E" w:rsidP="00C82D89">
      <w:pPr>
        <w:pStyle w:val="Tekst"/>
        <w:ind w:left="360" w:firstLine="0"/>
      </w:pPr>
      <w:r>
        <w:t xml:space="preserve">Са левог графика се може видети да највећи број </w:t>
      </w:r>
      <w:r w:rsidR="003A6FBB">
        <w:t xml:space="preserve">чворова </w:t>
      </w:r>
      <w:r>
        <w:t xml:space="preserve">има </w:t>
      </w:r>
      <w:r w:rsidR="003A6FBB">
        <w:t xml:space="preserve">максималан коефицијент кластеризације </w:t>
      </w:r>
      <w:r>
        <w:t>(један)</w:t>
      </w:r>
      <w:r w:rsidR="003A6FBB">
        <w:t xml:space="preserve"> у оригиналној мрежи. Тај скуп чворова може представљати један </w:t>
      </w:r>
      <w:r w:rsidR="00983D6C">
        <w:t>добро повезани кластер унутар саме мреже, централни скуп са</w:t>
      </w:r>
      <w:r w:rsidR="002B0BDD">
        <w:rPr>
          <w:b/>
          <w:bCs/>
        </w:rPr>
        <w:t xml:space="preserve"> </w:t>
      </w:r>
      <w:r w:rsidR="00673537" w:rsidRPr="00673537">
        <w:fldChar w:fldCharType="begin"/>
      </w:r>
      <w:r w:rsidR="00673537" w:rsidRPr="00673537">
        <w:instrText xml:space="preserve"> REF _Ref95217854 \h </w:instrText>
      </w:r>
      <w:r w:rsidR="00673537">
        <w:instrText xml:space="preserve"> \* MERGEFORMAT </w:instrText>
      </w:r>
      <w:r w:rsidR="00673537" w:rsidRPr="00673537">
        <w:fldChar w:fldCharType="separate"/>
      </w:r>
      <w:r w:rsidR="00673537" w:rsidRPr="00673537">
        <w:t xml:space="preserve">Слика </w:t>
      </w:r>
      <w:r w:rsidR="00673537" w:rsidRPr="00673537">
        <w:rPr>
          <w:noProof/>
        </w:rPr>
        <w:t>2</w:t>
      </w:r>
      <w:r w:rsidR="00673537" w:rsidRPr="00673537">
        <w:t>.</w:t>
      </w:r>
      <w:r w:rsidR="00673537" w:rsidRPr="00673537">
        <w:rPr>
          <w:noProof/>
        </w:rPr>
        <w:t>1</w:t>
      </w:r>
      <w:r w:rsidR="00673537" w:rsidRPr="00673537">
        <w:fldChar w:fldCharType="end"/>
      </w:r>
      <w:r w:rsidR="005F3F46" w:rsidRPr="00BD18BE">
        <w:t>, па самим тим кластерисање ове мреже јесте изражено.</w:t>
      </w:r>
    </w:p>
    <w:p w14:paraId="652156CA" w14:textId="67E3DA8B" w:rsidR="00C835E9" w:rsidRDefault="0077138F" w:rsidP="00C835E9">
      <w:pPr>
        <w:pStyle w:val="Tekst"/>
        <w:keepNext/>
        <w:ind w:left="360" w:firstLine="0"/>
        <w:jc w:val="center"/>
      </w:pPr>
      <w:r>
        <w:rPr>
          <w:noProof/>
        </w:rPr>
        <w:lastRenderedPageBreak/>
        <w:drawing>
          <wp:inline distT="0" distB="0" distL="0" distR="0" wp14:anchorId="2B43FFA9" wp14:editId="6AB3B5DB">
            <wp:extent cx="2880000" cy="2160000"/>
            <wp:effectExtent l="0" t="0" r="0" b="0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5E9">
        <w:rPr>
          <w:noProof/>
        </w:rPr>
        <w:drawing>
          <wp:inline distT="0" distB="0" distL="0" distR="0" wp14:anchorId="70E9A5A8" wp14:editId="60773F6B">
            <wp:extent cx="2880000" cy="2160000"/>
            <wp:effectExtent l="0" t="0" r="0" b="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7854" w14:textId="7D1E2C17" w:rsidR="0062383A" w:rsidRDefault="00C835E9" w:rsidP="0013731E">
      <w:pPr>
        <w:pStyle w:val="Caption"/>
        <w:jc w:val="center"/>
        <w:rPr>
          <w:lang w:val="sr-Cyrl-RS"/>
        </w:rPr>
      </w:pPr>
      <w:bookmarkStart w:id="34" w:name="_Toc95338939"/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4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6</w:t>
      </w:r>
      <w:r w:rsidR="00765120">
        <w:fldChar w:fldCharType="end"/>
      </w:r>
      <w: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r>
        <w:rPr>
          <w:lang w:val="en-US"/>
        </w:rPr>
        <w:t>SNetT</w:t>
      </w:r>
      <w:r>
        <w:rPr>
          <w:lang w:val="sr-Cyrl-RS"/>
        </w:rPr>
        <w:t xml:space="preserve"> и случајне мреже истих димензија</w:t>
      </w:r>
      <w:bookmarkEnd w:id="34"/>
    </w:p>
    <w:p w14:paraId="27AE3635" w14:textId="77777777" w:rsidR="0013731E" w:rsidRPr="0013731E" w:rsidRDefault="0013731E" w:rsidP="0013731E">
      <w:pPr>
        <w:rPr>
          <w:lang w:val="sr-Cyrl-RS"/>
        </w:rPr>
      </w:pPr>
    </w:p>
    <w:p w14:paraId="6CD12487" w14:textId="1C417FC1" w:rsidR="0013731E" w:rsidRPr="0013731E" w:rsidRDefault="0013731E" w:rsidP="00AE6523">
      <w:pPr>
        <w:pStyle w:val="Tekst"/>
        <w:ind w:left="360" w:firstLine="0"/>
      </w:pPr>
      <w:r>
        <w:t>Приликом креирања случајне мреже, прослеђена су два параметра – број чворова у мрежи и вероватноћа да између два чвора постоји грана. Управо учествовање ове вероватноће, која за потп</w:t>
      </w:r>
      <w:r w:rsidR="00AE6523">
        <w:t xml:space="preserve">уно повезани мрежни граф </w:t>
      </w:r>
      <w:r w:rsidR="00AE6523">
        <w:rPr>
          <w:lang w:val="en-US"/>
        </w:rPr>
        <w:t xml:space="preserve">SNetT </w:t>
      </w:r>
      <w:r w:rsidR="00AE6523">
        <w:t>има вредност 1 (100</w:t>
      </w:r>
      <w:r w:rsidR="00AE6523">
        <w:rPr>
          <w:lang w:val="en-US"/>
        </w:rPr>
        <w:t>%</w:t>
      </w:r>
      <w:r w:rsidR="00AE6523">
        <w:t>), доводи до тога да и оригинална и случајно генерисана мрежа изгледају идентично. Самим тим и њихова распо</w:t>
      </w:r>
      <w:r w:rsidR="008D7540">
        <w:t>д</w:t>
      </w:r>
      <w:r w:rsidR="00AE6523">
        <w:t>ела коефицијента кластеризације је потпуно иста и сви чворови поседују коефицијент 1 (један)</w:t>
      </w:r>
      <w:r w:rsidR="005F3F46">
        <w:t>, а мрежа представља тачно један кластер.</w:t>
      </w:r>
    </w:p>
    <w:p w14:paraId="7EA075B9" w14:textId="77777777" w:rsidR="0013731E" w:rsidRDefault="0013731E" w:rsidP="00C82D89">
      <w:pPr>
        <w:pStyle w:val="Tekst"/>
        <w:ind w:left="360" w:firstLine="0"/>
      </w:pPr>
    </w:p>
    <w:p w14:paraId="0409FFFA" w14:textId="4E10D322" w:rsidR="0037429E" w:rsidRDefault="0077138F" w:rsidP="0037429E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7680AF97" wp14:editId="41DD37CE">
            <wp:extent cx="2880000" cy="2160000"/>
            <wp:effectExtent l="0" t="0" r="0" b="0"/>
            <wp:docPr id="15" name="Picture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histo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5E9">
        <w:rPr>
          <w:noProof/>
        </w:rPr>
        <w:drawing>
          <wp:inline distT="0" distB="0" distL="0" distR="0" wp14:anchorId="75EEA142" wp14:editId="6199E73B">
            <wp:extent cx="2880000" cy="2160000"/>
            <wp:effectExtent l="0" t="0" r="0" b="0"/>
            <wp:docPr id="14" name="Picture 1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histo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82F6" w14:textId="71088749" w:rsidR="00AE6523" w:rsidRDefault="0037429E" w:rsidP="0077138F">
      <w:pPr>
        <w:pStyle w:val="Caption"/>
        <w:jc w:val="center"/>
        <w:rPr>
          <w:lang w:val="sr-Cyrl-RS"/>
        </w:rPr>
      </w:pPr>
      <w:bookmarkStart w:id="35" w:name="_Toc95338940"/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4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7</w:t>
      </w:r>
      <w:r w:rsidR="00765120">
        <w:fldChar w:fldCharType="end"/>
      </w:r>
      <w:r w:rsidRPr="0037429E">
        <w:rPr>
          <w:lang w:val="sr-Cyrl-RS"/>
        </w:rP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r>
        <w:rPr>
          <w:lang w:val="en-US"/>
        </w:rPr>
        <w:t>SNetF</w:t>
      </w:r>
      <w:r>
        <w:rPr>
          <w:lang w:val="sr-Cyrl-RS"/>
        </w:rPr>
        <w:t xml:space="preserve"> и случајне мреже истих димензија</w:t>
      </w:r>
      <w:bookmarkEnd w:id="35"/>
    </w:p>
    <w:p w14:paraId="7E7CABCF" w14:textId="77777777" w:rsidR="0077138F" w:rsidRPr="0077138F" w:rsidRDefault="0077138F" w:rsidP="0077138F">
      <w:pPr>
        <w:rPr>
          <w:lang w:val="sr-Cyrl-RS"/>
        </w:rPr>
      </w:pPr>
    </w:p>
    <w:p w14:paraId="3BE1A72D" w14:textId="5A9CEB6D" w:rsidR="005F3F46" w:rsidRPr="0013731E" w:rsidRDefault="00AE6523" w:rsidP="005F3F46">
      <w:pPr>
        <w:pStyle w:val="Tekst"/>
        <w:ind w:left="360" w:firstLine="0"/>
      </w:pPr>
      <w:r>
        <w:t xml:space="preserve">Слично као код </w:t>
      </w:r>
      <w:r w:rsidR="0077138F">
        <w:t xml:space="preserve">расподеле коефицијента кластеризације </w:t>
      </w:r>
      <w:r w:rsidR="0077138F">
        <w:rPr>
          <w:lang w:val="en-US"/>
        </w:rPr>
        <w:t xml:space="preserve">SNet </w:t>
      </w:r>
      <w:r w:rsidR="0077138F">
        <w:t>мреже, с</w:t>
      </w:r>
      <w:r>
        <w:t xml:space="preserve">а левог графика се може видети да највећи број чворова има максималан коефицијент (један) у оригиналној мрежи. </w:t>
      </w:r>
      <w:r w:rsidR="0077138F">
        <w:t xml:space="preserve">У примеру ове мреже, скок тог дела графика још је израженији у односу на сличан скок код </w:t>
      </w:r>
      <w:r w:rsidR="0077138F">
        <w:rPr>
          <w:lang w:val="en-US"/>
        </w:rPr>
        <w:t xml:space="preserve">SNet </w:t>
      </w:r>
      <w:r w:rsidR="0077138F">
        <w:t>мреже, разлог тога видљив је и као изолованији под</w:t>
      </w:r>
      <w:r>
        <w:t xml:space="preserve">скуп чворова </w:t>
      </w:r>
      <w:r w:rsidR="0077138F">
        <w:t>на</w:t>
      </w:r>
      <w:r w:rsidR="002B0BDD">
        <w:t xml:space="preserve"> </w:t>
      </w:r>
      <w:r w:rsidR="002B0BDD" w:rsidRPr="002B0BDD">
        <w:rPr>
          <w:b/>
          <w:bCs/>
        </w:rPr>
        <w:fldChar w:fldCharType="begin"/>
      </w:r>
      <w:r w:rsidR="002B0BDD" w:rsidRPr="002B0BDD">
        <w:rPr>
          <w:b/>
          <w:bCs/>
        </w:rPr>
        <w:instrText xml:space="preserve"> REF _Ref95217823 \h </w:instrText>
      </w:r>
      <w:r w:rsidR="002B0BDD">
        <w:rPr>
          <w:b/>
          <w:bCs/>
        </w:rPr>
        <w:instrText xml:space="preserve"> \* MERGEFORMAT </w:instrText>
      </w:r>
      <w:r w:rsidR="002B0BDD" w:rsidRPr="002B0BDD">
        <w:rPr>
          <w:b/>
          <w:bCs/>
        </w:rPr>
      </w:r>
      <w:r w:rsidR="002B0BDD" w:rsidRPr="002B0BDD">
        <w:rPr>
          <w:b/>
          <w:bCs/>
        </w:rPr>
        <w:fldChar w:fldCharType="separate"/>
      </w:r>
      <w:r w:rsidR="002B0BDD" w:rsidRPr="002B0BDD">
        <w:rPr>
          <w:b/>
          <w:bCs/>
        </w:rPr>
        <w:t xml:space="preserve">Слика </w:t>
      </w:r>
      <w:r w:rsidR="002B0BDD" w:rsidRPr="002B0BDD">
        <w:rPr>
          <w:b/>
          <w:bCs/>
          <w:noProof/>
        </w:rPr>
        <w:t>2</w:t>
      </w:r>
      <w:r w:rsidR="002B0BDD" w:rsidRPr="002B0BDD">
        <w:rPr>
          <w:b/>
          <w:bCs/>
        </w:rPr>
        <w:t>.</w:t>
      </w:r>
      <w:r w:rsidR="002B0BDD" w:rsidRPr="002B0BDD">
        <w:rPr>
          <w:b/>
          <w:bCs/>
          <w:noProof/>
        </w:rPr>
        <w:t>3</w:t>
      </w:r>
      <w:r w:rsidR="002B0BDD" w:rsidRPr="002B0BDD">
        <w:rPr>
          <w:b/>
          <w:bCs/>
        </w:rPr>
        <w:fldChar w:fldCharType="end"/>
      </w:r>
      <w:r w:rsidR="005F3F46" w:rsidRPr="002B0BDD">
        <w:t>, а самим тим кластерисање и ове мреже јесте изражено</w:t>
      </w:r>
      <w:r w:rsidR="005F3F46">
        <w:t>.</w:t>
      </w:r>
    </w:p>
    <w:p w14:paraId="48192CB0" w14:textId="5AD749DB" w:rsidR="0037429E" w:rsidRPr="0077138F" w:rsidRDefault="0037429E" w:rsidP="0077138F">
      <w:pPr>
        <w:pStyle w:val="Tekst"/>
        <w:ind w:left="360" w:firstLine="0"/>
      </w:pPr>
    </w:p>
    <w:p w14:paraId="5F5B4EB5" w14:textId="4E89D74E" w:rsidR="0037429E" w:rsidRDefault="0077138F" w:rsidP="0037429E">
      <w:pPr>
        <w:keepNext/>
        <w:jc w:val="center"/>
      </w:pPr>
      <w:r>
        <w:rPr>
          <w:noProof/>
          <w:lang w:val="sr-Cyrl-RS"/>
        </w:rPr>
        <w:drawing>
          <wp:inline distT="0" distB="0" distL="0" distR="0" wp14:anchorId="1915B044" wp14:editId="7017EDE0">
            <wp:extent cx="2880000" cy="2160000"/>
            <wp:effectExtent l="0" t="0" r="0" b="0"/>
            <wp:docPr id="5" name="Picture 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histo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29E">
        <w:rPr>
          <w:noProof/>
          <w:lang w:val="sr-Cyrl-RS"/>
        </w:rPr>
        <w:drawing>
          <wp:inline distT="0" distB="0" distL="0" distR="0" wp14:anchorId="68C9853A" wp14:editId="4B7D2CD5">
            <wp:extent cx="2880000" cy="2160000"/>
            <wp:effectExtent l="0" t="0" r="0" b="0"/>
            <wp:docPr id="3" name="Picture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histo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A4DF" w14:textId="44478B1E" w:rsidR="0037429E" w:rsidRDefault="0037429E" w:rsidP="0077138F">
      <w:pPr>
        <w:pStyle w:val="Caption"/>
        <w:jc w:val="center"/>
        <w:rPr>
          <w:lang w:val="sr-Cyrl-RS"/>
        </w:rPr>
      </w:pPr>
      <w:bookmarkStart w:id="36" w:name="_Toc95338941"/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4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8</w:t>
      </w:r>
      <w:r w:rsidR="00765120">
        <w:fldChar w:fldCharType="end"/>
      </w:r>
      <w: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r>
        <w:rPr>
          <w:lang w:val="en-US"/>
        </w:rPr>
        <w:t>UserNet</w:t>
      </w:r>
      <w:r>
        <w:rPr>
          <w:lang w:val="sr-Cyrl-RS"/>
        </w:rPr>
        <w:t xml:space="preserve"> и случајне мреже истих димензија</w:t>
      </w:r>
      <w:bookmarkEnd w:id="36"/>
    </w:p>
    <w:p w14:paraId="64015D41" w14:textId="77777777" w:rsidR="00756F61" w:rsidRPr="00756F61" w:rsidRDefault="00756F61" w:rsidP="00756F61">
      <w:pPr>
        <w:rPr>
          <w:lang w:val="sr-Cyrl-RS"/>
        </w:rPr>
      </w:pPr>
    </w:p>
    <w:p w14:paraId="59E37538" w14:textId="4B1EF904" w:rsidR="00756F61" w:rsidRPr="00DB335A" w:rsidRDefault="00756F61" w:rsidP="00DB335A">
      <w:pPr>
        <w:spacing w:line="360" w:lineRule="auto"/>
        <w:jc w:val="both"/>
        <w:rPr>
          <w:lang w:val="en-US"/>
        </w:rPr>
      </w:pPr>
      <w:r>
        <w:rPr>
          <w:lang w:val="sr-Cyrl-RS"/>
        </w:rPr>
        <w:t xml:space="preserve">Расподела коефицијента кластеризације за мрежу корисника представља доминацију чворова са јако малим вредностима коефицијента (између 0 и 0.2), што говори о </w:t>
      </w:r>
      <w:r w:rsidR="001341C4">
        <w:rPr>
          <w:lang w:val="sr-Cyrl-RS"/>
        </w:rPr>
        <w:t xml:space="preserve">слабој повезаности </w:t>
      </w:r>
      <w:r w:rsidR="00F75D42">
        <w:rPr>
          <w:lang w:val="sr-Cyrl-RS"/>
        </w:rPr>
        <w:t>чворова, него што је то случај у осталим мрежама</w:t>
      </w:r>
      <w:r w:rsidR="005F3F46">
        <w:rPr>
          <w:lang w:val="sr-Cyrl-RS"/>
        </w:rPr>
        <w:t xml:space="preserve">. Са друге стране, уочава се велика сличност расподеле оригиналне и случајно генерисане мреже. </w:t>
      </w:r>
      <w:r w:rsidR="00521AB1" w:rsidRPr="00521AB1">
        <w:rPr>
          <w:highlight w:val="yellow"/>
          <w:lang w:val="sr-Cyrl-RS"/>
        </w:rPr>
        <w:t>Да ли је кластерисање изражено</w:t>
      </w:r>
      <w:r w:rsidR="00521AB1" w:rsidRPr="00521AB1">
        <w:rPr>
          <w:highlight w:val="yellow"/>
          <w:lang w:val="en-US"/>
        </w:rPr>
        <w:t>?</w:t>
      </w:r>
    </w:p>
    <w:p w14:paraId="4622BB1D" w14:textId="77777777" w:rsidR="005F3F46" w:rsidRPr="0037429E" w:rsidRDefault="005F3F46" w:rsidP="0037429E">
      <w:pPr>
        <w:rPr>
          <w:lang w:val="sr-Cyrl-RS"/>
        </w:rPr>
      </w:pPr>
    </w:p>
    <w:p w14:paraId="1B2BF845" w14:textId="5C68C7F9" w:rsidR="00275214" w:rsidRDefault="00E63B83" w:rsidP="00275214">
      <w:pPr>
        <w:pStyle w:val="Tekst"/>
        <w:numPr>
          <w:ilvl w:val="0"/>
          <w:numId w:val="26"/>
        </w:numPr>
      </w:pPr>
      <w:r w:rsidRPr="00E63B83">
        <w:t>На основу одговора на питања 8 и 10, проценити да ли мрежа исказује особине малог света.</w:t>
      </w:r>
    </w:p>
    <w:p w14:paraId="3ACC8DCC" w14:textId="751CB59A" w:rsidR="00275214" w:rsidRDefault="00275214" w:rsidP="00275214">
      <w:pPr>
        <w:pStyle w:val="Tekst"/>
        <w:ind w:firstLine="0"/>
      </w:pPr>
      <w:r>
        <w:t>Да</w:t>
      </w:r>
      <w:r w:rsidR="00432BF5">
        <w:t xml:space="preserve"> би</w:t>
      </w:r>
      <w:r>
        <w:t xml:space="preserve"> мрежа исказивала особине малог света треба да има малу просечну удаљеност било која два чвора у односу на величину мреже и висок степен кластеризације.</w:t>
      </w:r>
    </w:p>
    <w:p w14:paraId="6B1986D4" w14:textId="4D566907" w:rsidR="00275214" w:rsidRDefault="00275214" w:rsidP="00275214">
      <w:pPr>
        <w:pStyle w:val="Tekst"/>
        <w:ind w:firstLine="0"/>
      </w:pPr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587"/>
        <w:gridCol w:w="1617"/>
        <w:gridCol w:w="2410"/>
        <w:gridCol w:w="3827"/>
      </w:tblGrid>
      <w:tr w:rsidR="00275214" w14:paraId="0E56CB9E" w14:textId="77777777" w:rsidTr="001408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5B27FA95" w14:textId="77777777" w:rsidR="00275214" w:rsidRDefault="00275214" w:rsidP="00275214">
            <w:pPr>
              <w:pStyle w:val="Tekst"/>
              <w:ind w:firstLine="0"/>
              <w:jc w:val="center"/>
            </w:pPr>
          </w:p>
        </w:tc>
        <w:tc>
          <w:tcPr>
            <w:tcW w:w="1617" w:type="dxa"/>
            <w:vAlign w:val="center"/>
          </w:tcPr>
          <w:p w14:paraId="27C50A03" w14:textId="78035BFC" w:rsidR="00275214" w:rsidRPr="00AC6FF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Просечна дистанца</w:t>
            </w:r>
          </w:p>
        </w:tc>
        <w:tc>
          <w:tcPr>
            <w:tcW w:w="2410" w:type="dxa"/>
            <w:vAlign w:val="center"/>
          </w:tcPr>
          <w:p w14:paraId="4D1DCD6F" w14:textId="11ACABFC" w:rsidR="00275214" w:rsidRPr="00AC6FF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Просечан степен кластеризације</w:t>
            </w:r>
          </w:p>
        </w:tc>
        <w:tc>
          <w:tcPr>
            <w:tcW w:w="3827" w:type="dxa"/>
            <w:vAlign w:val="center"/>
          </w:tcPr>
          <w:p w14:paraId="0B5F0BF2" w14:textId="6053F08F" w:rsidR="00275214" w:rsidRPr="0027521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Особина малог света</w:t>
            </w:r>
          </w:p>
        </w:tc>
      </w:tr>
      <w:tr w:rsidR="00275214" w14:paraId="73894660" w14:textId="77777777" w:rsidTr="001408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32CE1310" w14:textId="0CE4AF80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</w:t>
            </w:r>
          </w:p>
        </w:tc>
        <w:tc>
          <w:tcPr>
            <w:tcW w:w="1617" w:type="dxa"/>
            <w:vAlign w:val="center"/>
          </w:tcPr>
          <w:p w14:paraId="26BE1C2A" w14:textId="23DEC33F" w:rsidR="00275214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3279">
              <w:t>2.106</w:t>
            </w:r>
            <w:r>
              <w:rPr>
                <w:lang w:val="sr-Latn-RS"/>
              </w:rPr>
              <w:t>5</w:t>
            </w:r>
          </w:p>
        </w:tc>
        <w:tc>
          <w:tcPr>
            <w:tcW w:w="2410" w:type="dxa"/>
            <w:vAlign w:val="center"/>
          </w:tcPr>
          <w:p w14:paraId="664B3872" w14:textId="2F632534" w:rsidR="00275214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4A8">
              <w:rPr>
                <w:lang w:val="sr-Latn-RS"/>
              </w:rPr>
              <w:t>0.618883</w:t>
            </w:r>
          </w:p>
        </w:tc>
        <w:tc>
          <w:tcPr>
            <w:tcW w:w="3827" w:type="dxa"/>
            <w:vAlign w:val="center"/>
          </w:tcPr>
          <w:p w14:paraId="6EC1484D" w14:textId="105EE111" w:rsidR="00275214" w:rsidRPr="00140818" w:rsidRDefault="00140818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291F1F">
              <w:rPr>
                <w:highlight w:val="yellow"/>
              </w:rPr>
              <w:t xml:space="preserve">ДА </w:t>
            </w:r>
            <w:r w:rsidRPr="00291F1F">
              <w:rPr>
                <w:highlight w:val="yellow"/>
                <w:lang w:val="en-US"/>
              </w:rPr>
              <w:t>(?)</w:t>
            </w:r>
          </w:p>
        </w:tc>
      </w:tr>
      <w:tr w:rsidR="00275214" w14:paraId="33F2FC7D" w14:textId="77777777" w:rsidTr="0014081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745DCAB5" w14:textId="02ED234F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SNetF</w:t>
            </w:r>
          </w:p>
        </w:tc>
        <w:tc>
          <w:tcPr>
            <w:tcW w:w="1617" w:type="dxa"/>
            <w:vAlign w:val="center"/>
          </w:tcPr>
          <w:p w14:paraId="4D366914" w14:textId="2B6431BF" w:rsidR="00275214" w:rsidRP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sr-Latn-RS"/>
              </w:rPr>
            </w:pPr>
            <w:r w:rsidRPr="00F31105">
              <w:t>1.8</w:t>
            </w:r>
            <w:r>
              <w:rPr>
                <w:lang w:val="sr-Latn-RS"/>
              </w:rPr>
              <w:t>4</w:t>
            </w:r>
          </w:p>
        </w:tc>
        <w:tc>
          <w:tcPr>
            <w:tcW w:w="2410" w:type="dxa"/>
            <w:vAlign w:val="center"/>
          </w:tcPr>
          <w:p w14:paraId="3B6A10B0" w14:textId="099707DF" w:rsidR="00275214" w:rsidRPr="00F31105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0.066099</w:t>
            </w:r>
          </w:p>
        </w:tc>
        <w:tc>
          <w:tcPr>
            <w:tcW w:w="3827" w:type="dxa"/>
            <w:vAlign w:val="center"/>
          </w:tcPr>
          <w:p w14:paraId="6F0F0368" w14:textId="0F1A88F9" w:rsidR="00275214" w:rsidRPr="00140818" w:rsidRDefault="00140818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Н</w:t>
            </w:r>
            <w:r>
              <w:rPr>
                <w:lang w:val="en-US"/>
              </w:rPr>
              <w:t>E (</w:t>
            </w:r>
            <w:r>
              <w:t>низак степен кластеризације</w:t>
            </w:r>
            <w:r>
              <w:rPr>
                <w:lang w:val="en-US"/>
              </w:rPr>
              <w:t>)</w:t>
            </w:r>
          </w:p>
        </w:tc>
      </w:tr>
      <w:tr w:rsidR="00275214" w14:paraId="5A2B45EA" w14:textId="77777777" w:rsidTr="001408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0BCD2320" w14:textId="15111388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SNetT</w:t>
            </w:r>
          </w:p>
        </w:tc>
        <w:tc>
          <w:tcPr>
            <w:tcW w:w="1617" w:type="dxa"/>
            <w:vAlign w:val="center"/>
          </w:tcPr>
          <w:p w14:paraId="57C942B0" w14:textId="673525CF" w:rsidR="00275214" w:rsidRPr="003A3279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2410" w:type="dxa"/>
            <w:vAlign w:val="center"/>
          </w:tcPr>
          <w:p w14:paraId="5F103F64" w14:textId="0215B089" w:rsidR="00275214" w:rsidRPr="00F31105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t>1.0</w:t>
            </w:r>
          </w:p>
        </w:tc>
        <w:tc>
          <w:tcPr>
            <w:tcW w:w="3827" w:type="dxa"/>
            <w:vAlign w:val="center"/>
          </w:tcPr>
          <w:p w14:paraId="0D5CB6EC" w14:textId="0DD30EC6" w:rsidR="00275214" w:rsidRPr="00140818" w:rsidRDefault="00140818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</w:t>
            </w:r>
          </w:p>
        </w:tc>
      </w:tr>
      <w:tr w:rsidR="00275214" w14:paraId="220DBD1F" w14:textId="77777777" w:rsidTr="0014081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4912428F" w14:textId="71271C67" w:rsid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UserNet</w:t>
            </w:r>
          </w:p>
        </w:tc>
        <w:tc>
          <w:tcPr>
            <w:tcW w:w="1617" w:type="dxa"/>
            <w:vAlign w:val="center"/>
          </w:tcPr>
          <w:p w14:paraId="5C9056B1" w14:textId="110FBD1C" w:rsid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E63B83">
              <w:t>4.196</w:t>
            </w:r>
          </w:p>
        </w:tc>
        <w:tc>
          <w:tcPr>
            <w:tcW w:w="2410" w:type="dxa"/>
            <w:vAlign w:val="center"/>
          </w:tcPr>
          <w:p w14:paraId="285AAFF9" w14:textId="152225EE" w:rsid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0.028932</w:t>
            </w:r>
          </w:p>
        </w:tc>
        <w:tc>
          <w:tcPr>
            <w:tcW w:w="3827" w:type="dxa"/>
            <w:vAlign w:val="center"/>
          </w:tcPr>
          <w:p w14:paraId="3A1DBDF9" w14:textId="6D7E580A" w:rsidR="00275214" w:rsidRPr="00140818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Н</w:t>
            </w:r>
            <w:r w:rsidR="00140818">
              <w:rPr>
                <w:lang w:val="en-US"/>
              </w:rPr>
              <w:t>E (</w:t>
            </w:r>
            <w:r w:rsidR="00140818">
              <w:t>низак степен кластеризације</w:t>
            </w:r>
            <w:r w:rsidR="00140818">
              <w:rPr>
                <w:lang w:val="en-US"/>
              </w:rPr>
              <w:t>)</w:t>
            </w:r>
          </w:p>
        </w:tc>
      </w:tr>
    </w:tbl>
    <w:p w14:paraId="07080EAF" w14:textId="77777777" w:rsidR="00275214" w:rsidRPr="00275214" w:rsidRDefault="00275214" w:rsidP="00275214">
      <w:pPr>
        <w:pStyle w:val="Tekst"/>
        <w:ind w:firstLine="0"/>
      </w:pPr>
    </w:p>
    <w:p w14:paraId="22C0DEB4" w14:textId="3EBB289A" w:rsidR="00E63B83" w:rsidRDefault="00E63B83" w:rsidP="007E0BC3">
      <w:pPr>
        <w:pStyle w:val="Tekst"/>
        <w:numPr>
          <w:ilvl w:val="0"/>
          <w:numId w:val="26"/>
        </w:numPr>
      </w:pPr>
      <w:r w:rsidRPr="00E63B83">
        <w:lastRenderedPageBreak/>
        <w:t>Извршити асортативну анализу по степену чвора и дати одговор да ли је изражено асортативно мешање. У случају да је мрежа усмерена, анализу извршити и по улазном и по излазном степену чвора. Приложити и визуелизацију.</w:t>
      </w:r>
    </w:p>
    <w:p w14:paraId="7EAE790E" w14:textId="11FD78FF" w:rsidR="0010293D" w:rsidRDefault="0010293D" w:rsidP="0010293D">
      <w:pPr>
        <w:pStyle w:val="Caption"/>
        <w:keepNext/>
        <w:spacing w:line="360" w:lineRule="auto"/>
        <w:jc w:val="center"/>
      </w:pPr>
      <w:bookmarkStart w:id="37" w:name="_Toc95338962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>
        <w:t xml:space="preserve"> A</w:t>
      </w:r>
      <w:r>
        <w:rPr>
          <w:lang w:val="sr-Cyrl-RS"/>
        </w:rPr>
        <w:t>сортативност по степену чвора</w:t>
      </w:r>
      <w:bookmarkEnd w:id="37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1811"/>
        <w:gridCol w:w="1956"/>
        <w:gridCol w:w="2334"/>
        <w:gridCol w:w="2522"/>
      </w:tblGrid>
      <w:tr w:rsidR="00D65C77" w14:paraId="75304BA8" w14:textId="77777777" w:rsidTr="00F143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vAlign w:val="center"/>
          </w:tcPr>
          <w:p w14:paraId="268A7385" w14:textId="77777777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</w:p>
        </w:tc>
        <w:tc>
          <w:tcPr>
            <w:tcW w:w="0" w:type="auto"/>
            <w:gridSpan w:val="2"/>
            <w:vAlign w:val="center"/>
          </w:tcPr>
          <w:p w14:paraId="10DB6CAA" w14:textId="77777777" w:rsidR="00D65C77" w:rsidRPr="00340F9B" w:rsidRDefault="00D65C77" w:rsidP="00340F9B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Асортативност по степену чвора</w:t>
            </w:r>
          </w:p>
        </w:tc>
        <w:tc>
          <w:tcPr>
            <w:tcW w:w="0" w:type="auto"/>
            <w:gridSpan w:val="2"/>
            <w:vAlign w:val="center"/>
          </w:tcPr>
          <w:p w14:paraId="1655D099" w14:textId="2D769D8A" w:rsidR="00D65C77" w:rsidRPr="00340F9B" w:rsidRDefault="00D65C77" w:rsidP="00340F9B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Тежинска асортативност по степену чвора</w:t>
            </w:r>
          </w:p>
        </w:tc>
      </w:tr>
      <w:tr w:rsidR="00D65C77" w14:paraId="611A76D4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</w:tcPr>
          <w:p w14:paraId="58D35036" w14:textId="77777777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</w:p>
        </w:tc>
        <w:tc>
          <w:tcPr>
            <w:tcW w:w="0" w:type="auto"/>
            <w:vAlign w:val="center"/>
          </w:tcPr>
          <w:p w14:paraId="7BF0139D" w14:textId="7A60A1A7" w:rsidR="00D65C77" w:rsidRPr="00F14385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Улазни</w:t>
            </w:r>
          </w:p>
        </w:tc>
        <w:tc>
          <w:tcPr>
            <w:tcW w:w="0" w:type="auto"/>
            <w:vAlign w:val="center"/>
          </w:tcPr>
          <w:p w14:paraId="3DB8FBE9" w14:textId="6988B4C4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Излазни</w:t>
            </w:r>
          </w:p>
        </w:tc>
        <w:tc>
          <w:tcPr>
            <w:tcW w:w="0" w:type="auto"/>
            <w:vAlign w:val="center"/>
          </w:tcPr>
          <w:p w14:paraId="2D88C703" w14:textId="798C39B8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Улазни</w:t>
            </w:r>
          </w:p>
        </w:tc>
        <w:tc>
          <w:tcPr>
            <w:tcW w:w="0" w:type="auto"/>
            <w:vAlign w:val="center"/>
          </w:tcPr>
          <w:p w14:paraId="7CA500BE" w14:textId="3AD84576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Излазни</w:t>
            </w:r>
          </w:p>
        </w:tc>
      </w:tr>
      <w:tr w:rsidR="00D65C77" w14:paraId="71290171" w14:textId="77777777" w:rsidTr="00F14385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F4D7BF4" w14:textId="4FD78BDA" w:rsidR="00D65C77" w:rsidRPr="00340F9B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gridSpan w:val="2"/>
            <w:vAlign w:val="center"/>
          </w:tcPr>
          <w:p w14:paraId="29B7106F" w14:textId="3F864F95" w:rsidR="00D65C77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-0.43037</w:t>
            </w:r>
          </w:p>
        </w:tc>
        <w:tc>
          <w:tcPr>
            <w:tcW w:w="0" w:type="auto"/>
            <w:gridSpan w:val="2"/>
            <w:vAlign w:val="center"/>
          </w:tcPr>
          <w:p w14:paraId="11F14D23" w14:textId="0858D7F6" w:rsidR="00D65C77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-0.03707</w:t>
            </w:r>
          </w:p>
        </w:tc>
      </w:tr>
      <w:tr w:rsidR="00D65C77" w14:paraId="2EDD4F2F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D294210" w14:textId="1D3F1CE1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gridSpan w:val="2"/>
            <w:vAlign w:val="center"/>
          </w:tcPr>
          <w:p w14:paraId="2DAF3737" w14:textId="324FFE4B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-0.61644</w:t>
            </w:r>
          </w:p>
        </w:tc>
        <w:tc>
          <w:tcPr>
            <w:tcW w:w="0" w:type="auto"/>
            <w:gridSpan w:val="2"/>
            <w:vAlign w:val="center"/>
          </w:tcPr>
          <w:p w14:paraId="7CA707A5" w14:textId="0AC84066" w:rsidR="00D65C77" w:rsidRDefault="00921223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 xml:space="preserve"> </w:t>
            </w:r>
            <w:r w:rsidR="0010293D" w:rsidRPr="0010293D">
              <w:rPr>
                <w:lang w:val="sr-Latn-RS"/>
              </w:rPr>
              <w:t>0.01636</w:t>
            </w:r>
          </w:p>
        </w:tc>
      </w:tr>
      <w:tr w:rsidR="00D65C77" w14:paraId="1468B08E" w14:textId="77777777" w:rsidTr="00291F1F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B339CDB" w14:textId="13E11FC6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gridSpan w:val="2"/>
            <w:shd w:val="clear" w:color="auto" w:fill="FFFF00"/>
            <w:vAlign w:val="center"/>
          </w:tcPr>
          <w:p w14:paraId="15FFC877" w14:textId="475FC6BC" w:rsidR="00D65C77" w:rsidRPr="00291F1F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291F1F">
              <w:rPr>
                <w:lang w:val="sr-Latn-RS"/>
              </w:rPr>
              <w:t>-</w:t>
            </w:r>
          </w:p>
        </w:tc>
        <w:tc>
          <w:tcPr>
            <w:tcW w:w="0" w:type="auto"/>
            <w:gridSpan w:val="2"/>
            <w:vAlign w:val="center"/>
          </w:tcPr>
          <w:p w14:paraId="003BE263" w14:textId="3F5B5003" w:rsidR="00D65C77" w:rsidRDefault="00921223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 xml:space="preserve"> </w:t>
            </w:r>
            <w:r w:rsidR="0010293D" w:rsidRPr="0010293D">
              <w:rPr>
                <w:lang w:val="sr-Latn-RS"/>
              </w:rPr>
              <w:t>0.00017</w:t>
            </w:r>
          </w:p>
        </w:tc>
      </w:tr>
      <w:tr w:rsidR="00D65C77" w14:paraId="43553F14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F4A0118" w14:textId="54DB2FE2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  <w:tc>
          <w:tcPr>
            <w:tcW w:w="0" w:type="auto"/>
            <w:vAlign w:val="center"/>
          </w:tcPr>
          <w:p w14:paraId="70DFDD49" w14:textId="64AAFE19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0.00190</w:t>
            </w:r>
          </w:p>
        </w:tc>
        <w:tc>
          <w:tcPr>
            <w:tcW w:w="0" w:type="auto"/>
            <w:vAlign w:val="center"/>
          </w:tcPr>
          <w:p w14:paraId="2518BED5" w14:textId="5F615378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-0.00020</w:t>
            </w:r>
          </w:p>
        </w:tc>
        <w:tc>
          <w:tcPr>
            <w:tcW w:w="0" w:type="auto"/>
            <w:vAlign w:val="center"/>
          </w:tcPr>
          <w:p w14:paraId="397EC415" w14:textId="18C8C60C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0.02562</w:t>
            </w:r>
          </w:p>
        </w:tc>
        <w:tc>
          <w:tcPr>
            <w:tcW w:w="0" w:type="auto"/>
            <w:vAlign w:val="center"/>
          </w:tcPr>
          <w:p w14:paraId="415DB77E" w14:textId="3EE73818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-0.00869</w:t>
            </w:r>
          </w:p>
        </w:tc>
      </w:tr>
    </w:tbl>
    <w:p w14:paraId="2D115EA2" w14:textId="770FCA5B" w:rsidR="008F196E" w:rsidRDefault="008F196E" w:rsidP="00FF1994">
      <w:pPr>
        <w:pStyle w:val="Tekst"/>
        <w:ind w:firstLine="0"/>
        <w:rPr>
          <w:lang w:val="sr-Latn-RS"/>
        </w:rPr>
      </w:pPr>
    </w:p>
    <w:p w14:paraId="33D30CFB" w14:textId="73270DCA" w:rsidR="00FF1994" w:rsidRPr="00FF1994" w:rsidRDefault="00FF1994" w:rsidP="00FF1994">
      <w:pPr>
        <w:pStyle w:val="Tekst"/>
        <w:ind w:firstLine="0"/>
      </w:pPr>
      <w:r>
        <w:t xml:space="preserve">Може се приметити да у већем броју случаја асортативно мешање није изражено, осим у случају мрежа </w:t>
      </w:r>
      <w:r>
        <w:rPr>
          <w:lang w:val="sr-Latn-RS"/>
        </w:rPr>
        <w:t>SNet i SNetF</w:t>
      </w:r>
      <w:r>
        <w:t xml:space="preserve"> када се тежина грана не узме у обзир. Тада нам коефицијент асортативности говори да се чворови са већим степеном (чворови груписани у језгрима на </w:t>
      </w:r>
      <w:r w:rsidR="00F96484" w:rsidRPr="00F96484">
        <w:rPr>
          <w:b/>
          <w:bCs/>
        </w:rPr>
        <w:fldChar w:fldCharType="begin"/>
      </w:r>
      <w:r w:rsidR="00F96484" w:rsidRPr="00F96484">
        <w:rPr>
          <w:b/>
          <w:bCs/>
        </w:rPr>
        <w:instrText xml:space="preserve"> REF _Ref95217854 \h </w:instrText>
      </w:r>
      <w:r w:rsidR="00F96484">
        <w:rPr>
          <w:b/>
          <w:bCs/>
        </w:rPr>
        <w:instrText xml:space="preserve"> \* MERGEFORMAT </w:instrText>
      </w:r>
      <w:r w:rsidR="00F96484" w:rsidRPr="00F96484">
        <w:rPr>
          <w:b/>
          <w:bCs/>
        </w:rPr>
      </w:r>
      <w:r w:rsidR="00F96484" w:rsidRPr="00F96484">
        <w:rPr>
          <w:b/>
          <w:bCs/>
        </w:rPr>
        <w:fldChar w:fldCharType="separate"/>
      </w:r>
      <w:r w:rsidR="00F96484" w:rsidRPr="00F96484">
        <w:rPr>
          <w:b/>
          <w:bCs/>
        </w:rPr>
        <w:t xml:space="preserve">Слика </w:t>
      </w:r>
      <w:r w:rsidR="00F96484" w:rsidRPr="00F96484">
        <w:rPr>
          <w:b/>
          <w:bCs/>
          <w:noProof/>
        </w:rPr>
        <w:t>2</w:t>
      </w:r>
      <w:r w:rsidR="00F96484" w:rsidRPr="00F96484">
        <w:rPr>
          <w:b/>
          <w:bCs/>
        </w:rPr>
        <w:t>.</w:t>
      </w:r>
      <w:r w:rsidR="00F96484" w:rsidRPr="00F96484">
        <w:rPr>
          <w:b/>
          <w:bCs/>
          <w:noProof/>
        </w:rPr>
        <w:t>1</w:t>
      </w:r>
      <w:r w:rsidR="00F96484" w:rsidRPr="00F96484">
        <w:rPr>
          <w:b/>
          <w:bCs/>
        </w:rPr>
        <w:fldChar w:fldCharType="end"/>
      </w:r>
      <w:r w:rsidR="00F96484">
        <w:t xml:space="preserve"> и </w:t>
      </w:r>
      <w:r w:rsidR="00F96484" w:rsidRPr="00F96484">
        <w:rPr>
          <w:b/>
          <w:bCs/>
        </w:rPr>
        <w:fldChar w:fldCharType="begin"/>
      </w:r>
      <w:r w:rsidR="00F96484" w:rsidRPr="00F96484">
        <w:rPr>
          <w:b/>
          <w:bCs/>
        </w:rPr>
        <w:instrText xml:space="preserve"> REF _Ref95217823 \h </w:instrText>
      </w:r>
      <w:r w:rsidR="00F96484">
        <w:rPr>
          <w:b/>
          <w:bCs/>
        </w:rPr>
        <w:instrText xml:space="preserve"> \* MERGEFORMAT </w:instrText>
      </w:r>
      <w:r w:rsidR="00F96484" w:rsidRPr="00F96484">
        <w:rPr>
          <w:b/>
          <w:bCs/>
        </w:rPr>
      </w:r>
      <w:r w:rsidR="00F96484" w:rsidRPr="00F96484">
        <w:rPr>
          <w:b/>
          <w:bCs/>
        </w:rPr>
        <w:fldChar w:fldCharType="separate"/>
      </w:r>
      <w:r w:rsidR="00F96484" w:rsidRPr="00F96484">
        <w:rPr>
          <w:b/>
          <w:bCs/>
        </w:rPr>
        <w:t xml:space="preserve">Слика </w:t>
      </w:r>
      <w:r w:rsidR="00F96484" w:rsidRPr="00F96484">
        <w:rPr>
          <w:b/>
          <w:bCs/>
          <w:noProof/>
        </w:rPr>
        <w:t>2</w:t>
      </w:r>
      <w:r w:rsidR="00F96484" w:rsidRPr="00F96484">
        <w:rPr>
          <w:b/>
          <w:bCs/>
        </w:rPr>
        <w:t>.</w:t>
      </w:r>
      <w:r w:rsidR="00F96484" w:rsidRPr="00F96484">
        <w:rPr>
          <w:b/>
          <w:bCs/>
          <w:noProof/>
        </w:rPr>
        <w:t>3</w:t>
      </w:r>
      <w:r w:rsidR="00F96484" w:rsidRPr="00F96484">
        <w:rPr>
          <w:b/>
          <w:bCs/>
        </w:rPr>
        <w:fldChar w:fldCharType="end"/>
      </w:r>
      <w:r>
        <w:t>) најпре повезују са чворовима мањег степена</w:t>
      </w:r>
      <w:r w:rsidR="00F96484">
        <w:t xml:space="preserve"> (чворови на периферији мреже).</w:t>
      </w:r>
    </w:p>
    <w:p w14:paraId="0216BB6A" w14:textId="37192D5D" w:rsidR="00E63B83" w:rsidRDefault="00424D8F" w:rsidP="007E0BC3">
      <w:pPr>
        <w:pStyle w:val="Tekst"/>
        <w:numPr>
          <w:ilvl w:val="0"/>
          <w:numId w:val="26"/>
        </w:numPr>
      </w:pPr>
      <w:r w:rsidRPr="00424D8F">
        <w:t xml:space="preserve">Да ли мрежа испољава феномен клуба богатих (енг. </w:t>
      </w:r>
      <w:r w:rsidRPr="00424D8F">
        <w:rPr>
          <w:i/>
          <w:iCs/>
        </w:rPr>
        <w:t>rich club phenomenon</w:t>
      </w:r>
      <w:r w:rsidRPr="00424D8F">
        <w:t>)?</w:t>
      </w:r>
    </w:p>
    <w:p w14:paraId="362A2B4F" w14:textId="77777777" w:rsidR="00A12257" w:rsidRDefault="00A12257" w:rsidP="00A12257">
      <w:pPr>
        <w:pStyle w:val="Tekst"/>
        <w:keepNext/>
        <w:ind w:firstLine="0"/>
        <w:jc w:val="center"/>
      </w:pPr>
      <w:r>
        <w:rPr>
          <w:noProof/>
          <w:lang w:val="sr-Latn-RS"/>
        </w:rPr>
        <w:drawing>
          <wp:inline distT="0" distB="0" distL="0" distR="0" wp14:anchorId="3047C43D" wp14:editId="7CAAAF02">
            <wp:extent cx="3887161" cy="2908935"/>
            <wp:effectExtent l="0" t="0" r="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045" cy="29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234C" w14:textId="4A6E4C6D" w:rsidR="00DB0C01" w:rsidRDefault="00A12257" w:rsidP="00A12257">
      <w:pPr>
        <w:pStyle w:val="Caption"/>
        <w:jc w:val="center"/>
        <w:rPr>
          <w:lang w:val="sr-Latn-RS"/>
        </w:rPr>
      </w:pPr>
      <w:bookmarkStart w:id="38" w:name="_Toc95338942"/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4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9</w:t>
      </w:r>
      <w:r w:rsidR="00765120">
        <w:fldChar w:fldCharType="end"/>
      </w:r>
      <w:r>
        <w:t xml:space="preserve"> </w:t>
      </w:r>
      <w:r w:rsidR="0008720D">
        <w:t>K</w:t>
      </w:r>
      <w:r>
        <w:rPr>
          <w:lang w:val="sr-Cyrl-RS"/>
        </w:rPr>
        <w:t>оефицијент</w:t>
      </w:r>
      <w:r w:rsidR="0008720D">
        <w:rPr>
          <w:lang w:val="sr-Latn-RS"/>
        </w:rPr>
        <w:t xml:space="preserve"> </w:t>
      </w:r>
      <w:r w:rsidR="0008720D">
        <w:rPr>
          <w:lang w:val="sr-Cyrl-RS"/>
        </w:rPr>
        <w:t>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</w:t>
      </w:r>
      <w:bookmarkEnd w:id="38"/>
    </w:p>
    <w:p w14:paraId="6385CCB9" w14:textId="77777777" w:rsidR="00AA57AC" w:rsidRDefault="00AA57AC" w:rsidP="00AA57AC">
      <w:pPr>
        <w:keepNext/>
        <w:jc w:val="center"/>
      </w:pPr>
      <w:r>
        <w:rPr>
          <w:noProof/>
          <w:lang w:val="sr-Latn-RS"/>
        </w:rPr>
        <w:lastRenderedPageBreak/>
        <w:drawing>
          <wp:inline distT="0" distB="0" distL="0" distR="0" wp14:anchorId="375B06DA" wp14:editId="5301F367">
            <wp:extent cx="3867912" cy="2898648"/>
            <wp:effectExtent l="0" t="0" r="0" b="0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0129" w14:textId="689617B9" w:rsidR="00CC718B" w:rsidRDefault="00AA57AC" w:rsidP="00AA57AC">
      <w:pPr>
        <w:pStyle w:val="Caption"/>
        <w:jc w:val="center"/>
        <w:rPr>
          <w:lang w:val="sr-Latn-RS"/>
        </w:rPr>
      </w:pPr>
      <w:bookmarkStart w:id="39" w:name="_Toc95338943"/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4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10</w:t>
      </w:r>
      <w:r w:rsidR="00765120">
        <w:fldChar w:fldCharType="end"/>
      </w:r>
      <w:r>
        <w:t xml:space="preserve"> </w:t>
      </w:r>
      <w:r w:rsidR="0008720D">
        <w:rPr>
          <w:lang w:val="sr-Cyrl-RS"/>
        </w:rPr>
        <w:t>Коефицијент 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SNetF</w:t>
      </w:r>
      <w:bookmarkEnd w:id="39"/>
    </w:p>
    <w:p w14:paraId="4E6F2771" w14:textId="77777777" w:rsidR="00AA57AC" w:rsidRPr="00AA57AC" w:rsidRDefault="00AA57AC" w:rsidP="00AA57AC">
      <w:pPr>
        <w:rPr>
          <w:lang w:val="sr-Latn-RS"/>
        </w:rPr>
      </w:pPr>
    </w:p>
    <w:p w14:paraId="0575C6AD" w14:textId="77777777" w:rsidR="00AA57AC" w:rsidRDefault="00AA57AC" w:rsidP="00AA57AC">
      <w:pPr>
        <w:keepNext/>
        <w:jc w:val="center"/>
      </w:pPr>
      <w:r>
        <w:rPr>
          <w:noProof/>
          <w:lang w:val="sr-Latn-RS"/>
        </w:rPr>
        <w:drawing>
          <wp:inline distT="0" distB="0" distL="0" distR="0" wp14:anchorId="6AF0B1FC" wp14:editId="5471EB12">
            <wp:extent cx="3867912" cy="2898648"/>
            <wp:effectExtent l="0" t="0" r="0" b="0"/>
            <wp:docPr id="18" name="Picture 18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ox and whisker char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45AE" w14:textId="54A52C84" w:rsidR="00AA57AC" w:rsidRDefault="00AA57AC" w:rsidP="00AA57AC">
      <w:pPr>
        <w:pStyle w:val="Caption"/>
        <w:jc w:val="center"/>
        <w:rPr>
          <w:lang w:val="sr-Latn-RS"/>
        </w:rPr>
      </w:pPr>
      <w:bookmarkStart w:id="40" w:name="_Toc95338944"/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4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11</w:t>
      </w:r>
      <w:r w:rsidR="00765120">
        <w:fldChar w:fldCharType="end"/>
      </w:r>
      <w:r>
        <w:t xml:space="preserve"> </w:t>
      </w:r>
      <w:r w:rsidR="00FD7010">
        <w:rPr>
          <w:lang w:val="sr-Cyrl-RS"/>
        </w:rPr>
        <w:t>Коефицијент 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SNetT</w:t>
      </w:r>
      <w:bookmarkEnd w:id="40"/>
    </w:p>
    <w:p w14:paraId="20A42DC7" w14:textId="3D407C92" w:rsidR="00AA57AC" w:rsidRDefault="00AA57AC" w:rsidP="00AA57AC">
      <w:pPr>
        <w:rPr>
          <w:lang w:val="sr-Latn-RS"/>
        </w:rPr>
      </w:pPr>
    </w:p>
    <w:p w14:paraId="6DF7CEAB" w14:textId="5D18A04F" w:rsidR="00AA57AC" w:rsidRPr="00C6144D" w:rsidRDefault="00C6144D" w:rsidP="00FE0364">
      <w:pPr>
        <w:pStyle w:val="Tekst"/>
        <w:ind w:firstLine="0"/>
      </w:pPr>
      <w:r>
        <w:t xml:space="preserve">Изузев мреже </w:t>
      </w:r>
      <w:r>
        <w:rPr>
          <w:lang w:val="sr-Latn-RS"/>
        </w:rPr>
        <w:t>SNetT</w:t>
      </w:r>
      <w:r>
        <w:t xml:space="preserve"> која је потпун граф и где је очекивана вредност коефицијента </w:t>
      </w:r>
      <w:r w:rsidR="00FE0364">
        <w:t xml:space="preserve">максимална, може се приметити да је и у осталим мрежама сабредита присутан феномен клуба богатих почев од одређене вредности степена чвора. То су опет они сабредити који се налазе у језгру мреже и нови корисници који притупе платформи ће највероватније </w:t>
      </w:r>
      <w:r w:rsidR="00D5192D">
        <w:t>постати чланови тих сабредита (</w:t>
      </w:r>
      <w:r w:rsidR="00D5192D">
        <w:rPr>
          <w:i/>
          <w:iCs/>
          <w:lang w:val="sr-Latn-RS"/>
        </w:rPr>
        <w:t>The rich get richer</w:t>
      </w:r>
      <w:r w:rsidR="00D5192D">
        <w:t>).</w:t>
      </w:r>
    </w:p>
    <w:p w14:paraId="65CC8B36" w14:textId="1D348B28" w:rsidR="00DD6730" w:rsidRDefault="00DD6730" w:rsidP="00AA57AC">
      <w:pPr>
        <w:rPr>
          <w:lang w:val="sr-Latn-RS"/>
        </w:rPr>
      </w:pPr>
    </w:p>
    <w:p w14:paraId="03CB3E33" w14:textId="271DD4A4" w:rsidR="00EB2C02" w:rsidRDefault="00EB2C02" w:rsidP="00AA57AC">
      <w:pPr>
        <w:rPr>
          <w:lang w:val="sr-Latn-RS"/>
        </w:rPr>
      </w:pPr>
    </w:p>
    <w:p w14:paraId="59C33046" w14:textId="77777777" w:rsidR="00EB2C02" w:rsidRPr="00AA57AC" w:rsidRDefault="00EB2C02" w:rsidP="00AA57AC">
      <w:pPr>
        <w:rPr>
          <w:lang w:val="sr-Latn-RS"/>
        </w:rPr>
      </w:pPr>
    </w:p>
    <w:p w14:paraId="33DB302F" w14:textId="77777777" w:rsidR="002A798F" w:rsidRDefault="00424D8F" w:rsidP="002A798F">
      <w:pPr>
        <w:pStyle w:val="Tekst"/>
        <w:numPr>
          <w:ilvl w:val="0"/>
          <w:numId w:val="26"/>
        </w:numPr>
        <w:jc w:val="left"/>
      </w:pPr>
      <w:r w:rsidRPr="00424D8F">
        <w:t xml:space="preserve">Каква је дистрибуција чворова по степену и да ли прати </w:t>
      </w:r>
      <w:r w:rsidRPr="00424D8F">
        <w:rPr>
          <w:i/>
          <w:iCs/>
          <w:lang w:val="sr-Latn-RS"/>
        </w:rPr>
        <w:t>power law</w:t>
      </w:r>
      <w:r w:rsidRPr="00424D8F">
        <w:t xml:space="preserve"> расподелу?</w:t>
      </w:r>
    </w:p>
    <w:p w14:paraId="2F731DF7" w14:textId="3746D80D" w:rsidR="00EB2C02" w:rsidRDefault="00A24A48" w:rsidP="002A798F">
      <w:pPr>
        <w:pStyle w:val="Tekst"/>
        <w:spacing w:line="240" w:lineRule="auto"/>
        <w:ind w:left="360" w:firstLine="0"/>
        <w:jc w:val="center"/>
      </w:pPr>
      <w:r>
        <w:lastRenderedPageBreak/>
        <w:br/>
      </w:r>
      <w:r>
        <w:rPr>
          <w:noProof/>
        </w:rPr>
        <w:drawing>
          <wp:inline distT="0" distB="0" distL="0" distR="0" wp14:anchorId="02F2F312" wp14:editId="660FCA76">
            <wp:extent cx="3611880" cy="2404872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EDB4E" w14:textId="0F3C515A" w:rsidR="0032122D" w:rsidRDefault="00EB2C02" w:rsidP="00F419FA">
      <w:pPr>
        <w:pStyle w:val="Caption"/>
        <w:spacing w:line="360" w:lineRule="auto"/>
        <w:jc w:val="center"/>
        <w:rPr>
          <w:lang w:val="sr-Latn-RS"/>
        </w:rPr>
      </w:pPr>
      <w:bookmarkStart w:id="41" w:name="_Toc95338945"/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4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12</w:t>
      </w:r>
      <w:r w:rsidR="00765120">
        <w:fldChar w:fldCharType="end"/>
      </w:r>
      <w:r>
        <w:t xml:space="preserve"> </w:t>
      </w:r>
      <w:r>
        <w:rPr>
          <w:lang w:val="sr-Cyrl-RS"/>
        </w:rPr>
        <w:t xml:space="preserve">Дистрибуција чворова по степену мреже </w:t>
      </w:r>
      <w:r>
        <w:rPr>
          <w:lang w:val="sr-Latn-RS"/>
        </w:rPr>
        <w:t>SNet</w:t>
      </w:r>
      <w:bookmarkEnd w:id="41"/>
    </w:p>
    <w:p w14:paraId="742F8496" w14:textId="6DBE9960" w:rsidR="00EB2C02" w:rsidRPr="00F419FA" w:rsidRDefault="00A24A48" w:rsidP="002A798F">
      <w:pPr>
        <w:pStyle w:val="Caption"/>
        <w:jc w:val="center"/>
        <w:rPr>
          <w:lang w:val="sr-Latn-RS"/>
        </w:rPr>
      </w:pPr>
      <w:r>
        <w:br/>
      </w:r>
      <w:r>
        <w:rPr>
          <w:noProof/>
          <w:lang w:val="sr-Latn-RS"/>
        </w:rPr>
        <w:drawing>
          <wp:inline distT="0" distB="0" distL="0" distR="0" wp14:anchorId="77A5E9AD" wp14:editId="0F21B836">
            <wp:extent cx="3611880" cy="2404872"/>
            <wp:effectExtent l="0" t="0" r="0" b="0"/>
            <wp:docPr id="19" name="Picture 19" descr="Cha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226E" w14:textId="33415455" w:rsidR="0032122D" w:rsidRDefault="00EB2C02" w:rsidP="00F419FA">
      <w:pPr>
        <w:pStyle w:val="Caption"/>
        <w:spacing w:line="480" w:lineRule="auto"/>
        <w:jc w:val="center"/>
      </w:pPr>
      <w:bookmarkStart w:id="42" w:name="_Toc95338946"/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4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13</w:t>
      </w:r>
      <w:r w:rsidR="00765120">
        <w:fldChar w:fldCharType="end"/>
      </w:r>
      <w:r>
        <w:t xml:space="preserve"> </w:t>
      </w:r>
      <w:r w:rsidRPr="00767324">
        <w:t>Дистрибуција чворова по степену мреже SNet</w:t>
      </w:r>
      <w:r>
        <w:t>F</w:t>
      </w:r>
      <w:bookmarkEnd w:id="42"/>
    </w:p>
    <w:p w14:paraId="02585E7B" w14:textId="09001AAD" w:rsidR="00EB2C02" w:rsidRDefault="00A24A48" w:rsidP="002A798F">
      <w:pPr>
        <w:pStyle w:val="Caption"/>
        <w:jc w:val="center"/>
      </w:pPr>
      <w:r>
        <w:br/>
      </w:r>
      <w:r>
        <w:rPr>
          <w:noProof/>
          <w:lang w:val="sr-Latn-RS"/>
        </w:rPr>
        <w:drawing>
          <wp:inline distT="0" distB="0" distL="0" distR="0" wp14:anchorId="3E5EE000" wp14:editId="3080FACD">
            <wp:extent cx="3611880" cy="2404872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6F72" w14:textId="60188878" w:rsidR="00F419FA" w:rsidRDefault="00EB2C02" w:rsidP="00F419FA">
      <w:pPr>
        <w:pStyle w:val="Caption"/>
        <w:jc w:val="center"/>
      </w:pPr>
      <w:bookmarkStart w:id="43" w:name="_Toc95338947"/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4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14</w:t>
      </w:r>
      <w:r w:rsidR="00765120">
        <w:fldChar w:fldCharType="end"/>
      </w:r>
      <w:r>
        <w:t xml:space="preserve"> </w:t>
      </w:r>
      <w:r w:rsidRPr="00373CE4">
        <w:t>Дистрибуција чворова по степену мреже SNet</w:t>
      </w:r>
      <w:r>
        <w:t>T</w:t>
      </w:r>
      <w:bookmarkEnd w:id="43"/>
    </w:p>
    <w:p w14:paraId="19983D24" w14:textId="67BA283C" w:rsidR="00EB2C02" w:rsidRDefault="00EB2C02" w:rsidP="00F419FA">
      <w:pPr>
        <w:pStyle w:val="Caption"/>
        <w:jc w:val="center"/>
      </w:pPr>
      <w:r>
        <w:lastRenderedPageBreak/>
        <w:br/>
      </w:r>
      <w:r>
        <w:rPr>
          <w:noProof/>
          <w:lang w:val="sr-Cyrl-RS"/>
        </w:rPr>
        <w:drawing>
          <wp:inline distT="0" distB="0" distL="0" distR="0" wp14:anchorId="07DBDC74" wp14:editId="22DB4F0B">
            <wp:extent cx="3611880" cy="2404872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val="sr-Cyrl-RS"/>
        </w:rPr>
        <w:drawing>
          <wp:inline distT="0" distB="0" distL="0" distR="0" wp14:anchorId="18A509B6" wp14:editId="52741337">
            <wp:extent cx="3611880" cy="2404872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val="sr-Cyrl-RS"/>
        </w:rPr>
        <w:drawing>
          <wp:inline distT="0" distB="0" distL="0" distR="0" wp14:anchorId="0E724E1B" wp14:editId="4A1203FD">
            <wp:extent cx="3611880" cy="2404872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A15B" w14:textId="75B9A743" w:rsidR="00EB2C02" w:rsidRDefault="00EB2C02" w:rsidP="00EB2C02">
      <w:pPr>
        <w:pStyle w:val="Caption"/>
        <w:jc w:val="center"/>
      </w:pPr>
      <w:bookmarkStart w:id="44" w:name="_Toc95338948"/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4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15</w:t>
      </w:r>
      <w:r w:rsidR="00765120">
        <w:fldChar w:fldCharType="end"/>
      </w:r>
      <w:r>
        <w:t xml:space="preserve"> </w:t>
      </w:r>
      <w:r w:rsidRPr="00832DA8">
        <w:t xml:space="preserve">Дистрибуција чворова по степену мреже </w:t>
      </w:r>
      <w:r>
        <w:t>UserNet</w:t>
      </w:r>
      <w:bookmarkEnd w:id="44"/>
    </w:p>
    <w:p w14:paraId="1EC51BCC" w14:textId="36441243" w:rsidR="00EB2C02" w:rsidRDefault="00EB2C02" w:rsidP="00EB2C02">
      <w:pPr>
        <w:pStyle w:val="Tekst"/>
        <w:ind w:firstLine="0"/>
      </w:pPr>
    </w:p>
    <w:p w14:paraId="5715DC6A" w14:textId="7CB5A486" w:rsidR="00F419FA" w:rsidRDefault="00F419FA" w:rsidP="00EB2C02">
      <w:pPr>
        <w:pStyle w:val="Tekst"/>
        <w:ind w:firstLine="0"/>
      </w:pPr>
    </w:p>
    <w:p w14:paraId="608DC428" w14:textId="52943C73" w:rsidR="006E59C0" w:rsidRDefault="006E59C0" w:rsidP="006E59C0">
      <w:pPr>
        <w:pStyle w:val="Caption"/>
        <w:keepNext/>
        <w:spacing w:line="360" w:lineRule="auto"/>
        <w:jc w:val="center"/>
      </w:pPr>
      <w:bookmarkStart w:id="45" w:name="_Toc95338963"/>
      <w:r>
        <w:lastRenderedPageBreak/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5</w:t>
      </w:r>
      <w:r w:rsidR="00FD4E39">
        <w:fldChar w:fldCharType="end"/>
      </w:r>
      <w:r>
        <w:t xml:space="preserve"> </w:t>
      </w:r>
      <w:r>
        <w:rPr>
          <w:lang w:val="sr-Cyrl-RS"/>
        </w:rPr>
        <w:t xml:space="preserve">Преглед </w:t>
      </w:r>
      <w:r w:rsidRPr="00B23D6B">
        <w:rPr>
          <w:lang w:val="sr-Latn-RS"/>
        </w:rPr>
        <w:t>scale-free</w:t>
      </w:r>
      <w:r>
        <w:rPr>
          <w:lang w:val="sr-Cyrl-RS"/>
        </w:rPr>
        <w:t xml:space="preserve"> особине мрежа</w:t>
      </w:r>
      <w:bookmarkEnd w:id="45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4962"/>
      </w:tblGrid>
      <w:tr w:rsidR="00F419FA" w14:paraId="6061E28E" w14:textId="77777777" w:rsidTr="00F419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C2036AB" w14:textId="77777777" w:rsidR="00F419FA" w:rsidRDefault="00F419FA" w:rsidP="00F419FA">
            <w:pPr>
              <w:pStyle w:val="Tekst"/>
              <w:ind w:firstLine="0"/>
              <w:jc w:val="center"/>
            </w:pPr>
          </w:p>
        </w:tc>
        <w:tc>
          <w:tcPr>
            <w:tcW w:w="0" w:type="auto"/>
            <w:vAlign w:val="center"/>
          </w:tcPr>
          <w:p w14:paraId="6ADDF737" w14:textId="220985B0" w:rsidR="00F419FA" w:rsidRPr="00F419FA" w:rsidRDefault="00F419FA" w:rsidP="00F419FA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419FA">
              <w:rPr>
                <w:i/>
                <w:iCs/>
                <w:lang w:val="sr-Latn-RS"/>
              </w:rPr>
              <w:t>Scale-free</w:t>
            </w:r>
            <w:r>
              <w:rPr>
                <w:lang w:val="sr-Latn-RS"/>
              </w:rPr>
              <w:t xml:space="preserve"> </w:t>
            </w:r>
            <w:r>
              <w:t>мрежа</w:t>
            </w:r>
          </w:p>
        </w:tc>
      </w:tr>
      <w:tr w:rsidR="00F419FA" w14:paraId="62C09E2C" w14:textId="77777777" w:rsidTr="00F41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63D38E1" w14:textId="4DF5083A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vAlign w:val="center"/>
          </w:tcPr>
          <w:p w14:paraId="15BBDAAB" w14:textId="72F7C899" w:rsidR="00F419FA" w:rsidRDefault="00F419FA" w:rsidP="00F419FA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</w:t>
            </w:r>
            <w:r w:rsidR="002B6CFF">
              <w:t xml:space="preserve"> (</w:t>
            </w:r>
            <w:r w:rsidR="002B6CFF" w:rsidRPr="002B6CFF">
              <w:rPr>
                <w:i/>
                <w:iCs/>
                <w:lang w:val="sr-Latn-RS"/>
              </w:rPr>
              <w:t>truncated power law</w:t>
            </w:r>
            <w:r w:rsidR="002B6CFF">
              <w:t>)</w:t>
            </w:r>
          </w:p>
        </w:tc>
      </w:tr>
      <w:tr w:rsidR="00F419FA" w14:paraId="2F312219" w14:textId="77777777" w:rsidTr="00F41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280E5D7" w14:textId="1DD47BB8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vAlign w:val="center"/>
          </w:tcPr>
          <w:p w14:paraId="75FE1323" w14:textId="3CBDECE0" w:rsidR="00F419FA" w:rsidRDefault="00F419FA" w:rsidP="00F419FA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</w:t>
            </w:r>
          </w:p>
        </w:tc>
      </w:tr>
      <w:tr w:rsidR="00F419FA" w14:paraId="443F96D9" w14:textId="77777777" w:rsidTr="00F41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AF5E0A4" w14:textId="18DA4E9C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vAlign w:val="center"/>
          </w:tcPr>
          <w:p w14:paraId="15B7B8F7" w14:textId="5D226426" w:rsidR="00F419FA" w:rsidRDefault="00F419FA" w:rsidP="00F419FA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</w:t>
            </w:r>
          </w:p>
        </w:tc>
      </w:tr>
      <w:tr w:rsidR="00F419FA" w14:paraId="10F36FD3" w14:textId="77777777" w:rsidTr="00F41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80E0792" w14:textId="51009494" w:rsid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  <w:tc>
          <w:tcPr>
            <w:tcW w:w="0" w:type="auto"/>
            <w:vAlign w:val="center"/>
          </w:tcPr>
          <w:p w14:paraId="6D4526EE" w14:textId="7839F739" w:rsidR="00F419FA" w:rsidRPr="00F419FA" w:rsidRDefault="00F419FA" w:rsidP="00F419FA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 xml:space="preserve">НЕ (вредност параметра </w:t>
            </w:r>
            <w:r w:rsidRPr="00F419FA">
              <w:rPr>
                <w:i/>
                <w:iCs/>
                <w:lang w:val="sr-Latn-RS"/>
              </w:rPr>
              <w:t>p</w:t>
            </w:r>
            <w:r>
              <w:rPr>
                <w:i/>
                <w:iCs/>
                <w:lang w:val="sr-Latn-RS"/>
              </w:rPr>
              <w:t xml:space="preserve"> </w:t>
            </w:r>
            <w:r>
              <w:t>није довољно мала)</w:t>
            </w:r>
          </w:p>
        </w:tc>
      </w:tr>
    </w:tbl>
    <w:p w14:paraId="5F759699" w14:textId="77777777" w:rsidR="00F419FA" w:rsidRPr="00EB2C02" w:rsidRDefault="00F419FA" w:rsidP="00EB2C02">
      <w:pPr>
        <w:pStyle w:val="Tekst"/>
        <w:ind w:firstLine="0"/>
      </w:pPr>
    </w:p>
    <w:p w14:paraId="2E1DB67D" w14:textId="46304DC5" w:rsidR="00C2539B" w:rsidRDefault="00424D8F" w:rsidP="00C2539B">
      <w:pPr>
        <w:pStyle w:val="Tekst"/>
        <w:numPr>
          <w:ilvl w:val="0"/>
          <w:numId w:val="26"/>
        </w:numPr>
      </w:pPr>
      <w:r w:rsidRPr="00424D8F">
        <w:t>Одредити најважније хабове и ауторитете у мрежи. Како су они распоређени и уграђени у мрежу, да ли су на периферији или у језгру мреже?</w:t>
      </w:r>
    </w:p>
    <w:p w14:paraId="6BED0C0D" w14:textId="77777777" w:rsidR="00C2539B" w:rsidRDefault="00C2539B" w:rsidP="00C2539B">
      <w:pPr>
        <w:pStyle w:val="Tekst"/>
        <w:ind w:firstLine="0"/>
      </w:pPr>
    </w:p>
    <w:p w14:paraId="55E82E73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1AA1DA38" wp14:editId="2B2A033C">
            <wp:extent cx="5384800" cy="44818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3" t="208" r="17220"/>
                    <a:stretch/>
                  </pic:blipFill>
                  <pic:spPr bwMode="auto">
                    <a:xfrm>
                      <a:off x="0" y="0"/>
                      <a:ext cx="5406420" cy="449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CE5CC" w14:textId="4E237D29" w:rsidR="00932B01" w:rsidRDefault="00C2539B" w:rsidP="00C2539B">
      <w:pPr>
        <w:pStyle w:val="Caption"/>
        <w:jc w:val="center"/>
        <w:rPr>
          <w:noProof/>
        </w:rPr>
      </w:pPr>
      <w:bookmarkStart w:id="46" w:name="_Toc95338949"/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4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16</w:t>
      </w:r>
      <w:r w:rsidR="00765120">
        <w:fldChar w:fldCharType="end"/>
      </w:r>
      <w:r>
        <w:t xml:space="preserve"> </w:t>
      </w:r>
      <w:r>
        <w:rPr>
          <w:lang w:val="sr-Cyrl-RS"/>
        </w:rPr>
        <w:t>Хабови мреже</w:t>
      </w:r>
      <w:r>
        <w:rPr>
          <w:noProof/>
        </w:rPr>
        <w:t xml:space="preserve"> SNet</w:t>
      </w:r>
      <w:bookmarkEnd w:id="46"/>
    </w:p>
    <w:p w14:paraId="58C8BE5E" w14:textId="283BFE28" w:rsidR="00C2539B" w:rsidRDefault="00C2539B" w:rsidP="00C2539B"/>
    <w:p w14:paraId="20920E7D" w14:textId="1E428F9A" w:rsidR="00C2539B" w:rsidRDefault="00C2539B" w:rsidP="00C2539B"/>
    <w:p w14:paraId="7A8BD7A4" w14:textId="61DCA078" w:rsidR="00C2539B" w:rsidRDefault="00C2539B" w:rsidP="00C2539B"/>
    <w:p w14:paraId="6804F907" w14:textId="21D26ECA" w:rsidR="00C2539B" w:rsidRDefault="00C2539B" w:rsidP="00C2539B"/>
    <w:p w14:paraId="20F10EC8" w14:textId="5AD0C880" w:rsidR="00C2539B" w:rsidRDefault="00C2539B" w:rsidP="00C2539B"/>
    <w:p w14:paraId="16A8B909" w14:textId="61CF3C46" w:rsidR="00C2539B" w:rsidRDefault="00C2539B" w:rsidP="00C2539B"/>
    <w:p w14:paraId="6648377F" w14:textId="7B85FCD1" w:rsidR="00C2539B" w:rsidRDefault="00C2539B" w:rsidP="00C2539B"/>
    <w:p w14:paraId="5E40DD87" w14:textId="797F6AC4" w:rsidR="00C2539B" w:rsidRDefault="00C2539B" w:rsidP="00C2539B"/>
    <w:p w14:paraId="282FE288" w14:textId="77777777" w:rsidR="00C2539B" w:rsidRPr="00C2539B" w:rsidRDefault="00C2539B" w:rsidP="00C2539B"/>
    <w:p w14:paraId="0A2B6036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63D6A192" wp14:editId="547527DD">
            <wp:extent cx="5441460" cy="420723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13" r="15052"/>
                    <a:stretch/>
                  </pic:blipFill>
                  <pic:spPr bwMode="auto">
                    <a:xfrm>
                      <a:off x="0" y="0"/>
                      <a:ext cx="5457965" cy="421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A47F1" w14:textId="616FA2F4" w:rsidR="00C2539B" w:rsidRDefault="00C2539B" w:rsidP="00C2539B">
      <w:pPr>
        <w:pStyle w:val="Caption"/>
        <w:jc w:val="center"/>
        <w:rPr>
          <w:lang w:val="sr-Latn-RS"/>
        </w:rPr>
      </w:pPr>
      <w:bookmarkStart w:id="47" w:name="_Toc95338950"/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4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17</w:t>
      </w:r>
      <w:r w:rsidR="00765120">
        <w:fldChar w:fldCharType="end"/>
      </w:r>
      <w:r>
        <w:t xml:space="preserve"> </w:t>
      </w:r>
      <w:r>
        <w:rPr>
          <w:lang w:val="sr-Cyrl-RS"/>
        </w:rPr>
        <w:t xml:space="preserve">Хабови мреже </w:t>
      </w:r>
      <w:r>
        <w:rPr>
          <w:lang w:val="sr-Latn-RS"/>
        </w:rPr>
        <w:t>SNetF</w:t>
      </w:r>
      <w:bookmarkEnd w:id="47"/>
    </w:p>
    <w:p w14:paraId="67758939" w14:textId="231E3E3A" w:rsidR="00984B44" w:rsidRDefault="00984B44" w:rsidP="00984B44">
      <w:pPr>
        <w:rPr>
          <w:lang w:val="sr-Latn-RS"/>
        </w:rPr>
      </w:pPr>
    </w:p>
    <w:p w14:paraId="5A460DD6" w14:textId="4C8DB19E" w:rsidR="00984B44" w:rsidRDefault="00984B44" w:rsidP="00984B44">
      <w:pPr>
        <w:rPr>
          <w:lang w:val="sr-Latn-RS"/>
        </w:rPr>
      </w:pPr>
    </w:p>
    <w:p w14:paraId="72E3E34C" w14:textId="2B93BFD7" w:rsidR="00984B44" w:rsidRDefault="00984B44" w:rsidP="00984B44">
      <w:pPr>
        <w:rPr>
          <w:lang w:val="sr-Latn-RS"/>
        </w:rPr>
      </w:pPr>
    </w:p>
    <w:p w14:paraId="5E335DDD" w14:textId="73A4E16A" w:rsidR="00984B44" w:rsidRDefault="00984B44" w:rsidP="00984B44">
      <w:pPr>
        <w:rPr>
          <w:lang w:val="sr-Latn-RS"/>
        </w:rPr>
      </w:pPr>
    </w:p>
    <w:p w14:paraId="1768A28F" w14:textId="243115F4" w:rsidR="00984B44" w:rsidRDefault="00984B44" w:rsidP="00984B44">
      <w:pPr>
        <w:rPr>
          <w:lang w:val="sr-Latn-RS"/>
        </w:rPr>
      </w:pPr>
    </w:p>
    <w:p w14:paraId="0A23E87E" w14:textId="1E9ADBC1" w:rsidR="00984B44" w:rsidRDefault="00984B44" w:rsidP="00984B44">
      <w:pPr>
        <w:rPr>
          <w:lang w:val="sr-Latn-RS"/>
        </w:rPr>
      </w:pPr>
    </w:p>
    <w:p w14:paraId="35ED3482" w14:textId="68043E4F" w:rsidR="00984B44" w:rsidRDefault="00984B44" w:rsidP="00984B44">
      <w:pPr>
        <w:rPr>
          <w:lang w:val="sr-Latn-RS"/>
        </w:rPr>
      </w:pPr>
    </w:p>
    <w:p w14:paraId="05D749CC" w14:textId="2F36DC92" w:rsidR="00984B44" w:rsidRDefault="00984B44" w:rsidP="00984B44">
      <w:pPr>
        <w:rPr>
          <w:lang w:val="sr-Latn-RS"/>
        </w:rPr>
      </w:pPr>
    </w:p>
    <w:p w14:paraId="66B88F20" w14:textId="5157A068" w:rsidR="00984B44" w:rsidRDefault="00984B44" w:rsidP="00984B44">
      <w:pPr>
        <w:rPr>
          <w:lang w:val="sr-Latn-RS"/>
        </w:rPr>
      </w:pPr>
    </w:p>
    <w:p w14:paraId="29B19132" w14:textId="1C1BF5B8" w:rsidR="00984B44" w:rsidRDefault="00984B44" w:rsidP="00984B44">
      <w:pPr>
        <w:rPr>
          <w:lang w:val="sr-Latn-RS"/>
        </w:rPr>
      </w:pPr>
    </w:p>
    <w:p w14:paraId="77AE636A" w14:textId="7828D5F6" w:rsidR="00984B44" w:rsidRDefault="00984B44" w:rsidP="00984B44">
      <w:pPr>
        <w:rPr>
          <w:lang w:val="sr-Latn-RS"/>
        </w:rPr>
      </w:pPr>
    </w:p>
    <w:p w14:paraId="51A53354" w14:textId="49AF0C2F" w:rsidR="00984B44" w:rsidRDefault="00984B44" w:rsidP="00984B44">
      <w:pPr>
        <w:rPr>
          <w:lang w:val="sr-Latn-RS"/>
        </w:rPr>
      </w:pPr>
    </w:p>
    <w:p w14:paraId="5B734BC7" w14:textId="712EEFED" w:rsidR="00984B44" w:rsidRDefault="00984B44" w:rsidP="00984B44">
      <w:pPr>
        <w:rPr>
          <w:lang w:val="sr-Latn-RS"/>
        </w:rPr>
      </w:pPr>
    </w:p>
    <w:p w14:paraId="30B740BF" w14:textId="013BBDBA" w:rsidR="00984B44" w:rsidRDefault="00984B44" w:rsidP="00984B44">
      <w:pPr>
        <w:rPr>
          <w:lang w:val="sr-Latn-RS"/>
        </w:rPr>
      </w:pPr>
    </w:p>
    <w:p w14:paraId="6BEA2FFB" w14:textId="123F9EDB" w:rsidR="00984B44" w:rsidRDefault="00984B44" w:rsidP="00984B44">
      <w:pPr>
        <w:rPr>
          <w:lang w:val="sr-Latn-RS"/>
        </w:rPr>
      </w:pPr>
    </w:p>
    <w:p w14:paraId="2DBE0184" w14:textId="6D4CE324" w:rsidR="00984B44" w:rsidRDefault="00984B44" w:rsidP="00984B44">
      <w:pPr>
        <w:rPr>
          <w:lang w:val="sr-Latn-RS"/>
        </w:rPr>
      </w:pPr>
    </w:p>
    <w:p w14:paraId="39B2D324" w14:textId="1C5AD7AF" w:rsidR="00984B44" w:rsidRDefault="00984B44" w:rsidP="00984B44">
      <w:pPr>
        <w:rPr>
          <w:lang w:val="sr-Latn-RS"/>
        </w:rPr>
      </w:pPr>
    </w:p>
    <w:p w14:paraId="6411129D" w14:textId="7E03FA28" w:rsidR="00984B44" w:rsidRDefault="00984B44" w:rsidP="00984B44">
      <w:pPr>
        <w:rPr>
          <w:lang w:val="sr-Latn-RS"/>
        </w:rPr>
      </w:pPr>
    </w:p>
    <w:p w14:paraId="79A0CAA9" w14:textId="288BB899" w:rsidR="00984B44" w:rsidRDefault="00984B44" w:rsidP="00984B44">
      <w:pPr>
        <w:rPr>
          <w:lang w:val="sr-Latn-RS"/>
        </w:rPr>
      </w:pPr>
    </w:p>
    <w:p w14:paraId="13357B29" w14:textId="05C28281" w:rsidR="00984B44" w:rsidRDefault="00984B44" w:rsidP="00984B44">
      <w:pPr>
        <w:rPr>
          <w:lang w:val="sr-Latn-RS"/>
        </w:rPr>
      </w:pPr>
    </w:p>
    <w:p w14:paraId="12154198" w14:textId="54821692" w:rsidR="00984B44" w:rsidRDefault="00984B44" w:rsidP="00984B44">
      <w:pPr>
        <w:rPr>
          <w:lang w:val="sr-Latn-RS"/>
        </w:rPr>
      </w:pPr>
    </w:p>
    <w:p w14:paraId="1DA8BB47" w14:textId="77777777" w:rsidR="00984B44" w:rsidRPr="00984B44" w:rsidRDefault="00984B44" w:rsidP="00984B44">
      <w:pPr>
        <w:rPr>
          <w:lang w:val="sr-Latn-RS"/>
        </w:rPr>
      </w:pPr>
    </w:p>
    <w:p w14:paraId="29D1F0D3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294A9D97" wp14:editId="0CB6468A">
            <wp:extent cx="5212728" cy="4533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04" r="19439"/>
                    <a:stretch/>
                  </pic:blipFill>
                  <pic:spPr bwMode="auto">
                    <a:xfrm>
                      <a:off x="0" y="0"/>
                      <a:ext cx="5217123" cy="453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CFF11" w14:textId="6C1F96A4" w:rsidR="00C2539B" w:rsidRDefault="00C2539B" w:rsidP="00C2539B">
      <w:pPr>
        <w:pStyle w:val="Caption"/>
        <w:jc w:val="center"/>
      </w:pPr>
      <w:bookmarkStart w:id="48" w:name="_Toc95338951"/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4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18</w:t>
      </w:r>
      <w:r w:rsidR="00765120">
        <w:fldChar w:fldCharType="end"/>
      </w:r>
      <w:r>
        <w:t xml:space="preserve"> </w:t>
      </w:r>
      <w:r w:rsidRPr="00BC324F">
        <w:t>Хабови мреже SNet</w:t>
      </w:r>
      <w:r>
        <w:t>T</w:t>
      </w:r>
      <w:bookmarkEnd w:id="48"/>
    </w:p>
    <w:p w14:paraId="3637DF71" w14:textId="1883CC1E" w:rsidR="00984B44" w:rsidRDefault="00984B44" w:rsidP="00984B44"/>
    <w:p w14:paraId="133A5B1D" w14:textId="40C63490" w:rsidR="00984B44" w:rsidRDefault="00984B44" w:rsidP="00984B44"/>
    <w:p w14:paraId="0EDB47AA" w14:textId="0D5905F3" w:rsidR="00984B44" w:rsidRDefault="00984B44" w:rsidP="00984B44"/>
    <w:p w14:paraId="2B45EFCE" w14:textId="350D71FA" w:rsidR="00984B44" w:rsidRDefault="00984B44" w:rsidP="00984B44"/>
    <w:p w14:paraId="5FDA49E0" w14:textId="54511035" w:rsidR="00984B44" w:rsidRDefault="00984B44" w:rsidP="00984B44"/>
    <w:p w14:paraId="44E7A86E" w14:textId="06356260" w:rsidR="00984B44" w:rsidRDefault="00984B44" w:rsidP="00984B44"/>
    <w:p w14:paraId="490BAB41" w14:textId="5FB5C729" w:rsidR="00984B44" w:rsidRDefault="00984B44" w:rsidP="00984B44"/>
    <w:p w14:paraId="5BA654F9" w14:textId="1716AF93" w:rsidR="00984B44" w:rsidRDefault="00984B44" w:rsidP="00984B44"/>
    <w:p w14:paraId="5C5A4915" w14:textId="0EB28AB1" w:rsidR="00984B44" w:rsidRDefault="00984B44" w:rsidP="00984B44"/>
    <w:p w14:paraId="727F5687" w14:textId="1A277C05" w:rsidR="00984B44" w:rsidRDefault="00984B44" w:rsidP="00984B44"/>
    <w:p w14:paraId="77CD92C5" w14:textId="2484904C" w:rsidR="00984B44" w:rsidRDefault="00984B44" w:rsidP="00984B44"/>
    <w:p w14:paraId="0CA0697C" w14:textId="00FB8488" w:rsidR="00984B44" w:rsidRDefault="00984B44" w:rsidP="00984B44"/>
    <w:p w14:paraId="4C17F7A6" w14:textId="4E847585" w:rsidR="00984B44" w:rsidRDefault="00984B44" w:rsidP="00984B44"/>
    <w:p w14:paraId="4A9D48EE" w14:textId="0F03B598" w:rsidR="00984B44" w:rsidRDefault="00984B44" w:rsidP="00984B44"/>
    <w:p w14:paraId="1C5A479C" w14:textId="4E79F8C6" w:rsidR="00984B44" w:rsidRDefault="00984B44" w:rsidP="00984B44"/>
    <w:p w14:paraId="38499A3F" w14:textId="7AAF4650" w:rsidR="00984B44" w:rsidRDefault="00984B44" w:rsidP="00984B44"/>
    <w:p w14:paraId="31296CB1" w14:textId="1D3B7F12" w:rsidR="00984B44" w:rsidRDefault="00984B44" w:rsidP="00984B44"/>
    <w:p w14:paraId="0E8694EF" w14:textId="5C0C3B90" w:rsidR="00984B44" w:rsidRDefault="00984B44" w:rsidP="00984B44"/>
    <w:p w14:paraId="5C55D9A1" w14:textId="648AD8EB" w:rsidR="00984B44" w:rsidRDefault="00984B44" w:rsidP="00984B44"/>
    <w:p w14:paraId="3DB08AA2" w14:textId="38C34BD5" w:rsidR="00984B44" w:rsidRDefault="00984B44" w:rsidP="00984B44"/>
    <w:p w14:paraId="37410232" w14:textId="77777777" w:rsidR="00984B44" w:rsidRPr="00984B44" w:rsidRDefault="00984B44" w:rsidP="00984B44"/>
    <w:p w14:paraId="23A8FC08" w14:textId="77777777" w:rsidR="00984B44" w:rsidRDefault="00C2539B" w:rsidP="00984B44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303EA8D3" wp14:editId="68D7DFEB">
            <wp:extent cx="5492750" cy="484759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73" r="21206"/>
                    <a:stretch/>
                  </pic:blipFill>
                  <pic:spPr bwMode="auto">
                    <a:xfrm>
                      <a:off x="0" y="0"/>
                      <a:ext cx="5499185" cy="485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F6225" w14:textId="48B55001" w:rsidR="00C2539B" w:rsidRPr="000B5790" w:rsidRDefault="00984B44" w:rsidP="00984B44">
      <w:pPr>
        <w:pStyle w:val="Caption"/>
        <w:jc w:val="center"/>
      </w:pPr>
      <w:bookmarkStart w:id="49" w:name="_Toc95338952"/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4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19</w:t>
      </w:r>
      <w:r w:rsidR="00765120">
        <w:fldChar w:fldCharType="end"/>
      </w:r>
      <w:r>
        <w:t xml:space="preserve"> </w:t>
      </w:r>
      <w:r w:rsidRPr="00B53203">
        <w:t xml:space="preserve">Хабови мреже </w:t>
      </w:r>
      <w:r>
        <w:t>UserNet</w:t>
      </w:r>
      <w:bookmarkEnd w:id="49"/>
    </w:p>
    <w:p w14:paraId="4E13EBAB" w14:textId="1D79ED5C" w:rsidR="00F06BB2" w:rsidRDefault="009C0E87" w:rsidP="009C0E87">
      <w:pPr>
        <w:pStyle w:val="Heading1"/>
      </w:pPr>
      <w:bookmarkStart w:id="50" w:name="_Toc95339231"/>
      <w:r w:rsidRPr="009C0E87">
        <w:lastRenderedPageBreak/>
        <w:t>Анализа мера централности</w:t>
      </w:r>
      <w:bookmarkEnd w:id="50"/>
    </w:p>
    <w:p w14:paraId="3FBE32BA" w14:textId="538A116F" w:rsidR="00514D13" w:rsidRDefault="00514D13" w:rsidP="00514D13">
      <w:pPr>
        <w:pStyle w:val="Tekst"/>
        <w:numPr>
          <w:ilvl w:val="0"/>
          <w:numId w:val="26"/>
        </w:numPr>
      </w:pPr>
      <w:r w:rsidRPr="00514D13">
        <w:t>Спровести анализе централности по степену, блискости и релационој централности. Дати преглед најважнијих актера по свакој од њих.</w:t>
      </w:r>
    </w:p>
    <w:p w14:paraId="72CBB2AD" w14:textId="0B929182" w:rsidR="00A25169" w:rsidRDefault="00A25169" w:rsidP="00A25169">
      <w:pPr>
        <w:pStyle w:val="Tekst"/>
        <w:ind w:firstLine="0"/>
      </w:pPr>
    </w:p>
    <w:p w14:paraId="10E4E90B" w14:textId="77777777" w:rsidR="00A25169" w:rsidRDefault="00A25169" w:rsidP="00A25169">
      <w:pPr>
        <w:pStyle w:val="Tekst"/>
        <w:ind w:firstLine="0"/>
      </w:pPr>
    </w:p>
    <w:p w14:paraId="5165CA83" w14:textId="7C439BD1" w:rsidR="0047071D" w:rsidRDefault="0047071D" w:rsidP="0047071D">
      <w:pPr>
        <w:pStyle w:val="Caption"/>
        <w:keepNext/>
        <w:spacing w:line="360" w:lineRule="auto"/>
        <w:jc w:val="center"/>
      </w:pPr>
      <w:bookmarkStart w:id="51" w:name="_Toc95338964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5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>
        <w:t xml:space="preserve"> </w:t>
      </w:r>
      <w:r>
        <w:rPr>
          <w:lang w:val="sr-Cyrl-RS"/>
        </w:rPr>
        <w:t xml:space="preserve">Преглед најважнијих актера мреже </w:t>
      </w:r>
      <w:r>
        <w:rPr>
          <w:lang w:val="sr-Latn-RS"/>
        </w:rPr>
        <w:t xml:space="preserve">SNet </w:t>
      </w:r>
      <w:r>
        <w:rPr>
          <w:lang w:val="sr-Cyrl-RS"/>
        </w:rPr>
        <w:t>према централности</w:t>
      </w:r>
      <w:bookmarkEnd w:id="51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669"/>
        <w:gridCol w:w="1116"/>
        <w:gridCol w:w="1669"/>
        <w:gridCol w:w="1116"/>
        <w:gridCol w:w="1669"/>
        <w:gridCol w:w="1116"/>
      </w:tblGrid>
      <w:tr w:rsidR="0047071D" w:rsidRPr="002D13B7" w14:paraId="497F11FD" w14:textId="77777777" w:rsidTr="00470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B22F21B" w14:textId="77777777" w:rsidR="0047071D" w:rsidRPr="002D13B7" w:rsidRDefault="0047071D" w:rsidP="0047071D">
            <w:pPr>
              <w:pStyle w:val="Tekst"/>
              <w:ind w:firstLine="0"/>
              <w:jc w:val="left"/>
            </w:pPr>
          </w:p>
        </w:tc>
        <w:tc>
          <w:tcPr>
            <w:tcW w:w="0" w:type="auto"/>
            <w:vAlign w:val="center"/>
          </w:tcPr>
          <w:p w14:paraId="46AEB6B2" w14:textId="42804782" w:rsidR="0047071D" w:rsidRPr="002D13B7" w:rsidRDefault="0047071D" w:rsidP="0047071D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DC</w:t>
            </w:r>
          </w:p>
        </w:tc>
        <w:tc>
          <w:tcPr>
            <w:tcW w:w="0" w:type="auto"/>
            <w:vAlign w:val="center"/>
          </w:tcPr>
          <w:p w14:paraId="37A3B00B" w14:textId="77777777" w:rsidR="0047071D" w:rsidRPr="002D13B7" w:rsidRDefault="0047071D" w:rsidP="0047071D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vAlign w:val="center"/>
          </w:tcPr>
          <w:p w14:paraId="1DA5669F" w14:textId="4E442071" w:rsidR="0047071D" w:rsidRPr="002D13B7" w:rsidRDefault="0047071D" w:rsidP="0047071D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CC</w:t>
            </w:r>
          </w:p>
        </w:tc>
        <w:tc>
          <w:tcPr>
            <w:tcW w:w="0" w:type="auto"/>
            <w:vAlign w:val="center"/>
          </w:tcPr>
          <w:p w14:paraId="6D5EA652" w14:textId="77777777" w:rsidR="0047071D" w:rsidRPr="002D13B7" w:rsidRDefault="0047071D" w:rsidP="0047071D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vAlign w:val="center"/>
          </w:tcPr>
          <w:p w14:paraId="631F7958" w14:textId="269D5D34" w:rsidR="0047071D" w:rsidRPr="002D13B7" w:rsidRDefault="0047071D" w:rsidP="0047071D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BC</w:t>
            </w:r>
          </w:p>
        </w:tc>
      </w:tr>
      <w:tr w:rsidR="0047071D" w:rsidRPr="002D13B7" w14:paraId="31E2EFE2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AE1FBC4" w14:textId="7E0D58AC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reddit.com</w:t>
            </w:r>
          </w:p>
        </w:tc>
        <w:tc>
          <w:tcPr>
            <w:tcW w:w="0" w:type="auto"/>
            <w:vAlign w:val="center"/>
          </w:tcPr>
          <w:p w14:paraId="3A845469" w14:textId="610FB4F2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0.714558</w:t>
            </w:r>
          </w:p>
        </w:tc>
        <w:tc>
          <w:tcPr>
            <w:tcW w:w="0" w:type="auto"/>
            <w:vAlign w:val="center"/>
          </w:tcPr>
          <w:p w14:paraId="01A7218E" w14:textId="329D887F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  <w:vAlign w:val="center"/>
          </w:tcPr>
          <w:p w14:paraId="03BEFD29" w14:textId="608A4F25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0.72303</w:t>
            </w:r>
          </w:p>
        </w:tc>
        <w:tc>
          <w:tcPr>
            <w:tcW w:w="0" w:type="auto"/>
            <w:vAlign w:val="center"/>
          </w:tcPr>
          <w:p w14:paraId="5102C6B1" w14:textId="350B2492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  <w:vAlign w:val="center"/>
          </w:tcPr>
          <w:p w14:paraId="728D4D7F" w14:textId="0786BE9F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0.247257</w:t>
            </w:r>
          </w:p>
        </w:tc>
      </w:tr>
      <w:tr w:rsidR="0047071D" w:rsidRPr="002D13B7" w14:paraId="41AA8FF9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A19768F" w14:textId="574B9B79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technology</w:t>
            </w:r>
          </w:p>
        </w:tc>
        <w:tc>
          <w:tcPr>
            <w:tcW w:w="0" w:type="auto"/>
            <w:vAlign w:val="center"/>
          </w:tcPr>
          <w:p w14:paraId="6DE63466" w14:textId="0A98564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0.493317</w:t>
            </w:r>
          </w:p>
        </w:tc>
        <w:tc>
          <w:tcPr>
            <w:tcW w:w="0" w:type="auto"/>
            <w:vAlign w:val="center"/>
          </w:tcPr>
          <w:p w14:paraId="33750ED6" w14:textId="113211FF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  <w:vAlign w:val="center"/>
          </w:tcPr>
          <w:p w14:paraId="2CC7033B" w14:textId="48E92C51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0.57864</w:t>
            </w:r>
          </w:p>
        </w:tc>
        <w:tc>
          <w:tcPr>
            <w:tcW w:w="0" w:type="auto"/>
            <w:vAlign w:val="center"/>
          </w:tcPr>
          <w:p w14:paraId="69D3BFF4" w14:textId="3456009C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  <w:vAlign w:val="center"/>
          </w:tcPr>
          <w:p w14:paraId="7B77E574" w14:textId="62622AB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0.03196</w:t>
            </w:r>
          </w:p>
        </w:tc>
      </w:tr>
      <w:tr w:rsidR="0047071D" w:rsidRPr="002D13B7" w14:paraId="68CE8664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7620E9C" w14:textId="6B0D008C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politics</w:t>
            </w:r>
          </w:p>
        </w:tc>
        <w:tc>
          <w:tcPr>
            <w:tcW w:w="0" w:type="auto"/>
            <w:vAlign w:val="center"/>
          </w:tcPr>
          <w:p w14:paraId="17D757A2" w14:textId="6CDAEDCC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0.491169</w:t>
            </w:r>
          </w:p>
        </w:tc>
        <w:tc>
          <w:tcPr>
            <w:tcW w:w="0" w:type="auto"/>
            <w:vAlign w:val="center"/>
          </w:tcPr>
          <w:p w14:paraId="3B4996FA" w14:textId="25E19D87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  <w:vAlign w:val="center"/>
          </w:tcPr>
          <w:p w14:paraId="1131C658" w14:textId="5B65059B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0.576917</w:t>
            </w:r>
          </w:p>
        </w:tc>
        <w:tc>
          <w:tcPr>
            <w:tcW w:w="0" w:type="auto"/>
            <w:vAlign w:val="center"/>
          </w:tcPr>
          <w:p w14:paraId="3D92E96C" w14:textId="4D94E2AD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  <w:vAlign w:val="center"/>
          </w:tcPr>
          <w:p w14:paraId="4811AAB4" w14:textId="63C8D8B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0.029464</w:t>
            </w:r>
          </w:p>
        </w:tc>
      </w:tr>
      <w:tr w:rsidR="0047071D" w:rsidRPr="002D13B7" w14:paraId="23992B3C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606A3B6" w14:textId="2B2FDF52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pics</w:t>
            </w:r>
          </w:p>
        </w:tc>
        <w:tc>
          <w:tcPr>
            <w:tcW w:w="0" w:type="auto"/>
            <w:vAlign w:val="center"/>
          </w:tcPr>
          <w:p w14:paraId="57C360D8" w14:textId="66970EA6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0.482578</w:t>
            </w:r>
          </w:p>
        </w:tc>
        <w:tc>
          <w:tcPr>
            <w:tcW w:w="0" w:type="auto"/>
            <w:vAlign w:val="center"/>
          </w:tcPr>
          <w:p w14:paraId="7D67359A" w14:textId="4C19E98B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  <w:vAlign w:val="center"/>
          </w:tcPr>
          <w:p w14:paraId="7B804DCD" w14:textId="19216146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0.572532</w:t>
            </w:r>
          </w:p>
        </w:tc>
        <w:tc>
          <w:tcPr>
            <w:tcW w:w="0" w:type="auto"/>
            <w:vAlign w:val="center"/>
          </w:tcPr>
          <w:p w14:paraId="0435B13B" w14:textId="309D83DC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  <w:vAlign w:val="center"/>
          </w:tcPr>
          <w:p w14:paraId="1ADCCC5F" w14:textId="25D86910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0.028106</w:t>
            </w:r>
          </w:p>
        </w:tc>
      </w:tr>
      <w:tr w:rsidR="0047071D" w:rsidRPr="002D13B7" w14:paraId="4839E918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61C64A7" w14:textId="7A4351FE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funny</w:t>
            </w:r>
          </w:p>
        </w:tc>
        <w:tc>
          <w:tcPr>
            <w:tcW w:w="0" w:type="auto"/>
            <w:vAlign w:val="center"/>
          </w:tcPr>
          <w:p w14:paraId="4A4E3BED" w14:textId="03AD6C8C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0.470167</w:t>
            </w:r>
          </w:p>
        </w:tc>
        <w:tc>
          <w:tcPr>
            <w:tcW w:w="0" w:type="auto"/>
            <w:vAlign w:val="center"/>
          </w:tcPr>
          <w:p w14:paraId="365DC419" w14:textId="2F29E04C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  <w:vAlign w:val="center"/>
          </w:tcPr>
          <w:p w14:paraId="4638B41F" w14:textId="748E883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0.565961</w:t>
            </w:r>
          </w:p>
        </w:tc>
        <w:tc>
          <w:tcPr>
            <w:tcW w:w="0" w:type="auto"/>
            <w:vAlign w:val="center"/>
          </w:tcPr>
          <w:p w14:paraId="0862D637" w14:textId="1B0D9B0D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business</w:t>
            </w:r>
          </w:p>
        </w:tc>
        <w:tc>
          <w:tcPr>
            <w:tcW w:w="0" w:type="auto"/>
            <w:vAlign w:val="center"/>
          </w:tcPr>
          <w:p w14:paraId="52C0C45C" w14:textId="7402042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0.026988</w:t>
            </w:r>
          </w:p>
        </w:tc>
      </w:tr>
      <w:tr w:rsidR="0047071D" w:rsidRPr="002D13B7" w14:paraId="4BD01DF8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0B0183B" w14:textId="0C675D56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science</w:t>
            </w:r>
          </w:p>
        </w:tc>
        <w:tc>
          <w:tcPr>
            <w:tcW w:w="0" w:type="auto"/>
            <w:vAlign w:val="center"/>
          </w:tcPr>
          <w:p w14:paraId="2E9E7975" w14:textId="74747332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0.467064</w:t>
            </w:r>
          </w:p>
        </w:tc>
        <w:tc>
          <w:tcPr>
            <w:tcW w:w="0" w:type="auto"/>
            <w:vAlign w:val="center"/>
          </w:tcPr>
          <w:p w14:paraId="10A6583F" w14:textId="327445E4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  <w:vAlign w:val="center"/>
          </w:tcPr>
          <w:p w14:paraId="58941B16" w14:textId="31AA1811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0.56443</w:t>
            </w:r>
          </w:p>
        </w:tc>
        <w:tc>
          <w:tcPr>
            <w:tcW w:w="0" w:type="auto"/>
            <w:vAlign w:val="center"/>
          </w:tcPr>
          <w:p w14:paraId="44E00FA8" w14:textId="656A0EA7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  <w:vAlign w:val="center"/>
          </w:tcPr>
          <w:p w14:paraId="62C572C0" w14:textId="30C10BA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0.02507</w:t>
            </w:r>
          </w:p>
        </w:tc>
      </w:tr>
      <w:tr w:rsidR="0047071D" w:rsidRPr="002D13B7" w14:paraId="001E4AE2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A1A945B" w14:textId="78E8466D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entertainment</w:t>
            </w:r>
          </w:p>
        </w:tc>
        <w:tc>
          <w:tcPr>
            <w:tcW w:w="0" w:type="auto"/>
            <w:vAlign w:val="center"/>
          </w:tcPr>
          <w:p w14:paraId="38BA11B2" w14:textId="01E2B81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0.458473</w:t>
            </w:r>
          </w:p>
        </w:tc>
        <w:tc>
          <w:tcPr>
            <w:tcW w:w="0" w:type="auto"/>
            <w:vAlign w:val="center"/>
          </w:tcPr>
          <w:p w14:paraId="55459AB3" w14:textId="71BDF564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  <w:vAlign w:val="center"/>
          </w:tcPr>
          <w:p w14:paraId="6A4CB857" w14:textId="1F7BFAC3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0.560464</w:t>
            </w:r>
          </w:p>
        </w:tc>
        <w:tc>
          <w:tcPr>
            <w:tcW w:w="0" w:type="auto"/>
            <w:vAlign w:val="center"/>
          </w:tcPr>
          <w:p w14:paraId="1C48D05A" w14:textId="724FD7F0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  <w:vAlign w:val="center"/>
          </w:tcPr>
          <w:p w14:paraId="306DD201" w14:textId="7C1C0EDD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0.024711</w:t>
            </w:r>
          </w:p>
        </w:tc>
      </w:tr>
      <w:tr w:rsidR="0047071D" w:rsidRPr="002D13B7" w14:paraId="3F80EAD4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52B5D67" w14:textId="5B733E14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worldnews</w:t>
            </w:r>
          </w:p>
        </w:tc>
        <w:tc>
          <w:tcPr>
            <w:tcW w:w="0" w:type="auto"/>
            <w:vAlign w:val="center"/>
          </w:tcPr>
          <w:p w14:paraId="0BAAECB9" w14:textId="6F21609A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0.457518</w:t>
            </w:r>
          </w:p>
        </w:tc>
        <w:tc>
          <w:tcPr>
            <w:tcW w:w="0" w:type="auto"/>
            <w:vAlign w:val="center"/>
          </w:tcPr>
          <w:p w14:paraId="37482ED4" w14:textId="6E83DDE4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  <w:vAlign w:val="center"/>
          </w:tcPr>
          <w:p w14:paraId="673948A4" w14:textId="53E46E09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0.560117</w:t>
            </w:r>
          </w:p>
        </w:tc>
        <w:tc>
          <w:tcPr>
            <w:tcW w:w="0" w:type="auto"/>
            <w:vAlign w:val="center"/>
          </w:tcPr>
          <w:p w14:paraId="1BA49C50" w14:textId="7D5E32FF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  <w:vAlign w:val="center"/>
          </w:tcPr>
          <w:p w14:paraId="150D6FA6" w14:textId="21D757C6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0.021666</w:t>
            </w:r>
          </w:p>
        </w:tc>
      </w:tr>
      <w:tr w:rsidR="0047071D" w:rsidRPr="002D13B7" w14:paraId="18094DAA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FBD9158" w14:textId="5D4F1993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programming</w:t>
            </w:r>
          </w:p>
        </w:tc>
        <w:tc>
          <w:tcPr>
            <w:tcW w:w="0" w:type="auto"/>
            <w:vAlign w:val="center"/>
          </w:tcPr>
          <w:p w14:paraId="367DBE00" w14:textId="3E9503A7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0.453461</w:t>
            </w:r>
          </w:p>
        </w:tc>
        <w:tc>
          <w:tcPr>
            <w:tcW w:w="0" w:type="auto"/>
            <w:vAlign w:val="center"/>
          </w:tcPr>
          <w:p w14:paraId="10EEE875" w14:textId="75BA030B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  <w:vAlign w:val="center"/>
          </w:tcPr>
          <w:p w14:paraId="38589DE8" w14:textId="7C13B3FB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0.557354</w:t>
            </w:r>
          </w:p>
        </w:tc>
        <w:tc>
          <w:tcPr>
            <w:tcW w:w="0" w:type="auto"/>
            <w:vAlign w:val="center"/>
          </w:tcPr>
          <w:p w14:paraId="3AAE991C" w14:textId="1AEC8F1C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  <w:vAlign w:val="center"/>
          </w:tcPr>
          <w:p w14:paraId="57349A1E" w14:textId="003AE072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0.020998</w:t>
            </w:r>
          </w:p>
        </w:tc>
      </w:tr>
      <w:tr w:rsidR="0047071D" w:rsidRPr="002D13B7" w14:paraId="43A9D9C8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7F5214A" w14:textId="6DC11C86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WTF</w:t>
            </w:r>
          </w:p>
        </w:tc>
        <w:tc>
          <w:tcPr>
            <w:tcW w:w="0" w:type="auto"/>
            <w:vAlign w:val="center"/>
          </w:tcPr>
          <w:p w14:paraId="520AE601" w14:textId="247039D8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0.451074</w:t>
            </w:r>
          </w:p>
        </w:tc>
        <w:tc>
          <w:tcPr>
            <w:tcW w:w="0" w:type="auto"/>
            <w:vAlign w:val="center"/>
          </w:tcPr>
          <w:p w14:paraId="07269134" w14:textId="0067CA65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WTF</w:t>
            </w:r>
          </w:p>
        </w:tc>
        <w:tc>
          <w:tcPr>
            <w:tcW w:w="0" w:type="auto"/>
            <w:vAlign w:val="center"/>
          </w:tcPr>
          <w:p w14:paraId="6D9D2D63" w14:textId="28CC3DA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0.556554</w:t>
            </w:r>
          </w:p>
        </w:tc>
        <w:tc>
          <w:tcPr>
            <w:tcW w:w="0" w:type="auto"/>
            <w:vAlign w:val="center"/>
          </w:tcPr>
          <w:p w14:paraId="41E32354" w14:textId="3E6571DB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  <w:vAlign w:val="center"/>
          </w:tcPr>
          <w:p w14:paraId="41CF2ACD" w14:textId="54CDA60A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0.020522</w:t>
            </w:r>
          </w:p>
        </w:tc>
      </w:tr>
    </w:tbl>
    <w:p w14:paraId="0840FA3F" w14:textId="4225C625" w:rsidR="00A25169" w:rsidRDefault="00A25169" w:rsidP="0047071D">
      <w:pPr>
        <w:pStyle w:val="Tekst"/>
        <w:ind w:left="360" w:firstLine="0"/>
      </w:pPr>
    </w:p>
    <w:p w14:paraId="6D8FD686" w14:textId="381688C7" w:rsidR="0047071D" w:rsidRPr="00A25169" w:rsidRDefault="00A25169" w:rsidP="00A25169">
      <w:pPr>
        <w:rPr>
          <w:lang w:val="sr-Cyrl-RS"/>
        </w:rPr>
      </w:pPr>
      <w:r>
        <w:br w:type="page"/>
      </w:r>
    </w:p>
    <w:p w14:paraId="13B614BA" w14:textId="481A028A" w:rsidR="00A25169" w:rsidRDefault="00A25169" w:rsidP="00A25169">
      <w:pPr>
        <w:pStyle w:val="Caption"/>
        <w:keepNext/>
        <w:spacing w:line="360" w:lineRule="auto"/>
        <w:jc w:val="center"/>
      </w:pPr>
      <w:bookmarkStart w:id="52" w:name="_Toc95338965"/>
      <w:r>
        <w:lastRenderedPageBreak/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5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2</w:t>
      </w:r>
      <w:r w:rsidR="00FD4E39">
        <w:fldChar w:fldCharType="end"/>
      </w:r>
      <w:r>
        <w:t xml:space="preserve"> </w:t>
      </w:r>
      <w:r w:rsidRPr="00CF4BF5">
        <w:t>Преглед најважнијих актера мреже SNet</w:t>
      </w:r>
      <w:r>
        <w:t>F</w:t>
      </w:r>
      <w:r w:rsidRPr="00CF4BF5">
        <w:t xml:space="preserve"> према централности</w:t>
      </w:r>
      <w:bookmarkEnd w:id="52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669"/>
        <w:gridCol w:w="1116"/>
        <w:gridCol w:w="1669"/>
        <w:gridCol w:w="1116"/>
        <w:gridCol w:w="1669"/>
        <w:gridCol w:w="1116"/>
      </w:tblGrid>
      <w:tr w:rsidR="00A25169" w:rsidRPr="002D13B7" w14:paraId="51439FCA" w14:textId="77777777" w:rsidTr="00A251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39A3B50" w14:textId="77777777" w:rsidR="00A25169" w:rsidRPr="002D13B7" w:rsidRDefault="00A25169" w:rsidP="00A25169">
            <w:pPr>
              <w:pStyle w:val="Tekst"/>
              <w:ind w:firstLine="0"/>
            </w:pPr>
          </w:p>
        </w:tc>
        <w:tc>
          <w:tcPr>
            <w:tcW w:w="0" w:type="auto"/>
          </w:tcPr>
          <w:p w14:paraId="4EE21EB7" w14:textId="357ADB49" w:rsidR="00A25169" w:rsidRPr="002D13B7" w:rsidRDefault="00A25169" w:rsidP="00A25169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DC</w:t>
            </w:r>
          </w:p>
        </w:tc>
        <w:tc>
          <w:tcPr>
            <w:tcW w:w="0" w:type="auto"/>
          </w:tcPr>
          <w:p w14:paraId="53C1243A" w14:textId="77777777" w:rsidR="00A25169" w:rsidRPr="002D13B7" w:rsidRDefault="00A25169" w:rsidP="00A25169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3397A56E" w14:textId="71370753" w:rsidR="00A25169" w:rsidRPr="002D13B7" w:rsidRDefault="00A25169" w:rsidP="00A25169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CC</w:t>
            </w:r>
          </w:p>
        </w:tc>
        <w:tc>
          <w:tcPr>
            <w:tcW w:w="0" w:type="auto"/>
          </w:tcPr>
          <w:p w14:paraId="5BB23710" w14:textId="77777777" w:rsidR="00A25169" w:rsidRPr="002D13B7" w:rsidRDefault="00A25169" w:rsidP="00A25169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EF7534D" w14:textId="20CD7AC1" w:rsidR="00A25169" w:rsidRPr="002D13B7" w:rsidRDefault="00A25169" w:rsidP="00A25169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BC</w:t>
            </w:r>
          </w:p>
        </w:tc>
      </w:tr>
      <w:tr w:rsidR="00A25169" w:rsidRPr="002D13B7" w14:paraId="1BBC4CD5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55FB06" w14:textId="453B589C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reddit.com</w:t>
            </w:r>
          </w:p>
        </w:tc>
        <w:tc>
          <w:tcPr>
            <w:tcW w:w="0" w:type="auto"/>
          </w:tcPr>
          <w:p w14:paraId="3F8BEB93" w14:textId="10C33164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0.076372</w:t>
            </w:r>
          </w:p>
        </w:tc>
        <w:tc>
          <w:tcPr>
            <w:tcW w:w="0" w:type="auto"/>
          </w:tcPr>
          <w:p w14:paraId="75D92A6F" w14:textId="6720DC2F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</w:tcPr>
          <w:p w14:paraId="273DE1D5" w14:textId="72ABD99A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0.076418</w:t>
            </w:r>
          </w:p>
        </w:tc>
        <w:tc>
          <w:tcPr>
            <w:tcW w:w="0" w:type="auto"/>
          </w:tcPr>
          <w:p w14:paraId="0C0D6573" w14:textId="05EB0899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</w:tcPr>
          <w:p w14:paraId="78F9A1AC" w14:textId="24B577D4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0.00124</w:t>
            </w:r>
          </w:p>
        </w:tc>
      </w:tr>
      <w:tr w:rsidR="00A25169" w:rsidRPr="002D13B7" w14:paraId="038FBF93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DC38E9" w14:textId="2B4A7F34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politics</w:t>
            </w:r>
          </w:p>
        </w:tc>
        <w:tc>
          <w:tcPr>
            <w:tcW w:w="0" w:type="auto"/>
          </w:tcPr>
          <w:p w14:paraId="187FF898" w14:textId="63FEB85E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0.06778</w:t>
            </w:r>
          </w:p>
        </w:tc>
        <w:tc>
          <w:tcPr>
            <w:tcW w:w="0" w:type="auto"/>
          </w:tcPr>
          <w:p w14:paraId="0070B0AC" w14:textId="45C7E3AE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</w:tcPr>
          <w:p w14:paraId="7E36549A" w14:textId="20765212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0.068653</w:t>
            </w:r>
          </w:p>
        </w:tc>
        <w:tc>
          <w:tcPr>
            <w:tcW w:w="0" w:type="auto"/>
          </w:tcPr>
          <w:p w14:paraId="055898E7" w14:textId="60C2B3DD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</w:tcPr>
          <w:p w14:paraId="32EE85CC" w14:textId="287B19CD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0.000397</w:t>
            </w:r>
          </w:p>
        </w:tc>
      </w:tr>
      <w:tr w:rsidR="00A25169" w:rsidRPr="002D13B7" w14:paraId="27AE4EA6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CB5236C" w14:textId="3DF3DD1E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pics</w:t>
            </w:r>
          </w:p>
        </w:tc>
        <w:tc>
          <w:tcPr>
            <w:tcW w:w="0" w:type="auto"/>
          </w:tcPr>
          <w:p w14:paraId="0C1CC8D8" w14:textId="4F76A21D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0.067303</w:t>
            </w:r>
          </w:p>
        </w:tc>
        <w:tc>
          <w:tcPr>
            <w:tcW w:w="0" w:type="auto"/>
          </w:tcPr>
          <w:p w14:paraId="4751BB71" w14:textId="7637376E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</w:tcPr>
          <w:p w14:paraId="2590C800" w14:textId="3F566E52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0.068288</w:t>
            </w:r>
          </w:p>
        </w:tc>
        <w:tc>
          <w:tcPr>
            <w:tcW w:w="0" w:type="auto"/>
          </w:tcPr>
          <w:p w14:paraId="3E557BB2" w14:textId="15999242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</w:tcPr>
          <w:p w14:paraId="70773161" w14:textId="3F8CBE13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0.000309</w:t>
            </w:r>
          </w:p>
        </w:tc>
      </w:tr>
      <w:tr w:rsidR="00A25169" w:rsidRPr="002D13B7" w14:paraId="3620A3D4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0C0C3F" w14:textId="153600B0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funny</w:t>
            </w:r>
          </w:p>
        </w:tc>
        <w:tc>
          <w:tcPr>
            <w:tcW w:w="0" w:type="auto"/>
          </w:tcPr>
          <w:p w14:paraId="1A3EB3D7" w14:textId="53C524B9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0.066826</w:t>
            </w:r>
          </w:p>
        </w:tc>
        <w:tc>
          <w:tcPr>
            <w:tcW w:w="0" w:type="auto"/>
          </w:tcPr>
          <w:p w14:paraId="7286089B" w14:textId="71D32743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</w:tcPr>
          <w:p w14:paraId="1B0529C8" w14:textId="4C962F9F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0.067748</w:t>
            </w:r>
          </w:p>
        </w:tc>
        <w:tc>
          <w:tcPr>
            <w:tcW w:w="0" w:type="auto"/>
          </w:tcPr>
          <w:p w14:paraId="3020A0B8" w14:textId="1564BF6A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</w:tcPr>
          <w:p w14:paraId="6EC27C1F" w14:textId="550FF72F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0.000293</w:t>
            </w:r>
          </w:p>
        </w:tc>
      </w:tr>
      <w:tr w:rsidR="00A25169" w:rsidRPr="002D13B7" w14:paraId="49D24551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39CB84" w14:textId="4D1E9D4E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technology</w:t>
            </w:r>
          </w:p>
        </w:tc>
        <w:tc>
          <w:tcPr>
            <w:tcW w:w="0" w:type="auto"/>
          </w:tcPr>
          <w:p w14:paraId="4D415614" w14:textId="2A8599D8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0.066587</w:t>
            </w:r>
          </w:p>
        </w:tc>
        <w:tc>
          <w:tcPr>
            <w:tcW w:w="0" w:type="auto"/>
          </w:tcPr>
          <w:p w14:paraId="5E900FE9" w14:textId="38ADD163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</w:tcPr>
          <w:p w14:paraId="57BF44E5" w14:textId="7F4688A5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0.067748</w:t>
            </w:r>
          </w:p>
        </w:tc>
        <w:tc>
          <w:tcPr>
            <w:tcW w:w="0" w:type="auto"/>
          </w:tcPr>
          <w:p w14:paraId="5FC2EA91" w14:textId="608AB052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</w:tcPr>
          <w:p w14:paraId="53ADB3A9" w14:textId="439B295B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0.000258</w:t>
            </w:r>
          </w:p>
        </w:tc>
      </w:tr>
      <w:tr w:rsidR="00A25169" w:rsidRPr="002D13B7" w14:paraId="5A42FCCB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BA15FC" w14:textId="626BCB82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science</w:t>
            </w:r>
          </w:p>
        </w:tc>
        <w:tc>
          <w:tcPr>
            <w:tcW w:w="0" w:type="auto"/>
          </w:tcPr>
          <w:p w14:paraId="57EA2B0E" w14:textId="5C6B2479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0.06611</w:t>
            </w:r>
          </w:p>
        </w:tc>
        <w:tc>
          <w:tcPr>
            <w:tcW w:w="0" w:type="auto"/>
          </w:tcPr>
          <w:p w14:paraId="4D828F01" w14:textId="4FF51F4C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</w:tcPr>
          <w:p w14:paraId="24B4E7D1" w14:textId="09BE7C1B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0.067216</w:t>
            </w:r>
          </w:p>
        </w:tc>
        <w:tc>
          <w:tcPr>
            <w:tcW w:w="0" w:type="auto"/>
          </w:tcPr>
          <w:p w14:paraId="4B2DF738" w14:textId="328E73A8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</w:tcPr>
          <w:p w14:paraId="3D720552" w14:textId="1DF7C794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0.000252</w:t>
            </w:r>
          </w:p>
        </w:tc>
      </w:tr>
      <w:tr w:rsidR="00A25169" w:rsidRPr="002D13B7" w14:paraId="7A188E3A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E8E810" w14:textId="15632587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worldnews</w:t>
            </w:r>
          </w:p>
        </w:tc>
        <w:tc>
          <w:tcPr>
            <w:tcW w:w="0" w:type="auto"/>
          </w:tcPr>
          <w:p w14:paraId="401B925E" w14:textId="17A37148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0.065155</w:t>
            </w:r>
          </w:p>
        </w:tc>
        <w:tc>
          <w:tcPr>
            <w:tcW w:w="0" w:type="auto"/>
          </w:tcPr>
          <w:p w14:paraId="7CCAF0D8" w14:textId="6BABD4F3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</w:tcPr>
          <w:p w14:paraId="1086805D" w14:textId="3A155082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0.066692</w:t>
            </w:r>
          </w:p>
        </w:tc>
        <w:tc>
          <w:tcPr>
            <w:tcW w:w="0" w:type="auto"/>
          </w:tcPr>
          <w:p w14:paraId="12F726DC" w14:textId="45B0408C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</w:tcPr>
          <w:p w14:paraId="2E9A8CCE" w14:textId="15A91527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0.000233</w:t>
            </w:r>
          </w:p>
        </w:tc>
      </w:tr>
      <w:tr w:rsidR="00A25169" w:rsidRPr="002D13B7" w14:paraId="3658151A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154DA5" w14:textId="743D8456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WTF</w:t>
            </w:r>
          </w:p>
        </w:tc>
        <w:tc>
          <w:tcPr>
            <w:tcW w:w="0" w:type="auto"/>
          </w:tcPr>
          <w:p w14:paraId="1B506F1D" w14:textId="770AC562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0.064916</w:t>
            </w:r>
          </w:p>
        </w:tc>
        <w:tc>
          <w:tcPr>
            <w:tcW w:w="0" w:type="auto"/>
          </w:tcPr>
          <w:p w14:paraId="77C3598A" w14:textId="5EBE6A29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WTF</w:t>
            </w:r>
          </w:p>
        </w:tc>
        <w:tc>
          <w:tcPr>
            <w:tcW w:w="0" w:type="auto"/>
          </w:tcPr>
          <w:p w14:paraId="1C4EF134" w14:textId="49FB860E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0.066347</w:t>
            </w:r>
          </w:p>
        </w:tc>
        <w:tc>
          <w:tcPr>
            <w:tcW w:w="0" w:type="auto"/>
          </w:tcPr>
          <w:p w14:paraId="1B882B4A" w14:textId="129D27ED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WTF</w:t>
            </w:r>
          </w:p>
        </w:tc>
        <w:tc>
          <w:tcPr>
            <w:tcW w:w="0" w:type="auto"/>
          </w:tcPr>
          <w:p w14:paraId="51F16FBA" w14:textId="32116FC3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0.00023</w:t>
            </w:r>
          </w:p>
        </w:tc>
      </w:tr>
      <w:tr w:rsidR="00A25169" w:rsidRPr="002D13B7" w14:paraId="0A38CB79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2E5AD0" w14:textId="73434167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entertainment</w:t>
            </w:r>
          </w:p>
        </w:tc>
        <w:tc>
          <w:tcPr>
            <w:tcW w:w="0" w:type="auto"/>
          </w:tcPr>
          <w:p w14:paraId="495ECBA2" w14:textId="7630EF8C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0.0642</w:t>
            </w:r>
          </w:p>
        </w:tc>
        <w:tc>
          <w:tcPr>
            <w:tcW w:w="0" w:type="auto"/>
          </w:tcPr>
          <w:p w14:paraId="54B6D93F" w14:textId="515294C9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</w:tcPr>
          <w:p w14:paraId="05B92619" w14:textId="6822CAB8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0.066006</w:t>
            </w:r>
          </w:p>
        </w:tc>
        <w:tc>
          <w:tcPr>
            <w:tcW w:w="0" w:type="auto"/>
          </w:tcPr>
          <w:p w14:paraId="2AF74940" w14:textId="61F95C50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</w:tcPr>
          <w:p w14:paraId="6BC1F09E" w14:textId="3657460D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0.000221</w:t>
            </w:r>
          </w:p>
        </w:tc>
      </w:tr>
      <w:tr w:rsidR="00A25169" w:rsidRPr="002D13B7" w14:paraId="3D8C7A01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E28DFD" w14:textId="4E62B3B0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programming</w:t>
            </w:r>
          </w:p>
        </w:tc>
        <w:tc>
          <w:tcPr>
            <w:tcW w:w="0" w:type="auto"/>
          </w:tcPr>
          <w:p w14:paraId="716E031E" w14:textId="3B943B15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0.063007</w:t>
            </w:r>
          </w:p>
        </w:tc>
        <w:tc>
          <w:tcPr>
            <w:tcW w:w="0" w:type="auto"/>
          </w:tcPr>
          <w:p w14:paraId="247A786E" w14:textId="19C7DDAC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</w:tcPr>
          <w:p w14:paraId="096AE869" w14:textId="238FC762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0.065168</w:t>
            </w:r>
          </w:p>
        </w:tc>
        <w:tc>
          <w:tcPr>
            <w:tcW w:w="0" w:type="auto"/>
          </w:tcPr>
          <w:p w14:paraId="6562AC74" w14:textId="4D272428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</w:tcPr>
          <w:p w14:paraId="157ED3B5" w14:textId="71A2FEA6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0.000199</w:t>
            </w:r>
          </w:p>
        </w:tc>
      </w:tr>
    </w:tbl>
    <w:p w14:paraId="06469C5D" w14:textId="1CA13197" w:rsidR="00A25169" w:rsidRDefault="00A25169" w:rsidP="002D13B7">
      <w:pPr>
        <w:pStyle w:val="Caption"/>
        <w:keepNext/>
        <w:spacing w:line="360" w:lineRule="auto"/>
      </w:pPr>
    </w:p>
    <w:p w14:paraId="193A98D6" w14:textId="353794D2" w:rsidR="00A25169" w:rsidRDefault="00A25169" w:rsidP="00A25169">
      <w:pPr>
        <w:pStyle w:val="Caption"/>
        <w:keepNext/>
        <w:spacing w:line="360" w:lineRule="auto"/>
        <w:jc w:val="center"/>
      </w:pPr>
      <w:bookmarkStart w:id="53" w:name="_Toc95338966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5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>
        <w:t xml:space="preserve"> </w:t>
      </w:r>
      <w:r w:rsidRPr="008B6228">
        <w:rPr>
          <w:noProof/>
        </w:rPr>
        <w:t>Преглед</w:t>
      </w:r>
      <w:r w:rsidRPr="008B6228">
        <w:t xml:space="preserve"> најважнијих актера мреже SNet</w:t>
      </w:r>
      <w:r>
        <w:t>T</w:t>
      </w:r>
      <w:r w:rsidRPr="008B6228">
        <w:t xml:space="preserve"> према централности</w:t>
      </w:r>
      <w:bookmarkEnd w:id="53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523"/>
        <w:gridCol w:w="563"/>
        <w:gridCol w:w="1523"/>
        <w:gridCol w:w="563"/>
        <w:gridCol w:w="1523"/>
        <w:gridCol w:w="550"/>
      </w:tblGrid>
      <w:tr w:rsidR="002D13B7" w:rsidRPr="00A25169" w14:paraId="177038E2" w14:textId="77777777" w:rsidTr="00525E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E950C2" w14:textId="77777777" w:rsidR="002D13B7" w:rsidRPr="00A25169" w:rsidRDefault="002D13B7" w:rsidP="002D13B7">
            <w:pPr>
              <w:pStyle w:val="Tekst"/>
              <w:ind w:firstLine="0"/>
            </w:pPr>
          </w:p>
        </w:tc>
        <w:tc>
          <w:tcPr>
            <w:tcW w:w="0" w:type="auto"/>
          </w:tcPr>
          <w:p w14:paraId="5ACC0C6D" w14:textId="26084D86" w:rsidR="002D13B7" w:rsidRPr="00A25169" w:rsidRDefault="002D13B7" w:rsidP="002D13B7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DC</w:t>
            </w:r>
          </w:p>
        </w:tc>
        <w:tc>
          <w:tcPr>
            <w:tcW w:w="0" w:type="auto"/>
          </w:tcPr>
          <w:p w14:paraId="6105854A" w14:textId="77777777" w:rsidR="002D13B7" w:rsidRPr="002D13B7" w:rsidRDefault="002D13B7" w:rsidP="002D13B7">
            <w:pPr>
              <w:pStyle w:val="Tekst"/>
              <w:ind w:left="720" w:hanging="7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</w:p>
        </w:tc>
        <w:tc>
          <w:tcPr>
            <w:tcW w:w="0" w:type="auto"/>
          </w:tcPr>
          <w:p w14:paraId="2BD763F7" w14:textId="5B2C7CE8" w:rsidR="002D13B7" w:rsidRPr="00A25169" w:rsidRDefault="002D13B7" w:rsidP="002D13B7">
            <w:pPr>
              <w:pStyle w:val="Tekst"/>
              <w:ind w:left="720" w:hanging="7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CC</w:t>
            </w:r>
          </w:p>
        </w:tc>
        <w:tc>
          <w:tcPr>
            <w:tcW w:w="0" w:type="auto"/>
          </w:tcPr>
          <w:p w14:paraId="0122CCC8" w14:textId="77777777" w:rsidR="002D13B7" w:rsidRPr="002D13B7" w:rsidRDefault="002D13B7" w:rsidP="002D13B7">
            <w:pPr>
              <w:pStyle w:val="Tekst"/>
              <w:ind w:left="720" w:hanging="7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2F16C42A" w14:textId="2B1A550D" w:rsidR="002D13B7" w:rsidRPr="00A25169" w:rsidRDefault="002D13B7" w:rsidP="002D13B7">
            <w:pPr>
              <w:pStyle w:val="Tekst"/>
              <w:ind w:left="720" w:hanging="7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BC</w:t>
            </w:r>
          </w:p>
        </w:tc>
      </w:tr>
      <w:tr w:rsidR="002D13B7" w:rsidRPr="00A25169" w14:paraId="3B1361EB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742E8DE" w14:textId="45BAF9AD" w:rsidR="002D13B7" w:rsidRPr="00A25169" w:rsidRDefault="002D13B7" w:rsidP="002D13B7">
            <w:pPr>
              <w:pStyle w:val="Tekst"/>
              <w:ind w:firstLine="0"/>
            </w:pPr>
            <w:r w:rsidRPr="000D72E3">
              <w:t>reddit.com</w:t>
            </w:r>
          </w:p>
        </w:tc>
        <w:tc>
          <w:tcPr>
            <w:tcW w:w="0" w:type="auto"/>
          </w:tcPr>
          <w:p w14:paraId="6CEC55AA" w14:textId="48ED9000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419F4827" w14:textId="7E48590F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reddit.com</w:t>
            </w:r>
          </w:p>
        </w:tc>
        <w:tc>
          <w:tcPr>
            <w:tcW w:w="0" w:type="auto"/>
          </w:tcPr>
          <w:p w14:paraId="169FE181" w14:textId="2B197601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0E9AC378" w14:textId="510DCEF7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reddit.com</w:t>
            </w:r>
          </w:p>
        </w:tc>
        <w:tc>
          <w:tcPr>
            <w:tcW w:w="0" w:type="auto"/>
          </w:tcPr>
          <w:p w14:paraId="62498F82" w14:textId="6911E42F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1CA40F03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A0393A" w14:textId="6B939DE8" w:rsidR="002D13B7" w:rsidRPr="00A25169" w:rsidRDefault="002D13B7" w:rsidP="002D13B7">
            <w:pPr>
              <w:pStyle w:val="Tekst"/>
              <w:ind w:firstLine="0"/>
            </w:pPr>
            <w:r w:rsidRPr="000D72E3">
              <w:t>scifi</w:t>
            </w:r>
          </w:p>
        </w:tc>
        <w:tc>
          <w:tcPr>
            <w:tcW w:w="0" w:type="auto"/>
          </w:tcPr>
          <w:p w14:paraId="2AC06380" w14:textId="24D45D14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31B6020A" w14:textId="0853F4CD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scifi</w:t>
            </w:r>
          </w:p>
        </w:tc>
        <w:tc>
          <w:tcPr>
            <w:tcW w:w="0" w:type="auto"/>
          </w:tcPr>
          <w:p w14:paraId="2E78F99F" w14:textId="7DAE0606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720D273E" w14:textId="39986D07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scifi</w:t>
            </w:r>
          </w:p>
        </w:tc>
        <w:tc>
          <w:tcPr>
            <w:tcW w:w="0" w:type="auto"/>
          </w:tcPr>
          <w:p w14:paraId="7DA77798" w14:textId="13DA1F9F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0F84CF73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E0A541" w14:textId="5CD400FE" w:rsidR="002D13B7" w:rsidRPr="00A25169" w:rsidRDefault="002D13B7" w:rsidP="002D13B7">
            <w:pPr>
              <w:pStyle w:val="Tekst"/>
              <w:ind w:firstLine="0"/>
            </w:pPr>
            <w:r w:rsidRPr="000D72E3">
              <w:t>gadgets</w:t>
            </w:r>
          </w:p>
        </w:tc>
        <w:tc>
          <w:tcPr>
            <w:tcW w:w="0" w:type="auto"/>
          </w:tcPr>
          <w:p w14:paraId="31308D2D" w14:textId="7475040A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EA4B3AB" w14:textId="1EED017D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gadgets</w:t>
            </w:r>
          </w:p>
        </w:tc>
        <w:tc>
          <w:tcPr>
            <w:tcW w:w="0" w:type="auto"/>
          </w:tcPr>
          <w:p w14:paraId="7F8D630F" w14:textId="248F094C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6E1E42A3" w14:textId="243C8FD1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gadgets</w:t>
            </w:r>
          </w:p>
        </w:tc>
        <w:tc>
          <w:tcPr>
            <w:tcW w:w="0" w:type="auto"/>
          </w:tcPr>
          <w:p w14:paraId="19EF61BA" w14:textId="5EDA435D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3C2C6260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72F10" w14:textId="6555F38A" w:rsidR="002D13B7" w:rsidRPr="00A25169" w:rsidRDefault="002D13B7" w:rsidP="002D13B7">
            <w:pPr>
              <w:pStyle w:val="Tekst"/>
              <w:ind w:firstLine="0"/>
            </w:pPr>
            <w:r w:rsidRPr="000D72E3">
              <w:t>nsfw</w:t>
            </w:r>
          </w:p>
        </w:tc>
        <w:tc>
          <w:tcPr>
            <w:tcW w:w="0" w:type="auto"/>
          </w:tcPr>
          <w:p w14:paraId="1575732C" w14:textId="4643AA7A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55D02A49" w14:textId="0E77C3C6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nsfw</w:t>
            </w:r>
          </w:p>
        </w:tc>
        <w:tc>
          <w:tcPr>
            <w:tcW w:w="0" w:type="auto"/>
          </w:tcPr>
          <w:p w14:paraId="2DF3216A" w14:textId="0A8E0372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6355B2C0" w14:textId="07352FAE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nsfw</w:t>
            </w:r>
          </w:p>
        </w:tc>
        <w:tc>
          <w:tcPr>
            <w:tcW w:w="0" w:type="auto"/>
          </w:tcPr>
          <w:p w14:paraId="69B76862" w14:textId="384C78A5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7A54AD0E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DC6D080" w14:textId="0A75660B" w:rsidR="002D13B7" w:rsidRPr="00A25169" w:rsidRDefault="002D13B7" w:rsidP="002D13B7">
            <w:pPr>
              <w:pStyle w:val="Tekst"/>
              <w:ind w:firstLine="0"/>
            </w:pPr>
            <w:r w:rsidRPr="000D72E3">
              <w:t>news</w:t>
            </w:r>
          </w:p>
        </w:tc>
        <w:tc>
          <w:tcPr>
            <w:tcW w:w="0" w:type="auto"/>
          </w:tcPr>
          <w:p w14:paraId="1F3966E4" w14:textId="0E56AF80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782CE8A1" w14:textId="3DE3F0F6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news</w:t>
            </w:r>
          </w:p>
        </w:tc>
        <w:tc>
          <w:tcPr>
            <w:tcW w:w="0" w:type="auto"/>
          </w:tcPr>
          <w:p w14:paraId="6DE56458" w14:textId="4A876FAE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1447678D" w14:textId="38BED1F0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news</w:t>
            </w:r>
          </w:p>
        </w:tc>
        <w:tc>
          <w:tcPr>
            <w:tcW w:w="0" w:type="auto"/>
          </w:tcPr>
          <w:p w14:paraId="125C4F23" w14:textId="1650F6D7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05300943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7FECE5" w14:textId="05D970B1" w:rsidR="002D13B7" w:rsidRPr="00A25169" w:rsidRDefault="002D13B7" w:rsidP="002D13B7">
            <w:pPr>
              <w:pStyle w:val="Tekst"/>
              <w:ind w:firstLine="0"/>
            </w:pPr>
            <w:r w:rsidRPr="000D72E3">
              <w:t>environment</w:t>
            </w:r>
          </w:p>
        </w:tc>
        <w:tc>
          <w:tcPr>
            <w:tcW w:w="0" w:type="auto"/>
          </w:tcPr>
          <w:p w14:paraId="4FAFDBF1" w14:textId="79AB3013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89582B8" w14:textId="11D24296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environment</w:t>
            </w:r>
          </w:p>
        </w:tc>
        <w:tc>
          <w:tcPr>
            <w:tcW w:w="0" w:type="auto"/>
          </w:tcPr>
          <w:p w14:paraId="0AC4A257" w14:textId="294006B2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3494A0BF" w14:textId="7D264C89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environment</w:t>
            </w:r>
          </w:p>
        </w:tc>
        <w:tc>
          <w:tcPr>
            <w:tcW w:w="0" w:type="auto"/>
          </w:tcPr>
          <w:p w14:paraId="44E7A19E" w14:textId="2CBD6309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20C99B43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E0012B" w14:textId="0349206B" w:rsidR="002D13B7" w:rsidRPr="00A25169" w:rsidRDefault="002D13B7" w:rsidP="002D13B7">
            <w:pPr>
              <w:pStyle w:val="Tekst"/>
              <w:ind w:firstLine="0"/>
            </w:pPr>
            <w:r w:rsidRPr="000D72E3">
              <w:t>atheism</w:t>
            </w:r>
          </w:p>
        </w:tc>
        <w:tc>
          <w:tcPr>
            <w:tcW w:w="0" w:type="auto"/>
          </w:tcPr>
          <w:p w14:paraId="1299A072" w14:textId="27578CB6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AACF661" w14:textId="745275BA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atheism</w:t>
            </w:r>
          </w:p>
        </w:tc>
        <w:tc>
          <w:tcPr>
            <w:tcW w:w="0" w:type="auto"/>
          </w:tcPr>
          <w:p w14:paraId="4874AD39" w14:textId="0978E679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3F263036" w14:textId="56C111F1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atheism</w:t>
            </w:r>
          </w:p>
        </w:tc>
        <w:tc>
          <w:tcPr>
            <w:tcW w:w="0" w:type="auto"/>
          </w:tcPr>
          <w:p w14:paraId="37144C8D" w14:textId="1A44F8E1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4A262CC8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560B3D" w14:textId="625332E8" w:rsidR="002D13B7" w:rsidRPr="00A25169" w:rsidRDefault="002D13B7" w:rsidP="002D13B7">
            <w:pPr>
              <w:pStyle w:val="Tekst"/>
              <w:ind w:firstLine="0"/>
            </w:pPr>
            <w:r w:rsidRPr="000D72E3">
              <w:t>canada</w:t>
            </w:r>
          </w:p>
        </w:tc>
        <w:tc>
          <w:tcPr>
            <w:tcW w:w="0" w:type="auto"/>
          </w:tcPr>
          <w:p w14:paraId="0CFA2251" w14:textId="7B221284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73033A57" w14:textId="5763EB92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canada</w:t>
            </w:r>
          </w:p>
        </w:tc>
        <w:tc>
          <w:tcPr>
            <w:tcW w:w="0" w:type="auto"/>
          </w:tcPr>
          <w:p w14:paraId="5DE20F4B" w14:textId="54B3E5E9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44719B78" w14:textId="7115B208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canada</w:t>
            </w:r>
          </w:p>
        </w:tc>
        <w:tc>
          <w:tcPr>
            <w:tcW w:w="0" w:type="auto"/>
          </w:tcPr>
          <w:p w14:paraId="556621A9" w14:textId="240831E8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682F1FB6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590CD13" w14:textId="14D86FC0" w:rsidR="002D13B7" w:rsidRPr="00A25169" w:rsidRDefault="002D13B7" w:rsidP="002D13B7">
            <w:pPr>
              <w:pStyle w:val="Tekst"/>
              <w:ind w:firstLine="0"/>
            </w:pPr>
            <w:r w:rsidRPr="000D72E3">
              <w:t>Economics</w:t>
            </w:r>
          </w:p>
        </w:tc>
        <w:tc>
          <w:tcPr>
            <w:tcW w:w="0" w:type="auto"/>
          </w:tcPr>
          <w:p w14:paraId="0F181245" w14:textId="1A017E9E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98195AB" w14:textId="4023593C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Economics</w:t>
            </w:r>
          </w:p>
        </w:tc>
        <w:tc>
          <w:tcPr>
            <w:tcW w:w="0" w:type="auto"/>
          </w:tcPr>
          <w:p w14:paraId="6B57883A" w14:textId="0B34FDBC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18120160" w14:textId="71CF3D0B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Economics</w:t>
            </w:r>
          </w:p>
        </w:tc>
        <w:tc>
          <w:tcPr>
            <w:tcW w:w="0" w:type="auto"/>
          </w:tcPr>
          <w:p w14:paraId="05CB6D5C" w14:textId="7A325033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1F947034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E07948" w14:textId="6427D8EF" w:rsidR="002D13B7" w:rsidRPr="00A25169" w:rsidRDefault="002D13B7" w:rsidP="002D13B7">
            <w:pPr>
              <w:pStyle w:val="Tekst"/>
              <w:ind w:firstLine="0"/>
            </w:pPr>
            <w:r w:rsidRPr="000D72E3">
              <w:t>bestof</w:t>
            </w:r>
          </w:p>
        </w:tc>
        <w:tc>
          <w:tcPr>
            <w:tcW w:w="0" w:type="auto"/>
          </w:tcPr>
          <w:p w14:paraId="2899BC23" w14:textId="6DECE19B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CD363A8" w14:textId="3A868E53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bestof</w:t>
            </w:r>
          </w:p>
        </w:tc>
        <w:tc>
          <w:tcPr>
            <w:tcW w:w="0" w:type="auto"/>
          </w:tcPr>
          <w:p w14:paraId="44A2EECF" w14:textId="6EB43BF6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39B05FAE" w14:textId="48D358C8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bestof</w:t>
            </w:r>
          </w:p>
        </w:tc>
        <w:tc>
          <w:tcPr>
            <w:tcW w:w="0" w:type="auto"/>
          </w:tcPr>
          <w:p w14:paraId="3E535FF1" w14:textId="3215C392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</w:tbl>
    <w:p w14:paraId="493B62B5" w14:textId="6FAC9302" w:rsidR="00A25169" w:rsidRDefault="00A25169" w:rsidP="0047071D">
      <w:pPr>
        <w:pStyle w:val="Tekst"/>
        <w:ind w:left="360" w:firstLine="0"/>
      </w:pPr>
    </w:p>
    <w:p w14:paraId="73EC1E0B" w14:textId="326B1AE0" w:rsidR="002D13B7" w:rsidRDefault="002D13B7" w:rsidP="002D13B7">
      <w:pPr>
        <w:pStyle w:val="Caption"/>
        <w:keepNext/>
        <w:spacing w:line="360" w:lineRule="auto"/>
        <w:jc w:val="center"/>
      </w:pPr>
      <w:bookmarkStart w:id="54" w:name="_Toc95338967"/>
      <w:r>
        <w:lastRenderedPageBreak/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5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>
        <w:t xml:space="preserve"> </w:t>
      </w:r>
      <w:r w:rsidRPr="00113A2A">
        <w:t xml:space="preserve">Преглед најважнијих актера мреже </w:t>
      </w:r>
      <w:r>
        <w:t>User</w:t>
      </w:r>
      <w:r w:rsidRPr="00113A2A">
        <w:t>Net према централности</w:t>
      </w:r>
      <w:bookmarkEnd w:id="54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915"/>
        <w:gridCol w:w="1502"/>
        <w:gridCol w:w="1780"/>
        <w:gridCol w:w="1371"/>
        <w:gridCol w:w="1915"/>
        <w:gridCol w:w="1371"/>
      </w:tblGrid>
      <w:tr w:rsidR="00507D83" w:rsidRPr="00507D83" w14:paraId="79D47C81" w14:textId="77777777" w:rsidTr="004572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6D4B8E" w14:textId="77777777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</w:p>
        </w:tc>
        <w:tc>
          <w:tcPr>
            <w:tcW w:w="1530" w:type="dxa"/>
            <w:vAlign w:val="center"/>
          </w:tcPr>
          <w:p w14:paraId="73F87780" w14:textId="54CC47CB" w:rsidR="00507D83" w:rsidRPr="00507D83" w:rsidRDefault="00507D83" w:rsidP="0045726C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DC</w:t>
            </w:r>
          </w:p>
        </w:tc>
        <w:tc>
          <w:tcPr>
            <w:tcW w:w="1621" w:type="dxa"/>
          </w:tcPr>
          <w:p w14:paraId="1E0D5F71" w14:textId="77777777" w:rsidR="00507D83" w:rsidRPr="00507D83" w:rsidRDefault="00507D83" w:rsidP="00507D83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0" w:type="auto"/>
          </w:tcPr>
          <w:p w14:paraId="021321EF" w14:textId="75D055ED" w:rsidR="00507D83" w:rsidRPr="00507D83" w:rsidRDefault="00507D83" w:rsidP="0045726C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CC</w:t>
            </w:r>
          </w:p>
        </w:tc>
        <w:tc>
          <w:tcPr>
            <w:tcW w:w="0" w:type="auto"/>
          </w:tcPr>
          <w:p w14:paraId="330983EC" w14:textId="77777777" w:rsidR="00507D83" w:rsidRPr="00507D83" w:rsidRDefault="00507D83" w:rsidP="00507D83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0" w:type="auto"/>
          </w:tcPr>
          <w:p w14:paraId="0F16D420" w14:textId="25B6BE99" w:rsidR="00507D83" w:rsidRPr="00507D83" w:rsidRDefault="00507D83" w:rsidP="0045726C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BC</w:t>
            </w:r>
          </w:p>
        </w:tc>
      </w:tr>
      <w:tr w:rsidR="00507D83" w:rsidRPr="00507D83" w14:paraId="673D091E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7B9597F" w14:textId="44F65002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7oby</w:t>
            </w:r>
          </w:p>
        </w:tc>
        <w:tc>
          <w:tcPr>
            <w:tcW w:w="1530" w:type="dxa"/>
            <w:vAlign w:val="center"/>
          </w:tcPr>
          <w:p w14:paraId="4CAB480F" w14:textId="10613198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0.082342833</w:t>
            </w:r>
          </w:p>
        </w:tc>
        <w:tc>
          <w:tcPr>
            <w:tcW w:w="1621" w:type="dxa"/>
          </w:tcPr>
          <w:p w14:paraId="61F84901" w14:textId="68D2363C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7oby</w:t>
            </w:r>
          </w:p>
        </w:tc>
        <w:tc>
          <w:tcPr>
            <w:tcW w:w="0" w:type="auto"/>
            <w:vAlign w:val="center"/>
          </w:tcPr>
          <w:p w14:paraId="0D15983D" w14:textId="7A055315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0.306775163</w:t>
            </w:r>
          </w:p>
        </w:tc>
        <w:tc>
          <w:tcPr>
            <w:tcW w:w="0" w:type="auto"/>
          </w:tcPr>
          <w:p w14:paraId="107E0CB8" w14:textId="0EA9C272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7oby</w:t>
            </w:r>
          </w:p>
        </w:tc>
        <w:tc>
          <w:tcPr>
            <w:tcW w:w="0" w:type="auto"/>
            <w:vAlign w:val="center"/>
          </w:tcPr>
          <w:p w14:paraId="4EBA96EE" w14:textId="76A6F153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0.039196139</w:t>
            </w:r>
          </w:p>
        </w:tc>
      </w:tr>
      <w:tr w:rsidR="00507D83" w:rsidRPr="00507D83" w14:paraId="4FBC7898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93A9E1" w14:textId="67A90913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alllie</w:t>
            </w:r>
          </w:p>
        </w:tc>
        <w:tc>
          <w:tcPr>
            <w:tcW w:w="1530" w:type="dxa"/>
            <w:vAlign w:val="center"/>
          </w:tcPr>
          <w:p w14:paraId="5AE8D861" w14:textId="2F18527C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0.066303881</w:t>
            </w:r>
          </w:p>
        </w:tc>
        <w:tc>
          <w:tcPr>
            <w:tcW w:w="1621" w:type="dxa"/>
          </w:tcPr>
          <w:p w14:paraId="31C1F18F" w14:textId="7B45E3DB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alllie</w:t>
            </w:r>
          </w:p>
        </w:tc>
        <w:tc>
          <w:tcPr>
            <w:tcW w:w="0" w:type="auto"/>
            <w:vAlign w:val="center"/>
          </w:tcPr>
          <w:p w14:paraId="785CB923" w14:textId="04AD70CC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0.298119079</w:t>
            </w:r>
          </w:p>
        </w:tc>
        <w:tc>
          <w:tcPr>
            <w:tcW w:w="0" w:type="auto"/>
          </w:tcPr>
          <w:p w14:paraId="18376AC7" w14:textId="7032323C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alllie</w:t>
            </w:r>
          </w:p>
        </w:tc>
        <w:tc>
          <w:tcPr>
            <w:tcW w:w="0" w:type="auto"/>
            <w:vAlign w:val="center"/>
          </w:tcPr>
          <w:p w14:paraId="21081FE6" w14:textId="2AE6102E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0.023206397</w:t>
            </w:r>
          </w:p>
        </w:tc>
      </w:tr>
      <w:tr w:rsidR="00507D83" w:rsidRPr="00507D83" w14:paraId="2DFBEA39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6B4859" w14:textId="3965929B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rmuser</w:t>
            </w:r>
          </w:p>
        </w:tc>
        <w:tc>
          <w:tcPr>
            <w:tcW w:w="1530" w:type="dxa"/>
            <w:vAlign w:val="center"/>
          </w:tcPr>
          <w:p w14:paraId="0AC32BBE" w14:textId="4F4D56DA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0.044584467</w:t>
            </w:r>
          </w:p>
        </w:tc>
        <w:tc>
          <w:tcPr>
            <w:tcW w:w="1621" w:type="dxa"/>
          </w:tcPr>
          <w:p w14:paraId="7C71CE58" w14:textId="3026D3F2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tsteele93</w:t>
            </w:r>
          </w:p>
        </w:tc>
        <w:tc>
          <w:tcPr>
            <w:tcW w:w="0" w:type="auto"/>
            <w:vAlign w:val="center"/>
          </w:tcPr>
          <w:p w14:paraId="3505FA42" w14:textId="2BCE4F12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0.28500795</w:t>
            </w:r>
          </w:p>
        </w:tc>
        <w:tc>
          <w:tcPr>
            <w:tcW w:w="0" w:type="auto"/>
          </w:tcPr>
          <w:p w14:paraId="415E8C38" w14:textId="53799C7F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rmuser</w:t>
            </w:r>
          </w:p>
        </w:tc>
        <w:tc>
          <w:tcPr>
            <w:tcW w:w="0" w:type="auto"/>
            <w:vAlign w:val="center"/>
          </w:tcPr>
          <w:p w14:paraId="63361CCE" w14:textId="66F72B73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0.012760779</w:t>
            </w:r>
          </w:p>
        </w:tc>
      </w:tr>
      <w:tr w:rsidR="00507D83" w:rsidRPr="00507D83" w14:paraId="19334EE9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5548F3" w14:textId="45889F8A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tsteele93</w:t>
            </w:r>
          </w:p>
        </w:tc>
        <w:tc>
          <w:tcPr>
            <w:tcW w:w="1530" w:type="dxa"/>
            <w:vAlign w:val="center"/>
          </w:tcPr>
          <w:p w14:paraId="46DC6D9D" w14:textId="097368B7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0.041577164</w:t>
            </w:r>
          </w:p>
        </w:tc>
        <w:tc>
          <w:tcPr>
            <w:tcW w:w="1621" w:type="dxa"/>
          </w:tcPr>
          <w:p w14:paraId="116609FD" w14:textId="634E6FA0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rmuser</w:t>
            </w:r>
          </w:p>
        </w:tc>
        <w:tc>
          <w:tcPr>
            <w:tcW w:w="0" w:type="auto"/>
            <w:vAlign w:val="center"/>
          </w:tcPr>
          <w:p w14:paraId="1299DC3F" w14:textId="247A54B8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0.2848434</w:t>
            </w:r>
          </w:p>
        </w:tc>
        <w:tc>
          <w:tcPr>
            <w:tcW w:w="0" w:type="auto"/>
          </w:tcPr>
          <w:p w14:paraId="33A30C3E" w14:textId="558111BD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NoMoreNicksLeft</w:t>
            </w:r>
          </w:p>
        </w:tc>
        <w:tc>
          <w:tcPr>
            <w:tcW w:w="0" w:type="auto"/>
            <w:vAlign w:val="center"/>
          </w:tcPr>
          <w:p w14:paraId="11197893" w14:textId="33EA2DDC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0.011660147</w:t>
            </w:r>
          </w:p>
        </w:tc>
      </w:tr>
      <w:tr w:rsidR="00507D83" w:rsidRPr="00507D83" w14:paraId="30FA9BF1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66FA43" w14:textId="25FFA574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deuteros</w:t>
            </w:r>
          </w:p>
        </w:tc>
        <w:tc>
          <w:tcPr>
            <w:tcW w:w="1530" w:type="dxa"/>
            <w:vAlign w:val="center"/>
          </w:tcPr>
          <w:p w14:paraId="699BD054" w14:textId="1AB6A1B1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0.03828345</w:t>
            </w:r>
          </w:p>
        </w:tc>
        <w:tc>
          <w:tcPr>
            <w:tcW w:w="1621" w:type="dxa"/>
          </w:tcPr>
          <w:p w14:paraId="19940740" w14:textId="14620FA0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qgyh2</w:t>
            </w:r>
          </w:p>
        </w:tc>
        <w:tc>
          <w:tcPr>
            <w:tcW w:w="0" w:type="auto"/>
            <w:vAlign w:val="center"/>
          </w:tcPr>
          <w:p w14:paraId="5EE6E8D5" w14:textId="030CC4E7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0.279841833</w:t>
            </w:r>
          </w:p>
        </w:tc>
        <w:tc>
          <w:tcPr>
            <w:tcW w:w="0" w:type="auto"/>
          </w:tcPr>
          <w:p w14:paraId="5B7F1143" w14:textId="7D1438BD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mutatron</w:t>
            </w:r>
          </w:p>
        </w:tc>
        <w:tc>
          <w:tcPr>
            <w:tcW w:w="0" w:type="auto"/>
            <w:vAlign w:val="center"/>
          </w:tcPr>
          <w:p w14:paraId="34C62808" w14:textId="04024424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0.01128532</w:t>
            </w:r>
          </w:p>
        </w:tc>
      </w:tr>
      <w:tr w:rsidR="00507D83" w:rsidRPr="00507D83" w14:paraId="4EC62AC4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3D28A5" w14:textId="3B355E88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bobcat</w:t>
            </w:r>
          </w:p>
        </w:tc>
        <w:tc>
          <w:tcPr>
            <w:tcW w:w="1530" w:type="dxa"/>
            <w:vAlign w:val="center"/>
          </w:tcPr>
          <w:p w14:paraId="5A4D0F57" w14:textId="67A81D0B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0.033796363</w:t>
            </w:r>
          </w:p>
        </w:tc>
        <w:tc>
          <w:tcPr>
            <w:tcW w:w="1621" w:type="dxa"/>
          </w:tcPr>
          <w:p w14:paraId="59526ECC" w14:textId="0DF571EA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bobcat</w:t>
            </w:r>
          </w:p>
        </w:tc>
        <w:tc>
          <w:tcPr>
            <w:tcW w:w="0" w:type="auto"/>
            <w:vAlign w:val="center"/>
          </w:tcPr>
          <w:p w14:paraId="4A715B0E" w14:textId="0BBFD334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0.279393965</w:t>
            </w:r>
          </w:p>
        </w:tc>
        <w:tc>
          <w:tcPr>
            <w:tcW w:w="0" w:type="auto"/>
          </w:tcPr>
          <w:p w14:paraId="79BF04D8" w14:textId="2F73C76C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qgyh2</w:t>
            </w:r>
          </w:p>
        </w:tc>
        <w:tc>
          <w:tcPr>
            <w:tcW w:w="0" w:type="auto"/>
            <w:vAlign w:val="center"/>
          </w:tcPr>
          <w:p w14:paraId="3029CDBA" w14:textId="75DBB011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0.011136087</w:t>
            </w:r>
          </w:p>
        </w:tc>
      </w:tr>
      <w:tr w:rsidR="00507D83" w:rsidRPr="00507D83" w14:paraId="1701D0F1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638502" w14:textId="3C75EB9A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NoMoreNicksLeft</w:t>
            </w:r>
          </w:p>
        </w:tc>
        <w:tc>
          <w:tcPr>
            <w:tcW w:w="1530" w:type="dxa"/>
            <w:vAlign w:val="center"/>
          </w:tcPr>
          <w:p w14:paraId="3BF27578" w14:textId="25F6A9AA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0.033319013</w:t>
            </w:r>
          </w:p>
        </w:tc>
        <w:tc>
          <w:tcPr>
            <w:tcW w:w="1621" w:type="dxa"/>
          </w:tcPr>
          <w:p w14:paraId="5F914AF8" w14:textId="44DA73D5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deuteros</w:t>
            </w:r>
          </w:p>
        </w:tc>
        <w:tc>
          <w:tcPr>
            <w:tcW w:w="0" w:type="auto"/>
            <w:vAlign w:val="center"/>
          </w:tcPr>
          <w:p w14:paraId="63F5E5C8" w14:textId="4489006D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0.278058921</w:t>
            </w:r>
          </w:p>
        </w:tc>
        <w:tc>
          <w:tcPr>
            <w:tcW w:w="0" w:type="auto"/>
          </w:tcPr>
          <w:p w14:paraId="6B7D13C1" w14:textId="47DF939B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tsteele93</w:t>
            </w:r>
          </w:p>
        </w:tc>
        <w:tc>
          <w:tcPr>
            <w:tcW w:w="0" w:type="auto"/>
            <w:vAlign w:val="center"/>
          </w:tcPr>
          <w:p w14:paraId="386BB4BF" w14:textId="7BE6E19B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0.010237132</w:t>
            </w:r>
          </w:p>
        </w:tc>
      </w:tr>
      <w:tr w:rsidR="00507D83" w:rsidRPr="00507D83" w14:paraId="215171C7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B960F4" w14:textId="235C961C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qgyh2</w:t>
            </w:r>
          </w:p>
        </w:tc>
        <w:tc>
          <w:tcPr>
            <w:tcW w:w="1530" w:type="dxa"/>
            <w:vAlign w:val="center"/>
          </w:tcPr>
          <w:p w14:paraId="51C93B58" w14:textId="7BD6330B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0.032077903</w:t>
            </w:r>
          </w:p>
        </w:tc>
        <w:tc>
          <w:tcPr>
            <w:tcW w:w="1621" w:type="dxa"/>
          </w:tcPr>
          <w:p w14:paraId="2FF67C7B" w14:textId="40705445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Aerik</w:t>
            </w:r>
          </w:p>
        </w:tc>
        <w:tc>
          <w:tcPr>
            <w:tcW w:w="0" w:type="auto"/>
            <w:vAlign w:val="center"/>
          </w:tcPr>
          <w:p w14:paraId="1E124889" w14:textId="16CC7021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0.274640136</w:t>
            </w:r>
          </w:p>
        </w:tc>
        <w:tc>
          <w:tcPr>
            <w:tcW w:w="0" w:type="auto"/>
          </w:tcPr>
          <w:p w14:paraId="3E757F0B" w14:textId="70BCAB9E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deuteros</w:t>
            </w:r>
          </w:p>
        </w:tc>
        <w:tc>
          <w:tcPr>
            <w:tcW w:w="0" w:type="auto"/>
            <w:vAlign w:val="center"/>
          </w:tcPr>
          <w:p w14:paraId="3C97A994" w14:textId="48EB4B48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0.009183418</w:t>
            </w:r>
          </w:p>
        </w:tc>
      </w:tr>
      <w:tr w:rsidR="00507D83" w:rsidRPr="00507D83" w14:paraId="11DB86D1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869F0E" w14:textId="07EE2E8E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mutatron</w:t>
            </w:r>
          </w:p>
        </w:tc>
        <w:tc>
          <w:tcPr>
            <w:tcW w:w="1530" w:type="dxa"/>
            <w:vAlign w:val="center"/>
          </w:tcPr>
          <w:p w14:paraId="6390CC07" w14:textId="6839869C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0.028927395</w:t>
            </w:r>
          </w:p>
        </w:tc>
        <w:tc>
          <w:tcPr>
            <w:tcW w:w="1621" w:type="dxa"/>
          </w:tcPr>
          <w:p w14:paraId="44F0109E" w14:textId="7336D38A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brainburger</w:t>
            </w:r>
          </w:p>
        </w:tc>
        <w:tc>
          <w:tcPr>
            <w:tcW w:w="0" w:type="auto"/>
            <w:vAlign w:val="center"/>
          </w:tcPr>
          <w:p w14:paraId="48BA62B4" w14:textId="5102ACC0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0.273699474</w:t>
            </w:r>
          </w:p>
        </w:tc>
        <w:tc>
          <w:tcPr>
            <w:tcW w:w="0" w:type="auto"/>
          </w:tcPr>
          <w:p w14:paraId="31695D0C" w14:textId="6023CD4D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bobcat</w:t>
            </w:r>
          </w:p>
        </w:tc>
        <w:tc>
          <w:tcPr>
            <w:tcW w:w="0" w:type="auto"/>
            <w:vAlign w:val="center"/>
          </w:tcPr>
          <w:p w14:paraId="32235E0A" w14:textId="6FDE4158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0.00876283</w:t>
            </w:r>
          </w:p>
        </w:tc>
      </w:tr>
      <w:tr w:rsidR="00507D83" w:rsidRPr="00507D83" w14:paraId="66C82BCB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CFC9F5" w14:textId="1FFD8FC1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Aerik</w:t>
            </w:r>
          </w:p>
        </w:tc>
        <w:tc>
          <w:tcPr>
            <w:tcW w:w="1530" w:type="dxa"/>
            <w:vAlign w:val="center"/>
          </w:tcPr>
          <w:p w14:paraId="1783812A" w14:textId="2AFA1736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0.028115901</w:t>
            </w:r>
          </w:p>
        </w:tc>
        <w:tc>
          <w:tcPr>
            <w:tcW w:w="1621" w:type="dxa"/>
          </w:tcPr>
          <w:p w14:paraId="2AFEF4D6" w14:textId="0F615C7D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AMerrickanGirl</w:t>
            </w:r>
          </w:p>
        </w:tc>
        <w:tc>
          <w:tcPr>
            <w:tcW w:w="0" w:type="auto"/>
            <w:vAlign w:val="center"/>
          </w:tcPr>
          <w:p w14:paraId="120381A6" w14:textId="3725D554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0.272857059</w:t>
            </w:r>
          </w:p>
        </w:tc>
        <w:tc>
          <w:tcPr>
            <w:tcW w:w="0" w:type="auto"/>
          </w:tcPr>
          <w:p w14:paraId="2B9170DB" w14:textId="3DF6282F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revoman</w:t>
            </w:r>
          </w:p>
        </w:tc>
        <w:tc>
          <w:tcPr>
            <w:tcW w:w="0" w:type="auto"/>
            <w:vAlign w:val="center"/>
          </w:tcPr>
          <w:p w14:paraId="05A35A34" w14:textId="1B96E6A5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0.008363546</w:t>
            </w:r>
          </w:p>
        </w:tc>
      </w:tr>
    </w:tbl>
    <w:p w14:paraId="11B140DC" w14:textId="0273850E" w:rsidR="00096733" w:rsidRPr="00096733" w:rsidRDefault="00096733" w:rsidP="00096733">
      <w:pPr>
        <w:rPr>
          <w:lang w:val="sr-Cyrl-RS"/>
        </w:rPr>
      </w:pPr>
    </w:p>
    <w:p w14:paraId="33F2FFB5" w14:textId="4C3E8517" w:rsidR="00514D13" w:rsidRDefault="00514D13" w:rsidP="00514D13">
      <w:pPr>
        <w:pStyle w:val="Tekst"/>
        <w:numPr>
          <w:ilvl w:val="0"/>
          <w:numId w:val="26"/>
        </w:numPr>
      </w:pPr>
      <w:r w:rsidRPr="00514D13">
        <w:t>Ко су најважнији актери по централности по сопственом вектору? Шта нам то говори о њима?</w:t>
      </w:r>
    </w:p>
    <w:p w14:paraId="15849854" w14:textId="6B0A9AFF" w:rsidR="00100DD7" w:rsidRPr="007C30E2" w:rsidRDefault="00100DD7" w:rsidP="00100DD7">
      <w:pPr>
        <w:pStyle w:val="Tekst"/>
        <w:ind w:left="360" w:firstLine="0"/>
      </w:pPr>
      <w:r>
        <w:t xml:space="preserve">Централност по сопственом вектору је варијанта централности по степену која у обзир узима и суседство посматраног чвора па се уводе и појмови </w:t>
      </w:r>
      <w:r w:rsidRPr="00100DD7">
        <w:rPr>
          <w:b/>
          <w:bCs/>
        </w:rPr>
        <w:t>утицаја</w:t>
      </w:r>
      <w:r>
        <w:t xml:space="preserve"> и </w:t>
      </w:r>
      <w:r w:rsidRPr="00100DD7">
        <w:rPr>
          <w:b/>
          <w:bCs/>
        </w:rPr>
        <w:t>моћи</w:t>
      </w:r>
      <w:r>
        <w:t>.</w:t>
      </w:r>
      <w:r>
        <w:rPr>
          <w:lang w:val="sr-Latn-RS"/>
        </w:rPr>
        <w:t xml:space="preserve"> </w:t>
      </w:r>
      <w:r>
        <w:t xml:space="preserve">Чвор је утицајнији уколико </w:t>
      </w:r>
      <w:r w:rsidR="007C30E2">
        <w:t>његови суседи исто имају велики број суседа (послате поруке брже стижу до великог броја актера)</w:t>
      </w:r>
      <w:r w:rsidR="007C30E2">
        <w:rPr>
          <w:lang w:val="sr-Latn-RS"/>
        </w:rPr>
        <w:t xml:space="preserve">. </w:t>
      </w:r>
      <w:r w:rsidR="007C30E2">
        <w:t>Вредности које се виде у следећим табелама су управо показатељи утицаја најважнијих актера у мрежама које се посматрају.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9"/>
        <w:gridCol w:w="4797"/>
      </w:tblGrid>
      <w:tr w:rsidR="00C54ED6" w14:paraId="0D643227" w14:textId="77777777" w:rsidTr="00133B14">
        <w:trPr>
          <w:trHeight w:val="6480"/>
          <w:jc w:val="center"/>
        </w:trPr>
        <w:tc>
          <w:tcPr>
            <w:tcW w:w="4769" w:type="dxa"/>
          </w:tcPr>
          <w:p w14:paraId="6FEE6A0B" w14:textId="0A645902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5" w:name="_Toc95338968"/>
            <w:r>
              <w:lastRenderedPageBreak/>
              <w:t xml:space="preserve">Табела </w:t>
            </w:r>
            <w:r w:rsidR="00FD4E39">
              <w:fldChar w:fldCharType="begin"/>
            </w:r>
            <w:r w:rsidR="00FD4E39">
              <w:instrText xml:space="preserve"> STYLEREF 1 \s </w:instrText>
            </w:r>
            <w:r w:rsidR="00FD4E39">
              <w:fldChar w:fldCharType="separate"/>
            </w:r>
            <w:r w:rsidR="00FD4E39">
              <w:rPr>
                <w:noProof/>
              </w:rPr>
              <w:t>5</w:t>
            </w:r>
            <w:r w:rsidR="00FD4E39">
              <w:fldChar w:fldCharType="end"/>
            </w:r>
            <w:r w:rsidR="00FD4E39">
              <w:t>.</w:t>
            </w:r>
            <w:r w:rsidR="00FD4E39">
              <w:fldChar w:fldCharType="begin"/>
            </w:r>
            <w:r w:rsidR="00FD4E39">
              <w:instrText xml:space="preserve"> SEQ Табела \* ARABIC \s 1 </w:instrText>
            </w:r>
            <w:r w:rsidR="00FD4E39">
              <w:fldChar w:fldCharType="separate"/>
            </w:r>
            <w:r w:rsidR="00FD4E39">
              <w:rPr>
                <w:noProof/>
              </w:rPr>
              <w:t>5</w:t>
            </w:r>
            <w:r w:rsidR="00FD4E39">
              <w:fldChar w:fldCharType="end"/>
            </w:r>
            <w:r>
              <w:t xml:space="preserve"> </w:t>
            </w:r>
            <w:r>
              <w:rPr>
                <w:lang w:val="sr-Cyrl-RS"/>
              </w:rPr>
              <w:t xml:space="preserve">Централност по сопственом вектору мреже </w:t>
            </w:r>
            <w:r>
              <w:rPr>
                <w:lang w:val="sr-Latn-RS"/>
              </w:rPr>
              <w:t>SNet</w:t>
            </w:r>
            <w:bookmarkEnd w:id="55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48"/>
              <w:gridCol w:w="1041"/>
            </w:tblGrid>
            <w:tr w:rsidR="00C54ED6" w:rsidRPr="00C54ED6" w14:paraId="0454793F" w14:textId="77777777" w:rsidTr="00C54ED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E4BC0C9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4B2FD03C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EVC</w:t>
                  </w:r>
                </w:p>
              </w:tc>
            </w:tr>
            <w:tr w:rsidR="00C54ED6" w:rsidRPr="00C54ED6" w14:paraId="7331396E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7BC2B7F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48DD7729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0.381007</w:t>
                  </w:r>
                </w:p>
              </w:tc>
            </w:tr>
            <w:tr w:rsidR="00C54ED6" w:rsidRPr="00C54ED6" w14:paraId="6406BB33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275337C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25450613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0.314568</w:t>
                  </w:r>
                </w:p>
              </w:tc>
            </w:tr>
            <w:tr w:rsidR="00C54ED6" w:rsidRPr="00C54ED6" w14:paraId="5A2519B9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1488B7C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071C0CD6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0.291901</w:t>
                  </w:r>
                </w:p>
              </w:tc>
            </w:tr>
            <w:tr w:rsidR="00C54ED6" w:rsidRPr="00C54ED6" w14:paraId="52334D6B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C58BFF2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53C89CC6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0.280356</w:t>
                  </w:r>
                </w:p>
              </w:tc>
            </w:tr>
            <w:tr w:rsidR="00C54ED6" w:rsidRPr="00C54ED6" w14:paraId="726DB744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52DD485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1A3EB335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0.273919</w:t>
                  </w:r>
                </w:p>
              </w:tc>
            </w:tr>
            <w:tr w:rsidR="00C54ED6" w:rsidRPr="00C54ED6" w14:paraId="0B84ED8F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61CA2B0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439A24DC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0.265258</w:t>
                  </w:r>
                </w:p>
              </w:tc>
            </w:tr>
            <w:tr w:rsidR="00C54ED6" w:rsidRPr="00C54ED6" w14:paraId="3DFFA57F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59A2E11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06E5EE9D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0.259681</w:t>
                  </w:r>
                </w:p>
              </w:tc>
            </w:tr>
            <w:tr w:rsidR="00C54ED6" w:rsidRPr="00C54ED6" w14:paraId="0938F85B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37CD647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0" w:type="auto"/>
                </w:tcPr>
                <w:p w14:paraId="37350CCD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0.254369</w:t>
                  </w:r>
                </w:p>
              </w:tc>
            </w:tr>
            <w:tr w:rsidR="00C54ED6" w:rsidRPr="00C54ED6" w14:paraId="645A5E55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699C7367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32042709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0.251715</w:t>
                  </w:r>
                </w:p>
              </w:tc>
            </w:tr>
            <w:tr w:rsidR="00C54ED6" w:rsidRPr="00C54ED6" w14:paraId="506FE2C1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9E1C974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65FA5A87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0.220964</w:t>
                  </w:r>
                </w:p>
              </w:tc>
            </w:tr>
          </w:tbl>
          <w:p w14:paraId="144EFBE8" w14:textId="77777777" w:rsidR="00C54ED6" w:rsidRDefault="00C54ED6" w:rsidP="00C54ED6">
            <w:pPr>
              <w:pStyle w:val="Tekst"/>
              <w:ind w:firstLine="0"/>
            </w:pPr>
          </w:p>
        </w:tc>
        <w:tc>
          <w:tcPr>
            <w:tcW w:w="4797" w:type="dxa"/>
          </w:tcPr>
          <w:p w14:paraId="5D5D0B69" w14:textId="54C8F639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6" w:name="_Toc95338969"/>
            <w:r>
              <w:t xml:space="preserve">Табела </w:t>
            </w:r>
            <w:r w:rsidR="00FD4E39">
              <w:fldChar w:fldCharType="begin"/>
            </w:r>
            <w:r w:rsidR="00FD4E39">
              <w:instrText xml:space="preserve"> STYLEREF 1 \s </w:instrText>
            </w:r>
            <w:r w:rsidR="00FD4E39">
              <w:fldChar w:fldCharType="separate"/>
            </w:r>
            <w:r w:rsidR="00FD4E39">
              <w:rPr>
                <w:noProof/>
              </w:rPr>
              <w:t>5</w:t>
            </w:r>
            <w:r w:rsidR="00FD4E39">
              <w:fldChar w:fldCharType="end"/>
            </w:r>
            <w:r w:rsidR="00FD4E39">
              <w:t>.</w:t>
            </w:r>
            <w:r w:rsidR="00FD4E39">
              <w:fldChar w:fldCharType="begin"/>
            </w:r>
            <w:r w:rsidR="00FD4E39">
              <w:instrText xml:space="preserve"> SEQ Табела \* ARABIC \s 1 </w:instrText>
            </w:r>
            <w:r w:rsidR="00FD4E39">
              <w:fldChar w:fldCharType="separate"/>
            </w:r>
            <w:r w:rsidR="00FD4E39">
              <w:rPr>
                <w:noProof/>
              </w:rPr>
              <w:t>6</w:t>
            </w:r>
            <w:r w:rsidR="00FD4E39">
              <w:fldChar w:fldCharType="end"/>
            </w:r>
            <w:r>
              <w:t xml:space="preserve"> </w:t>
            </w:r>
            <w:r w:rsidRPr="00F57F10">
              <w:t>Централност по сопственом вектору мреже SNet</w:t>
            </w:r>
            <w:r>
              <w:t>F</w:t>
            </w:r>
            <w:bookmarkEnd w:id="56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48"/>
              <w:gridCol w:w="1371"/>
            </w:tblGrid>
            <w:tr w:rsidR="00096733" w:rsidRPr="00096733" w14:paraId="3EF2FC94" w14:textId="77777777" w:rsidTr="0052605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8CFA8E5" w14:textId="7777777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118F3BBA" w14:textId="360594A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EVC</w:t>
                  </w:r>
                </w:p>
              </w:tc>
            </w:tr>
            <w:tr w:rsidR="00096733" w:rsidRPr="00096733" w14:paraId="39A6C709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AD0817A" w14:textId="1835F1B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7C03D246" w14:textId="348ED29A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0.38102883</w:t>
                  </w:r>
                </w:p>
              </w:tc>
            </w:tr>
            <w:tr w:rsidR="00096733" w:rsidRPr="00096733" w14:paraId="38CF9A09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E2E64A2" w14:textId="2FA70AC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64D775D0" w14:textId="0E7E8BF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0.314585862</w:t>
                  </w:r>
                </w:p>
              </w:tc>
            </w:tr>
            <w:tr w:rsidR="00096733" w:rsidRPr="00096733" w14:paraId="0E3A68BD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F550D36" w14:textId="493B0A6E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4CE87E19" w14:textId="5E33825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0.291916494</w:t>
                  </w:r>
                </w:p>
              </w:tc>
            </w:tr>
            <w:tr w:rsidR="00096733" w:rsidRPr="00096733" w14:paraId="340A80C6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1D0E476" w14:textId="5E2B6104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75D97FD8" w14:textId="4887479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0.280370786</w:t>
                  </w:r>
                </w:p>
              </w:tc>
            </w:tr>
            <w:tr w:rsidR="00096733" w:rsidRPr="00096733" w14:paraId="4726CB6B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1FAF6C9" w14:textId="635B5BD9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63DA421A" w14:textId="12791A6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0.273933578</w:t>
                  </w:r>
                </w:p>
              </w:tc>
            </w:tr>
            <w:tr w:rsidR="00096733" w:rsidRPr="00096733" w14:paraId="3BFEB319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65697E5" w14:textId="6B73E3A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330E05BB" w14:textId="57F4CCD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0.265271486</w:t>
                  </w:r>
                </w:p>
              </w:tc>
            </w:tr>
            <w:tr w:rsidR="00096733" w:rsidRPr="00096733" w14:paraId="5DB115C0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5298998" w14:textId="34298CE0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159058F3" w14:textId="6F766CB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0.259694672</w:t>
                  </w:r>
                </w:p>
              </w:tc>
            </w:tr>
            <w:tr w:rsidR="00096733" w:rsidRPr="00096733" w14:paraId="7DB47071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6D9C5EC8" w14:textId="650F595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0" w:type="auto"/>
                </w:tcPr>
                <w:p w14:paraId="22ED1E69" w14:textId="7437F5E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0.25438246</w:t>
                  </w:r>
                </w:p>
              </w:tc>
            </w:tr>
            <w:tr w:rsidR="00096733" w:rsidRPr="00096733" w14:paraId="505C484C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E4A9823" w14:textId="6F254369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5EBB3E92" w14:textId="7CE0270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0.251727913</w:t>
                  </w:r>
                </w:p>
              </w:tc>
            </w:tr>
            <w:tr w:rsidR="00096733" w:rsidRPr="00096733" w14:paraId="46A04C12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F4E5C9A" w14:textId="01F2B50C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7C438DB5" w14:textId="59D2340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0.220974409</w:t>
                  </w:r>
                </w:p>
              </w:tc>
            </w:tr>
          </w:tbl>
          <w:p w14:paraId="3522A6C2" w14:textId="77777777" w:rsidR="00C54ED6" w:rsidRDefault="00C54ED6" w:rsidP="00C54ED6">
            <w:pPr>
              <w:pStyle w:val="Tekst"/>
              <w:ind w:firstLine="0"/>
            </w:pPr>
          </w:p>
        </w:tc>
      </w:tr>
      <w:tr w:rsidR="00C54ED6" w14:paraId="5BF68114" w14:textId="77777777" w:rsidTr="00133B14">
        <w:trPr>
          <w:jc w:val="center"/>
        </w:trPr>
        <w:tc>
          <w:tcPr>
            <w:tcW w:w="4769" w:type="dxa"/>
          </w:tcPr>
          <w:p w14:paraId="5DFFA4FA" w14:textId="259BB025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7" w:name="_Toc95338970"/>
            <w:r>
              <w:t xml:space="preserve">Табела </w:t>
            </w:r>
            <w:r w:rsidR="00FD4E39">
              <w:fldChar w:fldCharType="begin"/>
            </w:r>
            <w:r w:rsidR="00FD4E39">
              <w:instrText xml:space="preserve"> STYLEREF 1 \s </w:instrText>
            </w:r>
            <w:r w:rsidR="00FD4E39">
              <w:fldChar w:fldCharType="separate"/>
            </w:r>
            <w:r w:rsidR="00FD4E39">
              <w:rPr>
                <w:noProof/>
              </w:rPr>
              <w:t>5</w:t>
            </w:r>
            <w:r w:rsidR="00FD4E39">
              <w:fldChar w:fldCharType="end"/>
            </w:r>
            <w:r w:rsidR="00FD4E39">
              <w:t>.</w:t>
            </w:r>
            <w:r w:rsidR="00FD4E39">
              <w:fldChar w:fldCharType="begin"/>
            </w:r>
            <w:r w:rsidR="00FD4E39">
              <w:instrText xml:space="preserve"> SEQ Табела \* ARABIC \s 1 </w:instrText>
            </w:r>
            <w:r w:rsidR="00FD4E39">
              <w:fldChar w:fldCharType="separate"/>
            </w:r>
            <w:r w:rsidR="00FD4E39">
              <w:rPr>
                <w:noProof/>
              </w:rPr>
              <w:t>7</w:t>
            </w:r>
            <w:r w:rsidR="00FD4E39">
              <w:fldChar w:fldCharType="end"/>
            </w:r>
            <w:r>
              <w:t xml:space="preserve"> </w:t>
            </w:r>
            <w:r w:rsidRPr="00F7097F">
              <w:t>Централност по сопственом вектору мреже SNet</w:t>
            </w:r>
            <w:r>
              <w:t>T</w:t>
            </w:r>
            <w:bookmarkEnd w:id="57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48"/>
              <w:gridCol w:w="1371"/>
            </w:tblGrid>
            <w:tr w:rsidR="00096733" w:rsidRPr="00096733" w14:paraId="332BDECF" w14:textId="77777777" w:rsidTr="0000369B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55B220B" w14:textId="7777777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5435E8AC" w14:textId="18001604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EVC</w:t>
                  </w:r>
                </w:p>
              </w:tc>
            </w:tr>
            <w:tr w:rsidR="00096733" w:rsidRPr="00096733" w14:paraId="6116D378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50F7A40" w14:textId="396BABD8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2DD1B4EE" w14:textId="55066CC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0.385713394</w:t>
                  </w:r>
                </w:p>
              </w:tc>
            </w:tr>
            <w:tr w:rsidR="00096733" w:rsidRPr="00096733" w14:paraId="1FB3D4BD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3BB8799" w14:textId="427F2700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0C4DCCBB" w14:textId="04838B3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0.31828122</w:t>
                  </w:r>
                </w:p>
              </w:tc>
            </w:tr>
            <w:tr w:rsidR="00096733" w:rsidRPr="00096733" w14:paraId="27469CD4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0F50FFB" w14:textId="0351B6B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6472E84C" w14:textId="26ED25C8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0.295063285</w:t>
                  </w:r>
                </w:p>
              </w:tc>
            </w:tr>
            <w:tr w:rsidR="00096733" w:rsidRPr="00096733" w14:paraId="199A6E1D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AFB3619" w14:textId="12AE0436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7257490D" w14:textId="27EAC6A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0.283340973</w:t>
                  </w:r>
                </w:p>
              </w:tc>
            </w:tr>
            <w:tr w:rsidR="00096733" w:rsidRPr="00096733" w14:paraId="482CB0AB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47F01B6" w14:textId="1035819E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27717F48" w14:textId="5615955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0.276882272</w:t>
                  </w:r>
                </w:p>
              </w:tc>
            </w:tr>
            <w:tr w:rsidR="00096733" w:rsidRPr="00096733" w14:paraId="5BDBFA3B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5825CD8" w14:textId="1756A21F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2530CAAC" w14:textId="2A4D8C8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0.268179974</w:t>
                  </w:r>
                </w:p>
              </w:tc>
            </w:tr>
            <w:tr w:rsidR="00096733" w:rsidRPr="00096733" w14:paraId="6D814952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11B89CB" w14:textId="41B34421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3881FADA" w14:textId="41BF226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0.262552493</w:t>
                  </w:r>
                </w:p>
              </w:tc>
            </w:tr>
            <w:tr w:rsidR="00096733" w:rsidRPr="00096733" w14:paraId="5293818A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3E6BD9C" w14:textId="49DEBF3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0" w:type="auto"/>
                </w:tcPr>
                <w:p w14:paraId="1604D607" w14:textId="2A46076E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0.256882934</w:t>
                  </w:r>
                </w:p>
              </w:tc>
            </w:tr>
            <w:tr w:rsidR="00096733" w:rsidRPr="00096733" w14:paraId="62A4533A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FDD7168" w14:textId="6C6FB774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6D54A0A9" w14:textId="1DC6733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0.254221437</w:t>
                  </w:r>
                </w:p>
              </w:tc>
            </w:tr>
            <w:tr w:rsidR="00096733" w:rsidRPr="00096733" w14:paraId="0E4D17E3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519BE32" w14:textId="2923C4EC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57A2741B" w14:textId="1269314C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0.223580564</w:t>
                  </w:r>
                </w:p>
              </w:tc>
            </w:tr>
          </w:tbl>
          <w:p w14:paraId="57E4B531" w14:textId="77777777" w:rsidR="00C54ED6" w:rsidRDefault="00C54ED6" w:rsidP="00C54ED6">
            <w:pPr>
              <w:pStyle w:val="Tekst"/>
              <w:ind w:firstLine="0"/>
            </w:pPr>
          </w:p>
        </w:tc>
        <w:tc>
          <w:tcPr>
            <w:tcW w:w="4797" w:type="dxa"/>
          </w:tcPr>
          <w:p w14:paraId="64AC109D" w14:textId="5BD1ABEF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8" w:name="_Toc95338971"/>
            <w:r>
              <w:t xml:space="preserve">Табела </w:t>
            </w:r>
            <w:r w:rsidR="00FD4E39">
              <w:fldChar w:fldCharType="begin"/>
            </w:r>
            <w:r w:rsidR="00FD4E39">
              <w:instrText xml:space="preserve"> STYLEREF 1 \s </w:instrText>
            </w:r>
            <w:r w:rsidR="00FD4E39">
              <w:fldChar w:fldCharType="separate"/>
            </w:r>
            <w:r w:rsidR="00FD4E39">
              <w:rPr>
                <w:noProof/>
              </w:rPr>
              <w:t>5</w:t>
            </w:r>
            <w:r w:rsidR="00FD4E39">
              <w:fldChar w:fldCharType="end"/>
            </w:r>
            <w:r w:rsidR="00FD4E39">
              <w:t>.</w:t>
            </w:r>
            <w:r w:rsidR="00FD4E39">
              <w:fldChar w:fldCharType="begin"/>
            </w:r>
            <w:r w:rsidR="00FD4E39">
              <w:instrText xml:space="preserve"> SEQ Табела \* ARABIC \s 1 </w:instrText>
            </w:r>
            <w:r w:rsidR="00FD4E39">
              <w:fldChar w:fldCharType="separate"/>
            </w:r>
            <w:r w:rsidR="00FD4E39">
              <w:rPr>
                <w:noProof/>
              </w:rPr>
              <w:t>8</w:t>
            </w:r>
            <w:r w:rsidR="00FD4E39">
              <w:fldChar w:fldCharType="end"/>
            </w:r>
            <w:r>
              <w:t xml:space="preserve"> </w:t>
            </w:r>
            <w:r w:rsidRPr="00FC0E7B">
              <w:t xml:space="preserve">Централност по сопственом вектору мреже </w:t>
            </w:r>
            <w:r>
              <w:t>UserNet</w:t>
            </w:r>
            <w:bookmarkEnd w:id="58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319"/>
              <w:gridCol w:w="1371"/>
            </w:tblGrid>
            <w:tr w:rsidR="00096733" w:rsidRPr="00096733" w14:paraId="7BADA25D" w14:textId="77777777" w:rsidTr="001D5F7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E9A1E68" w14:textId="7777777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398D4570" w14:textId="13B57F52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EVC</w:t>
                  </w:r>
                </w:p>
              </w:tc>
            </w:tr>
            <w:tr w:rsidR="00096733" w:rsidRPr="00096733" w14:paraId="4DD756AC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F3AD154" w14:textId="61B7A57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rmuser</w:t>
                  </w:r>
                </w:p>
              </w:tc>
              <w:tc>
                <w:tcPr>
                  <w:tcW w:w="0" w:type="auto"/>
                </w:tcPr>
                <w:p w14:paraId="1E7D73FC" w14:textId="00B1781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0.519411366</w:t>
                  </w:r>
                </w:p>
              </w:tc>
            </w:tr>
            <w:tr w:rsidR="00096733" w:rsidRPr="00096733" w14:paraId="27DB346E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924F34D" w14:textId="4B077E34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qgyh2</w:t>
                  </w:r>
                </w:p>
              </w:tc>
              <w:tc>
                <w:tcPr>
                  <w:tcW w:w="0" w:type="auto"/>
                </w:tcPr>
                <w:p w14:paraId="7996C39C" w14:textId="76B2D50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0.472877403</w:t>
                  </w:r>
                </w:p>
              </w:tc>
            </w:tr>
            <w:tr w:rsidR="00096733" w:rsidRPr="00096733" w14:paraId="454C538A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F772413" w14:textId="1266969E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alllie</w:t>
                  </w:r>
                </w:p>
              </w:tc>
              <w:tc>
                <w:tcPr>
                  <w:tcW w:w="0" w:type="auto"/>
                </w:tcPr>
                <w:p w14:paraId="38AFA4A6" w14:textId="77F49D4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0.4298271</w:t>
                  </w:r>
                </w:p>
              </w:tc>
            </w:tr>
            <w:tr w:rsidR="00096733" w:rsidRPr="00096733" w14:paraId="5FAD38EC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C2DA9CE" w14:textId="5A6D186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noname99</w:t>
                  </w:r>
                </w:p>
              </w:tc>
              <w:tc>
                <w:tcPr>
                  <w:tcW w:w="0" w:type="auto"/>
                </w:tcPr>
                <w:p w14:paraId="1ED8010E" w14:textId="3DAF72BD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0.231885008</w:t>
                  </w:r>
                </w:p>
              </w:tc>
            </w:tr>
            <w:tr w:rsidR="00096733" w:rsidRPr="00096733" w14:paraId="22D3C4FB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36D907A" w14:textId="16C45DF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georgewashingtonblog</w:t>
                  </w:r>
                </w:p>
              </w:tc>
              <w:tc>
                <w:tcPr>
                  <w:tcW w:w="0" w:type="auto"/>
                </w:tcPr>
                <w:p w14:paraId="6D4C4A85" w14:textId="3E041A38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0.164664647</w:t>
                  </w:r>
                </w:p>
              </w:tc>
            </w:tr>
            <w:tr w:rsidR="00096733" w:rsidRPr="00096733" w14:paraId="0B3560DE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138A3FB" w14:textId="38A5FE8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7oby</w:t>
                  </w:r>
                </w:p>
              </w:tc>
              <w:tc>
                <w:tcPr>
                  <w:tcW w:w="0" w:type="auto"/>
                </w:tcPr>
                <w:p w14:paraId="64F7A302" w14:textId="5D82DAD2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0.158856471</w:t>
                  </w:r>
                </w:p>
              </w:tc>
            </w:tr>
            <w:tr w:rsidR="00096733" w:rsidRPr="00096733" w14:paraId="3AF2205B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9D1CFA9" w14:textId="3E1A543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J-Ro</w:t>
                  </w:r>
                </w:p>
              </w:tc>
              <w:tc>
                <w:tcPr>
                  <w:tcW w:w="0" w:type="auto"/>
                </w:tcPr>
                <w:p w14:paraId="211843EA" w14:textId="009F7D72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0.118801799</w:t>
                  </w:r>
                </w:p>
              </w:tc>
            </w:tr>
            <w:tr w:rsidR="00096733" w:rsidRPr="00096733" w14:paraId="6FF50259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5D00D4F" w14:textId="5D8C680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Aerik</w:t>
                  </w:r>
                </w:p>
              </w:tc>
              <w:tc>
                <w:tcPr>
                  <w:tcW w:w="0" w:type="auto"/>
                </w:tcPr>
                <w:p w14:paraId="499B9020" w14:textId="2B7F8A6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0.097444908</w:t>
                  </w:r>
                </w:p>
              </w:tc>
            </w:tr>
            <w:tr w:rsidR="00096733" w:rsidRPr="00096733" w14:paraId="021BA18C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56811A9" w14:textId="514316AB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tsteele93</w:t>
                  </w:r>
                </w:p>
              </w:tc>
              <w:tc>
                <w:tcPr>
                  <w:tcW w:w="0" w:type="auto"/>
                </w:tcPr>
                <w:p w14:paraId="247A47A7" w14:textId="6FBDCB00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0.090397666</w:t>
                  </w:r>
                </w:p>
              </w:tc>
            </w:tr>
            <w:tr w:rsidR="00096733" w:rsidRPr="00096733" w14:paraId="3C359140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9111D18" w14:textId="2821F42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glengyron</w:t>
                  </w:r>
                </w:p>
              </w:tc>
              <w:tc>
                <w:tcPr>
                  <w:tcW w:w="0" w:type="auto"/>
                </w:tcPr>
                <w:p w14:paraId="20962C7E" w14:textId="4A51CF2F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0.081531568</w:t>
                  </w:r>
                </w:p>
              </w:tc>
            </w:tr>
          </w:tbl>
          <w:p w14:paraId="7C080D63" w14:textId="77777777" w:rsidR="00C54ED6" w:rsidRDefault="00C54ED6" w:rsidP="00C54ED6">
            <w:pPr>
              <w:pStyle w:val="Tekst"/>
              <w:ind w:firstLine="0"/>
            </w:pPr>
          </w:p>
        </w:tc>
      </w:tr>
    </w:tbl>
    <w:p w14:paraId="3FF79457" w14:textId="77777777" w:rsidR="00C54ED6" w:rsidRDefault="00C54ED6" w:rsidP="00096733">
      <w:pPr>
        <w:pStyle w:val="Tekst"/>
        <w:ind w:firstLine="0"/>
      </w:pPr>
    </w:p>
    <w:p w14:paraId="726BA40A" w14:textId="7944B315" w:rsidR="00514D13" w:rsidRDefault="00514D13" w:rsidP="00514D13">
      <w:pPr>
        <w:pStyle w:val="Tekst"/>
        <w:numPr>
          <w:ilvl w:val="0"/>
          <w:numId w:val="26"/>
        </w:numPr>
      </w:pPr>
      <w:r w:rsidRPr="00514D13">
        <w:lastRenderedPageBreak/>
        <w:t xml:space="preserve">Рангирати чворове по Кацовој централности (енг. </w:t>
      </w:r>
      <w:r w:rsidRPr="00514D13">
        <w:rPr>
          <w:i/>
          <w:iCs/>
        </w:rPr>
        <w:t>Katz centrality</w:t>
      </w:r>
      <w:r w:rsidRPr="00514D13">
        <w:t xml:space="preserve">) са варијацијом параметара. При рачунању Кацове централности, експериментисати са додељивањем другачије вредности параметра β за сабредит који се у приложеним </w:t>
      </w:r>
      <w:r>
        <w:rPr>
          <w:lang w:val="sr-Latn-RS"/>
        </w:rPr>
        <w:t>CSV</w:t>
      </w:r>
      <w:r w:rsidRPr="00514D13">
        <w:t xml:space="preserve"> фајловима идентификује вр</w:t>
      </w:r>
      <w:r>
        <w:rPr>
          <w:lang w:val="sr-Latn-RS"/>
        </w:rPr>
        <w:t>e</w:t>
      </w:r>
      <w:r w:rsidRPr="00514D13">
        <w:t xml:space="preserve">дношћу колоне </w:t>
      </w:r>
      <w:r>
        <w:rPr>
          <w:b/>
          <w:bCs/>
          <w:i/>
          <w:iCs/>
          <w:lang w:val="sr-Latn-RS"/>
        </w:rPr>
        <w:t>subreddit</w:t>
      </w:r>
      <w:r w:rsidRPr="00514D13">
        <w:t xml:space="preserve"> једнаком </w:t>
      </w:r>
      <w:r>
        <w:rPr>
          <w:i/>
          <w:iCs/>
          <w:lang w:val="sr-Latn-RS"/>
        </w:rPr>
        <w:t>reddit.com</w:t>
      </w:r>
      <w:r w:rsidRPr="00514D13">
        <w:t>. Дати преглед најважнијих актера у случају да је β исто за све сабредите и у случају да је β наведеног сабредита значајно веће.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7"/>
        <w:gridCol w:w="4747"/>
      </w:tblGrid>
      <w:tr w:rsidR="009318BE" w14:paraId="20316E1E" w14:textId="77777777" w:rsidTr="00C4001A">
        <w:trPr>
          <w:trHeight w:val="6470"/>
          <w:jc w:val="center"/>
        </w:trPr>
        <w:tc>
          <w:tcPr>
            <w:tcW w:w="4747" w:type="dxa"/>
          </w:tcPr>
          <w:p w14:paraId="0F4B8643" w14:textId="77777777" w:rsidR="00C4001A" w:rsidRDefault="00FD4E39" w:rsidP="00C4001A">
            <w:pPr>
              <w:pStyle w:val="Caption"/>
              <w:keepNext/>
              <w:spacing w:line="360" w:lineRule="auto"/>
              <w:jc w:val="center"/>
              <w:rPr>
                <w:lang w:val="sr-Cyrl-RS"/>
              </w:rPr>
            </w:pPr>
            <w:bookmarkStart w:id="59" w:name="_Toc95338972"/>
            <w:r>
              <w:lastRenderedPageBreak/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9</w:t>
            </w:r>
            <w:r>
              <w:fldChar w:fldCharType="end"/>
            </w:r>
            <w:r>
              <w:t xml:space="preserve"> Katz </w:t>
            </w:r>
            <w:r>
              <w:rPr>
                <w:lang w:val="sr-Cyrl-RS"/>
              </w:rPr>
              <w:t>централност</w:t>
            </w:r>
            <w:bookmarkEnd w:id="59"/>
            <w:r>
              <w:rPr>
                <w:lang w:val="sr-Cyrl-RS"/>
              </w:rPr>
              <w:t xml:space="preserve"> </w:t>
            </w:r>
          </w:p>
          <w:p w14:paraId="575DE45A" w14:textId="12DEFAE3" w:rsidR="00FD4E39" w:rsidRPr="00FD4E39" w:rsidRDefault="00FD4E39" w:rsidP="00C4001A">
            <w:pPr>
              <w:pStyle w:val="Caption"/>
              <w:keepNext/>
              <w:spacing w:line="360" w:lineRule="auto"/>
              <w:jc w:val="center"/>
              <w:rPr>
                <w:lang w:val="sr-Latn-RS"/>
              </w:rPr>
            </w:pPr>
            <w:r>
              <w:rPr>
                <w:lang w:val="sr-Cyrl-RS"/>
              </w:rPr>
              <w:t xml:space="preserve">мреже </w:t>
            </w:r>
            <w:r>
              <w:rPr>
                <w:lang w:val="sr-Latn-RS"/>
              </w:rPr>
              <w:t>SNet</w:t>
            </w:r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9318BE" w:rsidRPr="009318BE" w14:paraId="69FAD065" w14:textId="77777777" w:rsidTr="00FD4E3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E4670FD" w14:textId="7777777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5F696955" w14:textId="61B66B91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9318BE" w:rsidRPr="009318BE" w14:paraId="31A91E29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619AFD2" w14:textId="552046C2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327AF22B" w14:textId="194645B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0.158408657</w:t>
                  </w:r>
                </w:p>
              </w:tc>
            </w:tr>
            <w:tr w:rsidR="009318BE" w:rsidRPr="009318BE" w14:paraId="16CC07D9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FF6C9C2" w14:textId="3FCD1B7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79A70086" w14:textId="5ADB7BDA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0.132766949</w:t>
                  </w:r>
                </w:p>
              </w:tc>
            </w:tr>
            <w:tr w:rsidR="009318BE" w:rsidRPr="009318BE" w14:paraId="37281AA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C55CA5A" w14:textId="65F5DB3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7240B336" w14:textId="035498E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0.124498968</w:t>
                  </w:r>
                </w:p>
              </w:tc>
            </w:tr>
            <w:tr w:rsidR="009318BE" w:rsidRPr="009318BE" w14:paraId="36B4C43D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8923748" w14:textId="637847EA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3C5F7FC0" w14:textId="78FAE2AE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0.120102638</w:t>
                  </w:r>
                </w:p>
              </w:tc>
            </w:tr>
            <w:tr w:rsidR="009318BE" w:rsidRPr="009318BE" w14:paraId="5EBEE502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FD929AE" w14:textId="1732C1A3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5920EA07" w14:textId="29F9929E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0.117791082</w:t>
                  </w:r>
                </w:p>
              </w:tc>
            </w:tr>
            <w:tr w:rsidR="009318BE" w:rsidRPr="009318BE" w14:paraId="61D03C6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C646F17" w14:textId="07817E91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1406BEBE" w14:textId="1627107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0.114438667</w:t>
                  </w:r>
                </w:p>
              </w:tc>
            </w:tr>
            <w:tr w:rsidR="009318BE" w:rsidRPr="009318BE" w14:paraId="398B92DE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CA9991B" w14:textId="4921D664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61634CF1" w14:textId="255814BF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0.112221374</w:t>
                  </w:r>
                </w:p>
              </w:tc>
            </w:tr>
            <w:tr w:rsidR="009318BE" w:rsidRPr="009318BE" w14:paraId="15630B2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A8E15E8" w14:textId="6134235A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77EB3527" w14:textId="4A45868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0.110421676</w:t>
                  </w:r>
                </w:p>
              </w:tc>
            </w:tr>
            <w:tr w:rsidR="009318BE" w:rsidRPr="009318BE" w14:paraId="05DED5D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3AEFBD5" w14:textId="154959E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3AFFE41C" w14:textId="74B0243A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0.109213275</w:t>
                  </w:r>
                </w:p>
              </w:tc>
            </w:tr>
            <w:tr w:rsidR="009318BE" w:rsidRPr="009318BE" w14:paraId="18785816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0BDB659" w14:textId="2D41B5A5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2258" w:type="dxa"/>
                </w:tcPr>
                <w:p w14:paraId="1909651A" w14:textId="21DE2E3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0.097525221</w:t>
                  </w:r>
                </w:p>
              </w:tc>
            </w:tr>
          </w:tbl>
          <w:p w14:paraId="3D1F9B0E" w14:textId="77777777" w:rsidR="009318BE" w:rsidRDefault="009318BE" w:rsidP="0061626F">
            <w:pPr>
              <w:pStyle w:val="Tekst"/>
              <w:ind w:firstLine="0"/>
            </w:pPr>
          </w:p>
        </w:tc>
        <w:tc>
          <w:tcPr>
            <w:tcW w:w="4747" w:type="dxa"/>
          </w:tcPr>
          <w:p w14:paraId="2A6C51C0" w14:textId="4E64ECB9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0" w:name="_Toc95338973"/>
            <w:r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10</w:t>
            </w:r>
            <w:r>
              <w:fldChar w:fldCharType="end"/>
            </w:r>
            <w:r>
              <w:t xml:space="preserve"> </w:t>
            </w:r>
            <w:r>
              <w:rPr>
                <w:lang w:val="sr-Cyrl-RS"/>
              </w:rPr>
              <w:t xml:space="preserve">Модификована </w:t>
            </w:r>
            <w:r w:rsidRPr="00480F5B">
              <w:t>Katz централност мреже SNet</w:t>
            </w:r>
            <w:bookmarkEnd w:id="60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9318BE" w:rsidRPr="009318BE" w14:paraId="704DEC18" w14:textId="77777777" w:rsidTr="00FD4E3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54659E5" w14:textId="7777777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76F35698" w14:textId="154E862F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9318BE" w:rsidRPr="009318BE" w14:paraId="177B1C0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8673DB1" w14:textId="0C81B59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2BB69B93" w14:textId="062A4351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0.676970355</w:t>
                  </w:r>
                </w:p>
              </w:tc>
            </w:tr>
            <w:tr w:rsidR="009318BE" w:rsidRPr="009318BE" w14:paraId="39E30611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8EE6F1C" w14:textId="296576B0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1E298514" w14:textId="3BEA730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0.258119175</w:t>
                  </w:r>
                </w:p>
              </w:tc>
            </w:tr>
            <w:tr w:rsidR="009318BE" w:rsidRPr="009318BE" w14:paraId="36607499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56C7DAF" w14:textId="55349B0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3E1E95AA" w14:textId="0E3A99BD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0.233637885</w:t>
                  </w:r>
                </w:p>
              </w:tc>
            </w:tr>
            <w:tr w:rsidR="009318BE" w:rsidRPr="009318BE" w14:paraId="07420A98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D65E341" w14:textId="295DD6A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38CC0E01" w14:textId="7DEE2B06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0.223710272</w:t>
                  </w:r>
                </w:p>
              </w:tc>
            </w:tr>
            <w:tr w:rsidR="009318BE" w:rsidRPr="009318BE" w14:paraId="5977BB3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B9D0E9D" w14:textId="47CBEC3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234642A7" w14:textId="119B27D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0.218074649</w:t>
                  </w:r>
                </w:p>
              </w:tc>
            </w:tr>
            <w:tr w:rsidR="009318BE" w:rsidRPr="009318BE" w14:paraId="06C51B6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154F4F4" w14:textId="33F7DAA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134630A6" w14:textId="335F542F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0.213456068</w:t>
                  </w:r>
                </w:p>
              </w:tc>
            </w:tr>
            <w:tr w:rsidR="009318BE" w:rsidRPr="009318BE" w14:paraId="6FB93E6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2B85897" w14:textId="44F40F2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052B7878" w14:textId="36D4BEFE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0.206643988</w:t>
                  </w:r>
                </w:p>
              </w:tc>
            </w:tr>
            <w:tr w:rsidR="009318BE" w:rsidRPr="009318BE" w14:paraId="3199172C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09ADE37" w14:textId="67D83A05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404BA8D7" w14:textId="67C58249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0.203024551</w:t>
                  </w:r>
                </w:p>
              </w:tc>
            </w:tr>
            <w:tr w:rsidR="009318BE" w:rsidRPr="009318BE" w14:paraId="2ADE35D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1ACF5F" w14:textId="450A009C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749247ED" w14:textId="6E80481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0.201098879</w:t>
                  </w:r>
                </w:p>
              </w:tc>
            </w:tr>
            <w:tr w:rsidR="009318BE" w:rsidRPr="009318BE" w14:paraId="5FDBD50D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9C3BAB1" w14:textId="242CD3C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business</w:t>
                  </w:r>
                </w:p>
              </w:tc>
              <w:tc>
                <w:tcPr>
                  <w:tcW w:w="2258" w:type="dxa"/>
                </w:tcPr>
                <w:p w14:paraId="54DDE660" w14:textId="345EFE3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0.178295802</w:t>
                  </w:r>
                </w:p>
              </w:tc>
            </w:tr>
          </w:tbl>
          <w:p w14:paraId="008C44A0" w14:textId="77777777" w:rsidR="009318BE" w:rsidRDefault="009318BE" w:rsidP="0061626F">
            <w:pPr>
              <w:pStyle w:val="Tekst"/>
              <w:ind w:firstLine="0"/>
            </w:pPr>
          </w:p>
        </w:tc>
      </w:tr>
      <w:tr w:rsidR="009318BE" w14:paraId="5DD4019E" w14:textId="77777777" w:rsidTr="00C4001A">
        <w:trPr>
          <w:jc w:val="center"/>
        </w:trPr>
        <w:tc>
          <w:tcPr>
            <w:tcW w:w="4747" w:type="dxa"/>
          </w:tcPr>
          <w:p w14:paraId="13871234" w14:textId="77777777" w:rsidR="00C4001A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1" w:name="_Toc95338974"/>
            <w:r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11</w:t>
            </w:r>
            <w:r>
              <w:fldChar w:fldCharType="end"/>
            </w:r>
            <w:r>
              <w:t xml:space="preserve"> </w:t>
            </w:r>
            <w:r w:rsidRPr="00784427">
              <w:t>Katz централност</w:t>
            </w:r>
            <w:bookmarkEnd w:id="61"/>
            <w:r w:rsidRPr="00784427">
              <w:t xml:space="preserve"> </w:t>
            </w:r>
          </w:p>
          <w:p w14:paraId="1B765548" w14:textId="5F6A7E95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r w:rsidRPr="00784427">
              <w:t>мреже SNet</w:t>
            </w:r>
            <w:r>
              <w:t>F</w:t>
            </w:r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9318BE" w:rsidRPr="009318BE" w14:paraId="5BCF6528" w14:textId="77777777" w:rsidTr="00FD4E3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F894E4F" w14:textId="7777777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218DE679" w14:textId="22046782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9318BE" w:rsidRPr="009318BE" w14:paraId="1B41196F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E688806" w14:textId="0E3FFCA1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4B371583" w14:textId="635DB3A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0.155917022</w:t>
                  </w:r>
                </w:p>
              </w:tc>
            </w:tr>
            <w:tr w:rsidR="009318BE" w:rsidRPr="009318BE" w14:paraId="4F6631A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B797ECF" w14:textId="755D0D02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6F02899D" w14:textId="71716A2D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0.130733559</w:t>
                  </w:r>
                </w:p>
              </w:tc>
            </w:tr>
            <w:tr w:rsidR="009318BE" w:rsidRPr="009318BE" w14:paraId="6E3028CF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E8B1FBF" w14:textId="3E6685D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5A4D9A95" w14:textId="40485A7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0.122603372</w:t>
                  </w:r>
                </w:p>
              </w:tc>
            </w:tr>
            <w:tr w:rsidR="009318BE" w:rsidRPr="009318BE" w14:paraId="14AC9360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89A6F81" w14:textId="73E41BEA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67B48DB0" w14:textId="280555C8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0.11827912</w:t>
                  </w:r>
                </w:p>
              </w:tc>
            </w:tr>
            <w:tr w:rsidR="009318BE" w:rsidRPr="009318BE" w14:paraId="7FE839B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B9E75B5" w14:textId="18D12315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4916848F" w14:textId="4CB4CF38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0.11599702</w:t>
                  </w:r>
                </w:p>
              </w:tc>
            </w:tr>
            <w:tr w:rsidR="009318BE" w:rsidRPr="009318BE" w14:paraId="2797309C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AFA09AE" w14:textId="3FEE7393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35520BB0" w14:textId="2F275A1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0.112682631</w:t>
                  </w:r>
                </w:p>
              </w:tc>
            </w:tr>
            <w:tr w:rsidR="009318BE" w:rsidRPr="009318BE" w14:paraId="7903A962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E30AA0F" w14:textId="2F1F64A1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5BF8F609" w14:textId="3A15A11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0.110518083</w:t>
                  </w:r>
                </w:p>
              </w:tc>
            </w:tr>
            <w:tr w:rsidR="009318BE" w:rsidRPr="009318BE" w14:paraId="134C3296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C8606F2" w14:textId="2413CC7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5CC52C95" w14:textId="530157C6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0.108759516</w:t>
                  </w:r>
                </w:p>
              </w:tc>
            </w:tr>
            <w:tr w:rsidR="009318BE" w:rsidRPr="009318BE" w14:paraId="6A23D4C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D3D71E4" w14:textId="5A66C57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69472A04" w14:textId="57315124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0.107564027</w:t>
                  </w:r>
                </w:p>
              </w:tc>
            </w:tr>
            <w:tr w:rsidR="009318BE" w:rsidRPr="009318BE" w14:paraId="2886F34E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BA61999" w14:textId="77BD37AC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2258" w:type="dxa"/>
                </w:tcPr>
                <w:p w14:paraId="2E30FDD7" w14:textId="76B85B19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0.096050046</w:t>
                  </w:r>
                </w:p>
              </w:tc>
            </w:tr>
          </w:tbl>
          <w:p w14:paraId="235A2D06" w14:textId="77777777" w:rsidR="009318BE" w:rsidRDefault="009318BE" w:rsidP="0061626F">
            <w:pPr>
              <w:pStyle w:val="Tekst"/>
              <w:ind w:firstLine="0"/>
            </w:pPr>
          </w:p>
        </w:tc>
        <w:tc>
          <w:tcPr>
            <w:tcW w:w="4747" w:type="dxa"/>
          </w:tcPr>
          <w:p w14:paraId="63522152" w14:textId="67745823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2" w:name="_Toc95338975"/>
            <w:r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12</w:t>
            </w:r>
            <w:r>
              <w:fldChar w:fldCharType="end"/>
            </w:r>
            <w:r>
              <w:rPr>
                <w:lang w:val="sr-Cyrl-RS"/>
              </w:rPr>
              <w:t xml:space="preserve"> </w:t>
            </w:r>
            <w:r w:rsidRPr="007F144D">
              <w:rPr>
                <w:lang w:val="sr-Cyrl-RS"/>
              </w:rPr>
              <w:t>Модификована Katz централност мреже SNetF</w:t>
            </w:r>
            <w:bookmarkEnd w:id="62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C4001A" w:rsidRPr="00C4001A" w14:paraId="71EB3DA4" w14:textId="77777777" w:rsidTr="00DA365E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C30B4C7" w14:textId="7777777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53940E08" w14:textId="79850AE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C4001A" w:rsidRPr="00C4001A" w14:paraId="7A5E79FE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8A8BCA1" w14:textId="4EC708E9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2C5956AA" w14:textId="55B650F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0.677036116</w:t>
                  </w:r>
                </w:p>
              </w:tc>
            </w:tr>
            <w:tr w:rsidR="00C4001A" w:rsidRPr="00C4001A" w14:paraId="39FCCB97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57AF4FF" w14:textId="7D840F2F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29158785" w14:textId="26208E6C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0.25811284</w:t>
                  </w:r>
                </w:p>
              </w:tc>
            </w:tr>
            <w:tr w:rsidR="00C4001A" w:rsidRPr="00C4001A" w14:paraId="19F0F6E8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21B2444" w14:textId="2D7FD746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564B1852" w14:textId="6DD8AFC3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0.233630354</w:t>
                  </w:r>
                </w:p>
              </w:tc>
            </w:tr>
            <w:tr w:rsidR="00C4001A" w:rsidRPr="00C4001A" w14:paraId="45AC578D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C3CD216" w14:textId="0469939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54546B7C" w14:textId="70506DBB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0.223702787</w:t>
                  </w:r>
                </w:p>
              </w:tc>
            </w:tr>
            <w:tr w:rsidR="00C4001A" w:rsidRPr="00C4001A" w14:paraId="4EF18357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FA79E73" w14:textId="6E7F614B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5C76A700" w14:textId="384F7774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0.218066972</w:t>
                  </w:r>
                </w:p>
              </w:tc>
            </w:tr>
            <w:tr w:rsidR="00C4001A" w:rsidRPr="00C4001A" w14:paraId="5FEB87BE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248805E" w14:textId="19CB0868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52714EDE" w14:textId="43C3EB50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0.213448964</w:t>
                  </w:r>
                </w:p>
              </w:tc>
            </w:tr>
            <w:tr w:rsidR="00C4001A" w:rsidRPr="00C4001A" w14:paraId="576BAE27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9C36FD8" w14:textId="525CC44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09A699EC" w14:textId="79C4845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0.206636659</w:t>
                  </w:r>
                </w:p>
              </w:tc>
            </w:tr>
            <w:tr w:rsidR="00C4001A" w:rsidRPr="00C4001A" w14:paraId="093CE027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04E994" w14:textId="2B335420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2C81C3AF" w14:textId="06A7F8D7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0.203017944</w:t>
                  </w:r>
                </w:p>
              </w:tc>
            </w:tr>
            <w:tr w:rsidR="00C4001A" w:rsidRPr="00C4001A" w14:paraId="0507B3E5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F6FE7E5" w14:textId="66B55ACD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03203115" w14:textId="24AFC63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0.201091349</w:t>
                  </w:r>
                </w:p>
              </w:tc>
            </w:tr>
            <w:tr w:rsidR="00C4001A" w:rsidRPr="00C4001A" w14:paraId="77A553C2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38D13B1" w14:textId="590CB00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business</w:t>
                  </w:r>
                </w:p>
              </w:tc>
              <w:tc>
                <w:tcPr>
                  <w:tcW w:w="2258" w:type="dxa"/>
                </w:tcPr>
                <w:p w14:paraId="263919F3" w14:textId="444D434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0.178289807</w:t>
                  </w:r>
                </w:p>
              </w:tc>
            </w:tr>
          </w:tbl>
          <w:p w14:paraId="557E0007" w14:textId="77777777" w:rsidR="009318BE" w:rsidRDefault="009318BE" w:rsidP="0061626F">
            <w:pPr>
              <w:pStyle w:val="Tekst"/>
              <w:ind w:firstLine="0"/>
            </w:pPr>
          </w:p>
        </w:tc>
      </w:tr>
      <w:tr w:rsidR="009318BE" w14:paraId="5812622A" w14:textId="77777777" w:rsidTr="00C4001A">
        <w:trPr>
          <w:trHeight w:val="6470"/>
          <w:jc w:val="center"/>
        </w:trPr>
        <w:tc>
          <w:tcPr>
            <w:tcW w:w="4747" w:type="dxa"/>
          </w:tcPr>
          <w:p w14:paraId="7AED8968" w14:textId="77777777" w:rsidR="00C4001A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3" w:name="_Toc95338976"/>
            <w:r>
              <w:lastRenderedPageBreak/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13</w:t>
            </w:r>
            <w:r>
              <w:fldChar w:fldCharType="end"/>
            </w:r>
            <w:r>
              <w:t xml:space="preserve"> </w:t>
            </w:r>
            <w:r w:rsidRPr="00B63C4E">
              <w:t>Katz централност</w:t>
            </w:r>
            <w:bookmarkEnd w:id="63"/>
            <w:r w:rsidRPr="00B63C4E">
              <w:t xml:space="preserve"> </w:t>
            </w:r>
          </w:p>
          <w:p w14:paraId="7402830D" w14:textId="3FD21E9F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r w:rsidRPr="00B63C4E">
              <w:t>мреже SNet</w:t>
            </w:r>
            <w:r>
              <w:t>T</w:t>
            </w:r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C4001A" w:rsidRPr="00C4001A" w14:paraId="09F5527F" w14:textId="77777777" w:rsidTr="00D424F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C8B1ED2" w14:textId="7777777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202A185C" w14:textId="44F1FFC4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C4001A" w:rsidRPr="00C4001A" w14:paraId="119CB430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36A9A25" w14:textId="49648C13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4BA84645" w14:textId="136BC2A3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0.349150548</w:t>
                  </w:r>
                </w:p>
              </w:tc>
            </w:tr>
            <w:tr w:rsidR="00C4001A" w:rsidRPr="00C4001A" w14:paraId="0C428FB8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3B9573A" w14:textId="09ABC246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385411FB" w14:textId="07DFB74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0.294002268</w:t>
                  </w:r>
                </w:p>
              </w:tc>
            </w:tr>
            <w:tr w:rsidR="00C4001A" w:rsidRPr="00C4001A" w14:paraId="1EC838EB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0904EE5" w14:textId="7BD36324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6B2FAB36" w14:textId="52D3DC51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0.275858594</w:t>
                  </w:r>
                </w:p>
              </w:tc>
            </w:tr>
            <w:tr w:rsidR="00C4001A" w:rsidRPr="00C4001A" w14:paraId="2C9F8D46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23C646B" w14:textId="40F50AEC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61E51690" w14:textId="04A2D68A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0.266384618</w:t>
                  </w:r>
                </w:p>
              </w:tc>
            </w:tr>
            <w:tr w:rsidR="00C4001A" w:rsidRPr="00C4001A" w14:paraId="2A214692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FFB83AD" w14:textId="7306585F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6EF78E76" w14:textId="2580A6E3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0.26145428</w:t>
                  </w:r>
                </w:p>
              </w:tc>
            </w:tr>
            <w:tr w:rsidR="00C4001A" w:rsidRPr="00C4001A" w14:paraId="1CDC52E6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9D12B3" w14:textId="311A5DC4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79E337B0" w14:textId="24E99529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0.254270987</w:t>
                  </w:r>
                </w:p>
              </w:tc>
            </w:tr>
            <w:tr w:rsidR="00C4001A" w:rsidRPr="00C4001A" w14:paraId="5FD716E3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B65140D" w14:textId="5B86685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7FBF1009" w14:textId="7B2ADEB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0.249623674</w:t>
                  </w:r>
                </w:p>
              </w:tc>
            </w:tr>
            <w:tr w:rsidR="00C4001A" w:rsidRPr="00C4001A" w14:paraId="64DB4A91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95F8C6" w14:textId="6EE68088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6975BCDD" w14:textId="28C91F25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0.245427162</w:t>
                  </w:r>
                </w:p>
              </w:tc>
            </w:tr>
            <w:tr w:rsidR="00C4001A" w:rsidRPr="00C4001A" w14:paraId="5DB181A9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BC8862D" w14:textId="4AD36EE5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66D03C98" w14:textId="6468717C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0.242898295</w:t>
                  </w:r>
                </w:p>
              </w:tc>
            </w:tr>
            <w:tr w:rsidR="00C4001A" w:rsidRPr="00C4001A" w14:paraId="6A2F3CA7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DC8268E" w14:textId="618397D0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2258" w:type="dxa"/>
                </w:tcPr>
                <w:p w14:paraId="027C0096" w14:textId="67F443EB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0.218446513</w:t>
                  </w:r>
                </w:p>
              </w:tc>
            </w:tr>
          </w:tbl>
          <w:p w14:paraId="294EF04D" w14:textId="77777777" w:rsidR="009318BE" w:rsidRDefault="009318BE" w:rsidP="0061626F">
            <w:pPr>
              <w:pStyle w:val="Tekst"/>
              <w:ind w:firstLine="0"/>
            </w:pPr>
          </w:p>
        </w:tc>
        <w:tc>
          <w:tcPr>
            <w:tcW w:w="4747" w:type="dxa"/>
          </w:tcPr>
          <w:p w14:paraId="1B3A7ED9" w14:textId="2754DA37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4" w:name="_Toc95338977"/>
            <w:r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14</w:t>
            </w:r>
            <w:r>
              <w:fldChar w:fldCharType="end"/>
            </w:r>
            <w:r>
              <w:rPr>
                <w:lang w:val="sr-Cyrl-RS"/>
              </w:rPr>
              <w:t xml:space="preserve"> </w:t>
            </w:r>
            <w:r w:rsidRPr="001B51FA">
              <w:rPr>
                <w:lang w:val="sr-Cyrl-RS"/>
              </w:rPr>
              <w:t>Модификована Katz централност мреже SNet</w:t>
            </w:r>
            <w:r>
              <w:rPr>
                <w:lang w:val="sr-Cyrl-RS"/>
              </w:rPr>
              <w:t>Т</w:t>
            </w:r>
            <w:bookmarkEnd w:id="64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C4001A" w:rsidRPr="00C4001A" w14:paraId="524AC17B" w14:textId="77777777" w:rsidTr="00346ECE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136BB6C" w14:textId="7777777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1BC0E62B" w14:textId="31D7F7C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C4001A" w:rsidRPr="00C4001A" w14:paraId="10656A06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8ED7EED" w14:textId="556118B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6A2B0B82" w14:textId="151AAA0E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0.697572754</w:t>
                  </w:r>
                </w:p>
              </w:tc>
            </w:tr>
            <w:tr w:rsidR="00C4001A" w:rsidRPr="00C4001A" w14:paraId="2E2FF358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DA11BF5" w14:textId="3C5DF7E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48BA4D30" w14:textId="154DECFD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0.254933904</w:t>
                  </w:r>
                </w:p>
              </w:tc>
            </w:tr>
            <w:tr w:rsidR="00C4001A" w:rsidRPr="00C4001A" w14:paraId="319AFB2A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09746B2" w14:textId="55597B15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467FD854" w14:textId="2BDE14F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0.230115041</w:t>
                  </w:r>
                </w:p>
              </w:tc>
            </w:tr>
            <w:tr w:rsidR="00C4001A" w:rsidRPr="00C4001A" w14:paraId="3EA3C98B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1A247BC" w14:textId="383D8C89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69A6CA17" w14:textId="7606419B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0.22024902</w:t>
                  </w:r>
                </w:p>
              </w:tc>
            </w:tr>
            <w:tr w:rsidR="00C4001A" w:rsidRPr="00C4001A" w14:paraId="0E7B0C97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C77B6A2" w14:textId="1C81544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07A6363A" w14:textId="1F08D18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0.21468633</w:t>
                  </w:r>
                </w:p>
              </w:tc>
            </w:tr>
            <w:tr w:rsidR="00C4001A" w:rsidRPr="00C4001A" w14:paraId="1BE7A382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19EB534" w14:textId="318BC86F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609A5625" w14:textId="2576DDFE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0.210360266</w:t>
                  </w:r>
                </w:p>
              </w:tc>
            </w:tr>
            <w:tr w:rsidR="00C4001A" w:rsidRPr="00C4001A" w14:paraId="57809C9D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0787271" w14:textId="18DA1BF2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47CB2614" w14:textId="6E30E25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0.203462022</w:t>
                  </w:r>
                </w:p>
              </w:tc>
            </w:tr>
            <w:tr w:rsidR="00C4001A" w:rsidRPr="00C4001A" w14:paraId="3FC2BAD1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C051A95" w14:textId="0025F8B3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6AD9C761" w14:textId="04B7A77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0.199956438</w:t>
                  </w:r>
                </w:p>
              </w:tc>
            </w:tr>
            <w:tr w:rsidR="00C4001A" w:rsidRPr="00C4001A" w14:paraId="3669EE5A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C85B107" w14:textId="0FEA3B33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1FE52FDD" w14:textId="6A6DC6B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0.19771756</w:t>
                  </w:r>
                </w:p>
              </w:tc>
            </w:tr>
            <w:tr w:rsidR="00C4001A" w:rsidRPr="00C4001A" w14:paraId="77D8255C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8E9CDF6" w14:textId="4566830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business</w:t>
                  </w:r>
                </w:p>
              </w:tc>
              <w:tc>
                <w:tcPr>
                  <w:tcW w:w="2258" w:type="dxa"/>
                </w:tcPr>
                <w:p w14:paraId="5C8F12FC" w14:textId="65CB2970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0.175884733</w:t>
                  </w:r>
                </w:p>
              </w:tc>
            </w:tr>
          </w:tbl>
          <w:p w14:paraId="54659502" w14:textId="77777777" w:rsidR="009318BE" w:rsidRDefault="009318BE" w:rsidP="0061626F">
            <w:pPr>
              <w:pStyle w:val="Tekst"/>
              <w:ind w:firstLine="0"/>
            </w:pPr>
          </w:p>
        </w:tc>
      </w:tr>
      <w:tr w:rsidR="009318BE" w14:paraId="31C8216A" w14:textId="77777777" w:rsidTr="00C4001A">
        <w:trPr>
          <w:jc w:val="center"/>
        </w:trPr>
        <w:tc>
          <w:tcPr>
            <w:tcW w:w="9494" w:type="dxa"/>
            <w:gridSpan w:val="2"/>
          </w:tcPr>
          <w:p w14:paraId="69BE2863" w14:textId="6EC2620F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5" w:name="_Toc95338978"/>
            <w:r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15</w:t>
            </w:r>
            <w:r>
              <w:fldChar w:fldCharType="end"/>
            </w:r>
            <w:r>
              <w:t xml:space="preserve"> </w:t>
            </w:r>
            <w:r w:rsidRPr="00E9590C">
              <w:t xml:space="preserve">Katz централност мреже </w:t>
            </w:r>
            <w:r>
              <w:t>UserNet</w:t>
            </w:r>
            <w:bookmarkEnd w:id="65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319"/>
              <w:gridCol w:w="2258"/>
            </w:tblGrid>
            <w:tr w:rsidR="00D60998" w:rsidRPr="00D60998" w14:paraId="7CEB9CBF" w14:textId="77777777" w:rsidTr="00D6099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14563986" w14:textId="77777777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4AE98DA4" w14:textId="579D2CA2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D60998" w:rsidRPr="00D60998" w14:paraId="658A897A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75E95939" w14:textId="23195A89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alllie</w:t>
                  </w:r>
                </w:p>
              </w:tc>
              <w:tc>
                <w:tcPr>
                  <w:tcW w:w="2258" w:type="dxa"/>
                </w:tcPr>
                <w:p w14:paraId="1410DA11" w14:textId="521BF1DC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0.007511999</w:t>
                  </w:r>
                </w:p>
              </w:tc>
            </w:tr>
            <w:tr w:rsidR="00D60998" w:rsidRPr="00D60998" w14:paraId="141C8C58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0EC8FC38" w14:textId="2F4D950A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rmuser</w:t>
                  </w:r>
                </w:p>
              </w:tc>
              <w:tc>
                <w:tcPr>
                  <w:tcW w:w="2258" w:type="dxa"/>
                </w:tcPr>
                <w:p w14:paraId="4F809D3A" w14:textId="25037650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0.007466094</w:t>
                  </w:r>
                </w:p>
              </w:tc>
            </w:tr>
            <w:tr w:rsidR="00D60998" w:rsidRPr="00D60998" w14:paraId="163982AD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640D061" w14:textId="49EBBDCE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qgyh2</w:t>
                  </w:r>
                </w:p>
              </w:tc>
              <w:tc>
                <w:tcPr>
                  <w:tcW w:w="2258" w:type="dxa"/>
                </w:tcPr>
                <w:p w14:paraId="1F86ECDC" w14:textId="11B37C19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0.00723921</w:t>
                  </w:r>
                </w:p>
              </w:tc>
            </w:tr>
            <w:tr w:rsidR="00D60998" w:rsidRPr="00D60998" w14:paraId="4FA7FA66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3756D6A7" w14:textId="4CD94D1F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7oby</w:t>
                  </w:r>
                </w:p>
              </w:tc>
              <w:tc>
                <w:tcPr>
                  <w:tcW w:w="2258" w:type="dxa"/>
                </w:tcPr>
                <w:p w14:paraId="19759A2A" w14:textId="41FE40A2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0.007189754</w:t>
                  </w:r>
                </w:p>
              </w:tc>
            </w:tr>
            <w:tr w:rsidR="00D60998" w:rsidRPr="00D60998" w14:paraId="7CF03993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7A3DFD48" w14:textId="4004FAD1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georgewashingtonblog</w:t>
                  </w:r>
                </w:p>
              </w:tc>
              <w:tc>
                <w:tcPr>
                  <w:tcW w:w="2258" w:type="dxa"/>
                </w:tcPr>
                <w:p w14:paraId="372AB861" w14:textId="0117829A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0.007040982</w:t>
                  </w:r>
                </w:p>
              </w:tc>
            </w:tr>
            <w:tr w:rsidR="00D60998" w:rsidRPr="00D60998" w14:paraId="54917EAD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6DDC287" w14:textId="7915B4ED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tsteele93</w:t>
                  </w:r>
                </w:p>
              </w:tc>
              <w:tc>
                <w:tcPr>
                  <w:tcW w:w="2258" w:type="dxa"/>
                </w:tcPr>
                <w:p w14:paraId="247C6DEA" w14:textId="0FDA8AC7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0.007036377</w:t>
                  </w:r>
                </w:p>
              </w:tc>
            </w:tr>
            <w:tr w:rsidR="00D60998" w:rsidRPr="00D60998" w14:paraId="204FB8DA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6CB5966D" w14:textId="0D56B9C3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J-Ro</w:t>
                  </w:r>
                </w:p>
              </w:tc>
              <w:tc>
                <w:tcPr>
                  <w:tcW w:w="2258" w:type="dxa"/>
                </w:tcPr>
                <w:p w14:paraId="0D58BCCD" w14:textId="3B2179EA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0.007026781</w:t>
                  </w:r>
                </w:p>
              </w:tc>
            </w:tr>
            <w:tr w:rsidR="00D60998" w:rsidRPr="00D60998" w14:paraId="684E6DC7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D733566" w14:textId="025BC01B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deuteros</w:t>
                  </w:r>
                </w:p>
              </w:tc>
              <w:tc>
                <w:tcPr>
                  <w:tcW w:w="2258" w:type="dxa"/>
                </w:tcPr>
                <w:p w14:paraId="37D4585B" w14:textId="40402880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0.007026194</w:t>
                  </w:r>
                </w:p>
              </w:tc>
            </w:tr>
            <w:tr w:rsidR="00D60998" w:rsidRPr="00D60998" w14:paraId="134970D5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3D65984" w14:textId="5E55B0F7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dons</w:t>
                  </w:r>
                </w:p>
              </w:tc>
              <w:tc>
                <w:tcPr>
                  <w:tcW w:w="2258" w:type="dxa"/>
                </w:tcPr>
                <w:p w14:paraId="7134D7D8" w14:textId="0B66FC1F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0.007015367</w:t>
                  </w:r>
                </w:p>
              </w:tc>
            </w:tr>
            <w:tr w:rsidR="00D60998" w:rsidRPr="00D60998" w14:paraId="5F886DEC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037A5C7F" w14:textId="060E9A13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bobcat</w:t>
                  </w:r>
                </w:p>
              </w:tc>
              <w:tc>
                <w:tcPr>
                  <w:tcW w:w="2258" w:type="dxa"/>
                </w:tcPr>
                <w:p w14:paraId="083B21B2" w14:textId="2CD7AABE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0.007013088</w:t>
                  </w:r>
                </w:p>
              </w:tc>
            </w:tr>
          </w:tbl>
          <w:p w14:paraId="20D8A1E9" w14:textId="77777777" w:rsidR="009318BE" w:rsidRDefault="009318BE" w:rsidP="0061626F">
            <w:pPr>
              <w:pStyle w:val="Tekst"/>
              <w:ind w:firstLine="0"/>
            </w:pPr>
          </w:p>
        </w:tc>
      </w:tr>
    </w:tbl>
    <w:p w14:paraId="5B972B8E" w14:textId="77777777" w:rsidR="0061626F" w:rsidRDefault="0061626F" w:rsidP="0061626F">
      <w:pPr>
        <w:pStyle w:val="Tekst"/>
        <w:ind w:left="360" w:firstLine="0"/>
      </w:pPr>
    </w:p>
    <w:p w14:paraId="658BB17B" w14:textId="327A105F" w:rsidR="00514D13" w:rsidRPr="00514D13" w:rsidRDefault="003B57B7" w:rsidP="00514D13">
      <w:pPr>
        <w:pStyle w:val="Tekst"/>
        <w:numPr>
          <w:ilvl w:val="0"/>
          <w:numId w:val="26"/>
        </w:numPr>
      </w:pPr>
      <w:r w:rsidRPr="003B57B7">
        <w:lastRenderedPageBreak/>
        <w:t xml:space="preserve">На основу претходна три питања предложити и конструисати хеуристику (композитну меру централности) за проналажење најважнијих актера и пронаћи их. Обратити пажњу на тип мреже који се анализира (усмерена или неусмерена) и, </w:t>
      </w:r>
      <w:r>
        <w:t>сх</w:t>
      </w:r>
      <w:r w:rsidRPr="003B57B7">
        <w:t>одно томе, прилагодити колико различите мрежне метрике утичу на хеуристику.</w:t>
      </w:r>
    </w:p>
    <w:p w14:paraId="1FEFBAA3" w14:textId="0FD2E7C7" w:rsidR="009C0E87" w:rsidRDefault="00A77C0B" w:rsidP="009C0E87">
      <w:pPr>
        <w:pStyle w:val="Heading1"/>
      </w:pPr>
      <w:bookmarkStart w:id="66" w:name="_Toc95339232"/>
      <w:r>
        <w:lastRenderedPageBreak/>
        <w:t>Детекција комуна</w:t>
      </w:r>
      <w:bookmarkEnd w:id="66"/>
    </w:p>
    <w:p w14:paraId="3EEA782F" w14:textId="1599179B" w:rsidR="003B57B7" w:rsidRDefault="00843738" w:rsidP="003B57B7">
      <w:pPr>
        <w:pStyle w:val="Tekst"/>
        <w:numPr>
          <w:ilvl w:val="0"/>
          <w:numId w:val="26"/>
        </w:numPr>
      </w:pPr>
      <w:r w:rsidRPr="00843738">
        <w:t>Ако величина мреже дозвољава, спектралном анализом или анализом дендрограма проценити потенцијалне кандидате за број комуна у мрежи.</w:t>
      </w:r>
    </w:p>
    <w:p w14:paraId="4616BBE6" w14:textId="77777777" w:rsidR="006F0507" w:rsidRDefault="006F0507" w:rsidP="006F0507">
      <w:pPr>
        <w:pStyle w:val="Tekst"/>
        <w:numPr>
          <w:ilvl w:val="1"/>
          <w:numId w:val="35"/>
        </w:numPr>
      </w:pPr>
      <w:r>
        <w:rPr>
          <w:i/>
          <w:iCs/>
          <w:lang w:val="en-US"/>
        </w:rPr>
        <w:t xml:space="preserve">SNet </w:t>
      </w:r>
      <w:r>
        <w:t>мрежа</w:t>
      </w:r>
    </w:p>
    <w:p w14:paraId="71333633" w14:textId="77777777" w:rsidR="006F0507" w:rsidRDefault="006F0507" w:rsidP="006F0507">
      <w:pPr>
        <w:pStyle w:val="Tekst"/>
        <w:numPr>
          <w:ilvl w:val="1"/>
          <w:numId w:val="35"/>
        </w:numPr>
      </w:pPr>
      <w:r>
        <w:rPr>
          <w:i/>
          <w:iCs/>
          <w:lang w:val="en-US"/>
        </w:rPr>
        <w:t xml:space="preserve">SNetT </w:t>
      </w:r>
      <w:r>
        <w:t>мрежа</w:t>
      </w:r>
    </w:p>
    <w:p w14:paraId="7A89B84F" w14:textId="77777777" w:rsidR="004153E8" w:rsidRDefault="004153E8" w:rsidP="006F0507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0E4647A6" wp14:editId="236C32FA">
            <wp:extent cx="3974416" cy="29775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53" cy="2988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F55B2" w14:textId="23EB3912" w:rsidR="006F0507" w:rsidRPr="006F0507" w:rsidRDefault="004153E8" w:rsidP="006F0507">
      <w:pPr>
        <w:pStyle w:val="Caption"/>
        <w:jc w:val="center"/>
        <w:rPr>
          <w:lang w:val="sr-Cyrl-RS"/>
        </w:rPr>
      </w:pPr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6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1</w:t>
      </w:r>
      <w:r w:rsidR="00765120">
        <w:fldChar w:fldCharType="end"/>
      </w:r>
      <w:r>
        <w:t xml:space="preserve"> </w:t>
      </w:r>
      <w:r>
        <w:rPr>
          <w:lang w:val="sr-Cyrl-RS"/>
        </w:rPr>
        <w:t xml:space="preserve">Дендрограм </w:t>
      </w:r>
      <w:r>
        <w:rPr>
          <w:lang w:val="en-US"/>
        </w:rPr>
        <w:t xml:space="preserve">SNetT </w:t>
      </w:r>
      <w:r>
        <w:rPr>
          <w:lang w:val="sr-Cyrl-RS"/>
        </w:rPr>
        <w:t>мреже</w:t>
      </w:r>
    </w:p>
    <w:p w14:paraId="4DC9892B" w14:textId="77777777" w:rsidR="004153E8" w:rsidRDefault="004153E8" w:rsidP="004153E8">
      <w:pPr>
        <w:pStyle w:val="Tekst"/>
        <w:ind w:left="360" w:firstLine="0"/>
      </w:pPr>
    </w:p>
    <w:p w14:paraId="30E08B2B" w14:textId="22B9A42E" w:rsidR="004153E8" w:rsidRPr="004153E8" w:rsidRDefault="004153E8" w:rsidP="004153E8">
      <w:pPr>
        <w:pStyle w:val="Tekst"/>
        <w:ind w:left="360" w:firstLine="0"/>
      </w:pPr>
      <w:r>
        <w:t xml:space="preserve">Како мрежа </w:t>
      </w:r>
      <w:r>
        <w:rPr>
          <w:i/>
          <w:iCs/>
          <w:lang w:val="en-US"/>
        </w:rPr>
        <w:t>SNetT</w:t>
      </w:r>
      <w:r>
        <w:rPr>
          <w:i/>
          <w:iCs/>
        </w:rPr>
        <w:t xml:space="preserve"> </w:t>
      </w:r>
      <w:r>
        <w:t>представља потпун граф, и сам дендрограм је симетричног облика. Подела на комуне код ове мреже и нема много смисла, цела мрежа је тачно једна комуна.</w:t>
      </w:r>
    </w:p>
    <w:p w14:paraId="64F248F1" w14:textId="77777777" w:rsidR="006F0507" w:rsidRDefault="006F0507" w:rsidP="006F0507">
      <w:pPr>
        <w:pStyle w:val="Tekst"/>
        <w:numPr>
          <w:ilvl w:val="1"/>
          <w:numId w:val="35"/>
        </w:numPr>
      </w:pPr>
      <w:r>
        <w:rPr>
          <w:i/>
          <w:iCs/>
          <w:lang w:val="en-US"/>
        </w:rPr>
        <w:t xml:space="preserve">SNetF </w:t>
      </w:r>
      <w:r>
        <w:t>мрежа</w:t>
      </w:r>
    </w:p>
    <w:p w14:paraId="3DE52FF3" w14:textId="77777777" w:rsidR="006F0507" w:rsidRDefault="006F0507" w:rsidP="006F0507">
      <w:pPr>
        <w:pStyle w:val="Tekst"/>
        <w:numPr>
          <w:ilvl w:val="1"/>
          <w:numId w:val="35"/>
        </w:numPr>
      </w:pPr>
      <w:r>
        <w:rPr>
          <w:i/>
          <w:iCs/>
          <w:lang w:val="en-US"/>
        </w:rPr>
        <w:t xml:space="preserve">UserNet </w:t>
      </w:r>
      <w:r>
        <w:t>мрежа</w:t>
      </w:r>
    </w:p>
    <w:p w14:paraId="2753AFB9" w14:textId="46DC30E8" w:rsidR="004153E8" w:rsidRDefault="004153E8" w:rsidP="004153E8">
      <w:pPr>
        <w:pStyle w:val="Tekst"/>
        <w:ind w:left="360" w:firstLine="0"/>
      </w:pPr>
    </w:p>
    <w:p w14:paraId="084D16F7" w14:textId="1076BDAD" w:rsidR="004153E8" w:rsidRDefault="004153E8" w:rsidP="004153E8">
      <w:pPr>
        <w:pStyle w:val="Tekst"/>
        <w:ind w:left="360" w:firstLine="0"/>
      </w:pPr>
    </w:p>
    <w:p w14:paraId="36575550" w14:textId="77777777" w:rsidR="004153E8" w:rsidRDefault="004153E8" w:rsidP="004153E8">
      <w:pPr>
        <w:pStyle w:val="Tekst"/>
        <w:ind w:left="360" w:firstLine="0"/>
      </w:pPr>
    </w:p>
    <w:p w14:paraId="61F786B2" w14:textId="59F3A913" w:rsidR="00843738" w:rsidRDefault="00843738" w:rsidP="003B57B7">
      <w:pPr>
        <w:pStyle w:val="Tekst"/>
        <w:numPr>
          <w:ilvl w:val="0"/>
          <w:numId w:val="26"/>
        </w:numPr>
      </w:pPr>
      <w:r w:rsidRPr="00843738">
        <w:lastRenderedPageBreak/>
        <w:t xml:space="preserve">Спровести кластерисање Лувенском методом (максимизацијом модуларности) у алату </w:t>
      </w:r>
      <w:r w:rsidRPr="00843738">
        <w:rPr>
          <w:i/>
          <w:iCs/>
          <w:lang w:val="sr-Latn-RS"/>
        </w:rPr>
        <w:t>Gephi</w:t>
      </w:r>
      <w:r w:rsidRPr="00843738">
        <w:t xml:space="preserve"> за три различите вредности параметра резолуције. Конструисати визуелизације и дискутовати избор параметра резолуције на добијено кластерисање (број и величина кластера).</w:t>
      </w:r>
    </w:p>
    <w:p w14:paraId="2E5D4B58" w14:textId="77777777" w:rsidR="00E276A9" w:rsidRDefault="00491962" w:rsidP="00E276A9">
      <w:pPr>
        <w:pStyle w:val="Tekst"/>
        <w:numPr>
          <w:ilvl w:val="1"/>
          <w:numId w:val="26"/>
        </w:numPr>
        <w:rPr>
          <w:b/>
          <w:bCs/>
        </w:rPr>
      </w:pPr>
      <w:r w:rsidRPr="008F1360">
        <w:rPr>
          <w:b/>
          <w:bCs/>
          <w:i/>
          <w:iCs/>
          <w:lang w:val="en-US"/>
        </w:rPr>
        <w:t>SNet</w:t>
      </w:r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</w:p>
    <w:p w14:paraId="414C857E" w14:textId="1F8E3A3F" w:rsidR="00E276A9" w:rsidRPr="00E276A9" w:rsidRDefault="00E276A9" w:rsidP="00E276A9">
      <w:pPr>
        <w:pStyle w:val="Tekst"/>
        <w:ind w:firstLine="0"/>
        <w:jc w:val="center"/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126D6FE" wp14:editId="77F74118">
            <wp:extent cx="2449830" cy="1767143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81" b="11609"/>
                    <a:stretch/>
                  </pic:blipFill>
                  <pic:spPr bwMode="auto">
                    <a:xfrm>
                      <a:off x="0" y="0"/>
                      <a:ext cx="2472262" cy="178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1DA13F" wp14:editId="55EB6BBC">
            <wp:extent cx="2661209" cy="1772661"/>
            <wp:effectExtent l="0" t="0" r="0" b="0"/>
            <wp:docPr id="36" name="Picture 36" descr="Cha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86" cy="178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D3BA3" wp14:editId="604BE173">
            <wp:extent cx="1450731" cy="390581"/>
            <wp:effectExtent l="0" t="0" r="0" b="0"/>
            <wp:docPr id="35" name="Picture 3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shap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68465" cy="3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1F4E" w14:textId="0573CE4C" w:rsidR="00491962" w:rsidRDefault="00E276A9" w:rsidP="00E276A9">
      <w:pPr>
        <w:pStyle w:val="Caption"/>
        <w:jc w:val="center"/>
      </w:pPr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6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2</w:t>
      </w:r>
      <w:r w:rsidR="00765120">
        <w:fldChar w:fldCharType="end"/>
      </w:r>
      <w:r>
        <w:t xml:space="preserve"> </w:t>
      </w:r>
      <w:r w:rsidRPr="000E47A6">
        <w:t>Кластерисање мреже SNet Лувенском методом</w:t>
      </w:r>
    </w:p>
    <w:p w14:paraId="49306CFC" w14:textId="77777777" w:rsidR="00E276A9" w:rsidRPr="00E276A9" w:rsidRDefault="00E276A9" w:rsidP="00E276A9"/>
    <w:p w14:paraId="10D5CB10" w14:textId="655E114B" w:rsidR="00E276A9" w:rsidRDefault="00E276A9" w:rsidP="00E276A9">
      <w:pPr>
        <w:spacing w:line="276" w:lineRule="auto"/>
        <w:jc w:val="both"/>
        <w:rPr>
          <w:lang w:val="sr-Cyrl-RS"/>
        </w:rPr>
      </w:pPr>
      <w:r>
        <w:rPr>
          <w:lang w:val="sr-Cyrl-RS"/>
        </w:rPr>
        <w:t xml:space="preserve">Кластерисањем мреже </w:t>
      </w:r>
      <w:r>
        <w:rPr>
          <w:i/>
          <w:iCs/>
          <w:lang w:val="en-US"/>
        </w:rPr>
        <w:t xml:space="preserve">SNetF </w:t>
      </w:r>
      <w:r>
        <w:rPr>
          <w:lang w:val="sr-Cyrl-RS"/>
        </w:rPr>
        <w:t>Лувенском методом издвојиле су се четири комуне веће од осталих. Чворови исте комуне обојеи су истом бојом као на слици изнад. Највећа детектована комуна броји 30,35% чворова, наредна 27,42%, а трећа највећа 7,59%.</w:t>
      </w:r>
    </w:p>
    <w:p w14:paraId="74DBD6A3" w14:textId="77777777" w:rsidR="00E276A9" w:rsidRPr="008F1360" w:rsidRDefault="00E276A9" w:rsidP="00E276A9">
      <w:pPr>
        <w:spacing w:before="240" w:line="360" w:lineRule="auto"/>
        <w:jc w:val="both"/>
        <w:rPr>
          <w:lang w:val="en-US"/>
        </w:rPr>
      </w:pPr>
      <w:r>
        <w:rPr>
          <w:lang w:val="sr-Cyrl-RS"/>
        </w:rPr>
        <w:t>Коришћени параметри</w:t>
      </w:r>
      <w:r>
        <w:rPr>
          <w:lang w:val="en-US"/>
        </w:rPr>
        <w:t>:</w:t>
      </w:r>
    </w:p>
    <w:p w14:paraId="30C62367" w14:textId="77777777" w:rsidR="00E276A9" w:rsidRPr="008F1360" w:rsidRDefault="00E276A9" w:rsidP="00E276A9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Randomize: On</w:t>
      </w:r>
    </w:p>
    <w:p w14:paraId="3C48E762" w14:textId="77777777" w:rsidR="00E276A9" w:rsidRPr="008F1360" w:rsidRDefault="00E276A9" w:rsidP="00E276A9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Use edge weights: On</w:t>
      </w:r>
    </w:p>
    <w:p w14:paraId="53E16095" w14:textId="64D0ECA3" w:rsidR="00E276A9" w:rsidRPr="008F1360" w:rsidRDefault="00E276A9" w:rsidP="00E276A9">
      <w:pPr>
        <w:pStyle w:val="ListParagraph"/>
        <w:numPr>
          <w:ilvl w:val="0"/>
          <w:numId w:val="36"/>
        </w:numPr>
        <w:spacing w:after="240"/>
        <w:jc w:val="both"/>
        <w:rPr>
          <w:lang w:val="sr-Cyrl-RS"/>
        </w:rPr>
      </w:pPr>
      <w:r w:rsidRPr="008F1360">
        <w:rPr>
          <w:lang w:val="sr-Cyrl-RS"/>
        </w:rPr>
        <w:t xml:space="preserve">Resolution: </w:t>
      </w:r>
      <w:r>
        <w:rPr>
          <w:lang w:val="sr-Cyrl-RS"/>
        </w:rPr>
        <w:t>0.9 – одабрана је вредност како би се детектова</w:t>
      </w:r>
      <w:r w:rsidR="00E560FF">
        <w:rPr>
          <w:lang w:val="sr-Cyrl-RS"/>
        </w:rPr>
        <w:t xml:space="preserve">о већи број </w:t>
      </w:r>
      <w:r>
        <w:rPr>
          <w:lang w:val="sr-Cyrl-RS"/>
        </w:rPr>
        <w:t>мањих комуна</w:t>
      </w:r>
      <w:r w:rsidR="00E560FF">
        <w:rPr>
          <w:lang w:val="sr-Cyrl-RS"/>
        </w:rPr>
        <w:t>. За све вредности овог параметра веће од један, издваја се само једна комуна са приметно већим бројем елемената, док све остале садрже не више од 0,05% укупног броја чворова.</w:t>
      </w:r>
    </w:p>
    <w:p w14:paraId="084326FF" w14:textId="77777777" w:rsidR="00E276A9" w:rsidRPr="008F1360" w:rsidRDefault="00E276A9" w:rsidP="00E276A9">
      <w:pPr>
        <w:jc w:val="both"/>
        <w:rPr>
          <w:lang w:val="en-US"/>
        </w:rPr>
      </w:pPr>
      <w:r>
        <w:rPr>
          <w:lang w:val="sr-Cyrl-RS"/>
        </w:rPr>
        <w:t>Резултат</w:t>
      </w:r>
      <w:r>
        <w:rPr>
          <w:lang w:val="en-US"/>
        </w:rPr>
        <w:t>:</w:t>
      </w:r>
    </w:p>
    <w:p w14:paraId="049F938E" w14:textId="77777777" w:rsidR="000441C1" w:rsidRPr="000441C1" w:rsidRDefault="000441C1" w:rsidP="000441C1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0441C1">
        <w:rPr>
          <w:lang w:val="sr-Cyrl-RS"/>
        </w:rPr>
        <w:t>Modularity: 0.095</w:t>
      </w:r>
    </w:p>
    <w:p w14:paraId="5AE13C96" w14:textId="77777777" w:rsidR="000441C1" w:rsidRDefault="000441C1" w:rsidP="000441C1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0441C1">
        <w:rPr>
          <w:lang w:val="sr-Cyrl-RS"/>
        </w:rPr>
        <w:t xml:space="preserve">Modularity with resolution: 0.051 </w:t>
      </w:r>
    </w:p>
    <w:p w14:paraId="535EE52B" w14:textId="09D2E9F9" w:rsidR="00E276A9" w:rsidRDefault="00E276A9" w:rsidP="000441C1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 xml:space="preserve">Number of Communities: </w:t>
      </w:r>
      <w:r w:rsidR="00695259">
        <w:rPr>
          <w:lang w:val="sr-Cyrl-RS"/>
        </w:rPr>
        <w:t>836</w:t>
      </w:r>
    </w:p>
    <w:p w14:paraId="6CE62A72" w14:textId="77777777" w:rsidR="00E276A9" w:rsidRPr="00E276A9" w:rsidRDefault="00E276A9" w:rsidP="00E276A9"/>
    <w:p w14:paraId="76F6E430" w14:textId="54BC0279" w:rsidR="008F1360" w:rsidRPr="00E560FF" w:rsidRDefault="008F1360" w:rsidP="008F1360">
      <w:pPr>
        <w:pStyle w:val="Tekst"/>
        <w:numPr>
          <w:ilvl w:val="1"/>
          <w:numId w:val="26"/>
        </w:numPr>
        <w:rPr>
          <w:b/>
          <w:bCs/>
        </w:rPr>
      </w:pPr>
      <w:r w:rsidRPr="008F1360">
        <w:rPr>
          <w:b/>
          <w:bCs/>
          <w:i/>
          <w:iCs/>
          <w:lang w:val="en-US"/>
        </w:rPr>
        <w:t>SNetT</w:t>
      </w:r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  <w:r>
        <w:rPr>
          <w:b/>
          <w:bCs/>
          <w:lang w:val="en-US"/>
        </w:rPr>
        <w:t xml:space="preserve"> – </w:t>
      </w:r>
      <w:r>
        <w:t>мрежа је потпун граф, дакле и једна комплетна комуна</w:t>
      </w:r>
      <w:r>
        <w:rPr>
          <w:lang w:val="en-US"/>
        </w:rPr>
        <w:t>/</w:t>
      </w:r>
      <w:r>
        <w:t>кластер</w:t>
      </w:r>
    </w:p>
    <w:p w14:paraId="4BB7BF03" w14:textId="6327B4DF" w:rsidR="00E560FF" w:rsidRPr="00E560FF" w:rsidRDefault="00E560FF" w:rsidP="00E560FF">
      <w:pPr>
        <w:pStyle w:val="Tekst"/>
        <w:ind w:left="1080" w:firstLine="0"/>
        <w:rPr>
          <w:lang w:val="en-US"/>
        </w:rPr>
      </w:pPr>
    </w:p>
    <w:p w14:paraId="0552C69A" w14:textId="77777777" w:rsidR="00E560FF" w:rsidRPr="008F1360" w:rsidRDefault="00E560FF" w:rsidP="00E560FF">
      <w:pPr>
        <w:pStyle w:val="Tekst"/>
        <w:ind w:left="1080" w:firstLine="0"/>
        <w:rPr>
          <w:b/>
          <w:bCs/>
        </w:rPr>
      </w:pPr>
    </w:p>
    <w:p w14:paraId="789D0BA2" w14:textId="77777777" w:rsidR="008F1360" w:rsidRPr="008F1360" w:rsidRDefault="008F1360" w:rsidP="008F1360">
      <w:pPr>
        <w:pStyle w:val="Tekst"/>
        <w:numPr>
          <w:ilvl w:val="1"/>
          <w:numId w:val="26"/>
        </w:numPr>
        <w:rPr>
          <w:b/>
          <w:bCs/>
        </w:rPr>
      </w:pPr>
      <w:r w:rsidRPr="008F1360">
        <w:rPr>
          <w:b/>
          <w:bCs/>
          <w:i/>
          <w:iCs/>
          <w:lang w:val="en-US"/>
        </w:rPr>
        <w:lastRenderedPageBreak/>
        <w:t>SNetF</w:t>
      </w:r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</w:p>
    <w:p w14:paraId="38F4DCF3" w14:textId="4EA25AAA" w:rsidR="00491962" w:rsidRDefault="00491962" w:rsidP="00E276A9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68D3F31D" wp14:editId="1860A2D2">
            <wp:extent cx="2977559" cy="223324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660" cy="224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5884">
        <w:rPr>
          <w:noProof/>
        </w:rPr>
        <w:drawing>
          <wp:inline distT="0" distB="0" distL="0" distR="0" wp14:anchorId="6987406A" wp14:editId="3C1334B6">
            <wp:extent cx="2584939" cy="172185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776" cy="173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AE608" wp14:editId="53960162">
            <wp:extent cx="1521069" cy="23565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28564" cy="25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28DD" w14:textId="2E939A1E" w:rsidR="00491962" w:rsidRDefault="00491962" w:rsidP="00491962">
      <w:pPr>
        <w:pStyle w:val="Caption"/>
        <w:jc w:val="center"/>
        <w:rPr>
          <w:lang w:val="sr-Cyrl-RS"/>
        </w:rPr>
      </w:pPr>
      <w:r>
        <w:t xml:space="preserve">Слика </w:t>
      </w:r>
      <w:r w:rsidR="00765120">
        <w:fldChar w:fldCharType="begin"/>
      </w:r>
      <w:r w:rsidR="00765120">
        <w:instrText xml:space="preserve"> STYLEREF 1 \s </w:instrText>
      </w:r>
      <w:r w:rsidR="00765120">
        <w:fldChar w:fldCharType="separate"/>
      </w:r>
      <w:r w:rsidR="00765120">
        <w:rPr>
          <w:noProof/>
        </w:rPr>
        <w:t>6</w:t>
      </w:r>
      <w:r w:rsidR="00765120">
        <w:fldChar w:fldCharType="end"/>
      </w:r>
      <w:r w:rsidR="00765120">
        <w:t>.</w:t>
      </w:r>
      <w:r w:rsidR="00765120">
        <w:fldChar w:fldCharType="begin"/>
      </w:r>
      <w:r w:rsidR="00765120">
        <w:instrText xml:space="preserve"> SEQ Слика \* ARABIC \s 1 </w:instrText>
      </w:r>
      <w:r w:rsidR="00765120">
        <w:fldChar w:fldCharType="separate"/>
      </w:r>
      <w:r w:rsidR="00765120">
        <w:rPr>
          <w:noProof/>
        </w:rPr>
        <w:t>3</w:t>
      </w:r>
      <w:r w:rsidR="00765120">
        <w:fldChar w:fldCharType="end"/>
      </w:r>
      <w:r>
        <w:rPr>
          <w:lang w:val="sr-Cyrl-RS"/>
        </w:rPr>
        <w:t xml:space="preserve"> Кластерисање мреже </w:t>
      </w:r>
      <w:r>
        <w:rPr>
          <w:lang w:val="en-US"/>
        </w:rPr>
        <w:t xml:space="preserve">SNetF </w:t>
      </w:r>
      <w:r>
        <w:rPr>
          <w:lang w:val="sr-Cyrl-RS"/>
        </w:rPr>
        <w:t>Лувенском методом</w:t>
      </w:r>
    </w:p>
    <w:p w14:paraId="02A01815" w14:textId="52C8917A" w:rsidR="00491962" w:rsidRDefault="00491962" w:rsidP="00491962">
      <w:pPr>
        <w:rPr>
          <w:lang w:val="sr-Cyrl-RS"/>
        </w:rPr>
      </w:pPr>
    </w:p>
    <w:p w14:paraId="7381E9D5" w14:textId="1F3260BF" w:rsidR="00491962" w:rsidRDefault="00491962" w:rsidP="008F1360">
      <w:pPr>
        <w:spacing w:line="276" w:lineRule="auto"/>
        <w:jc w:val="both"/>
        <w:rPr>
          <w:lang w:val="sr-Cyrl-RS"/>
        </w:rPr>
      </w:pPr>
      <w:r>
        <w:rPr>
          <w:lang w:val="sr-Cyrl-RS"/>
        </w:rPr>
        <w:t xml:space="preserve">Издвојиле су се две </w:t>
      </w:r>
      <w:r w:rsidR="00E560FF">
        <w:rPr>
          <w:lang w:val="sr-Cyrl-RS"/>
        </w:rPr>
        <w:t xml:space="preserve">веће </w:t>
      </w:r>
      <w:r>
        <w:rPr>
          <w:lang w:val="sr-Cyrl-RS"/>
        </w:rPr>
        <w:t xml:space="preserve">комуне кластерисањем мреже </w:t>
      </w:r>
      <w:r>
        <w:rPr>
          <w:i/>
          <w:iCs/>
          <w:lang w:val="en-US"/>
        </w:rPr>
        <w:t xml:space="preserve">SNetF </w:t>
      </w:r>
      <w:r>
        <w:rPr>
          <w:lang w:val="sr-Cyrl-RS"/>
        </w:rPr>
        <w:t xml:space="preserve">Лувенском методом. Чворови једне комуне обојени су розе бојом и обухватају 4,22%, односно 176 чворова. Друга комуна, представљена је чворовима плаве боје, којих има </w:t>
      </w:r>
      <w:r w:rsidR="00D85884">
        <w:rPr>
          <w:lang w:val="sr-Cyrl-RS"/>
        </w:rPr>
        <w:t>3,56%, односно 14</w:t>
      </w:r>
      <w:r w:rsidR="008F1360">
        <w:rPr>
          <w:lang w:val="en-US"/>
        </w:rPr>
        <w:t>6</w:t>
      </w:r>
      <w:r w:rsidR="00D85884">
        <w:rPr>
          <w:lang w:val="sr-Cyrl-RS"/>
        </w:rPr>
        <w:t>.</w:t>
      </w:r>
    </w:p>
    <w:p w14:paraId="28BF413A" w14:textId="4E11548C" w:rsidR="008F1360" w:rsidRPr="008F1360" w:rsidRDefault="008F1360" w:rsidP="008F1360">
      <w:pPr>
        <w:spacing w:before="240" w:line="360" w:lineRule="auto"/>
        <w:jc w:val="both"/>
        <w:rPr>
          <w:lang w:val="en-US"/>
        </w:rPr>
      </w:pPr>
      <w:r>
        <w:rPr>
          <w:lang w:val="sr-Cyrl-RS"/>
        </w:rPr>
        <w:t>Коришћени параметри</w:t>
      </w:r>
      <w:r>
        <w:rPr>
          <w:lang w:val="en-US"/>
        </w:rPr>
        <w:t>:</w:t>
      </w:r>
    </w:p>
    <w:p w14:paraId="6C6B3E46" w14:textId="77777777" w:rsidR="008F1360" w:rsidRPr="008F1360" w:rsidRDefault="008F1360" w:rsidP="008F1360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Randomize: On</w:t>
      </w:r>
    </w:p>
    <w:p w14:paraId="6940EF53" w14:textId="77777777" w:rsidR="008F1360" w:rsidRPr="008F1360" w:rsidRDefault="008F1360" w:rsidP="008F1360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Use edge weights: On</w:t>
      </w:r>
    </w:p>
    <w:p w14:paraId="42287D6B" w14:textId="77777777" w:rsidR="00695259" w:rsidRPr="00695259" w:rsidRDefault="008F1360" w:rsidP="001028CB">
      <w:pPr>
        <w:pStyle w:val="ListParagraph"/>
        <w:numPr>
          <w:ilvl w:val="0"/>
          <w:numId w:val="36"/>
        </w:numPr>
        <w:spacing w:after="240"/>
        <w:jc w:val="both"/>
        <w:rPr>
          <w:lang w:val="en-US"/>
        </w:rPr>
      </w:pPr>
      <w:r w:rsidRPr="00695259">
        <w:rPr>
          <w:lang w:val="sr-Cyrl-RS"/>
        </w:rPr>
        <w:t>Resolution: 1.0</w:t>
      </w:r>
      <w:r w:rsidR="00E560FF" w:rsidRPr="00695259">
        <w:rPr>
          <w:lang w:val="sr-Cyrl-RS"/>
        </w:rPr>
        <w:t xml:space="preserve"> – </w:t>
      </w:r>
      <w:r w:rsidR="00695259">
        <w:rPr>
          <w:lang w:val="sr-Cyrl-RS"/>
        </w:rPr>
        <w:t>За вредности овог параметра мање од одабране детектује се нешто више комуна али је њихова величина мања и приближно иста, док се за параметре веће од један, издваја само једна већа комуна, а све остале садржи мање од 0,05% укупног броја чворова.</w:t>
      </w:r>
    </w:p>
    <w:p w14:paraId="5F9F4A1E" w14:textId="2660584D" w:rsidR="008F1360" w:rsidRPr="00695259" w:rsidRDefault="008F1360" w:rsidP="00695259">
      <w:pPr>
        <w:spacing w:after="240"/>
        <w:ind w:left="360"/>
        <w:jc w:val="both"/>
        <w:rPr>
          <w:lang w:val="en-US"/>
        </w:rPr>
      </w:pPr>
      <w:r w:rsidRPr="00695259">
        <w:rPr>
          <w:lang w:val="sr-Cyrl-RS"/>
        </w:rPr>
        <w:t>Резултат</w:t>
      </w:r>
      <w:r w:rsidRPr="00695259">
        <w:rPr>
          <w:lang w:val="en-US"/>
        </w:rPr>
        <w:t>:</w:t>
      </w:r>
    </w:p>
    <w:p w14:paraId="7CEB399C" w14:textId="77777777" w:rsidR="008F1360" w:rsidRPr="008F1360" w:rsidRDefault="008F1360" w:rsidP="008F136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Modularity: 0.080</w:t>
      </w:r>
    </w:p>
    <w:p w14:paraId="670E1845" w14:textId="77777777" w:rsidR="008F1360" w:rsidRPr="008F1360" w:rsidRDefault="008F1360" w:rsidP="008F136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Modularity with resolution: 0.080</w:t>
      </w:r>
    </w:p>
    <w:p w14:paraId="320C0D25" w14:textId="72A45048" w:rsidR="008F1360" w:rsidRDefault="008F1360" w:rsidP="008F136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Number of Communities: 3865</w:t>
      </w:r>
    </w:p>
    <w:p w14:paraId="24A8DF3B" w14:textId="77777777" w:rsidR="008F1360" w:rsidRPr="008F1360" w:rsidRDefault="008F1360" w:rsidP="008F1360">
      <w:pPr>
        <w:pStyle w:val="ListParagraph"/>
        <w:spacing w:line="360" w:lineRule="auto"/>
        <w:jc w:val="both"/>
        <w:rPr>
          <w:lang w:val="sr-Cyrl-RS"/>
        </w:rPr>
      </w:pPr>
    </w:p>
    <w:p w14:paraId="60D5C4FE" w14:textId="77777777" w:rsidR="00765120" w:rsidRDefault="008F1360" w:rsidP="00765120">
      <w:pPr>
        <w:pStyle w:val="Tekst"/>
        <w:numPr>
          <w:ilvl w:val="1"/>
          <w:numId w:val="37"/>
        </w:numPr>
        <w:rPr>
          <w:b/>
          <w:bCs/>
        </w:rPr>
      </w:pPr>
      <w:r w:rsidRPr="008F1360">
        <w:rPr>
          <w:b/>
          <w:bCs/>
          <w:i/>
          <w:iCs/>
          <w:lang w:val="en-US"/>
        </w:rPr>
        <w:t>UserNet</w:t>
      </w:r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</w:p>
    <w:p w14:paraId="6F4F8138" w14:textId="029C5D9B" w:rsidR="00765120" w:rsidRDefault="00765120" w:rsidP="00765120">
      <w:pPr>
        <w:pStyle w:val="Teks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E71E927" wp14:editId="3CE198A2">
            <wp:extent cx="2817541" cy="211220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114" cy="212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0EB34" wp14:editId="3BBB23BE">
            <wp:extent cx="2640547" cy="176153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794" cy="176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C0FC8" wp14:editId="16013B2F">
            <wp:extent cx="1598341" cy="790123"/>
            <wp:effectExtent l="0" t="0" r="0" b="0"/>
            <wp:docPr id="37" name="Picture 37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shap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04443" cy="7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26D7" w14:textId="1E81DC5B" w:rsidR="00FD15E1" w:rsidRDefault="00765120" w:rsidP="00765120">
      <w:pPr>
        <w:pStyle w:val="Caption"/>
        <w:jc w:val="center"/>
        <w:rPr>
          <w:lang w:val="sr-Cyrl-RS"/>
        </w:rPr>
      </w:pPr>
      <w:r>
        <w:t xml:space="preserve">Слика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.</w:t>
      </w:r>
      <w:r>
        <w:fldChar w:fldCharType="begin"/>
      </w:r>
      <w:r>
        <w:instrText xml:space="preserve"> SEQ Слика \* ARABIC \s 1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lang w:val="sr-Cyrl-RS"/>
        </w:rPr>
        <w:t xml:space="preserve"> </w:t>
      </w:r>
      <w:r w:rsidRPr="00216489">
        <w:rPr>
          <w:lang w:val="sr-Cyrl-RS"/>
        </w:rPr>
        <w:t xml:space="preserve">Кластерисање мреже </w:t>
      </w:r>
      <w:r>
        <w:rPr>
          <w:lang w:val="en-US"/>
        </w:rPr>
        <w:t>UserNet</w:t>
      </w:r>
      <w:r w:rsidRPr="00216489">
        <w:rPr>
          <w:lang w:val="sr-Cyrl-RS"/>
        </w:rPr>
        <w:t xml:space="preserve"> Лувенском методом</w:t>
      </w:r>
    </w:p>
    <w:p w14:paraId="76EF4D8C" w14:textId="77777777" w:rsidR="00765120" w:rsidRPr="00765120" w:rsidRDefault="00765120" w:rsidP="00765120">
      <w:pPr>
        <w:rPr>
          <w:lang w:val="sr-Cyrl-RS"/>
        </w:rPr>
      </w:pPr>
    </w:p>
    <w:p w14:paraId="5ED92CD4" w14:textId="3498B2FD" w:rsidR="00765120" w:rsidRDefault="00765120" w:rsidP="00765120">
      <w:pPr>
        <w:spacing w:line="276" w:lineRule="auto"/>
        <w:jc w:val="both"/>
        <w:rPr>
          <w:lang w:val="sr-Cyrl-RS"/>
        </w:rPr>
      </w:pPr>
      <w:r>
        <w:rPr>
          <w:lang w:val="sr-Cyrl-RS"/>
        </w:rPr>
        <w:t>К</w:t>
      </w:r>
      <w:r>
        <w:rPr>
          <w:lang w:val="sr-Cyrl-RS"/>
        </w:rPr>
        <w:t xml:space="preserve">ластерисањем мреже </w:t>
      </w:r>
      <w:r>
        <w:rPr>
          <w:i/>
          <w:iCs/>
          <w:lang w:val="en-US"/>
        </w:rPr>
        <w:t>UserNet</w:t>
      </w:r>
      <w:r>
        <w:rPr>
          <w:i/>
          <w:iCs/>
          <w:lang w:val="en-US"/>
        </w:rPr>
        <w:t xml:space="preserve"> </w:t>
      </w:r>
      <w:r>
        <w:rPr>
          <w:lang w:val="sr-Cyrl-RS"/>
        </w:rPr>
        <w:t>Лувенском методом</w:t>
      </w:r>
      <w:r>
        <w:rPr>
          <w:lang w:val="sr-Cyrl-RS"/>
        </w:rPr>
        <w:t>, издвојено је шест комуна са већим бројем чворова у односу на остале</w:t>
      </w:r>
      <w:r>
        <w:rPr>
          <w:lang w:val="sr-Cyrl-RS"/>
        </w:rPr>
        <w:t xml:space="preserve">. </w:t>
      </w:r>
      <w:r w:rsidR="00695259">
        <w:rPr>
          <w:lang w:val="sr-Cyrl-RS"/>
        </w:rPr>
        <w:t>Комуне су обојене различитим бојама, а највећа обухвата 16,18% свих чворова мреже.</w:t>
      </w:r>
    </w:p>
    <w:p w14:paraId="4C99AE8F" w14:textId="77777777" w:rsidR="00765120" w:rsidRPr="008F1360" w:rsidRDefault="00765120" w:rsidP="00765120">
      <w:pPr>
        <w:spacing w:before="240" w:line="360" w:lineRule="auto"/>
        <w:jc w:val="both"/>
        <w:rPr>
          <w:lang w:val="en-US"/>
        </w:rPr>
      </w:pPr>
      <w:r>
        <w:rPr>
          <w:lang w:val="sr-Cyrl-RS"/>
        </w:rPr>
        <w:t>Коришћени параметри</w:t>
      </w:r>
      <w:r>
        <w:rPr>
          <w:lang w:val="en-US"/>
        </w:rPr>
        <w:t>:</w:t>
      </w:r>
    </w:p>
    <w:p w14:paraId="3ECA9338" w14:textId="77777777" w:rsidR="00765120" w:rsidRPr="008F1360" w:rsidRDefault="00765120" w:rsidP="00765120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Randomize: On</w:t>
      </w:r>
    </w:p>
    <w:p w14:paraId="7C7E9B10" w14:textId="77777777" w:rsidR="00765120" w:rsidRPr="008F1360" w:rsidRDefault="00765120" w:rsidP="00765120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Use edge weights: On</w:t>
      </w:r>
    </w:p>
    <w:p w14:paraId="200FBF35" w14:textId="3C0B9FC8" w:rsidR="00765120" w:rsidRPr="00E560FF" w:rsidRDefault="00765120" w:rsidP="00765120">
      <w:pPr>
        <w:pStyle w:val="ListParagraph"/>
        <w:numPr>
          <w:ilvl w:val="0"/>
          <w:numId w:val="36"/>
        </w:numPr>
        <w:spacing w:after="240"/>
        <w:jc w:val="both"/>
        <w:rPr>
          <w:lang w:val="sr-Cyrl-RS"/>
        </w:rPr>
      </w:pPr>
      <w:r w:rsidRPr="008F1360">
        <w:rPr>
          <w:lang w:val="sr-Cyrl-RS"/>
        </w:rPr>
        <w:t>Resolution: 1.0</w:t>
      </w:r>
      <w:r w:rsidR="00695259">
        <w:rPr>
          <w:lang w:val="sr-Cyrl-RS"/>
        </w:rPr>
        <w:t>8</w:t>
      </w:r>
      <w:r>
        <w:rPr>
          <w:lang w:val="sr-Cyrl-RS"/>
        </w:rPr>
        <w:t xml:space="preserve"> – За вредности овог параметра </w:t>
      </w:r>
      <w:r w:rsidR="00695259">
        <w:rPr>
          <w:lang w:val="sr-Cyrl-RS"/>
        </w:rPr>
        <w:t xml:space="preserve">мање од одабране </w:t>
      </w:r>
      <w:r>
        <w:rPr>
          <w:lang w:val="sr-Cyrl-RS"/>
        </w:rPr>
        <w:t xml:space="preserve">детектује се нешто више комуна али је њихова величина мања и приближно иста, док се за параметре веће од </w:t>
      </w:r>
      <w:r w:rsidR="00695259">
        <w:rPr>
          <w:lang w:val="sr-Cyrl-RS"/>
        </w:rPr>
        <w:t>одабраног</w:t>
      </w:r>
      <w:r>
        <w:rPr>
          <w:lang w:val="sr-Cyrl-RS"/>
        </w:rPr>
        <w:t xml:space="preserve">, издваја само једна већа комуна, </w:t>
      </w:r>
      <w:r w:rsidR="00695259">
        <w:rPr>
          <w:lang w:val="sr-Cyrl-RS"/>
        </w:rPr>
        <w:t>а</w:t>
      </w:r>
      <w:r>
        <w:rPr>
          <w:lang w:val="sr-Cyrl-RS"/>
        </w:rPr>
        <w:t xml:space="preserve"> св</w:t>
      </w:r>
      <w:r w:rsidR="00695259">
        <w:rPr>
          <w:lang w:val="sr-Cyrl-RS"/>
        </w:rPr>
        <w:t>е</w:t>
      </w:r>
      <w:r>
        <w:rPr>
          <w:lang w:val="sr-Cyrl-RS"/>
        </w:rPr>
        <w:t xml:space="preserve"> остал</w:t>
      </w:r>
      <w:r w:rsidR="00695259">
        <w:rPr>
          <w:lang w:val="sr-Cyrl-RS"/>
        </w:rPr>
        <w:t>е</w:t>
      </w:r>
      <w:r>
        <w:rPr>
          <w:lang w:val="sr-Cyrl-RS"/>
        </w:rPr>
        <w:t xml:space="preserve"> садржи мање од 0,05% укупног броја чворова.</w:t>
      </w:r>
    </w:p>
    <w:p w14:paraId="17271A9D" w14:textId="77777777" w:rsidR="00765120" w:rsidRPr="008F1360" w:rsidRDefault="00765120" w:rsidP="00765120">
      <w:pPr>
        <w:jc w:val="both"/>
        <w:rPr>
          <w:lang w:val="en-US"/>
        </w:rPr>
      </w:pPr>
      <w:r>
        <w:rPr>
          <w:lang w:val="sr-Cyrl-RS"/>
        </w:rPr>
        <w:t>Резултат</w:t>
      </w:r>
      <w:r>
        <w:rPr>
          <w:lang w:val="en-US"/>
        </w:rPr>
        <w:t>:</w:t>
      </w:r>
    </w:p>
    <w:p w14:paraId="5234C204" w14:textId="58762797" w:rsidR="00765120" w:rsidRPr="008F1360" w:rsidRDefault="00765120" w:rsidP="0076512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Modularity: 0.</w:t>
      </w:r>
      <w:r w:rsidR="00695259">
        <w:rPr>
          <w:lang w:val="sr-Cyrl-RS"/>
        </w:rPr>
        <w:t>313</w:t>
      </w:r>
    </w:p>
    <w:p w14:paraId="4D03EA25" w14:textId="4A6996F3" w:rsidR="00765120" w:rsidRPr="008F1360" w:rsidRDefault="00765120" w:rsidP="0076512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Modularity with resolution: 0.</w:t>
      </w:r>
      <w:r w:rsidR="00695259">
        <w:rPr>
          <w:lang w:val="sr-Cyrl-RS"/>
        </w:rPr>
        <w:t>349</w:t>
      </w:r>
    </w:p>
    <w:p w14:paraId="2A3A6D5A" w14:textId="0624A261" w:rsidR="00765120" w:rsidRDefault="00765120" w:rsidP="0076512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 xml:space="preserve">Number of Communities: </w:t>
      </w:r>
      <w:r w:rsidR="00695259">
        <w:rPr>
          <w:lang w:val="sr-Cyrl-RS"/>
        </w:rPr>
        <w:t>221</w:t>
      </w:r>
    </w:p>
    <w:p w14:paraId="567EF065" w14:textId="77777777" w:rsidR="00765120" w:rsidRPr="00765120" w:rsidRDefault="00765120" w:rsidP="00765120">
      <w:pPr>
        <w:rPr>
          <w:lang w:val="sr-Cyrl-RS"/>
        </w:rPr>
      </w:pPr>
    </w:p>
    <w:p w14:paraId="16A63284" w14:textId="77777777" w:rsidR="00491962" w:rsidRPr="00491962" w:rsidRDefault="00491962" w:rsidP="00491962">
      <w:pPr>
        <w:rPr>
          <w:lang w:val="sr-Cyrl-RS"/>
        </w:rPr>
      </w:pPr>
    </w:p>
    <w:p w14:paraId="395065FD" w14:textId="4F70B222" w:rsidR="00843738" w:rsidRDefault="00843738" w:rsidP="003B57B7">
      <w:pPr>
        <w:pStyle w:val="Tekst"/>
        <w:numPr>
          <w:ilvl w:val="0"/>
          <w:numId w:val="26"/>
        </w:numPr>
      </w:pPr>
      <w:r w:rsidRPr="00843738">
        <w:t>Које заједнице (комуне) се могу уочити приликом анализе мреже? Да ли постоји неко објашњење за детектоване комуне?</w:t>
      </w:r>
    </w:p>
    <w:p w14:paraId="72DFB9B9" w14:textId="21A88803" w:rsidR="004153E8" w:rsidRDefault="004153E8" w:rsidP="004153E8">
      <w:pPr>
        <w:pStyle w:val="Tekst"/>
        <w:numPr>
          <w:ilvl w:val="0"/>
          <w:numId w:val="33"/>
        </w:numPr>
      </w:pPr>
      <w:r>
        <w:rPr>
          <w:i/>
          <w:iCs/>
          <w:lang w:val="en-US"/>
        </w:rPr>
        <w:t xml:space="preserve">SNet </w:t>
      </w:r>
      <w:r>
        <w:t>мрежа</w:t>
      </w:r>
      <w:r w:rsidR="00FF6724">
        <w:rPr>
          <w:lang w:val="en-US"/>
        </w:rPr>
        <w:t xml:space="preserve"> – </w:t>
      </w:r>
      <w:r w:rsidR="00FF6724">
        <w:t>Није уочена правилност</w:t>
      </w:r>
    </w:p>
    <w:p w14:paraId="5C277D1E" w14:textId="540E10A7" w:rsidR="004153E8" w:rsidRDefault="004153E8" w:rsidP="004153E8">
      <w:pPr>
        <w:pStyle w:val="Tekst"/>
        <w:numPr>
          <w:ilvl w:val="0"/>
          <w:numId w:val="33"/>
        </w:numPr>
      </w:pPr>
      <w:r>
        <w:rPr>
          <w:i/>
          <w:iCs/>
          <w:lang w:val="en-US"/>
        </w:rPr>
        <w:t xml:space="preserve">SNetT </w:t>
      </w:r>
      <w:r>
        <w:t>мрежа</w:t>
      </w:r>
      <w:r w:rsidR="00A157B7">
        <w:rPr>
          <w:lang w:val="en-US"/>
        </w:rPr>
        <w:t xml:space="preserve"> – </w:t>
      </w:r>
      <w:r w:rsidR="00A157B7">
        <w:t>нема детектованих комуна. Мрежа је потпун граф, те су сви чворови једнаким, максималним бројем грана повезани са осталим чворовима.</w:t>
      </w:r>
    </w:p>
    <w:p w14:paraId="71F7C209" w14:textId="5A459354" w:rsidR="004153E8" w:rsidRDefault="004153E8" w:rsidP="004153E8">
      <w:pPr>
        <w:pStyle w:val="Tekst"/>
        <w:numPr>
          <w:ilvl w:val="0"/>
          <w:numId w:val="33"/>
        </w:numPr>
      </w:pPr>
      <w:r>
        <w:rPr>
          <w:i/>
          <w:iCs/>
          <w:lang w:val="en-US"/>
        </w:rPr>
        <w:lastRenderedPageBreak/>
        <w:t xml:space="preserve">SNetF </w:t>
      </w:r>
      <w:r>
        <w:t>мрежа</w:t>
      </w:r>
      <w:r w:rsidR="006853CC">
        <w:t xml:space="preserve"> – Не уочава се нека изражена правилност. Доста (описно) сличних сабредита припада различитим комунама. На пример, сабредит </w:t>
      </w:r>
      <w:r w:rsidR="006853CC" w:rsidRPr="006853CC">
        <w:rPr>
          <w:i/>
          <w:iCs/>
          <w:lang w:val="en-US"/>
        </w:rPr>
        <w:t>Linux</w:t>
      </w:r>
      <w:r w:rsidR="006853CC">
        <w:rPr>
          <w:lang w:val="en-US"/>
        </w:rPr>
        <w:t xml:space="preserve"> </w:t>
      </w:r>
      <w:r w:rsidR="006853CC">
        <w:t xml:space="preserve">припада једној комуни, док сабредит </w:t>
      </w:r>
      <w:r w:rsidR="006853CC">
        <w:rPr>
          <w:i/>
          <w:iCs/>
          <w:lang w:val="en-US"/>
        </w:rPr>
        <w:t>Ubuntu</w:t>
      </w:r>
      <w:r w:rsidR="006853CC">
        <w:rPr>
          <w:lang w:val="en-US"/>
        </w:rPr>
        <w:t xml:space="preserve"> </w:t>
      </w:r>
      <w:r w:rsidR="006853CC">
        <w:t xml:space="preserve">припада другој. Слична ситуација је и са паровима </w:t>
      </w:r>
      <w:r w:rsidR="006853CC">
        <w:rPr>
          <w:i/>
          <w:iCs/>
          <w:lang w:val="en-US"/>
        </w:rPr>
        <w:t xml:space="preserve">Django – Python, Celebrity – Celebrities, Bookclub – Books. </w:t>
      </w:r>
      <w:r w:rsidR="006853CC">
        <w:t xml:space="preserve">Са друге стране може се приметити да у мањој </w:t>
      </w:r>
      <w:r w:rsidR="00BA1CAA">
        <w:t xml:space="preserve">(плавој) </w:t>
      </w:r>
      <w:r w:rsidR="006853CC">
        <w:t>комуни има нешто израженији број сабредити политичк</w:t>
      </w:r>
      <w:r w:rsidR="00BA1CAA">
        <w:t>о-економских тема (</w:t>
      </w:r>
      <w:r w:rsidR="00BA1CAA" w:rsidRPr="00BA1CAA">
        <w:rPr>
          <w:i/>
          <w:iCs/>
        </w:rPr>
        <w:t>AmericanGovernment, AmericanPolitics, Anarchism, conspiracies, conspiracy, Economics, economy, government, news, obama, ukpolitics, usa, worldpolitics, WorldWideNews</w:t>
      </w:r>
      <w:r w:rsidR="00BA1CAA">
        <w:rPr>
          <w:i/>
          <w:iCs/>
        </w:rPr>
        <w:t>)</w:t>
      </w:r>
      <w:r w:rsidR="00BA1CAA">
        <w:t>.</w:t>
      </w:r>
    </w:p>
    <w:p w14:paraId="48DBC0D1" w14:textId="3DBC4893" w:rsidR="004153E8" w:rsidRDefault="004153E8" w:rsidP="004153E8">
      <w:pPr>
        <w:pStyle w:val="Tekst"/>
        <w:numPr>
          <w:ilvl w:val="0"/>
          <w:numId w:val="33"/>
        </w:numPr>
      </w:pPr>
      <w:r>
        <w:rPr>
          <w:i/>
          <w:iCs/>
          <w:lang w:val="en-US"/>
        </w:rPr>
        <w:t xml:space="preserve">UserNet </w:t>
      </w:r>
      <w:r>
        <w:t>мрежа</w:t>
      </w:r>
      <w:r w:rsidR="006853CC">
        <w:t xml:space="preserve"> </w:t>
      </w:r>
      <w:r w:rsidR="006853CC">
        <w:rPr>
          <w:lang w:val="en-US"/>
        </w:rPr>
        <w:t xml:space="preserve">– </w:t>
      </w:r>
      <w:r w:rsidR="006853CC">
        <w:t>корисници који су имали највише интеракција групицани су у комуне. Вероватно би даља анализа могла да покаже да корисници исте комуне припадају и великом броју истих сабредита.</w:t>
      </w:r>
    </w:p>
    <w:p w14:paraId="7C322343" w14:textId="1943860D" w:rsidR="00843738" w:rsidRDefault="00843738" w:rsidP="003B57B7">
      <w:pPr>
        <w:pStyle w:val="Tekst"/>
        <w:numPr>
          <w:ilvl w:val="0"/>
          <w:numId w:val="26"/>
        </w:numPr>
      </w:pPr>
      <w:r w:rsidRPr="00843738">
        <w:t>Ко су актери који се могу окарактерисати као кључни брокери (мостови) у мрежи? Шта их чини брокерима?</w:t>
      </w:r>
    </w:p>
    <w:p w14:paraId="16513DF5" w14:textId="77777777" w:rsidR="006F0507" w:rsidRDefault="006F0507" w:rsidP="006F0507">
      <w:pPr>
        <w:pStyle w:val="Tekst"/>
        <w:numPr>
          <w:ilvl w:val="1"/>
          <w:numId w:val="34"/>
        </w:numPr>
      </w:pPr>
      <w:r>
        <w:rPr>
          <w:i/>
          <w:iCs/>
          <w:lang w:val="en-US"/>
        </w:rPr>
        <w:t xml:space="preserve">SNet </w:t>
      </w:r>
      <w:r>
        <w:t>мрежа</w:t>
      </w:r>
    </w:p>
    <w:p w14:paraId="45C29188" w14:textId="2BC42038" w:rsidR="006F0507" w:rsidRDefault="006F0507" w:rsidP="006F0507">
      <w:pPr>
        <w:pStyle w:val="Tekst"/>
        <w:numPr>
          <w:ilvl w:val="1"/>
          <w:numId w:val="34"/>
        </w:numPr>
      </w:pPr>
      <w:r>
        <w:rPr>
          <w:i/>
          <w:iCs/>
          <w:lang w:val="en-US"/>
        </w:rPr>
        <w:t xml:space="preserve">SNetT </w:t>
      </w:r>
      <w:r>
        <w:t>мрежа</w:t>
      </w:r>
      <w:r w:rsidR="00A157B7">
        <w:rPr>
          <w:lang w:val="en-US"/>
        </w:rPr>
        <w:t xml:space="preserve"> – </w:t>
      </w:r>
      <w:r w:rsidR="00A157B7">
        <w:t>сваки чвор може бити окарактерисан као брокер (мост), сви су једнаког значаја у мрежи.</w:t>
      </w:r>
    </w:p>
    <w:p w14:paraId="35D883B8" w14:textId="1099B1DD" w:rsidR="00BA3A33" w:rsidRPr="00BA3A33" w:rsidRDefault="006F0507" w:rsidP="002973E2">
      <w:pPr>
        <w:pStyle w:val="Tekst"/>
        <w:numPr>
          <w:ilvl w:val="1"/>
          <w:numId w:val="34"/>
        </w:numPr>
      </w:pPr>
      <w:r>
        <w:rPr>
          <w:i/>
          <w:iCs/>
          <w:lang w:val="en-US"/>
        </w:rPr>
        <w:t xml:space="preserve">SNetF </w:t>
      </w:r>
      <w:r>
        <w:t>мрежа</w:t>
      </w:r>
    </w:p>
    <w:p w14:paraId="4E7A57A5" w14:textId="590737A1" w:rsidR="006F0507" w:rsidRPr="003B57B7" w:rsidRDefault="006F0507" w:rsidP="006F0507">
      <w:pPr>
        <w:pStyle w:val="Tekst"/>
        <w:numPr>
          <w:ilvl w:val="1"/>
          <w:numId w:val="34"/>
        </w:numPr>
      </w:pPr>
      <w:r>
        <w:rPr>
          <w:i/>
          <w:iCs/>
          <w:lang w:val="en-US"/>
        </w:rPr>
        <w:t xml:space="preserve">UserNet </w:t>
      </w:r>
      <w:r>
        <w:t>мрежа</w:t>
      </w:r>
    </w:p>
    <w:p w14:paraId="19EE7D5D" w14:textId="33B47CAC" w:rsidR="00A77C0B" w:rsidRDefault="00A77C0B" w:rsidP="00A77C0B">
      <w:pPr>
        <w:pStyle w:val="Heading1"/>
      </w:pPr>
      <w:bookmarkStart w:id="67" w:name="_Toc95339233"/>
      <w:r>
        <w:lastRenderedPageBreak/>
        <w:t xml:space="preserve">Поређење </w:t>
      </w:r>
      <w:r>
        <w:rPr>
          <w:lang w:val="sr-Latn-RS"/>
        </w:rPr>
        <w:t xml:space="preserve">SNet </w:t>
      </w:r>
      <w:r>
        <w:t xml:space="preserve">и </w:t>
      </w:r>
      <w:r>
        <w:rPr>
          <w:lang w:val="sr-Latn-RS"/>
        </w:rPr>
        <w:t>SNe</w:t>
      </w:r>
      <w:r w:rsidR="007648C8">
        <w:rPr>
          <w:lang w:val="sr-Latn-RS"/>
        </w:rPr>
        <w:t>t</w:t>
      </w:r>
      <w:r>
        <w:rPr>
          <w:lang w:val="sr-Latn-RS"/>
        </w:rPr>
        <w:t xml:space="preserve">T </w:t>
      </w:r>
      <w:r>
        <w:t>мрежа</w:t>
      </w:r>
      <w:bookmarkEnd w:id="67"/>
    </w:p>
    <w:p w14:paraId="2E1FA941" w14:textId="11A534F3" w:rsidR="003B57B7" w:rsidRDefault="00DD373D" w:rsidP="00DD373D">
      <w:pPr>
        <w:pStyle w:val="Tekst"/>
        <w:numPr>
          <w:ilvl w:val="0"/>
          <w:numId w:val="26"/>
        </w:numPr>
      </w:pPr>
      <w:r w:rsidRPr="00DD373D">
        <w:t xml:space="preserve">Упоредити карактеристике </w:t>
      </w:r>
      <w:r>
        <w:rPr>
          <w:lang w:val="sr-Latn-RS"/>
        </w:rPr>
        <w:t>SNet</w:t>
      </w:r>
      <w:r w:rsidRPr="00DD373D">
        <w:t xml:space="preserve"> и </w:t>
      </w:r>
      <w:r>
        <w:rPr>
          <w:lang w:val="sr-Latn-RS"/>
        </w:rPr>
        <w:t>SNetT</w:t>
      </w:r>
      <w:r w:rsidRPr="00DD373D">
        <w:t xml:space="preserve"> мрежа. Коментарисати потенцијалне разлике и проценити да ли су сабредити из </w:t>
      </w:r>
      <w:r>
        <w:rPr>
          <w:lang w:val="sr-Latn-RS"/>
        </w:rPr>
        <w:t>SNetT</w:t>
      </w:r>
      <w:r w:rsidRPr="00DD373D">
        <w:t xml:space="preserve"> активнији и боље повезани од остатка мреже.</w:t>
      </w:r>
    </w:p>
    <w:p w14:paraId="76922B86" w14:textId="4F31CD2D" w:rsidR="003B57B7" w:rsidRPr="003B57B7" w:rsidRDefault="00DD373D" w:rsidP="004515BD">
      <w:pPr>
        <w:pStyle w:val="Tekst"/>
        <w:numPr>
          <w:ilvl w:val="0"/>
          <w:numId w:val="26"/>
        </w:numPr>
      </w:pPr>
      <w:r w:rsidRPr="00DD373D">
        <w:t xml:space="preserve">Како су распоређени чворови из </w:t>
      </w:r>
      <w:r>
        <w:rPr>
          <w:lang w:val="sr-Latn-RS"/>
        </w:rPr>
        <w:t>SNetT</w:t>
      </w:r>
      <w:r w:rsidRPr="00DD373D">
        <w:t xml:space="preserve"> у оквиру </w:t>
      </w:r>
      <w:r>
        <w:rPr>
          <w:lang w:val="sr-Latn-RS"/>
        </w:rPr>
        <w:t>SNet</w:t>
      </w:r>
      <w:r w:rsidRPr="00DD373D">
        <w:t xml:space="preserve"> мреже? Да ли припадају језгру или периферији или су мешовито распоређени?</w:t>
      </w:r>
    </w:p>
    <w:p w14:paraId="781DAA9B" w14:textId="2E1A9DEC" w:rsidR="00A65719" w:rsidRDefault="00A65719" w:rsidP="009C0E87">
      <w:pPr>
        <w:pStyle w:val="SadrajLiteratura"/>
        <w:rPr>
          <w:lang w:val="sr-Cyrl-CS"/>
        </w:rPr>
      </w:pPr>
      <w:bookmarkStart w:id="68" w:name="_Toc95339234"/>
      <w:r>
        <w:lastRenderedPageBreak/>
        <w:t>Списак слика</w:t>
      </w:r>
      <w:bookmarkEnd w:id="68"/>
    </w:p>
    <w:p w14:paraId="1171C519" w14:textId="29BB2B32" w:rsidR="00C429F3" w:rsidRDefault="004326A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fldChar w:fldCharType="begin"/>
      </w:r>
      <w:r>
        <w:instrText xml:space="preserve"> TOC \h \z \c "Слика" </w:instrText>
      </w:r>
      <w:r>
        <w:fldChar w:fldCharType="separate"/>
      </w:r>
      <w:hyperlink w:anchor="_Toc95338928" w:history="1">
        <w:r w:rsidR="00C429F3" w:rsidRPr="0018160B">
          <w:rPr>
            <w:rStyle w:val="Hyperlink"/>
            <w:noProof/>
          </w:rPr>
          <w:t>Слика 2.1</w:t>
        </w:r>
        <w:r w:rsidR="00C429F3" w:rsidRPr="0018160B">
          <w:rPr>
            <w:rStyle w:val="Hyperlink"/>
            <w:noProof/>
            <w:lang w:val="sr-Cyrl-RS"/>
          </w:rPr>
          <w:t xml:space="preserve"> Мрежа </w:t>
        </w:r>
        <w:r w:rsidR="00C429F3" w:rsidRPr="0018160B">
          <w:rPr>
            <w:rStyle w:val="Hyperlink"/>
            <w:noProof/>
            <w:lang w:val="sr-Latn-RS"/>
          </w:rPr>
          <w:t>SNet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_Toc95338928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5</w:t>
        </w:r>
        <w:r w:rsidR="00C429F3">
          <w:rPr>
            <w:noProof/>
            <w:webHidden/>
          </w:rPr>
          <w:fldChar w:fldCharType="end"/>
        </w:r>
      </w:hyperlink>
    </w:p>
    <w:p w14:paraId="54A30FD8" w14:textId="50E1C2CC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29" w:history="1">
        <w:r w:rsidR="00C429F3" w:rsidRPr="0018160B">
          <w:rPr>
            <w:rStyle w:val="Hyperlink"/>
            <w:noProof/>
          </w:rPr>
          <w:t xml:space="preserve">Слика 2.2 </w:t>
        </w:r>
        <w:r w:rsidR="00C429F3" w:rsidRPr="0018160B">
          <w:rPr>
            <w:rStyle w:val="Hyperlink"/>
            <w:noProof/>
            <w:lang w:val="sr-Cyrl-RS"/>
          </w:rPr>
          <w:t>Расподела тежина грана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_Toc95338929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6</w:t>
        </w:r>
        <w:r w:rsidR="00C429F3">
          <w:rPr>
            <w:noProof/>
            <w:webHidden/>
          </w:rPr>
          <w:fldChar w:fldCharType="end"/>
        </w:r>
      </w:hyperlink>
    </w:p>
    <w:p w14:paraId="0EA3C16A" w14:textId="6D12BAD8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0" w:history="1">
        <w:r w:rsidR="00C429F3" w:rsidRPr="0018160B">
          <w:rPr>
            <w:rStyle w:val="Hyperlink"/>
            <w:noProof/>
          </w:rPr>
          <w:t>Слика 2.3</w:t>
        </w:r>
        <w:r w:rsidR="00C429F3" w:rsidRPr="0018160B">
          <w:rPr>
            <w:rStyle w:val="Hyperlink"/>
            <w:noProof/>
            <w:lang w:val="sr-Cyrl-RS"/>
          </w:rPr>
          <w:t xml:space="preserve"> Мрежа</w:t>
        </w:r>
        <w:r w:rsidR="00C429F3" w:rsidRPr="0018160B">
          <w:rPr>
            <w:rStyle w:val="Hyperlink"/>
            <w:noProof/>
            <w:lang w:val="sr-Latn-RS"/>
          </w:rPr>
          <w:t xml:space="preserve"> SNetF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_Toc95338930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7</w:t>
        </w:r>
        <w:r w:rsidR="00C429F3">
          <w:rPr>
            <w:noProof/>
            <w:webHidden/>
          </w:rPr>
          <w:fldChar w:fldCharType="end"/>
        </w:r>
      </w:hyperlink>
    </w:p>
    <w:p w14:paraId="3B3FC138" w14:textId="2DC3CA69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1" w:history="1">
        <w:r w:rsidR="00C429F3" w:rsidRPr="0018160B">
          <w:rPr>
            <w:rStyle w:val="Hyperlink"/>
            <w:noProof/>
          </w:rPr>
          <w:t xml:space="preserve">Слика 2.4 </w:t>
        </w:r>
        <w:r w:rsidR="00C429F3" w:rsidRPr="0018160B">
          <w:rPr>
            <w:rStyle w:val="Hyperlink"/>
            <w:noProof/>
            <w:lang w:val="sr-Cyrl-RS"/>
          </w:rPr>
          <w:t xml:space="preserve">Мрежа </w:t>
        </w:r>
        <w:r w:rsidR="00C429F3" w:rsidRPr="0018160B">
          <w:rPr>
            <w:rStyle w:val="Hyperlink"/>
            <w:noProof/>
            <w:lang w:val="sr-Latn-RS"/>
          </w:rPr>
          <w:t>SNetT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_Toc95338931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8</w:t>
        </w:r>
        <w:r w:rsidR="00C429F3">
          <w:rPr>
            <w:noProof/>
            <w:webHidden/>
          </w:rPr>
          <w:fldChar w:fldCharType="end"/>
        </w:r>
      </w:hyperlink>
    </w:p>
    <w:p w14:paraId="17E466A6" w14:textId="1DBA11C3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2" w:history="1">
        <w:r w:rsidR="00C429F3" w:rsidRPr="0018160B">
          <w:rPr>
            <w:rStyle w:val="Hyperlink"/>
            <w:noProof/>
          </w:rPr>
          <w:t>Слика 2.5</w:t>
        </w:r>
        <w:r w:rsidR="00C429F3" w:rsidRPr="0018160B">
          <w:rPr>
            <w:rStyle w:val="Hyperlink"/>
            <w:noProof/>
            <w:lang w:val="sr-Cyrl-RS"/>
          </w:rPr>
          <w:t xml:space="preserve"> Мрежа </w:t>
        </w:r>
        <w:r w:rsidR="00C429F3" w:rsidRPr="0018160B">
          <w:rPr>
            <w:rStyle w:val="Hyperlink"/>
            <w:noProof/>
            <w:lang w:val="sr-Latn-RS"/>
          </w:rPr>
          <w:t>UserNet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_Toc95338932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9</w:t>
        </w:r>
        <w:r w:rsidR="00C429F3">
          <w:rPr>
            <w:noProof/>
            <w:webHidden/>
          </w:rPr>
          <w:fldChar w:fldCharType="end"/>
        </w:r>
      </w:hyperlink>
    </w:p>
    <w:p w14:paraId="3042B7F6" w14:textId="05EEAE3C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3" w:history="1">
        <w:r w:rsidR="00C429F3" w:rsidRPr="0018160B">
          <w:rPr>
            <w:rStyle w:val="Hyperlink"/>
            <w:noProof/>
          </w:rPr>
          <w:t>Слика 3.1</w:t>
        </w:r>
        <w:r w:rsidR="00C429F3" w:rsidRPr="0018160B">
          <w:rPr>
            <w:rStyle w:val="Hyperlink"/>
            <w:noProof/>
            <w:lang w:val="sr-Cyrl-RS"/>
          </w:rPr>
          <w:t xml:space="preserve"> Пирсонов коефицијент корелације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_Toc95338933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12</w:t>
        </w:r>
        <w:r w:rsidR="00C429F3">
          <w:rPr>
            <w:noProof/>
            <w:webHidden/>
          </w:rPr>
          <w:fldChar w:fldCharType="end"/>
        </w:r>
      </w:hyperlink>
    </w:p>
    <w:p w14:paraId="0A98210D" w14:textId="75630CC6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4" w:history="1">
        <w:r w:rsidR="00C429F3" w:rsidRPr="0018160B">
          <w:rPr>
            <w:rStyle w:val="Hyperlink"/>
            <w:noProof/>
          </w:rPr>
          <w:t xml:space="preserve">Слика 4.1 </w:t>
        </w:r>
        <w:r w:rsidR="00C429F3" w:rsidRPr="0018160B">
          <w:rPr>
            <w:rStyle w:val="Hyperlink"/>
            <w:noProof/>
            <w:lang w:val="sr-Cyrl-RS"/>
          </w:rPr>
          <w:t>Величина компонената</w:t>
        </w:r>
        <w:r w:rsidR="00C429F3" w:rsidRPr="0018160B">
          <w:rPr>
            <w:rStyle w:val="Hyperlink"/>
            <w:noProof/>
          </w:rPr>
          <w:t xml:space="preserve"> </w:t>
        </w:r>
        <w:r w:rsidR="00C429F3" w:rsidRPr="0018160B">
          <w:rPr>
            <w:rStyle w:val="Hyperlink"/>
            <w:noProof/>
            <w:lang w:val="sr-Cyrl-RS"/>
          </w:rPr>
          <w:t xml:space="preserve">мреже </w:t>
        </w:r>
        <w:r w:rsidR="00C429F3" w:rsidRPr="0018160B">
          <w:rPr>
            <w:rStyle w:val="Hyperlink"/>
            <w:noProof/>
            <w:lang w:val="sr-Latn-RS"/>
          </w:rPr>
          <w:t>SNet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_Toc95338934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14</w:t>
        </w:r>
        <w:r w:rsidR="00C429F3">
          <w:rPr>
            <w:noProof/>
            <w:webHidden/>
          </w:rPr>
          <w:fldChar w:fldCharType="end"/>
        </w:r>
      </w:hyperlink>
    </w:p>
    <w:p w14:paraId="0938AA8C" w14:textId="0ED8829E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5" w:history="1">
        <w:r w:rsidR="00C429F3" w:rsidRPr="0018160B">
          <w:rPr>
            <w:rStyle w:val="Hyperlink"/>
            <w:noProof/>
          </w:rPr>
          <w:t>Слика 4.2 Величина компонената мреже SNetF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_Toc95338935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14</w:t>
        </w:r>
        <w:r w:rsidR="00C429F3">
          <w:rPr>
            <w:noProof/>
            <w:webHidden/>
          </w:rPr>
          <w:fldChar w:fldCharType="end"/>
        </w:r>
      </w:hyperlink>
    </w:p>
    <w:p w14:paraId="5DF36086" w14:textId="68F6662C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6" w:history="1">
        <w:r w:rsidR="00C429F3" w:rsidRPr="0018160B">
          <w:rPr>
            <w:rStyle w:val="Hyperlink"/>
            <w:noProof/>
          </w:rPr>
          <w:t>Слика 4.3 Величина компонената мреже SNetT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_Toc95338936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15</w:t>
        </w:r>
        <w:r w:rsidR="00C429F3">
          <w:rPr>
            <w:noProof/>
            <w:webHidden/>
          </w:rPr>
          <w:fldChar w:fldCharType="end"/>
        </w:r>
      </w:hyperlink>
    </w:p>
    <w:p w14:paraId="5CCAE033" w14:textId="15FBFD62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7" w:history="1">
        <w:r w:rsidR="00C429F3" w:rsidRPr="0018160B">
          <w:rPr>
            <w:rStyle w:val="Hyperlink"/>
            <w:noProof/>
          </w:rPr>
          <w:t>Слика 4.4 Величина компонената мреже UserNet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_Toc95338937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15</w:t>
        </w:r>
        <w:r w:rsidR="00C429F3">
          <w:rPr>
            <w:noProof/>
            <w:webHidden/>
          </w:rPr>
          <w:fldChar w:fldCharType="end"/>
        </w:r>
      </w:hyperlink>
    </w:p>
    <w:p w14:paraId="6E07F777" w14:textId="5437362B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8" w:history="1">
        <w:r w:rsidR="00C429F3" w:rsidRPr="0018160B">
          <w:rPr>
            <w:rStyle w:val="Hyperlink"/>
            <w:noProof/>
          </w:rPr>
          <w:t>Слика 4.5</w:t>
        </w:r>
        <w:r w:rsidR="00C429F3" w:rsidRPr="0018160B">
          <w:rPr>
            <w:rStyle w:val="Hyperlink"/>
            <w:noProof/>
            <w:lang w:val="sr-Cyrl-RS"/>
          </w:rPr>
          <w:t xml:space="preserve"> Расподела коефицијента кластеризације мреже </w:t>
        </w:r>
        <w:r w:rsidR="00C429F3" w:rsidRPr="0018160B">
          <w:rPr>
            <w:rStyle w:val="Hyperlink"/>
            <w:noProof/>
            <w:lang w:val="en-US"/>
          </w:rPr>
          <w:t>SNet</w:t>
        </w:r>
        <w:r w:rsidR="00C429F3" w:rsidRPr="0018160B">
          <w:rPr>
            <w:rStyle w:val="Hyperlink"/>
            <w:noProof/>
            <w:lang w:val="sr-Cyrl-RS"/>
          </w:rPr>
          <w:t xml:space="preserve"> и случајне мреже истих димензија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_Toc95338938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16</w:t>
        </w:r>
        <w:r w:rsidR="00C429F3">
          <w:rPr>
            <w:noProof/>
            <w:webHidden/>
          </w:rPr>
          <w:fldChar w:fldCharType="end"/>
        </w:r>
      </w:hyperlink>
    </w:p>
    <w:p w14:paraId="42AD827F" w14:textId="79B74161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9" w:history="1">
        <w:r w:rsidR="00C429F3" w:rsidRPr="0018160B">
          <w:rPr>
            <w:rStyle w:val="Hyperlink"/>
            <w:noProof/>
          </w:rPr>
          <w:t xml:space="preserve">Слика 4.6 </w:t>
        </w:r>
        <w:r w:rsidR="00C429F3" w:rsidRPr="0018160B">
          <w:rPr>
            <w:rStyle w:val="Hyperlink"/>
            <w:noProof/>
            <w:lang w:val="sr-Cyrl-RS"/>
          </w:rPr>
          <w:t xml:space="preserve">Расподела коефицијента кластеризације мреже </w:t>
        </w:r>
        <w:r w:rsidR="00C429F3" w:rsidRPr="0018160B">
          <w:rPr>
            <w:rStyle w:val="Hyperlink"/>
            <w:noProof/>
            <w:lang w:val="en-US"/>
          </w:rPr>
          <w:t>SNetT</w:t>
        </w:r>
        <w:r w:rsidR="00C429F3" w:rsidRPr="0018160B">
          <w:rPr>
            <w:rStyle w:val="Hyperlink"/>
            <w:noProof/>
            <w:lang w:val="sr-Cyrl-RS"/>
          </w:rPr>
          <w:t xml:space="preserve"> и случајне мреже истих димензија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_Toc95338939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17</w:t>
        </w:r>
        <w:r w:rsidR="00C429F3">
          <w:rPr>
            <w:noProof/>
            <w:webHidden/>
          </w:rPr>
          <w:fldChar w:fldCharType="end"/>
        </w:r>
      </w:hyperlink>
    </w:p>
    <w:p w14:paraId="15741C21" w14:textId="4F5925E8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0" w:history="1">
        <w:r w:rsidR="00C429F3" w:rsidRPr="0018160B">
          <w:rPr>
            <w:rStyle w:val="Hyperlink"/>
            <w:noProof/>
          </w:rPr>
          <w:t>Слика 4.7</w:t>
        </w:r>
        <w:r w:rsidR="00C429F3" w:rsidRPr="0018160B">
          <w:rPr>
            <w:rStyle w:val="Hyperlink"/>
            <w:noProof/>
            <w:lang w:val="sr-Cyrl-RS"/>
          </w:rPr>
          <w:t xml:space="preserve"> Расподела коефицијента кластеризације мреже </w:t>
        </w:r>
        <w:r w:rsidR="00C429F3" w:rsidRPr="0018160B">
          <w:rPr>
            <w:rStyle w:val="Hyperlink"/>
            <w:noProof/>
            <w:lang w:val="en-US"/>
          </w:rPr>
          <w:t>SNetF</w:t>
        </w:r>
        <w:r w:rsidR="00C429F3" w:rsidRPr="0018160B">
          <w:rPr>
            <w:rStyle w:val="Hyperlink"/>
            <w:noProof/>
            <w:lang w:val="sr-Cyrl-RS"/>
          </w:rPr>
          <w:t xml:space="preserve"> и случајне мреже истих димензија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_Toc95338940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17</w:t>
        </w:r>
        <w:r w:rsidR="00C429F3">
          <w:rPr>
            <w:noProof/>
            <w:webHidden/>
          </w:rPr>
          <w:fldChar w:fldCharType="end"/>
        </w:r>
      </w:hyperlink>
    </w:p>
    <w:p w14:paraId="2267D73C" w14:textId="745A68CB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1" w:history="1">
        <w:r w:rsidR="00C429F3" w:rsidRPr="0018160B">
          <w:rPr>
            <w:rStyle w:val="Hyperlink"/>
            <w:noProof/>
          </w:rPr>
          <w:t xml:space="preserve">Слика 4.8 </w:t>
        </w:r>
        <w:r w:rsidR="00C429F3" w:rsidRPr="0018160B">
          <w:rPr>
            <w:rStyle w:val="Hyperlink"/>
            <w:noProof/>
            <w:lang w:val="sr-Cyrl-RS"/>
          </w:rPr>
          <w:t xml:space="preserve">Расподела коефицијента кластеризације мреже </w:t>
        </w:r>
        <w:r w:rsidR="00C429F3" w:rsidRPr="0018160B">
          <w:rPr>
            <w:rStyle w:val="Hyperlink"/>
            <w:noProof/>
            <w:lang w:val="en-US"/>
          </w:rPr>
          <w:t>UserNet</w:t>
        </w:r>
        <w:r w:rsidR="00C429F3" w:rsidRPr="0018160B">
          <w:rPr>
            <w:rStyle w:val="Hyperlink"/>
            <w:noProof/>
            <w:lang w:val="sr-Cyrl-RS"/>
          </w:rPr>
          <w:t xml:space="preserve"> и случајне мреже истих димензија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_Toc95338941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18</w:t>
        </w:r>
        <w:r w:rsidR="00C429F3">
          <w:rPr>
            <w:noProof/>
            <w:webHidden/>
          </w:rPr>
          <w:fldChar w:fldCharType="end"/>
        </w:r>
      </w:hyperlink>
    </w:p>
    <w:p w14:paraId="04B8E9F3" w14:textId="142C639A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2" w:history="1">
        <w:r w:rsidR="00C429F3" w:rsidRPr="0018160B">
          <w:rPr>
            <w:rStyle w:val="Hyperlink"/>
            <w:noProof/>
          </w:rPr>
          <w:t>Слика 4.9 K</w:t>
        </w:r>
        <w:r w:rsidR="00C429F3" w:rsidRPr="0018160B">
          <w:rPr>
            <w:rStyle w:val="Hyperlink"/>
            <w:noProof/>
            <w:lang w:val="sr-Cyrl-RS"/>
          </w:rPr>
          <w:t>оефицијент</w:t>
        </w:r>
        <w:r w:rsidR="00C429F3" w:rsidRPr="0018160B">
          <w:rPr>
            <w:rStyle w:val="Hyperlink"/>
            <w:noProof/>
            <w:lang w:val="sr-Latn-RS"/>
          </w:rPr>
          <w:t xml:space="preserve"> </w:t>
        </w:r>
        <w:r w:rsidR="00C429F3" w:rsidRPr="0018160B">
          <w:rPr>
            <w:rStyle w:val="Hyperlink"/>
            <w:noProof/>
            <w:lang w:val="sr-Cyrl-RS"/>
          </w:rPr>
          <w:t xml:space="preserve">клуба богатих мреже </w:t>
        </w:r>
        <w:r w:rsidR="00C429F3" w:rsidRPr="0018160B">
          <w:rPr>
            <w:rStyle w:val="Hyperlink"/>
            <w:noProof/>
            <w:lang w:val="sr-Latn-RS"/>
          </w:rPr>
          <w:t>SNet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_Toc95338942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19</w:t>
        </w:r>
        <w:r w:rsidR="00C429F3">
          <w:rPr>
            <w:noProof/>
            <w:webHidden/>
          </w:rPr>
          <w:fldChar w:fldCharType="end"/>
        </w:r>
      </w:hyperlink>
    </w:p>
    <w:p w14:paraId="44F3B7E3" w14:textId="6AAEE35F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3" w:history="1">
        <w:r w:rsidR="00C429F3" w:rsidRPr="0018160B">
          <w:rPr>
            <w:rStyle w:val="Hyperlink"/>
            <w:noProof/>
          </w:rPr>
          <w:t xml:space="preserve">Слика 4.10 </w:t>
        </w:r>
        <w:r w:rsidR="00C429F3" w:rsidRPr="0018160B">
          <w:rPr>
            <w:rStyle w:val="Hyperlink"/>
            <w:noProof/>
            <w:lang w:val="sr-Cyrl-RS"/>
          </w:rPr>
          <w:t xml:space="preserve">Коефицијент клуба богатих мреже </w:t>
        </w:r>
        <w:r w:rsidR="00C429F3" w:rsidRPr="0018160B">
          <w:rPr>
            <w:rStyle w:val="Hyperlink"/>
            <w:noProof/>
            <w:lang w:val="sr-Latn-RS"/>
          </w:rPr>
          <w:t>SNetF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_Toc95338943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20</w:t>
        </w:r>
        <w:r w:rsidR="00C429F3">
          <w:rPr>
            <w:noProof/>
            <w:webHidden/>
          </w:rPr>
          <w:fldChar w:fldCharType="end"/>
        </w:r>
      </w:hyperlink>
    </w:p>
    <w:p w14:paraId="54E26A89" w14:textId="29C0E372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4" w:history="1">
        <w:r w:rsidR="00C429F3" w:rsidRPr="0018160B">
          <w:rPr>
            <w:rStyle w:val="Hyperlink"/>
            <w:noProof/>
          </w:rPr>
          <w:t xml:space="preserve">Слика 4.11 </w:t>
        </w:r>
        <w:r w:rsidR="00C429F3" w:rsidRPr="0018160B">
          <w:rPr>
            <w:rStyle w:val="Hyperlink"/>
            <w:noProof/>
            <w:lang w:val="sr-Cyrl-RS"/>
          </w:rPr>
          <w:t xml:space="preserve">Коефицијент клуба богатих мреже </w:t>
        </w:r>
        <w:r w:rsidR="00C429F3" w:rsidRPr="0018160B">
          <w:rPr>
            <w:rStyle w:val="Hyperlink"/>
            <w:noProof/>
            <w:lang w:val="sr-Latn-RS"/>
          </w:rPr>
          <w:t>SNetT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_Toc95338944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20</w:t>
        </w:r>
        <w:r w:rsidR="00C429F3">
          <w:rPr>
            <w:noProof/>
            <w:webHidden/>
          </w:rPr>
          <w:fldChar w:fldCharType="end"/>
        </w:r>
      </w:hyperlink>
    </w:p>
    <w:p w14:paraId="0D1DF944" w14:textId="73EA5581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5" w:history="1">
        <w:r w:rsidR="00C429F3" w:rsidRPr="0018160B">
          <w:rPr>
            <w:rStyle w:val="Hyperlink"/>
            <w:noProof/>
          </w:rPr>
          <w:t xml:space="preserve">Слика 4.12 </w:t>
        </w:r>
        <w:r w:rsidR="00C429F3" w:rsidRPr="0018160B">
          <w:rPr>
            <w:rStyle w:val="Hyperlink"/>
            <w:noProof/>
            <w:lang w:val="sr-Cyrl-RS"/>
          </w:rPr>
          <w:t xml:space="preserve">Дистрибуција чворова по степену мреже </w:t>
        </w:r>
        <w:r w:rsidR="00C429F3" w:rsidRPr="0018160B">
          <w:rPr>
            <w:rStyle w:val="Hyperlink"/>
            <w:noProof/>
            <w:lang w:val="sr-Latn-RS"/>
          </w:rPr>
          <w:t>SNet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_Toc95338945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21</w:t>
        </w:r>
        <w:r w:rsidR="00C429F3">
          <w:rPr>
            <w:noProof/>
            <w:webHidden/>
          </w:rPr>
          <w:fldChar w:fldCharType="end"/>
        </w:r>
      </w:hyperlink>
    </w:p>
    <w:p w14:paraId="51F063F8" w14:textId="1BB22056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6" w:history="1">
        <w:r w:rsidR="00C429F3" w:rsidRPr="0018160B">
          <w:rPr>
            <w:rStyle w:val="Hyperlink"/>
            <w:noProof/>
          </w:rPr>
          <w:t>Слика 4.13 Дистрибуција чворова по степену мреже SNetF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_Toc95338946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21</w:t>
        </w:r>
        <w:r w:rsidR="00C429F3">
          <w:rPr>
            <w:noProof/>
            <w:webHidden/>
          </w:rPr>
          <w:fldChar w:fldCharType="end"/>
        </w:r>
      </w:hyperlink>
    </w:p>
    <w:p w14:paraId="0E37F8C3" w14:textId="0A322053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7" w:history="1">
        <w:r w:rsidR="00C429F3" w:rsidRPr="0018160B">
          <w:rPr>
            <w:rStyle w:val="Hyperlink"/>
            <w:noProof/>
          </w:rPr>
          <w:t>Слика 4.14 Дистрибуција чворова по степену мреже SNetT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_Toc95338947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21</w:t>
        </w:r>
        <w:r w:rsidR="00C429F3">
          <w:rPr>
            <w:noProof/>
            <w:webHidden/>
          </w:rPr>
          <w:fldChar w:fldCharType="end"/>
        </w:r>
      </w:hyperlink>
    </w:p>
    <w:p w14:paraId="144F1840" w14:textId="58CBFCFE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8" w:history="1">
        <w:r w:rsidR="00C429F3" w:rsidRPr="0018160B">
          <w:rPr>
            <w:rStyle w:val="Hyperlink"/>
            <w:noProof/>
          </w:rPr>
          <w:t>Слика 4.15 Дистрибуција чворова по степену мреже UserNet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_Toc95338948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22</w:t>
        </w:r>
        <w:r w:rsidR="00C429F3">
          <w:rPr>
            <w:noProof/>
            <w:webHidden/>
          </w:rPr>
          <w:fldChar w:fldCharType="end"/>
        </w:r>
      </w:hyperlink>
    </w:p>
    <w:p w14:paraId="396206B3" w14:textId="0FC19DB4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9" w:history="1">
        <w:r w:rsidR="00C429F3" w:rsidRPr="0018160B">
          <w:rPr>
            <w:rStyle w:val="Hyperlink"/>
            <w:noProof/>
          </w:rPr>
          <w:t xml:space="preserve">Слика 4.16 </w:t>
        </w:r>
        <w:r w:rsidR="00C429F3" w:rsidRPr="0018160B">
          <w:rPr>
            <w:rStyle w:val="Hyperlink"/>
            <w:noProof/>
            <w:lang w:val="sr-Cyrl-RS"/>
          </w:rPr>
          <w:t>Хабови мреже</w:t>
        </w:r>
        <w:r w:rsidR="00C429F3" w:rsidRPr="0018160B">
          <w:rPr>
            <w:rStyle w:val="Hyperlink"/>
            <w:noProof/>
          </w:rPr>
          <w:t xml:space="preserve"> SNet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_Toc95338949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23</w:t>
        </w:r>
        <w:r w:rsidR="00C429F3">
          <w:rPr>
            <w:noProof/>
            <w:webHidden/>
          </w:rPr>
          <w:fldChar w:fldCharType="end"/>
        </w:r>
      </w:hyperlink>
    </w:p>
    <w:p w14:paraId="00A7C464" w14:textId="29F1D1A8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0" w:history="1">
        <w:r w:rsidR="00C429F3" w:rsidRPr="0018160B">
          <w:rPr>
            <w:rStyle w:val="Hyperlink"/>
            <w:noProof/>
          </w:rPr>
          <w:t xml:space="preserve">Слика 4.17 </w:t>
        </w:r>
        <w:r w:rsidR="00C429F3" w:rsidRPr="0018160B">
          <w:rPr>
            <w:rStyle w:val="Hyperlink"/>
            <w:noProof/>
            <w:lang w:val="sr-Cyrl-RS"/>
          </w:rPr>
          <w:t xml:space="preserve">Хабови мреже </w:t>
        </w:r>
        <w:r w:rsidR="00C429F3" w:rsidRPr="0018160B">
          <w:rPr>
            <w:rStyle w:val="Hyperlink"/>
            <w:noProof/>
            <w:lang w:val="sr-Latn-RS"/>
          </w:rPr>
          <w:t>SNetF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_Toc95338950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24</w:t>
        </w:r>
        <w:r w:rsidR="00C429F3">
          <w:rPr>
            <w:noProof/>
            <w:webHidden/>
          </w:rPr>
          <w:fldChar w:fldCharType="end"/>
        </w:r>
      </w:hyperlink>
    </w:p>
    <w:p w14:paraId="3F25EF1E" w14:textId="6CB347F6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1" w:history="1">
        <w:r w:rsidR="00C429F3" w:rsidRPr="0018160B">
          <w:rPr>
            <w:rStyle w:val="Hyperlink"/>
            <w:noProof/>
          </w:rPr>
          <w:t>Слика 4.18 Хабови мреже SNetT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_Toc95338951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25</w:t>
        </w:r>
        <w:r w:rsidR="00C429F3">
          <w:rPr>
            <w:noProof/>
            <w:webHidden/>
          </w:rPr>
          <w:fldChar w:fldCharType="end"/>
        </w:r>
      </w:hyperlink>
    </w:p>
    <w:p w14:paraId="2D5333FB" w14:textId="73A3AAA8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2" w:history="1">
        <w:r w:rsidR="00C429F3" w:rsidRPr="0018160B">
          <w:rPr>
            <w:rStyle w:val="Hyperlink"/>
            <w:noProof/>
          </w:rPr>
          <w:t>Слика 4.19 Хабови мреже UserNet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_Toc95338952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26</w:t>
        </w:r>
        <w:r w:rsidR="00C429F3">
          <w:rPr>
            <w:noProof/>
            <w:webHidden/>
          </w:rPr>
          <w:fldChar w:fldCharType="end"/>
        </w:r>
      </w:hyperlink>
    </w:p>
    <w:p w14:paraId="0525D38C" w14:textId="6BFE0091" w:rsidR="002F29E2" w:rsidRDefault="004326A6" w:rsidP="004326A6">
      <w:pPr>
        <w:pStyle w:val="Osnovnitekst"/>
        <w:ind w:firstLine="0"/>
      </w:pPr>
      <w:r>
        <w:fldChar w:fldCharType="end"/>
      </w:r>
    </w:p>
    <w:p w14:paraId="173157A9" w14:textId="1154426A" w:rsidR="00A65719" w:rsidRDefault="00A65719" w:rsidP="009C0E87">
      <w:pPr>
        <w:pStyle w:val="SadrajLiteratura"/>
        <w:rPr>
          <w:lang w:val="sr-Cyrl-CS"/>
        </w:rPr>
      </w:pPr>
      <w:bookmarkStart w:id="69" w:name="_Toc95339235"/>
      <w:r>
        <w:lastRenderedPageBreak/>
        <w:t>Списак табела</w:t>
      </w:r>
      <w:bookmarkEnd w:id="69"/>
    </w:p>
    <w:p w14:paraId="1064E324" w14:textId="6B08ADCE" w:rsidR="00C429F3" w:rsidRDefault="002D21E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fldChar w:fldCharType="begin"/>
      </w:r>
      <w:r>
        <w:instrText xml:space="preserve"> TOC \h \z \c "Табела" </w:instrText>
      </w:r>
      <w:r>
        <w:fldChar w:fldCharType="separate"/>
      </w:r>
      <w:hyperlink w:anchor="_Toc95338953" w:history="1">
        <w:r w:rsidR="00C429F3" w:rsidRPr="0062012C">
          <w:rPr>
            <w:rStyle w:val="Hyperlink"/>
            <w:noProof/>
          </w:rPr>
          <w:t xml:space="preserve">Табела 1.1 </w:t>
        </w:r>
        <w:r w:rsidR="00C429F3" w:rsidRPr="0062012C">
          <w:rPr>
            <w:rStyle w:val="Hyperlink"/>
            <w:noProof/>
            <w:lang w:val="sr-Cyrl-RS"/>
          </w:rPr>
          <w:t>Утицај чишћења на величину скупа података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_Toc95338953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4</w:t>
        </w:r>
        <w:r w:rsidR="00C429F3">
          <w:rPr>
            <w:noProof/>
            <w:webHidden/>
          </w:rPr>
          <w:fldChar w:fldCharType="end"/>
        </w:r>
      </w:hyperlink>
    </w:p>
    <w:p w14:paraId="096A85E4" w14:textId="77F81140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4" w:history="1">
        <w:r w:rsidR="00C429F3" w:rsidRPr="0062012C">
          <w:rPr>
            <w:rStyle w:val="Hyperlink"/>
            <w:noProof/>
          </w:rPr>
          <w:t>Табела 2.1</w:t>
        </w:r>
        <w:r w:rsidR="00C429F3" w:rsidRPr="0062012C">
          <w:rPr>
            <w:rStyle w:val="Hyperlink"/>
            <w:noProof/>
            <w:lang w:val="sr-Cyrl-RS"/>
          </w:rPr>
          <w:t xml:space="preserve"> Промена броја грана приликом филтрације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_Toc95338954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6</w:t>
        </w:r>
        <w:r w:rsidR="00C429F3">
          <w:rPr>
            <w:noProof/>
            <w:webHidden/>
          </w:rPr>
          <w:fldChar w:fldCharType="end"/>
        </w:r>
      </w:hyperlink>
    </w:p>
    <w:p w14:paraId="569F3CF1" w14:textId="23C28622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5" w:history="1">
        <w:r w:rsidR="00C429F3" w:rsidRPr="0062012C">
          <w:rPr>
            <w:rStyle w:val="Hyperlink"/>
            <w:noProof/>
          </w:rPr>
          <w:t xml:space="preserve">Табела 3.1 </w:t>
        </w:r>
        <w:r w:rsidR="00C429F3" w:rsidRPr="0062012C">
          <w:rPr>
            <w:rStyle w:val="Hyperlink"/>
            <w:noProof/>
            <w:lang w:val="sr-Cyrl-RS"/>
          </w:rPr>
          <w:t>Анализа сабредита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_Toc95338955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10</w:t>
        </w:r>
        <w:r w:rsidR="00C429F3">
          <w:rPr>
            <w:noProof/>
            <w:webHidden/>
          </w:rPr>
          <w:fldChar w:fldCharType="end"/>
        </w:r>
      </w:hyperlink>
    </w:p>
    <w:p w14:paraId="35F1BD79" w14:textId="6B214B89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6" w:history="1">
        <w:r w:rsidR="00C429F3" w:rsidRPr="0062012C">
          <w:rPr>
            <w:rStyle w:val="Hyperlink"/>
            <w:noProof/>
          </w:rPr>
          <w:t>Табела 3.2</w:t>
        </w:r>
        <w:r w:rsidR="00C429F3" w:rsidRPr="0062012C">
          <w:rPr>
            <w:rStyle w:val="Hyperlink"/>
            <w:noProof/>
            <w:lang w:val="sr-Cyrl-RS"/>
          </w:rPr>
          <w:t xml:space="preserve"> Анализа корисника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_Toc95338956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11</w:t>
        </w:r>
        <w:r w:rsidR="00C429F3">
          <w:rPr>
            <w:noProof/>
            <w:webHidden/>
          </w:rPr>
          <w:fldChar w:fldCharType="end"/>
        </w:r>
      </w:hyperlink>
    </w:p>
    <w:p w14:paraId="15FE8F38" w14:textId="4E49DA40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7" w:history="1">
        <w:r w:rsidR="00C429F3" w:rsidRPr="0062012C">
          <w:rPr>
            <w:rStyle w:val="Hyperlink"/>
            <w:noProof/>
          </w:rPr>
          <w:t>Табела 3.3</w:t>
        </w:r>
        <w:r w:rsidR="00C429F3" w:rsidRPr="0062012C">
          <w:rPr>
            <w:rStyle w:val="Hyperlink"/>
            <w:noProof/>
            <w:lang w:val="sr-Cyrl-RS"/>
          </w:rPr>
          <w:t xml:space="preserve"> Најактивнији корисници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_Toc95338957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11</w:t>
        </w:r>
        <w:r w:rsidR="00C429F3">
          <w:rPr>
            <w:noProof/>
            <w:webHidden/>
          </w:rPr>
          <w:fldChar w:fldCharType="end"/>
        </w:r>
      </w:hyperlink>
    </w:p>
    <w:p w14:paraId="61C91D06" w14:textId="16A7F5F5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8" w:history="1">
        <w:r w:rsidR="00C429F3" w:rsidRPr="0062012C">
          <w:rPr>
            <w:rStyle w:val="Hyperlink"/>
            <w:noProof/>
          </w:rPr>
          <w:t>Табела 3.4</w:t>
        </w:r>
        <w:r w:rsidR="00C429F3" w:rsidRPr="0062012C">
          <w:rPr>
            <w:rStyle w:val="Hyperlink"/>
            <w:noProof/>
            <w:lang w:val="sr-Cyrl-RS"/>
          </w:rPr>
          <w:t xml:space="preserve"> Објаве са највећим бројем коментара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_Toc95338958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12</w:t>
        </w:r>
        <w:r w:rsidR="00C429F3">
          <w:rPr>
            <w:noProof/>
            <w:webHidden/>
          </w:rPr>
          <w:fldChar w:fldCharType="end"/>
        </w:r>
      </w:hyperlink>
    </w:p>
    <w:p w14:paraId="7B6B6C88" w14:textId="0D9E2EA1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9" w:history="1">
        <w:r w:rsidR="00C429F3" w:rsidRPr="0062012C">
          <w:rPr>
            <w:rStyle w:val="Hyperlink"/>
            <w:noProof/>
          </w:rPr>
          <w:t xml:space="preserve">Табела 4.1 </w:t>
        </w:r>
        <w:r w:rsidR="00C429F3" w:rsidRPr="0062012C">
          <w:rPr>
            <w:rStyle w:val="Hyperlink"/>
            <w:noProof/>
            <w:lang w:val="sr-Cyrl-RS"/>
          </w:rPr>
          <w:t>Густина и дијаметар мреже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_Toc95338959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13</w:t>
        </w:r>
        <w:r w:rsidR="00C429F3">
          <w:rPr>
            <w:noProof/>
            <w:webHidden/>
          </w:rPr>
          <w:fldChar w:fldCharType="end"/>
        </w:r>
      </w:hyperlink>
    </w:p>
    <w:p w14:paraId="632F9930" w14:textId="0C61EDA4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0" w:history="1">
        <w:r w:rsidR="00C429F3" w:rsidRPr="0062012C">
          <w:rPr>
            <w:rStyle w:val="Hyperlink"/>
            <w:noProof/>
          </w:rPr>
          <w:t>Табела 4.2</w:t>
        </w:r>
        <w:r w:rsidR="00C429F3" w:rsidRPr="0062012C">
          <w:rPr>
            <w:rStyle w:val="Hyperlink"/>
            <w:noProof/>
            <w:lang w:val="sr-Cyrl-RS"/>
          </w:rPr>
          <w:t xml:space="preserve"> Број повезаних компонената мреже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_Toc95338960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13</w:t>
        </w:r>
        <w:r w:rsidR="00C429F3">
          <w:rPr>
            <w:noProof/>
            <w:webHidden/>
          </w:rPr>
          <w:fldChar w:fldCharType="end"/>
        </w:r>
      </w:hyperlink>
    </w:p>
    <w:p w14:paraId="3414A2FA" w14:textId="28D3784D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1" w:history="1">
        <w:r w:rsidR="00C429F3" w:rsidRPr="0062012C">
          <w:rPr>
            <w:rStyle w:val="Hyperlink"/>
            <w:noProof/>
          </w:rPr>
          <w:t>Табела 4.3</w:t>
        </w:r>
        <w:r w:rsidR="00C429F3" w:rsidRPr="0062012C">
          <w:rPr>
            <w:rStyle w:val="Hyperlink"/>
            <w:noProof/>
            <w:lang w:val="sr-Cyrl-RS"/>
          </w:rPr>
          <w:t xml:space="preserve"> Коефицијент кластеризације мреже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_Toc95338961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16</w:t>
        </w:r>
        <w:r w:rsidR="00C429F3">
          <w:rPr>
            <w:noProof/>
            <w:webHidden/>
          </w:rPr>
          <w:fldChar w:fldCharType="end"/>
        </w:r>
      </w:hyperlink>
    </w:p>
    <w:p w14:paraId="16BD10D0" w14:textId="0044799B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2" w:history="1">
        <w:r w:rsidR="00C429F3" w:rsidRPr="0062012C">
          <w:rPr>
            <w:rStyle w:val="Hyperlink"/>
            <w:noProof/>
          </w:rPr>
          <w:t>Табела 4.4 A</w:t>
        </w:r>
        <w:r w:rsidR="00C429F3" w:rsidRPr="0062012C">
          <w:rPr>
            <w:rStyle w:val="Hyperlink"/>
            <w:noProof/>
            <w:lang w:val="sr-Cyrl-RS"/>
          </w:rPr>
          <w:t>сортативност по степену чвора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_Toc95338962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19</w:t>
        </w:r>
        <w:r w:rsidR="00C429F3">
          <w:rPr>
            <w:noProof/>
            <w:webHidden/>
          </w:rPr>
          <w:fldChar w:fldCharType="end"/>
        </w:r>
      </w:hyperlink>
    </w:p>
    <w:p w14:paraId="6E3AB3AE" w14:textId="27D4B2D6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3" w:history="1">
        <w:r w:rsidR="00C429F3" w:rsidRPr="0062012C">
          <w:rPr>
            <w:rStyle w:val="Hyperlink"/>
            <w:noProof/>
          </w:rPr>
          <w:t xml:space="preserve">Табела 4.5 </w:t>
        </w:r>
        <w:r w:rsidR="00C429F3" w:rsidRPr="0062012C">
          <w:rPr>
            <w:rStyle w:val="Hyperlink"/>
            <w:noProof/>
            <w:lang w:val="sr-Cyrl-RS"/>
          </w:rPr>
          <w:t xml:space="preserve">Преглед </w:t>
        </w:r>
        <w:r w:rsidR="00C429F3" w:rsidRPr="0062012C">
          <w:rPr>
            <w:rStyle w:val="Hyperlink"/>
            <w:noProof/>
            <w:lang w:val="sr-Latn-RS"/>
          </w:rPr>
          <w:t>scale-free</w:t>
        </w:r>
        <w:r w:rsidR="00C429F3" w:rsidRPr="0062012C">
          <w:rPr>
            <w:rStyle w:val="Hyperlink"/>
            <w:noProof/>
            <w:lang w:val="sr-Cyrl-RS"/>
          </w:rPr>
          <w:t xml:space="preserve"> особине мрежа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_Toc95338963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23</w:t>
        </w:r>
        <w:r w:rsidR="00C429F3">
          <w:rPr>
            <w:noProof/>
            <w:webHidden/>
          </w:rPr>
          <w:fldChar w:fldCharType="end"/>
        </w:r>
      </w:hyperlink>
    </w:p>
    <w:p w14:paraId="5D0C1C49" w14:textId="4DDEA127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4" w:history="1">
        <w:r w:rsidR="00C429F3" w:rsidRPr="0062012C">
          <w:rPr>
            <w:rStyle w:val="Hyperlink"/>
            <w:noProof/>
          </w:rPr>
          <w:t xml:space="preserve">Табела 5.1 </w:t>
        </w:r>
        <w:r w:rsidR="00C429F3" w:rsidRPr="0062012C">
          <w:rPr>
            <w:rStyle w:val="Hyperlink"/>
            <w:noProof/>
            <w:lang w:val="sr-Cyrl-RS"/>
          </w:rPr>
          <w:t xml:space="preserve">Преглед најважнијих актера мреже </w:t>
        </w:r>
        <w:r w:rsidR="00C429F3" w:rsidRPr="0062012C">
          <w:rPr>
            <w:rStyle w:val="Hyperlink"/>
            <w:noProof/>
            <w:lang w:val="sr-Latn-RS"/>
          </w:rPr>
          <w:t xml:space="preserve">SNet </w:t>
        </w:r>
        <w:r w:rsidR="00C429F3" w:rsidRPr="0062012C">
          <w:rPr>
            <w:rStyle w:val="Hyperlink"/>
            <w:noProof/>
            <w:lang w:val="sr-Cyrl-RS"/>
          </w:rPr>
          <w:t>према централности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_Toc95338964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27</w:t>
        </w:r>
        <w:r w:rsidR="00C429F3">
          <w:rPr>
            <w:noProof/>
            <w:webHidden/>
          </w:rPr>
          <w:fldChar w:fldCharType="end"/>
        </w:r>
      </w:hyperlink>
    </w:p>
    <w:p w14:paraId="34A602F3" w14:textId="2BE8B79A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5" w:history="1">
        <w:r w:rsidR="00C429F3" w:rsidRPr="0062012C">
          <w:rPr>
            <w:rStyle w:val="Hyperlink"/>
            <w:noProof/>
          </w:rPr>
          <w:t>Табела 5.2 Преглед најважнијих актера мреже SNetF према централности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_Toc95338965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28</w:t>
        </w:r>
        <w:r w:rsidR="00C429F3">
          <w:rPr>
            <w:noProof/>
            <w:webHidden/>
          </w:rPr>
          <w:fldChar w:fldCharType="end"/>
        </w:r>
      </w:hyperlink>
    </w:p>
    <w:p w14:paraId="5FCBE35E" w14:textId="029293ED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6" w:history="1">
        <w:r w:rsidR="00C429F3" w:rsidRPr="0062012C">
          <w:rPr>
            <w:rStyle w:val="Hyperlink"/>
            <w:noProof/>
          </w:rPr>
          <w:t>Табела 5.3 Преглед најважнијих актера мреже SNetT према централности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_Toc95338966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28</w:t>
        </w:r>
        <w:r w:rsidR="00C429F3">
          <w:rPr>
            <w:noProof/>
            <w:webHidden/>
          </w:rPr>
          <w:fldChar w:fldCharType="end"/>
        </w:r>
      </w:hyperlink>
    </w:p>
    <w:p w14:paraId="2BDE64BE" w14:textId="3CEBD8F1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7" w:history="1">
        <w:r w:rsidR="00C429F3" w:rsidRPr="0062012C">
          <w:rPr>
            <w:rStyle w:val="Hyperlink"/>
            <w:noProof/>
          </w:rPr>
          <w:t>Табела 5.4 Преглед најважнијих актера мреже UserNet према централности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_Toc95338967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29</w:t>
        </w:r>
        <w:r w:rsidR="00C429F3">
          <w:rPr>
            <w:noProof/>
            <w:webHidden/>
          </w:rPr>
          <w:fldChar w:fldCharType="end"/>
        </w:r>
      </w:hyperlink>
    </w:p>
    <w:p w14:paraId="0DCB8D77" w14:textId="3A295731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8" w:history="1">
        <w:r w:rsidR="00C429F3" w:rsidRPr="0062012C">
          <w:rPr>
            <w:rStyle w:val="Hyperlink"/>
            <w:noProof/>
          </w:rPr>
          <w:t xml:space="preserve">Табела 5.5 </w:t>
        </w:r>
        <w:r w:rsidR="00C429F3" w:rsidRPr="0062012C">
          <w:rPr>
            <w:rStyle w:val="Hyperlink"/>
            <w:noProof/>
            <w:lang w:val="sr-Cyrl-RS"/>
          </w:rPr>
          <w:t xml:space="preserve">Централност по сопственом вектору мреже </w:t>
        </w:r>
        <w:r w:rsidR="00C429F3" w:rsidRPr="0062012C">
          <w:rPr>
            <w:rStyle w:val="Hyperlink"/>
            <w:noProof/>
            <w:lang w:val="sr-Latn-RS"/>
          </w:rPr>
          <w:t>SNet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_Toc95338968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30</w:t>
        </w:r>
        <w:r w:rsidR="00C429F3">
          <w:rPr>
            <w:noProof/>
            <w:webHidden/>
          </w:rPr>
          <w:fldChar w:fldCharType="end"/>
        </w:r>
      </w:hyperlink>
    </w:p>
    <w:p w14:paraId="54FEC9CC" w14:textId="33B45BED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9" w:history="1">
        <w:r w:rsidR="00C429F3" w:rsidRPr="0062012C">
          <w:rPr>
            <w:rStyle w:val="Hyperlink"/>
            <w:noProof/>
          </w:rPr>
          <w:t>Табела 5.6 Централност по сопственом вектору мреже SNetF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_Toc95338969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30</w:t>
        </w:r>
        <w:r w:rsidR="00C429F3">
          <w:rPr>
            <w:noProof/>
            <w:webHidden/>
          </w:rPr>
          <w:fldChar w:fldCharType="end"/>
        </w:r>
      </w:hyperlink>
    </w:p>
    <w:p w14:paraId="4D908075" w14:textId="5529EDCF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0" w:history="1">
        <w:r w:rsidR="00C429F3" w:rsidRPr="0062012C">
          <w:rPr>
            <w:rStyle w:val="Hyperlink"/>
            <w:noProof/>
          </w:rPr>
          <w:t>Табела 5.7 Централност по сопственом вектору мреже SNetT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_Toc95338970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30</w:t>
        </w:r>
        <w:r w:rsidR="00C429F3">
          <w:rPr>
            <w:noProof/>
            <w:webHidden/>
          </w:rPr>
          <w:fldChar w:fldCharType="end"/>
        </w:r>
      </w:hyperlink>
    </w:p>
    <w:p w14:paraId="3B9CF12E" w14:textId="4565A7C0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1" w:history="1">
        <w:r w:rsidR="00C429F3" w:rsidRPr="0062012C">
          <w:rPr>
            <w:rStyle w:val="Hyperlink"/>
            <w:noProof/>
          </w:rPr>
          <w:t>Табела 5.8 Централност по сопственом вектору мреже UserNet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_Toc95338971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30</w:t>
        </w:r>
        <w:r w:rsidR="00C429F3">
          <w:rPr>
            <w:noProof/>
            <w:webHidden/>
          </w:rPr>
          <w:fldChar w:fldCharType="end"/>
        </w:r>
      </w:hyperlink>
    </w:p>
    <w:p w14:paraId="0EDD420A" w14:textId="2F0CB73E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2" w:history="1">
        <w:r w:rsidR="00C429F3" w:rsidRPr="0062012C">
          <w:rPr>
            <w:rStyle w:val="Hyperlink"/>
            <w:noProof/>
          </w:rPr>
          <w:t xml:space="preserve">Табела 5.9 Katz </w:t>
        </w:r>
        <w:r w:rsidR="00C429F3" w:rsidRPr="0062012C">
          <w:rPr>
            <w:rStyle w:val="Hyperlink"/>
            <w:noProof/>
            <w:lang w:val="sr-Cyrl-RS"/>
          </w:rPr>
          <w:t>централност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_Toc95338972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32</w:t>
        </w:r>
        <w:r w:rsidR="00C429F3">
          <w:rPr>
            <w:noProof/>
            <w:webHidden/>
          </w:rPr>
          <w:fldChar w:fldCharType="end"/>
        </w:r>
      </w:hyperlink>
    </w:p>
    <w:p w14:paraId="593B2251" w14:textId="0B84BF34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3" w:history="1">
        <w:r w:rsidR="00C429F3" w:rsidRPr="0062012C">
          <w:rPr>
            <w:rStyle w:val="Hyperlink"/>
            <w:noProof/>
          </w:rPr>
          <w:t xml:space="preserve">Табела 5.10 </w:t>
        </w:r>
        <w:r w:rsidR="00C429F3" w:rsidRPr="0062012C">
          <w:rPr>
            <w:rStyle w:val="Hyperlink"/>
            <w:noProof/>
            <w:lang w:val="sr-Cyrl-RS"/>
          </w:rPr>
          <w:t xml:space="preserve">Модификована </w:t>
        </w:r>
        <w:r w:rsidR="00C429F3" w:rsidRPr="0062012C">
          <w:rPr>
            <w:rStyle w:val="Hyperlink"/>
            <w:noProof/>
          </w:rPr>
          <w:t>Katz централност мреже SNet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_Toc95338973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32</w:t>
        </w:r>
        <w:r w:rsidR="00C429F3">
          <w:rPr>
            <w:noProof/>
            <w:webHidden/>
          </w:rPr>
          <w:fldChar w:fldCharType="end"/>
        </w:r>
      </w:hyperlink>
    </w:p>
    <w:p w14:paraId="4CA06F77" w14:textId="56C2267A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4" w:history="1">
        <w:r w:rsidR="00C429F3" w:rsidRPr="0062012C">
          <w:rPr>
            <w:rStyle w:val="Hyperlink"/>
            <w:noProof/>
          </w:rPr>
          <w:t>Табела 5.11 Katz централност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_Toc95338974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32</w:t>
        </w:r>
        <w:r w:rsidR="00C429F3">
          <w:rPr>
            <w:noProof/>
            <w:webHidden/>
          </w:rPr>
          <w:fldChar w:fldCharType="end"/>
        </w:r>
      </w:hyperlink>
    </w:p>
    <w:p w14:paraId="41E1139A" w14:textId="26A881A6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5" w:history="1">
        <w:r w:rsidR="00C429F3" w:rsidRPr="0062012C">
          <w:rPr>
            <w:rStyle w:val="Hyperlink"/>
            <w:noProof/>
          </w:rPr>
          <w:t>Табела 5.12</w:t>
        </w:r>
        <w:r w:rsidR="00C429F3" w:rsidRPr="0062012C">
          <w:rPr>
            <w:rStyle w:val="Hyperlink"/>
            <w:noProof/>
            <w:lang w:val="sr-Cyrl-RS"/>
          </w:rPr>
          <w:t xml:space="preserve"> Модификована Katz централност мреже SNetF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_Toc95338975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32</w:t>
        </w:r>
        <w:r w:rsidR="00C429F3">
          <w:rPr>
            <w:noProof/>
            <w:webHidden/>
          </w:rPr>
          <w:fldChar w:fldCharType="end"/>
        </w:r>
      </w:hyperlink>
    </w:p>
    <w:p w14:paraId="72B9DFF2" w14:textId="1864F462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6" w:history="1">
        <w:r w:rsidR="00C429F3" w:rsidRPr="0062012C">
          <w:rPr>
            <w:rStyle w:val="Hyperlink"/>
            <w:noProof/>
          </w:rPr>
          <w:t>Табела 5.13 Katz централност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_Toc95338976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33</w:t>
        </w:r>
        <w:r w:rsidR="00C429F3">
          <w:rPr>
            <w:noProof/>
            <w:webHidden/>
          </w:rPr>
          <w:fldChar w:fldCharType="end"/>
        </w:r>
      </w:hyperlink>
    </w:p>
    <w:p w14:paraId="5FD1416C" w14:textId="11ACB58A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7" w:history="1">
        <w:r w:rsidR="00C429F3" w:rsidRPr="0062012C">
          <w:rPr>
            <w:rStyle w:val="Hyperlink"/>
            <w:noProof/>
          </w:rPr>
          <w:t>Табела 5.14</w:t>
        </w:r>
        <w:r w:rsidR="00C429F3" w:rsidRPr="0062012C">
          <w:rPr>
            <w:rStyle w:val="Hyperlink"/>
            <w:noProof/>
            <w:lang w:val="sr-Cyrl-RS"/>
          </w:rPr>
          <w:t xml:space="preserve"> Модификована Katz централност мреже SNetТ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_Toc95338977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33</w:t>
        </w:r>
        <w:r w:rsidR="00C429F3">
          <w:rPr>
            <w:noProof/>
            <w:webHidden/>
          </w:rPr>
          <w:fldChar w:fldCharType="end"/>
        </w:r>
      </w:hyperlink>
    </w:p>
    <w:p w14:paraId="79C7A579" w14:textId="5AC2D1C4" w:rsidR="00C429F3" w:rsidRDefault="00C4667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8" w:history="1">
        <w:r w:rsidR="00C429F3" w:rsidRPr="0062012C">
          <w:rPr>
            <w:rStyle w:val="Hyperlink"/>
            <w:noProof/>
          </w:rPr>
          <w:t>Табела 5.15 Katz централност мреже UserNet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_Toc95338978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33</w:t>
        </w:r>
        <w:r w:rsidR="00C429F3">
          <w:rPr>
            <w:noProof/>
            <w:webHidden/>
          </w:rPr>
          <w:fldChar w:fldCharType="end"/>
        </w:r>
      </w:hyperlink>
    </w:p>
    <w:p w14:paraId="3ABEDEF7" w14:textId="7B23F99B" w:rsidR="006F5267" w:rsidRDefault="002D21E0" w:rsidP="002D21E0">
      <w:pPr>
        <w:pStyle w:val="Oznakaslike"/>
        <w:jc w:val="left"/>
      </w:pPr>
      <w:r>
        <w:fldChar w:fldCharType="end"/>
      </w:r>
    </w:p>
    <w:sectPr w:rsidR="006F5267" w:rsidSect="00847C33">
      <w:pgSz w:w="11906" w:h="16838" w:code="9"/>
      <w:pgMar w:top="1701" w:right="1134" w:bottom="1701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8F161B" w14:textId="77777777" w:rsidR="00C4667F" w:rsidRDefault="00C4667F">
      <w:r>
        <w:separator/>
      </w:r>
    </w:p>
    <w:p w14:paraId="184FF914" w14:textId="77777777" w:rsidR="00C4667F" w:rsidRDefault="00C4667F"/>
  </w:endnote>
  <w:endnote w:type="continuationSeparator" w:id="0">
    <w:p w14:paraId="312704D0" w14:textId="77777777" w:rsidR="00C4667F" w:rsidRDefault="00C4667F">
      <w:r>
        <w:continuationSeparator/>
      </w:r>
    </w:p>
    <w:p w14:paraId="40F061B9" w14:textId="77777777" w:rsidR="00C4667F" w:rsidRDefault="00C4667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72CF95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5924818" w14:textId="77777777" w:rsidR="005458AC" w:rsidRDefault="005458AC" w:rsidP="00847C3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073E5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471DF">
      <w:rPr>
        <w:rStyle w:val="PageNumber"/>
        <w:noProof/>
      </w:rPr>
      <w:t>48</w:t>
    </w:r>
    <w:r>
      <w:rPr>
        <w:rStyle w:val="PageNumber"/>
      </w:rPr>
      <w:fldChar w:fldCharType="end"/>
    </w:r>
  </w:p>
  <w:p w14:paraId="033ADD21" w14:textId="77777777" w:rsidR="005458AC" w:rsidRDefault="005458AC" w:rsidP="00847C33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FC83B7" w14:textId="77777777" w:rsidR="005458AC" w:rsidRDefault="005458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E623F6" w14:textId="77777777" w:rsidR="00C4667F" w:rsidRDefault="00C4667F">
      <w:r>
        <w:separator/>
      </w:r>
    </w:p>
    <w:p w14:paraId="55FE7C97" w14:textId="77777777" w:rsidR="00C4667F" w:rsidRDefault="00C4667F"/>
  </w:footnote>
  <w:footnote w:type="continuationSeparator" w:id="0">
    <w:p w14:paraId="2950A07F" w14:textId="77777777" w:rsidR="00C4667F" w:rsidRDefault="00C4667F">
      <w:r>
        <w:continuationSeparator/>
      </w:r>
    </w:p>
    <w:p w14:paraId="1529F192" w14:textId="77777777" w:rsidR="00C4667F" w:rsidRDefault="00C4667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79B972" w14:textId="77777777" w:rsidR="005458AC" w:rsidRDefault="005458A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D994CD" w14:textId="77777777" w:rsidR="005458AC" w:rsidRDefault="005458A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0715A9" w14:textId="77777777" w:rsidR="005458AC" w:rsidRDefault="005458A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024BD"/>
    <w:multiLevelType w:val="hybridMultilevel"/>
    <w:tmpl w:val="35021D7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20779F"/>
    <w:multiLevelType w:val="multilevel"/>
    <w:tmpl w:val="FA60F092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9AB0C33"/>
    <w:multiLevelType w:val="multilevel"/>
    <w:tmpl w:val="A10A9DC8"/>
    <w:lvl w:ilvl="0">
      <w:start w:val="1"/>
      <w:numFmt w:val="upperLetter"/>
      <w:lvlText w:val="%1.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" w15:restartNumberingAfterBreak="0">
    <w:nsid w:val="0E853DF6"/>
    <w:multiLevelType w:val="hybridMultilevel"/>
    <w:tmpl w:val="A0CE81E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B53AA0"/>
    <w:multiLevelType w:val="multilevel"/>
    <w:tmpl w:val="0C14B50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207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61D160A"/>
    <w:multiLevelType w:val="multilevel"/>
    <w:tmpl w:val="E7E4B1AE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80B1E3D"/>
    <w:multiLevelType w:val="multilevel"/>
    <w:tmpl w:val="398E8E56"/>
    <w:lvl w:ilvl="0">
      <w:start w:val="1"/>
      <w:numFmt w:val="decimal"/>
      <w:pStyle w:val="Heading1"/>
      <w:lvlText w:val="%1."/>
      <w:lvlJc w:val="left"/>
      <w:rPr>
        <w:rFonts w:ascii="Times New Roman" w:hAnsi="Times New Roman" w:hint="default"/>
        <w:sz w:val="40"/>
        <w:szCs w:val="40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IIInivonaslova-Odeljak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IVnivonaslova-Pododeljak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21CB2787"/>
    <w:multiLevelType w:val="multilevel"/>
    <w:tmpl w:val="B552B572"/>
    <w:lvl w:ilvl="0">
      <w:start w:val="1"/>
      <w:numFmt w:val="upperLetter"/>
      <w:lvlText w:val="%1. 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2384389C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9" w15:restartNumberingAfterBreak="0">
    <w:nsid w:val="27C57713"/>
    <w:multiLevelType w:val="multilevel"/>
    <w:tmpl w:val="2EE8C9E0"/>
    <w:lvl w:ilvl="0">
      <w:start w:val="1"/>
      <w:numFmt w:val="upperLetter"/>
      <w:lvlText w:val="%1.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0" w15:restartNumberingAfterBreak="0">
    <w:nsid w:val="2A151B67"/>
    <w:multiLevelType w:val="multilevel"/>
    <w:tmpl w:val="51800774"/>
    <w:lvl w:ilvl="0">
      <w:start w:val="1"/>
      <w:numFmt w:val="decimal"/>
      <w:lvlText w:val="%1."/>
      <w:lvlJc w:val="left"/>
      <w:rPr>
        <w:rFonts w:ascii="Times New Roman" w:hAnsi="Times New Roman" w:hint="default"/>
        <w:sz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 w15:restartNumberingAfterBreak="0">
    <w:nsid w:val="2D863865"/>
    <w:multiLevelType w:val="hybridMultilevel"/>
    <w:tmpl w:val="9244CD4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9005B7"/>
    <w:multiLevelType w:val="hybridMultilevel"/>
    <w:tmpl w:val="B59A701E"/>
    <w:lvl w:ilvl="0" w:tplc="FFFFFFFF">
      <w:start w:val="1"/>
      <w:numFmt w:val="decimal"/>
      <w:lvlText w:val="%1)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1B34FA3"/>
    <w:multiLevelType w:val="hybridMultilevel"/>
    <w:tmpl w:val="EACE73A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E4122B"/>
    <w:multiLevelType w:val="hybridMultilevel"/>
    <w:tmpl w:val="58C0267C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80E2199"/>
    <w:multiLevelType w:val="multilevel"/>
    <w:tmpl w:val="321E116E"/>
    <w:lvl w:ilvl="0">
      <w:start w:val="1"/>
      <w:numFmt w:val="bullet"/>
      <w:pStyle w:val="Nabrajanje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16" w15:restartNumberingAfterBreak="0">
    <w:nsid w:val="493F4564"/>
    <w:multiLevelType w:val="multilevel"/>
    <w:tmpl w:val="1E88AC0E"/>
    <w:lvl w:ilvl="0">
      <w:start w:val="1"/>
      <w:numFmt w:val="upperLetter"/>
      <w:pStyle w:val="Prilog-Inivonaslova"/>
      <w:lvlText w:val="%1. "/>
      <w:lvlJc w:val="left"/>
      <w:rPr>
        <w:rFonts w:ascii="Times New Roman" w:hAnsi="Times New Roman" w:hint="default"/>
        <w:b/>
        <w:i w:val="0"/>
        <w:sz w:val="56"/>
        <w:szCs w:val="56"/>
      </w:rPr>
    </w:lvl>
    <w:lvl w:ilvl="1">
      <w:start w:val="1"/>
      <w:numFmt w:val="decimal"/>
      <w:pStyle w:val="Prilog-IInivonaslova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Prilog-IIInivonaslova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Prilog-IVnivonaslova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7" w15:restartNumberingAfterBreak="0">
    <w:nsid w:val="49F21FE5"/>
    <w:multiLevelType w:val="multilevel"/>
    <w:tmpl w:val="E6D6290C"/>
    <w:lvl w:ilvl="0">
      <w:start w:val="1"/>
      <w:numFmt w:val="upperLetter"/>
      <w:lvlText w:val="%1. 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8" w15:restartNumberingAfterBreak="0">
    <w:nsid w:val="50424AC1"/>
    <w:multiLevelType w:val="multilevel"/>
    <w:tmpl w:val="D78218F2"/>
    <w:lvl w:ilvl="0">
      <w:start w:val="1"/>
      <w:numFmt w:val="decimal"/>
      <w:lvlText w:val="%1."/>
      <w:lvlJc w:val="left"/>
      <w:rPr>
        <w:rFonts w:ascii="Times New Roman" w:hAnsi="Times New Roman" w:hint="default"/>
        <w:sz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9" w15:restartNumberingAfterBreak="0">
    <w:nsid w:val="54C563D4"/>
    <w:multiLevelType w:val="hybridMultilevel"/>
    <w:tmpl w:val="D77A0FEE"/>
    <w:lvl w:ilvl="0" w:tplc="0F6CEC9C">
      <w:numFmt w:val="bullet"/>
      <w:lvlText w:val="–"/>
      <w:lvlJc w:val="left"/>
      <w:pPr>
        <w:ind w:left="45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0" w15:restartNumberingAfterBreak="0">
    <w:nsid w:val="5566652B"/>
    <w:multiLevelType w:val="hybridMultilevel"/>
    <w:tmpl w:val="FA60F092"/>
    <w:lvl w:ilvl="0" w:tplc="976A6D14">
      <w:start w:val="1"/>
      <w:numFmt w:val="decimal"/>
      <w:pStyle w:val="Referenca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DF282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586A06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310E45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5C8CD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261ED70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B766665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4EFF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4A20213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5B2E2EEC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2" w15:restartNumberingAfterBreak="0">
    <w:nsid w:val="5FE514C0"/>
    <w:multiLevelType w:val="hybridMultilevel"/>
    <w:tmpl w:val="9F9C8D40"/>
    <w:lvl w:ilvl="0" w:tplc="FFFFFFFF">
      <w:start w:val="1"/>
      <w:numFmt w:val="decimal"/>
      <w:lvlText w:val="%1)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06954CA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24" w15:restartNumberingAfterBreak="0">
    <w:nsid w:val="62DD7F96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25" w15:restartNumberingAfterBreak="0">
    <w:nsid w:val="676D03F2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6" w15:restartNumberingAfterBreak="0">
    <w:nsid w:val="6A1D15FB"/>
    <w:multiLevelType w:val="hybridMultilevel"/>
    <w:tmpl w:val="EDFEEB4C"/>
    <w:lvl w:ilvl="0" w:tplc="9D8A25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461AAF"/>
    <w:multiLevelType w:val="hybridMultilevel"/>
    <w:tmpl w:val="9E0A8F5E"/>
    <w:lvl w:ilvl="0" w:tplc="9D8A25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C3293B"/>
    <w:multiLevelType w:val="singleLevel"/>
    <w:tmpl w:val="8766F964"/>
    <w:lvl w:ilvl="0">
      <w:start w:val="1"/>
      <w:numFmt w:val="decimal"/>
      <w:lvlText w:val="[%1]"/>
      <w:lvlJc w:val="left"/>
      <w:pPr>
        <w:tabs>
          <w:tab w:val="num" w:pos="1080"/>
        </w:tabs>
        <w:ind w:left="1080" w:hanging="720"/>
      </w:pPr>
      <w:rPr>
        <w:rFonts w:hint="default"/>
        <w:sz w:val="24"/>
        <w:szCs w:val="24"/>
        <w:lang w:val="sr-Latn-CS"/>
      </w:rPr>
    </w:lvl>
  </w:abstractNum>
  <w:abstractNum w:abstractNumId="29" w15:restartNumberingAfterBreak="0">
    <w:nsid w:val="6F456B24"/>
    <w:multiLevelType w:val="multilevel"/>
    <w:tmpl w:val="A18AC4D2"/>
    <w:lvl w:ilvl="0">
      <w:start w:val="1"/>
      <w:numFmt w:val="decimal"/>
      <w:pStyle w:val="Numerisanonabrajanje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01"/>
        </w:tabs>
        <w:ind w:left="1701" w:hanging="3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140"/>
        </w:tabs>
        <w:ind w:left="11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500"/>
        </w:tabs>
        <w:ind w:left="15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1860"/>
        </w:tabs>
        <w:ind w:left="18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220"/>
        </w:tabs>
        <w:ind w:left="22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580"/>
        </w:tabs>
        <w:ind w:left="25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2940"/>
        </w:tabs>
        <w:ind w:left="2940" w:hanging="360"/>
      </w:pPr>
      <w:rPr>
        <w:rFonts w:hint="default"/>
      </w:rPr>
    </w:lvl>
  </w:abstractNum>
  <w:abstractNum w:abstractNumId="30" w15:restartNumberingAfterBreak="0">
    <w:nsid w:val="6F764039"/>
    <w:multiLevelType w:val="hybridMultilevel"/>
    <w:tmpl w:val="16B0E0E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4A6E8D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32" w15:restartNumberingAfterBreak="0">
    <w:nsid w:val="78BA3F5D"/>
    <w:multiLevelType w:val="hybridMultilevel"/>
    <w:tmpl w:val="2A80BCC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445C7D"/>
    <w:multiLevelType w:val="hybridMultilevel"/>
    <w:tmpl w:val="DEAC1E0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D3C4790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num w:numId="1">
    <w:abstractNumId w:val="6"/>
  </w:num>
  <w:num w:numId="2">
    <w:abstractNumId w:val="16"/>
  </w:num>
  <w:num w:numId="3">
    <w:abstractNumId w:val="9"/>
  </w:num>
  <w:num w:numId="4">
    <w:abstractNumId w:val="10"/>
  </w:num>
  <w:num w:numId="5">
    <w:abstractNumId w:val="17"/>
  </w:num>
  <w:num w:numId="6">
    <w:abstractNumId w:val="2"/>
  </w:num>
  <w:num w:numId="7">
    <w:abstractNumId w:val="21"/>
  </w:num>
  <w:num w:numId="8">
    <w:abstractNumId w:val="28"/>
  </w:num>
  <w:num w:numId="9">
    <w:abstractNumId w:val="20"/>
  </w:num>
  <w:num w:numId="10">
    <w:abstractNumId w:val="5"/>
  </w:num>
  <w:num w:numId="11">
    <w:abstractNumId w:val="4"/>
  </w:num>
  <w:num w:numId="12">
    <w:abstractNumId w:val="1"/>
  </w:num>
  <w:num w:numId="13">
    <w:abstractNumId w:val="7"/>
  </w:num>
  <w:num w:numId="14">
    <w:abstractNumId w:val="8"/>
  </w:num>
  <w:num w:numId="15">
    <w:abstractNumId w:val="34"/>
  </w:num>
  <w:num w:numId="16">
    <w:abstractNumId w:val="23"/>
  </w:num>
  <w:num w:numId="17">
    <w:abstractNumId w:val="31"/>
  </w:num>
  <w:num w:numId="18">
    <w:abstractNumId w:val="24"/>
  </w:num>
  <w:num w:numId="19">
    <w:abstractNumId w:val="15"/>
  </w:num>
  <w:num w:numId="20">
    <w:abstractNumId w:val="29"/>
  </w:num>
  <w:num w:numId="2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8"/>
  </w:num>
  <w:num w:numId="24">
    <w:abstractNumId w:val="25"/>
  </w:num>
  <w:num w:numId="25">
    <w:abstractNumId w:val="19"/>
  </w:num>
  <w:num w:numId="26">
    <w:abstractNumId w:val="14"/>
  </w:num>
  <w:num w:numId="27">
    <w:abstractNumId w:val="30"/>
  </w:num>
  <w:num w:numId="28">
    <w:abstractNumId w:val="3"/>
  </w:num>
  <w:num w:numId="29">
    <w:abstractNumId w:val="0"/>
  </w:num>
  <w:num w:numId="30">
    <w:abstractNumId w:val="32"/>
  </w:num>
  <w:num w:numId="31">
    <w:abstractNumId w:val="11"/>
  </w:num>
  <w:num w:numId="32">
    <w:abstractNumId w:val="13"/>
  </w:num>
  <w:num w:numId="33">
    <w:abstractNumId w:val="33"/>
  </w:num>
  <w:num w:numId="34">
    <w:abstractNumId w:val="12"/>
  </w:num>
  <w:num w:numId="35">
    <w:abstractNumId w:val="22"/>
  </w:num>
  <w:num w:numId="36">
    <w:abstractNumId w:val="26"/>
  </w:num>
  <w:num w:numId="3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gutterAtTop/>
  <w:attachedTemplate r:id="rId1"/>
  <w:stylePaneFormatFilter w:val="0002" w:allStyles="0" w:customStyles="1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3303B"/>
    <w:rsid w:val="00001DEB"/>
    <w:rsid w:val="00004A1B"/>
    <w:rsid w:val="00006DEB"/>
    <w:rsid w:val="00012A8B"/>
    <w:rsid w:val="00021031"/>
    <w:rsid w:val="00022379"/>
    <w:rsid w:val="000232E2"/>
    <w:rsid w:val="000441C1"/>
    <w:rsid w:val="0004640B"/>
    <w:rsid w:val="00051169"/>
    <w:rsid w:val="00063807"/>
    <w:rsid w:val="00066AB0"/>
    <w:rsid w:val="00066C16"/>
    <w:rsid w:val="00072CBF"/>
    <w:rsid w:val="00080C50"/>
    <w:rsid w:val="00082B5A"/>
    <w:rsid w:val="00084D3C"/>
    <w:rsid w:val="000860B4"/>
    <w:rsid w:val="0008720D"/>
    <w:rsid w:val="000919DF"/>
    <w:rsid w:val="00096733"/>
    <w:rsid w:val="000A46C2"/>
    <w:rsid w:val="000B0E6E"/>
    <w:rsid w:val="000B1246"/>
    <w:rsid w:val="000B5790"/>
    <w:rsid w:val="000C3FD6"/>
    <w:rsid w:val="000C6290"/>
    <w:rsid w:val="000D51FA"/>
    <w:rsid w:val="000F0F13"/>
    <w:rsid w:val="00100DD7"/>
    <w:rsid w:val="0010293D"/>
    <w:rsid w:val="00104C9E"/>
    <w:rsid w:val="001104C5"/>
    <w:rsid w:val="00112EDC"/>
    <w:rsid w:val="00124769"/>
    <w:rsid w:val="00125C81"/>
    <w:rsid w:val="00126569"/>
    <w:rsid w:val="00133B14"/>
    <w:rsid w:val="001341C4"/>
    <w:rsid w:val="00135926"/>
    <w:rsid w:val="0013731E"/>
    <w:rsid w:val="001407C0"/>
    <w:rsid w:val="00140818"/>
    <w:rsid w:val="001443F6"/>
    <w:rsid w:val="00170A8D"/>
    <w:rsid w:val="00182901"/>
    <w:rsid w:val="00187DF8"/>
    <w:rsid w:val="00190281"/>
    <w:rsid w:val="0019403C"/>
    <w:rsid w:val="00196C7A"/>
    <w:rsid w:val="001A5771"/>
    <w:rsid w:val="001A5810"/>
    <w:rsid w:val="001A7606"/>
    <w:rsid w:val="001C6A5D"/>
    <w:rsid w:val="001D7A31"/>
    <w:rsid w:val="001E4C8E"/>
    <w:rsid w:val="001E52C8"/>
    <w:rsid w:val="001F22F4"/>
    <w:rsid w:val="001F70F3"/>
    <w:rsid w:val="0020337D"/>
    <w:rsid w:val="00203A16"/>
    <w:rsid w:val="002079CF"/>
    <w:rsid w:val="00207E96"/>
    <w:rsid w:val="0021095F"/>
    <w:rsid w:val="00217CC0"/>
    <w:rsid w:val="00230D73"/>
    <w:rsid w:val="0024148D"/>
    <w:rsid w:val="00242C69"/>
    <w:rsid w:val="00250829"/>
    <w:rsid w:val="00250BF4"/>
    <w:rsid w:val="00263400"/>
    <w:rsid w:val="00267306"/>
    <w:rsid w:val="00275214"/>
    <w:rsid w:val="002838B3"/>
    <w:rsid w:val="00283ADA"/>
    <w:rsid w:val="0028548E"/>
    <w:rsid w:val="00291F1F"/>
    <w:rsid w:val="002973E2"/>
    <w:rsid w:val="002A0293"/>
    <w:rsid w:val="002A0FDC"/>
    <w:rsid w:val="002A5F84"/>
    <w:rsid w:val="002A798F"/>
    <w:rsid w:val="002B0BDD"/>
    <w:rsid w:val="002B477B"/>
    <w:rsid w:val="002B6CFF"/>
    <w:rsid w:val="002C2AA7"/>
    <w:rsid w:val="002D13B7"/>
    <w:rsid w:val="002D21E0"/>
    <w:rsid w:val="002D7455"/>
    <w:rsid w:val="002E288B"/>
    <w:rsid w:val="002E3695"/>
    <w:rsid w:val="002F0445"/>
    <w:rsid w:val="002F24CE"/>
    <w:rsid w:val="002F29E2"/>
    <w:rsid w:val="002F5FFB"/>
    <w:rsid w:val="002F6A3D"/>
    <w:rsid w:val="002F704B"/>
    <w:rsid w:val="002F7C33"/>
    <w:rsid w:val="00304A0B"/>
    <w:rsid w:val="00307A37"/>
    <w:rsid w:val="00315415"/>
    <w:rsid w:val="0032122D"/>
    <w:rsid w:val="00321834"/>
    <w:rsid w:val="00330E89"/>
    <w:rsid w:val="00332660"/>
    <w:rsid w:val="0033511F"/>
    <w:rsid w:val="00337099"/>
    <w:rsid w:val="00340F9B"/>
    <w:rsid w:val="00342357"/>
    <w:rsid w:val="00354332"/>
    <w:rsid w:val="00355BA6"/>
    <w:rsid w:val="0036300C"/>
    <w:rsid w:val="0037293D"/>
    <w:rsid w:val="0037429E"/>
    <w:rsid w:val="00374335"/>
    <w:rsid w:val="0038314C"/>
    <w:rsid w:val="00384BF4"/>
    <w:rsid w:val="003854F8"/>
    <w:rsid w:val="0039080C"/>
    <w:rsid w:val="00394773"/>
    <w:rsid w:val="00395149"/>
    <w:rsid w:val="0039564B"/>
    <w:rsid w:val="00397C91"/>
    <w:rsid w:val="003A3279"/>
    <w:rsid w:val="003A43B6"/>
    <w:rsid w:val="003A6FBB"/>
    <w:rsid w:val="003B57B7"/>
    <w:rsid w:val="003E02D6"/>
    <w:rsid w:val="003E07BC"/>
    <w:rsid w:val="003E5D20"/>
    <w:rsid w:val="00400739"/>
    <w:rsid w:val="004019AD"/>
    <w:rsid w:val="004113D2"/>
    <w:rsid w:val="004153E8"/>
    <w:rsid w:val="00421CDC"/>
    <w:rsid w:val="00424D8F"/>
    <w:rsid w:val="00426C9C"/>
    <w:rsid w:val="00426E8D"/>
    <w:rsid w:val="004326A6"/>
    <w:rsid w:val="00432BF5"/>
    <w:rsid w:val="00440381"/>
    <w:rsid w:val="004457C8"/>
    <w:rsid w:val="004515BD"/>
    <w:rsid w:val="0045726C"/>
    <w:rsid w:val="00466380"/>
    <w:rsid w:val="00467D12"/>
    <w:rsid w:val="0047071D"/>
    <w:rsid w:val="00491962"/>
    <w:rsid w:val="00494305"/>
    <w:rsid w:val="004A15F8"/>
    <w:rsid w:val="004C0786"/>
    <w:rsid w:val="004D232D"/>
    <w:rsid w:val="004D467F"/>
    <w:rsid w:val="004F3EF3"/>
    <w:rsid w:val="004F6514"/>
    <w:rsid w:val="004F67C7"/>
    <w:rsid w:val="00505586"/>
    <w:rsid w:val="00507D83"/>
    <w:rsid w:val="00514D13"/>
    <w:rsid w:val="0051626B"/>
    <w:rsid w:val="00517EF6"/>
    <w:rsid w:val="005203C5"/>
    <w:rsid w:val="00521AB1"/>
    <w:rsid w:val="005250D2"/>
    <w:rsid w:val="00530373"/>
    <w:rsid w:val="00544F10"/>
    <w:rsid w:val="005458AC"/>
    <w:rsid w:val="005540C9"/>
    <w:rsid w:val="00562E6E"/>
    <w:rsid w:val="005642B4"/>
    <w:rsid w:val="00565081"/>
    <w:rsid w:val="00573BBE"/>
    <w:rsid w:val="00580C53"/>
    <w:rsid w:val="00586F2A"/>
    <w:rsid w:val="00587615"/>
    <w:rsid w:val="005879CD"/>
    <w:rsid w:val="0059600A"/>
    <w:rsid w:val="005A5D88"/>
    <w:rsid w:val="005C08E1"/>
    <w:rsid w:val="005D2C3A"/>
    <w:rsid w:val="005E0E71"/>
    <w:rsid w:val="005F3F46"/>
    <w:rsid w:val="005F62B2"/>
    <w:rsid w:val="006044C8"/>
    <w:rsid w:val="0061626F"/>
    <w:rsid w:val="0062383A"/>
    <w:rsid w:val="006265DD"/>
    <w:rsid w:val="006330B5"/>
    <w:rsid w:val="006366ED"/>
    <w:rsid w:val="006412E1"/>
    <w:rsid w:val="006535A2"/>
    <w:rsid w:val="00655895"/>
    <w:rsid w:val="00657309"/>
    <w:rsid w:val="00666F21"/>
    <w:rsid w:val="00673537"/>
    <w:rsid w:val="00682051"/>
    <w:rsid w:val="006850E6"/>
    <w:rsid w:val="006853CC"/>
    <w:rsid w:val="006925B0"/>
    <w:rsid w:val="00695259"/>
    <w:rsid w:val="006B4184"/>
    <w:rsid w:val="006D0DE4"/>
    <w:rsid w:val="006D2273"/>
    <w:rsid w:val="006E59C0"/>
    <w:rsid w:val="006F0507"/>
    <w:rsid w:val="006F13E4"/>
    <w:rsid w:val="006F1DD0"/>
    <w:rsid w:val="006F5267"/>
    <w:rsid w:val="00710173"/>
    <w:rsid w:val="00713E42"/>
    <w:rsid w:val="00717EE7"/>
    <w:rsid w:val="00722A7B"/>
    <w:rsid w:val="00723CEE"/>
    <w:rsid w:val="0073516B"/>
    <w:rsid w:val="00754446"/>
    <w:rsid w:val="00756F61"/>
    <w:rsid w:val="00760839"/>
    <w:rsid w:val="00764618"/>
    <w:rsid w:val="007648C8"/>
    <w:rsid w:val="00765120"/>
    <w:rsid w:val="00767FFB"/>
    <w:rsid w:val="0077138F"/>
    <w:rsid w:val="00785DBC"/>
    <w:rsid w:val="00790593"/>
    <w:rsid w:val="007942B7"/>
    <w:rsid w:val="00794C2F"/>
    <w:rsid w:val="007B3E52"/>
    <w:rsid w:val="007C30E2"/>
    <w:rsid w:val="007C5175"/>
    <w:rsid w:val="007C5F95"/>
    <w:rsid w:val="007E0BC3"/>
    <w:rsid w:val="007F2F77"/>
    <w:rsid w:val="007F6AA6"/>
    <w:rsid w:val="007F7C89"/>
    <w:rsid w:val="008073BC"/>
    <w:rsid w:val="00813A00"/>
    <w:rsid w:val="00817222"/>
    <w:rsid w:val="00822B8F"/>
    <w:rsid w:val="0083434F"/>
    <w:rsid w:val="00840B5D"/>
    <w:rsid w:val="008423BC"/>
    <w:rsid w:val="00843738"/>
    <w:rsid w:val="00844393"/>
    <w:rsid w:val="008471DF"/>
    <w:rsid w:val="00847C33"/>
    <w:rsid w:val="00854DE8"/>
    <w:rsid w:val="00860902"/>
    <w:rsid w:val="008704A8"/>
    <w:rsid w:val="00870DBA"/>
    <w:rsid w:val="008723D4"/>
    <w:rsid w:val="00872AAD"/>
    <w:rsid w:val="00876682"/>
    <w:rsid w:val="008778C1"/>
    <w:rsid w:val="00880AAA"/>
    <w:rsid w:val="0088572B"/>
    <w:rsid w:val="0089197E"/>
    <w:rsid w:val="00893BC3"/>
    <w:rsid w:val="008A6972"/>
    <w:rsid w:val="008C03CE"/>
    <w:rsid w:val="008C172B"/>
    <w:rsid w:val="008C4C6F"/>
    <w:rsid w:val="008D3847"/>
    <w:rsid w:val="008D7540"/>
    <w:rsid w:val="008E0C20"/>
    <w:rsid w:val="008E7025"/>
    <w:rsid w:val="008F0FFE"/>
    <w:rsid w:val="008F1360"/>
    <w:rsid w:val="008F196E"/>
    <w:rsid w:val="008F53FC"/>
    <w:rsid w:val="00907B6C"/>
    <w:rsid w:val="009205C1"/>
    <w:rsid w:val="00921223"/>
    <w:rsid w:val="00930003"/>
    <w:rsid w:val="009310A2"/>
    <w:rsid w:val="009318BE"/>
    <w:rsid w:val="00932B01"/>
    <w:rsid w:val="00947CDF"/>
    <w:rsid w:val="00970AF4"/>
    <w:rsid w:val="0097755B"/>
    <w:rsid w:val="00977D0E"/>
    <w:rsid w:val="00983D6C"/>
    <w:rsid w:val="00984B44"/>
    <w:rsid w:val="009A04F2"/>
    <w:rsid w:val="009A29DA"/>
    <w:rsid w:val="009A2DBB"/>
    <w:rsid w:val="009A2F6C"/>
    <w:rsid w:val="009A7EC6"/>
    <w:rsid w:val="009B3522"/>
    <w:rsid w:val="009B6460"/>
    <w:rsid w:val="009C0E87"/>
    <w:rsid w:val="009D53E2"/>
    <w:rsid w:val="009E0194"/>
    <w:rsid w:val="009E0A08"/>
    <w:rsid w:val="009E7A33"/>
    <w:rsid w:val="009E7BB9"/>
    <w:rsid w:val="00A12257"/>
    <w:rsid w:val="00A1314E"/>
    <w:rsid w:val="00A133CB"/>
    <w:rsid w:val="00A14EB5"/>
    <w:rsid w:val="00A157B7"/>
    <w:rsid w:val="00A2321A"/>
    <w:rsid w:val="00A24A48"/>
    <w:rsid w:val="00A25169"/>
    <w:rsid w:val="00A3069A"/>
    <w:rsid w:val="00A3303B"/>
    <w:rsid w:val="00A47E10"/>
    <w:rsid w:val="00A57257"/>
    <w:rsid w:val="00A6568D"/>
    <w:rsid w:val="00A65719"/>
    <w:rsid w:val="00A66A84"/>
    <w:rsid w:val="00A7147F"/>
    <w:rsid w:val="00A76B46"/>
    <w:rsid w:val="00A77C0B"/>
    <w:rsid w:val="00A84E7A"/>
    <w:rsid w:val="00AA00CF"/>
    <w:rsid w:val="00AA2FE3"/>
    <w:rsid w:val="00AA57AC"/>
    <w:rsid w:val="00AB0445"/>
    <w:rsid w:val="00AB1CAC"/>
    <w:rsid w:val="00AC0E09"/>
    <w:rsid w:val="00AC6FF4"/>
    <w:rsid w:val="00AD7394"/>
    <w:rsid w:val="00AE0461"/>
    <w:rsid w:val="00AE6523"/>
    <w:rsid w:val="00B03C87"/>
    <w:rsid w:val="00B12041"/>
    <w:rsid w:val="00B12B0E"/>
    <w:rsid w:val="00B268A8"/>
    <w:rsid w:val="00B30343"/>
    <w:rsid w:val="00B55CFA"/>
    <w:rsid w:val="00B60052"/>
    <w:rsid w:val="00B652FD"/>
    <w:rsid w:val="00B653B5"/>
    <w:rsid w:val="00B80208"/>
    <w:rsid w:val="00B82F49"/>
    <w:rsid w:val="00B8516B"/>
    <w:rsid w:val="00B86B34"/>
    <w:rsid w:val="00B91788"/>
    <w:rsid w:val="00B92BA4"/>
    <w:rsid w:val="00B96BC3"/>
    <w:rsid w:val="00BA0F9D"/>
    <w:rsid w:val="00BA1CAA"/>
    <w:rsid w:val="00BA3A33"/>
    <w:rsid w:val="00BB1492"/>
    <w:rsid w:val="00BB3525"/>
    <w:rsid w:val="00BD18BE"/>
    <w:rsid w:val="00BD3610"/>
    <w:rsid w:val="00BE139F"/>
    <w:rsid w:val="00C04786"/>
    <w:rsid w:val="00C10757"/>
    <w:rsid w:val="00C1267A"/>
    <w:rsid w:val="00C211ED"/>
    <w:rsid w:val="00C21541"/>
    <w:rsid w:val="00C2539B"/>
    <w:rsid w:val="00C2730D"/>
    <w:rsid w:val="00C4001A"/>
    <w:rsid w:val="00C429F3"/>
    <w:rsid w:val="00C4667F"/>
    <w:rsid w:val="00C5324A"/>
    <w:rsid w:val="00C54ED6"/>
    <w:rsid w:val="00C55943"/>
    <w:rsid w:val="00C6144D"/>
    <w:rsid w:val="00C61826"/>
    <w:rsid w:val="00C717C3"/>
    <w:rsid w:val="00C774A8"/>
    <w:rsid w:val="00C82D89"/>
    <w:rsid w:val="00C835E9"/>
    <w:rsid w:val="00C84DB4"/>
    <w:rsid w:val="00C851CD"/>
    <w:rsid w:val="00C86CDB"/>
    <w:rsid w:val="00C87C50"/>
    <w:rsid w:val="00C92A36"/>
    <w:rsid w:val="00C95BA0"/>
    <w:rsid w:val="00C96742"/>
    <w:rsid w:val="00CA0D08"/>
    <w:rsid w:val="00CA298C"/>
    <w:rsid w:val="00CA4588"/>
    <w:rsid w:val="00CB6E46"/>
    <w:rsid w:val="00CB77B2"/>
    <w:rsid w:val="00CB794F"/>
    <w:rsid w:val="00CC033C"/>
    <w:rsid w:val="00CC718B"/>
    <w:rsid w:val="00CE1030"/>
    <w:rsid w:val="00CE4319"/>
    <w:rsid w:val="00CF4371"/>
    <w:rsid w:val="00CF5192"/>
    <w:rsid w:val="00CF6E68"/>
    <w:rsid w:val="00CF7879"/>
    <w:rsid w:val="00D070F1"/>
    <w:rsid w:val="00D144A8"/>
    <w:rsid w:val="00D20D2B"/>
    <w:rsid w:val="00D31F69"/>
    <w:rsid w:val="00D36853"/>
    <w:rsid w:val="00D4093A"/>
    <w:rsid w:val="00D45441"/>
    <w:rsid w:val="00D5192D"/>
    <w:rsid w:val="00D60998"/>
    <w:rsid w:val="00D65152"/>
    <w:rsid w:val="00D65C77"/>
    <w:rsid w:val="00D75892"/>
    <w:rsid w:val="00D76E8F"/>
    <w:rsid w:val="00D81ED4"/>
    <w:rsid w:val="00D850AA"/>
    <w:rsid w:val="00D85884"/>
    <w:rsid w:val="00D96844"/>
    <w:rsid w:val="00DA1F8C"/>
    <w:rsid w:val="00DB0C01"/>
    <w:rsid w:val="00DB0C2E"/>
    <w:rsid w:val="00DB0F7D"/>
    <w:rsid w:val="00DB2B94"/>
    <w:rsid w:val="00DB335A"/>
    <w:rsid w:val="00DB461C"/>
    <w:rsid w:val="00DB6F68"/>
    <w:rsid w:val="00DD0AB1"/>
    <w:rsid w:val="00DD2C05"/>
    <w:rsid w:val="00DD373D"/>
    <w:rsid w:val="00DD6730"/>
    <w:rsid w:val="00DF3FDF"/>
    <w:rsid w:val="00DF4C5C"/>
    <w:rsid w:val="00E041C7"/>
    <w:rsid w:val="00E11BBB"/>
    <w:rsid w:val="00E276A9"/>
    <w:rsid w:val="00E33DBD"/>
    <w:rsid w:val="00E4553C"/>
    <w:rsid w:val="00E5539C"/>
    <w:rsid w:val="00E560FF"/>
    <w:rsid w:val="00E63B83"/>
    <w:rsid w:val="00E65CBC"/>
    <w:rsid w:val="00E7161C"/>
    <w:rsid w:val="00E74E70"/>
    <w:rsid w:val="00E7712B"/>
    <w:rsid w:val="00E77918"/>
    <w:rsid w:val="00E94C13"/>
    <w:rsid w:val="00E97554"/>
    <w:rsid w:val="00EB2C02"/>
    <w:rsid w:val="00EB7B5E"/>
    <w:rsid w:val="00EC3A81"/>
    <w:rsid w:val="00ED15CA"/>
    <w:rsid w:val="00EF7970"/>
    <w:rsid w:val="00F01B65"/>
    <w:rsid w:val="00F06BB2"/>
    <w:rsid w:val="00F073D5"/>
    <w:rsid w:val="00F14385"/>
    <w:rsid w:val="00F23D57"/>
    <w:rsid w:val="00F31105"/>
    <w:rsid w:val="00F332CA"/>
    <w:rsid w:val="00F419FA"/>
    <w:rsid w:val="00F615D6"/>
    <w:rsid w:val="00F62922"/>
    <w:rsid w:val="00F63539"/>
    <w:rsid w:val="00F7184A"/>
    <w:rsid w:val="00F75D42"/>
    <w:rsid w:val="00F94ECD"/>
    <w:rsid w:val="00F96484"/>
    <w:rsid w:val="00F97B91"/>
    <w:rsid w:val="00FA373F"/>
    <w:rsid w:val="00FC3313"/>
    <w:rsid w:val="00FD15E1"/>
    <w:rsid w:val="00FD450D"/>
    <w:rsid w:val="00FD4E39"/>
    <w:rsid w:val="00FD7010"/>
    <w:rsid w:val="00FE0364"/>
    <w:rsid w:val="00FE1C41"/>
    <w:rsid w:val="00FE2134"/>
    <w:rsid w:val="00FE59EE"/>
    <w:rsid w:val="00FE7B0D"/>
    <w:rsid w:val="00FF008D"/>
    <w:rsid w:val="00FF1994"/>
    <w:rsid w:val="00FF6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3AFB9F"/>
  <w15:docId w15:val="{0B54A162-87ED-4FC7-81E4-3EA8761882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7BB9"/>
    <w:rPr>
      <w:sz w:val="24"/>
      <w:szCs w:val="24"/>
      <w:lang w:val="en-GB"/>
    </w:rPr>
  </w:style>
  <w:style w:type="paragraph" w:styleId="Heading1">
    <w:name w:val="heading 1"/>
    <w:basedOn w:val="Normal"/>
    <w:next w:val="Normal"/>
    <w:qFormat/>
    <w:rsid w:val="009C0E87"/>
    <w:pPr>
      <w:keepNext/>
      <w:pageBreakBefore/>
      <w:numPr>
        <w:numId w:val="1"/>
      </w:numPr>
      <w:spacing w:before="960" w:after="480"/>
      <w:jc w:val="both"/>
      <w:outlineLvl w:val="0"/>
    </w:pPr>
    <w:rPr>
      <w:rFonts w:cs="Arial"/>
      <w:b/>
      <w:bCs/>
      <w:smallCaps/>
      <w:kern w:val="32"/>
      <w:sz w:val="40"/>
      <w:szCs w:val="40"/>
      <w:lang w:val="sr-Cyrl-RS"/>
    </w:rPr>
  </w:style>
  <w:style w:type="paragraph" w:styleId="Heading2">
    <w:name w:val="heading 2"/>
    <w:basedOn w:val="Normal"/>
    <w:next w:val="Normal"/>
    <w:qFormat/>
    <w:rsid w:val="00C61826"/>
    <w:pPr>
      <w:keepNext/>
      <w:numPr>
        <w:ilvl w:val="1"/>
        <w:numId w:val="1"/>
      </w:numPr>
      <w:spacing w:before="240" w:after="160"/>
      <w:jc w:val="both"/>
      <w:outlineLvl w:val="1"/>
    </w:pPr>
    <w:rPr>
      <w:rFonts w:cs="Arial"/>
      <w:b/>
      <w:bCs/>
      <w:iCs/>
      <w:sz w:val="28"/>
      <w:szCs w:val="28"/>
      <w:lang w:val="sr-Latn-CS"/>
    </w:rPr>
  </w:style>
  <w:style w:type="paragraph" w:styleId="Heading3">
    <w:name w:val="heading 3"/>
    <w:basedOn w:val="Normal"/>
    <w:next w:val="Normal"/>
    <w:link w:val="Heading3Char"/>
    <w:qFormat/>
    <w:rsid w:val="00767FFB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767FFB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E7161C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E7161C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E7161C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E7161C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E7161C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Osnovnitekst">
    <w:name w:val="Osnovni tekst"/>
    <w:basedOn w:val="Normal"/>
    <w:link w:val="OsnovnitekstChar"/>
    <w:rsid w:val="008471DF"/>
    <w:pPr>
      <w:spacing w:after="120" w:line="360" w:lineRule="auto"/>
      <w:ind w:firstLine="675"/>
      <w:jc w:val="both"/>
    </w:pPr>
    <w:rPr>
      <w:lang w:val="sr-Latn-CS"/>
    </w:rPr>
  </w:style>
  <w:style w:type="paragraph" w:customStyle="1" w:styleId="Inivonaslova-Poglavlje">
    <w:name w:val="I nivo naslova - Poglavlje"/>
    <w:basedOn w:val="Heading1"/>
    <w:next w:val="Osnovnitekst"/>
    <w:rsid w:val="00E7161C"/>
    <w:rPr>
      <w:smallCaps w:val="0"/>
      <w:lang w:val="sr-Latn-CS"/>
    </w:rPr>
  </w:style>
  <w:style w:type="paragraph" w:customStyle="1" w:styleId="IInivonaslova-Potpoglavlje">
    <w:name w:val="II nivo naslova - Potpoglavlje"/>
    <w:basedOn w:val="Heading2"/>
    <w:next w:val="Osnovnitekst"/>
    <w:rsid w:val="00E7161C"/>
    <w:rPr>
      <w:i/>
    </w:rPr>
  </w:style>
  <w:style w:type="paragraph" w:customStyle="1" w:styleId="IIInivonaslova-Odeljak">
    <w:name w:val="III nivo naslova - Odeljak"/>
    <w:basedOn w:val="Heading3"/>
    <w:next w:val="Osnovnitekst"/>
    <w:link w:val="IIInivonaslova-OdeljakChar"/>
    <w:rsid w:val="00E7161C"/>
    <w:pPr>
      <w:numPr>
        <w:ilvl w:val="2"/>
        <w:numId w:val="1"/>
      </w:numPr>
      <w:spacing w:after="120"/>
      <w:jc w:val="both"/>
    </w:pPr>
    <w:rPr>
      <w:rFonts w:ascii="Times New Roman" w:hAnsi="Times New Roman"/>
      <w:i/>
      <w:sz w:val="24"/>
      <w:lang w:val="sr-Latn-CS"/>
    </w:rPr>
  </w:style>
  <w:style w:type="paragraph" w:customStyle="1" w:styleId="IVnivonaslova-Pododeljak">
    <w:name w:val="IV nivo naslova - Pododeljak"/>
    <w:basedOn w:val="Heading4"/>
    <w:next w:val="Osnovnitekst"/>
    <w:rsid w:val="00E7161C"/>
    <w:pPr>
      <w:numPr>
        <w:ilvl w:val="3"/>
        <w:numId w:val="1"/>
      </w:numPr>
      <w:spacing w:before="60"/>
      <w:jc w:val="both"/>
    </w:pPr>
    <w:rPr>
      <w:b w:val="0"/>
      <w:i/>
      <w:sz w:val="24"/>
      <w:lang w:val="sr-Latn-CS"/>
    </w:rPr>
  </w:style>
  <w:style w:type="paragraph" w:customStyle="1" w:styleId="SlikeTabele">
    <w:name w:val="Slike/Tabele"/>
    <w:basedOn w:val="Osnovnitekst"/>
    <w:next w:val="Osnovnitekst"/>
    <w:rsid w:val="00A3069A"/>
    <w:pPr>
      <w:spacing w:before="160" w:after="160"/>
      <w:ind w:firstLine="0"/>
      <w:jc w:val="center"/>
    </w:pPr>
  </w:style>
  <w:style w:type="paragraph" w:customStyle="1" w:styleId="Zaglavljenaslovnestrane">
    <w:name w:val="Zaglavlje naslovne strane"/>
    <w:basedOn w:val="Osnovnitekst"/>
    <w:next w:val="Osnovnitekst"/>
    <w:rsid w:val="00AE0461"/>
    <w:pPr>
      <w:ind w:firstLine="0"/>
      <w:jc w:val="center"/>
    </w:pPr>
    <w:rPr>
      <w:rFonts w:ascii="Arial" w:hAnsi="Arial"/>
      <w:smallCaps/>
      <w:sz w:val="32"/>
    </w:rPr>
  </w:style>
  <w:style w:type="paragraph" w:customStyle="1" w:styleId="Prilog-Inivonaslova">
    <w:name w:val="Prilog - I nivo naslova"/>
    <w:basedOn w:val="Heading1"/>
    <w:next w:val="Osnovnitekst"/>
    <w:rsid w:val="00E041C7"/>
    <w:pPr>
      <w:numPr>
        <w:numId w:val="2"/>
      </w:numPr>
      <w:tabs>
        <w:tab w:val="left" w:pos="170"/>
      </w:tabs>
    </w:pPr>
    <w:rPr>
      <w:smallCaps w:val="0"/>
      <w:lang w:val="sr-Latn-CS"/>
    </w:rPr>
  </w:style>
  <w:style w:type="paragraph" w:styleId="TOC1">
    <w:name w:val="toc 1"/>
    <w:basedOn w:val="Normal"/>
    <w:next w:val="Normal"/>
    <w:autoRedefine/>
    <w:uiPriority w:val="39"/>
    <w:rsid w:val="007C5F95"/>
    <w:pPr>
      <w:spacing w:before="120" w:after="120"/>
    </w:pPr>
    <w:rPr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rsid w:val="007C5F95"/>
    <w:rPr>
      <w:color w:val="0000FF"/>
      <w:u w:val="single"/>
    </w:rPr>
  </w:style>
  <w:style w:type="paragraph" w:customStyle="1" w:styleId="Naslovteze">
    <w:name w:val="Naslov teze"/>
    <w:basedOn w:val="Osnovnitekst"/>
    <w:next w:val="Podnaslovteze"/>
    <w:rsid w:val="00AE0461"/>
    <w:pPr>
      <w:spacing w:after="60"/>
      <w:ind w:firstLine="0"/>
      <w:jc w:val="center"/>
    </w:pPr>
    <w:rPr>
      <w:rFonts w:ascii="Arial" w:hAnsi="Arial"/>
      <w:b/>
      <w:smallCaps/>
      <w:sz w:val="44"/>
      <w:szCs w:val="36"/>
    </w:rPr>
  </w:style>
  <w:style w:type="paragraph" w:customStyle="1" w:styleId="Podnaslovteze">
    <w:name w:val="Podnaslov teze"/>
    <w:basedOn w:val="Osnovnitekst"/>
    <w:next w:val="Osnovnitekst"/>
    <w:rsid w:val="00AE0461"/>
    <w:pPr>
      <w:ind w:firstLine="0"/>
      <w:jc w:val="center"/>
    </w:pPr>
    <w:rPr>
      <w:rFonts w:ascii="Arial" w:hAnsi="Arial"/>
      <w:sz w:val="32"/>
    </w:rPr>
  </w:style>
  <w:style w:type="paragraph" w:customStyle="1" w:styleId="Oznakaslike">
    <w:name w:val="Oznaka slike"/>
    <w:basedOn w:val="Caption"/>
    <w:next w:val="Osnovnitekst"/>
    <w:rsid w:val="00A3069A"/>
    <w:pPr>
      <w:spacing w:before="120" w:after="160"/>
      <w:jc w:val="center"/>
    </w:pPr>
    <w:rPr>
      <w:lang w:val="sr-Latn-CS"/>
    </w:rPr>
  </w:style>
  <w:style w:type="paragraph" w:customStyle="1" w:styleId="Oznakatabele">
    <w:name w:val="Oznaka tabele"/>
    <w:basedOn w:val="Caption"/>
    <w:next w:val="Osnovnitekst"/>
    <w:rsid w:val="00A3069A"/>
    <w:pPr>
      <w:spacing w:before="160" w:after="120"/>
      <w:jc w:val="center"/>
    </w:pPr>
    <w:rPr>
      <w:lang w:val="sr-Latn-CS"/>
    </w:rPr>
  </w:style>
  <w:style w:type="paragraph" w:styleId="Caption">
    <w:name w:val="caption"/>
    <w:basedOn w:val="Normal"/>
    <w:next w:val="Normal"/>
    <w:qFormat/>
    <w:rsid w:val="00BA0F9D"/>
    <w:rPr>
      <w:b/>
      <w:bCs/>
      <w:sz w:val="20"/>
      <w:szCs w:val="20"/>
    </w:rPr>
  </w:style>
  <w:style w:type="paragraph" w:customStyle="1" w:styleId="Promenljivaizkoda">
    <w:name w:val="Promenljiva iz koda"/>
    <w:basedOn w:val="Osnovnitekst"/>
    <w:link w:val="PromenljivaizkodaChar"/>
    <w:rsid w:val="00A57257"/>
    <w:pPr>
      <w:ind w:firstLine="0"/>
    </w:pPr>
    <w:rPr>
      <w:i/>
      <w:spacing w:val="20"/>
    </w:rPr>
  </w:style>
  <w:style w:type="paragraph" w:customStyle="1" w:styleId="Promenljiva">
    <w:name w:val="Promenljiva"/>
    <w:basedOn w:val="Osnovnitekst"/>
    <w:rsid w:val="00A57257"/>
    <w:pPr>
      <w:ind w:firstLine="0"/>
    </w:pPr>
    <w:rPr>
      <w:i/>
    </w:rPr>
  </w:style>
  <w:style w:type="character" w:customStyle="1" w:styleId="MTEquationSection">
    <w:name w:val="MTEquationSection"/>
    <w:basedOn w:val="DefaultParagraphFont"/>
    <w:semiHidden/>
    <w:rsid w:val="00A57257"/>
    <w:rPr>
      <w:vanish w:val="0"/>
      <w:color w:val="FF0000"/>
      <w:lang w:val="sl-SI"/>
    </w:rPr>
  </w:style>
  <w:style w:type="paragraph" w:styleId="TOC2">
    <w:name w:val="toc 2"/>
    <w:basedOn w:val="Normal"/>
    <w:next w:val="Normal"/>
    <w:autoRedefine/>
    <w:uiPriority w:val="39"/>
    <w:rsid w:val="00F06BB2"/>
    <w:pPr>
      <w:ind w:left="240"/>
    </w:pPr>
    <w:rPr>
      <w:smallCaps/>
      <w:sz w:val="20"/>
      <w:szCs w:val="20"/>
    </w:rPr>
  </w:style>
  <w:style w:type="character" w:customStyle="1" w:styleId="OsnovnitekstChar">
    <w:name w:val="Osnovni tekst Char"/>
    <w:basedOn w:val="DefaultParagraphFont"/>
    <w:link w:val="Osnovnitekst"/>
    <w:locked/>
    <w:rsid w:val="008471DF"/>
    <w:rPr>
      <w:sz w:val="24"/>
      <w:szCs w:val="24"/>
      <w:lang w:val="sr-Latn-CS"/>
    </w:rPr>
  </w:style>
  <w:style w:type="paragraph" w:customStyle="1" w:styleId="SadrajLiteratura">
    <w:name w:val="Sadržaj/Literatura"/>
    <w:basedOn w:val="Inivonaslova-Poglavlje"/>
    <w:next w:val="Osnovnitekst"/>
    <w:rsid w:val="0097755B"/>
    <w:pPr>
      <w:numPr>
        <w:numId w:val="0"/>
      </w:numPr>
    </w:pPr>
  </w:style>
  <w:style w:type="character" w:customStyle="1" w:styleId="PromenljivaizkodaChar">
    <w:name w:val="Promenljiva iz koda Char"/>
    <w:basedOn w:val="OsnovnitekstChar"/>
    <w:link w:val="Promenljivaizkoda"/>
    <w:locked/>
    <w:rsid w:val="00F06BB2"/>
    <w:rPr>
      <w:i/>
      <w:spacing w:val="20"/>
      <w:sz w:val="24"/>
      <w:szCs w:val="24"/>
      <w:lang w:val="sr-Latn-CS"/>
    </w:rPr>
  </w:style>
  <w:style w:type="paragraph" w:customStyle="1" w:styleId="Prilog-IInivonaslova">
    <w:name w:val="Prilog - II nivo naslova"/>
    <w:basedOn w:val="Prilog-Inivonaslova"/>
    <w:next w:val="Osnovnitekst"/>
    <w:rsid w:val="00E041C7"/>
    <w:pPr>
      <w:pageBreakBefore w:val="0"/>
      <w:numPr>
        <w:ilvl w:val="1"/>
      </w:numPr>
      <w:spacing w:before="240" w:after="160"/>
      <w:outlineLvl w:val="1"/>
    </w:pPr>
    <w:rPr>
      <w:smallCaps/>
      <w:sz w:val="28"/>
      <w:szCs w:val="28"/>
    </w:rPr>
  </w:style>
  <w:style w:type="paragraph" w:customStyle="1" w:styleId="Prilog-IIInivonaslova">
    <w:name w:val="Prilog - III nivo naslova"/>
    <w:basedOn w:val="Prilog-IInivonaslova"/>
    <w:next w:val="Osnovnitekst"/>
    <w:rsid w:val="00E041C7"/>
    <w:pPr>
      <w:numPr>
        <w:ilvl w:val="2"/>
      </w:numPr>
      <w:spacing w:after="120"/>
      <w:outlineLvl w:val="2"/>
    </w:pPr>
    <w:rPr>
      <w:i/>
      <w:sz w:val="24"/>
      <w:szCs w:val="24"/>
    </w:rPr>
  </w:style>
  <w:style w:type="paragraph" w:customStyle="1" w:styleId="Prilog-IVnivonaslova">
    <w:name w:val="Prilog - IV nivo naslova"/>
    <w:basedOn w:val="Prilog-IIInivonaslova"/>
    <w:next w:val="Osnovnitekst"/>
    <w:rsid w:val="00E041C7"/>
    <w:pPr>
      <w:numPr>
        <w:ilvl w:val="3"/>
      </w:numPr>
      <w:spacing w:before="60" w:after="60"/>
      <w:outlineLvl w:val="3"/>
    </w:pPr>
    <w:rPr>
      <w:b w:val="0"/>
    </w:rPr>
  </w:style>
  <w:style w:type="paragraph" w:customStyle="1" w:styleId="Text">
    <w:name w:val="Text"/>
    <w:basedOn w:val="Normal"/>
    <w:semiHidden/>
    <w:rsid w:val="00FE2134"/>
    <w:pPr>
      <w:widowControl w:val="0"/>
      <w:autoSpaceDE w:val="0"/>
      <w:autoSpaceDN w:val="0"/>
      <w:spacing w:line="252" w:lineRule="auto"/>
      <w:ind w:firstLine="202"/>
      <w:jc w:val="both"/>
    </w:pPr>
    <w:rPr>
      <w:sz w:val="20"/>
      <w:szCs w:val="20"/>
      <w:lang w:val="en-US"/>
    </w:rPr>
  </w:style>
  <w:style w:type="table" w:styleId="TableGrid">
    <w:name w:val="Table Grid"/>
    <w:basedOn w:val="TableNormal"/>
    <w:rsid w:val="00A306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semiHidden/>
    <w:rsid w:val="0021095F"/>
    <w:pPr>
      <w:ind w:left="720"/>
    </w:pPr>
    <w:rPr>
      <w:sz w:val="18"/>
      <w:szCs w:val="18"/>
    </w:rPr>
  </w:style>
  <w:style w:type="paragraph" w:styleId="TOC3">
    <w:name w:val="toc 3"/>
    <w:basedOn w:val="Normal"/>
    <w:next w:val="Normal"/>
    <w:autoRedefine/>
    <w:uiPriority w:val="39"/>
    <w:rsid w:val="00BD3610"/>
    <w:pPr>
      <w:ind w:left="480"/>
    </w:pPr>
    <w:rPr>
      <w:i/>
      <w:iCs/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21095F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21095F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21095F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21095F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21095F"/>
    <w:pPr>
      <w:ind w:left="1920"/>
    </w:pPr>
    <w:rPr>
      <w:sz w:val="18"/>
      <w:szCs w:val="18"/>
    </w:rPr>
  </w:style>
  <w:style w:type="paragraph" w:styleId="Footer">
    <w:name w:val="footer"/>
    <w:basedOn w:val="Normal"/>
    <w:rsid w:val="008C4C6F"/>
    <w:pPr>
      <w:tabs>
        <w:tab w:val="center" w:pos="4320"/>
        <w:tab w:val="right" w:pos="8640"/>
      </w:tabs>
    </w:pPr>
  </w:style>
  <w:style w:type="character" w:customStyle="1" w:styleId="Heading3Char">
    <w:name w:val="Heading 3 Char"/>
    <w:basedOn w:val="DefaultParagraphFont"/>
    <w:link w:val="Heading3"/>
    <w:rsid w:val="008A6972"/>
    <w:rPr>
      <w:rFonts w:ascii="Arial" w:hAnsi="Arial" w:cs="Arial"/>
      <w:b/>
      <w:bCs/>
      <w:sz w:val="26"/>
      <w:szCs w:val="26"/>
      <w:lang w:val="en-GB" w:eastAsia="en-US" w:bidi="ar-SA"/>
    </w:rPr>
  </w:style>
  <w:style w:type="character" w:customStyle="1" w:styleId="IIInivonaslova-OdeljakChar">
    <w:name w:val="III nivo naslova - Odeljak Char"/>
    <w:basedOn w:val="Heading3Char"/>
    <w:link w:val="IIInivonaslova-Odeljak"/>
    <w:rsid w:val="00E7161C"/>
    <w:rPr>
      <w:rFonts w:ascii="Arial" w:hAnsi="Arial" w:cs="Arial"/>
      <w:b/>
      <w:bCs/>
      <w:i/>
      <w:sz w:val="24"/>
      <w:szCs w:val="26"/>
      <w:lang w:val="sr-Latn-CS" w:eastAsia="en-US" w:bidi="ar-SA"/>
    </w:rPr>
  </w:style>
  <w:style w:type="paragraph" w:customStyle="1" w:styleId="Jednacine">
    <w:name w:val="Jednacine"/>
    <w:basedOn w:val="Normal"/>
    <w:rsid w:val="0051626B"/>
    <w:pPr>
      <w:tabs>
        <w:tab w:val="center" w:pos="4820"/>
        <w:tab w:val="right" w:pos="9640"/>
      </w:tabs>
      <w:spacing w:before="60" w:after="60"/>
      <w:jc w:val="center"/>
    </w:pPr>
    <w:rPr>
      <w:lang w:val="sr-Latn-CS"/>
    </w:rPr>
  </w:style>
  <w:style w:type="character" w:styleId="PageNumber">
    <w:name w:val="page number"/>
    <w:basedOn w:val="DefaultParagraphFont"/>
    <w:rsid w:val="00847C33"/>
  </w:style>
  <w:style w:type="paragraph" w:styleId="Header">
    <w:name w:val="header"/>
    <w:basedOn w:val="Normal"/>
    <w:rsid w:val="00E74E70"/>
    <w:pPr>
      <w:tabs>
        <w:tab w:val="center" w:pos="4320"/>
        <w:tab w:val="right" w:pos="8640"/>
      </w:tabs>
      <w:jc w:val="right"/>
    </w:pPr>
    <w:rPr>
      <w:i/>
      <w:sz w:val="20"/>
      <w:lang w:val="sr-Latn-CS"/>
    </w:rPr>
  </w:style>
  <w:style w:type="paragraph" w:customStyle="1" w:styleId="Referenca">
    <w:name w:val="Referenca"/>
    <w:basedOn w:val="Osnovnitekst"/>
    <w:rsid w:val="000232E2"/>
    <w:pPr>
      <w:numPr>
        <w:numId w:val="9"/>
      </w:numPr>
    </w:pPr>
  </w:style>
  <w:style w:type="paragraph" w:customStyle="1" w:styleId="Numerisanonabrajanje">
    <w:name w:val="Numerisano nabrajanje"/>
    <w:basedOn w:val="Osnovnitekst"/>
    <w:next w:val="Osnovnitekst"/>
    <w:rsid w:val="006D0DE4"/>
    <w:pPr>
      <w:numPr>
        <w:numId w:val="20"/>
      </w:numPr>
      <w:spacing w:before="20" w:after="60"/>
      <w:ind w:left="1023" w:hanging="346"/>
    </w:pPr>
  </w:style>
  <w:style w:type="paragraph" w:customStyle="1" w:styleId="Nabrajanje">
    <w:name w:val="Nabrajanje"/>
    <w:basedOn w:val="Osnovnitekst"/>
    <w:next w:val="Osnovnitekst"/>
    <w:rsid w:val="006D0DE4"/>
    <w:pPr>
      <w:numPr>
        <w:numId w:val="19"/>
      </w:numPr>
      <w:spacing w:before="20" w:after="60"/>
      <w:ind w:left="1023" w:hanging="346"/>
    </w:pPr>
  </w:style>
  <w:style w:type="paragraph" w:customStyle="1" w:styleId="Vremepredajeteze">
    <w:name w:val="Vreme predaje teze"/>
    <w:basedOn w:val="Podnaslovteze"/>
    <w:qFormat/>
    <w:rsid w:val="00AE0461"/>
    <w:rPr>
      <w:sz w:val="28"/>
    </w:rPr>
  </w:style>
  <w:style w:type="paragraph" w:customStyle="1" w:styleId="Naslovnakandidatimentor">
    <w:name w:val="Naslovna kandidat i mentor"/>
    <w:basedOn w:val="Osnovnitekst"/>
    <w:qFormat/>
    <w:rsid w:val="00AE0461"/>
    <w:pPr>
      <w:ind w:firstLine="0"/>
      <w:jc w:val="left"/>
    </w:pPr>
    <w:rPr>
      <w:rFonts w:ascii="Arial" w:hAnsi="Arial"/>
      <w:sz w:val="28"/>
    </w:rPr>
  </w:style>
  <w:style w:type="paragraph" w:styleId="TableofFigures">
    <w:name w:val="table of figures"/>
    <w:basedOn w:val="Normal"/>
    <w:next w:val="Normal"/>
    <w:uiPriority w:val="99"/>
    <w:unhideWhenUsed/>
    <w:rsid w:val="002F29E2"/>
  </w:style>
  <w:style w:type="table" w:styleId="GridTable6Colorful">
    <w:name w:val="Grid Table 6 Colorful"/>
    <w:basedOn w:val="TableNormal"/>
    <w:uiPriority w:val="51"/>
    <w:rsid w:val="00FE1C41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Tekst">
    <w:name w:val="Tekst"/>
    <w:basedOn w:val="Osnovnitekst"/>
    <w:link w:val="TekstChar"/>
    <w:qFormat/>
    <w:rsid w:val="006B4184"/>
    <w:rPr>
      <w:lang w:val="sr-Cyrl-RS"/>
    </w:rPr>
  </w:style>
  <w:style w:type="table" w:styleId="ListTable7Colorful">
    <w:name w:val="List Table 7 Colorful"/>
    <w:basedOn w:val="TableNormal"/>
    <w:uiPriority w:val="52"/>
    <w:rsid w:val="00B96BC3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TekstChar">
    <w:name w:val="Tekst Char"/>
    <w:basedOn w:val="OsnovnitekstChar"/>
    <w:link w:val="Tekst"/>
    <w:rsid w:val="006B4184"/>
    <w:rPr>
      <w:sz w:val="24"/>
      <w:szCs w:val="24"/>
      <w:lang w:val="sr-Cyrl-RS"/>
    </w:rPr>
  </w:style>
  <w:style w:type="table" w:styleId="ListTable2">
    <w:name w:val="List Table 2"/>
    <w:basedOn w:val="TableNormal"/>
    <w:uiPriority w:val="47"/>
    <w:rsid w:val="00B96BC3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">
    <w:name w:val="Grid Table 1 Light"/>
    <w:basedOn w:val="TableNormal"/>
    <w:uiPriority w:val="46"/>
    <w:rsid w:val="00B96BC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4F65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74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21" Type="http://schemas.openxmlformats.org/officeDocument/2006/relationships/package" Target="embeddings/Microsoft_Excel_Worksheet.xlsx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package" Target="embeddings/Microsoft_Excel_Worksheet4.xlsx"/><Relationship Id="rId11" Type="http://schemas.openxmlformats.org/officeDocument/2006/relationships/footer" Target="footer1.xml"/><Relationship Id="rId24" Type="http://schemas.openxmlformats.org/officeDocument/2006/relationships/image" Target="media/image9.emf"/><Relationship Id="rId32" Type="http://schemas.openxmlformats.org/officeDocument/2006/relationships/package" Target="embeddings/Microsoft_Excel_Worksheet5.xlsx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22" Type="http://schemas.openxmlformats.org/officeDocument/2006/relationships/image" Target="media/image8.emf"/><Relationship Id="rId27" Type="http://schemas.openxmlformats.org/officeDocument/2006/relationships/package" Target="embeddings/Microsoft_Excel_Worksheet3.xlsx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package" Target="embeddings/Microsoft_Excel_Worksheet2.xlsx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7.emf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package" Target="embeddings/Microsoft_Excel_Worksheet1.xlsx"/><Relationship Id="rId28" Type="http://schemas.openxmlformats.org/officeDocument/2006/relationships/image" Target="media/image11.emf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header" Target="header2.xml"/><Relationship Id="rId31" Type="http://schemas.openxmlformats.org/officeDocument/2006/relationships/image" Target="media/image13.emf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rahinja\Desktop\ASM\Projekat\docs\Izve&#353;taj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2740C4-3DDE-45DE-974C-5DDE8D8000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Izveštaj.dotx</Template>
  <TotalTime>2546</TotalTime>
  <Pages>42</Pages>
  <Words>4986</Words>
  <Characters>28426</Characters>
  <Application>Microsoft Office Word</Application>
  <DocSecurity>0</DocSecurity>
  <Lines>236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ELEKTROTEHNIČKI FAKULTET UNIVERZITETA U BEOGRADU</vt:lpstr>
    </vt:vector>
  </TitlesOfParts>
  <Company>ETF</Company>
  <LinksUpToDate>false</LinksUpToDate>
  <CharactersWithSpaces>33346</CharactersWithSpaces>
  <SharedDoc>false</SharedDoc>
  <HLinks>
    <vt:vector size="276" baseType="variant">
      <vt:variant>
        <vt:i4>8126561</vt:i4>
      </vt:variant>
      <vt:variant>
        <vt:i4>276</vt:i4>
      </vt:variant>
      <vt:variant>
        <vt:i4>0</vt:i4>
      </vt:variant>
      <vt:variant>
        <vt:i4>5</vt:i4>
      </vt:variant>
      <vt:variant>
        <vt:lpwstr>http://www.addbalance.com/usersguide/styles.htm</vt:lpwstr>
      </vt:variant>
      <vt:variant>
        <vt:lpwstr/>
      </vt:variant>
      <vt:variant>
        <vt:i4>1441844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_Toc289688773</vt:lpwstr>
      </vt:variant>
      <vt:variant>
        <vt:i4>1441844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_Toc289688772</vt:lpwstr>
      </vt:variant>
      <vt:variant>
        <vt:i4>1441844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_Toc289688771</vt:lpwstr>
      </vt:variant>
      <vt:variant>
        <vt:i4>1441844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_Toc289688770</vt:lpwstr>
      </vt:variant>
      <vt:variant>
        <vt:i4>1507380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_Toc289688769</vt:lpwstr>
      </vt:variant>
      <vt:variant>
        <vt:i4>1507380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_Toc289688768</vt:lpwstr>
      </vt:variant>
      <vt:variant>
        <vt:i4>1507380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_Toc289688767</vt:lpwstr>
      </vt:variant>
      <vt:variant>
        <vt:i4>1507380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_Toc289688766</vt:lpwstr>
      </vt:variant>
      <vt:variant>
        <vt:i4>1507380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_Toc289688765</vt:lpwstr>
      </vt:variant>
      <vt:variant>
        <vt:i4>1507380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_Toc289688764</vt:lpwstr>
      </vt:variant>
      <vt:variant>
        <vt:i4>1507380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_Toc289688763</vt:lpwstr>
      </vt:variant>
      <vt:variant>
        <vt:i4>1507380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_Toc289688762</vt:lpwstr>
      </vt:variant>
      <vt:variant>
        <vt:i4>1507380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_Toc289688761</vt:lpwstr>
      </vt:variant>
      <vt:variant>
        <vt:i4>1507380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_Toc289688760</vt:lpwstr>
      </vt:variant>
      <vt:variant>
        <vt:i4>1310772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_Toc289688759</vt:lpwstr>
      </vt:variant>
      <vt:variant>
        <vt:i4>1310772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_Toc289688758</vt:lpwstr>
      </vt:variant>
      <vt:variant>
        <vt:i4>1310772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_Toc289688757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_Toc289688756</vt:lpwstr>
      </vt:variant>
      <vt:variant>
        <vt:i4>1310772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_Toc289688755</vt:lpwstr>
      </vt:variant>
      <vt:variant>
        <vt:i4>1310772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_Toc289688754</vt:lpwstr>
      </vt:variant>
      <vt:variant>
        <vt:i4>1310772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_Toc289688753</vt:lpwstr>
      </vt:variant>
      <vt:variant>
        <vt:i4>1310772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_Toc289688752</vt:lpwstr>
      </vt:variant>
      <vt:variant>
        <vt:i4>1310772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_Toc289688751</vt:lpwstr>
      </vt:variant>
      <vt:variant>
        <vt:i4>1310772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_Toc289688750</vt:lpwstr>
      </vt:variant>
      <vt:variant>
        <vt:i4>1376308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_Toc289688749</vt:lpwstr>
      </vt:variant>
      <vt:variant>
        <vt:i4>1376308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_Toc289688748</vt:lpwstr>
      </vt:variant>
      <vt:variant>
        <vt:i4>1376308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_Toc289688747</vt:lpwstr>
      </vt:variant>
      <vt:variant>
        <vt:i4>1376308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_Toc289688746</vt:lpwstr>
      </vt:variant>
      <vt:variant>
        <vt:i4>1376308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_Toc289688745</vt:lpwstr>
      </vt:variant>
      <vt:variant>
        <vt:i4>1376308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_Toc289688744</vt:lpwstr>
      </vt:variant>
      <vt:variant>
        <vt:i4>1376308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_Toc289688743</vt:lpwstr>
      </vt:variant>
      <vt:variant>
        <vt:i4>1376308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_Toc289688742</vt:lpwstr>
      </vt:variant>
      <vt:variant>
        <vt:i4>1376308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_Toc289688741</vt:lpwstr>
      </vt:variant>
      <vt:variant>
        <vt:i4>1376308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_Toc289688740</vt:lpwstr>
      </vt:variant>
      <vt:variant>
        <vt:i4>1179700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_Toc289688739</vt:lpwstr>
      </vt:variant>
      <vt:variant>
        <vt:i4>1179700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_Toc289688738</vt:lpwstr>
      </vt:variant>
      <vt:variant>
        <vt:i4>1179700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_Toc289688737</vt:lpwstr>
      </vt:variant>
      <vt:variant>
        <vt:i4>1179700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_Toc289688736</vt:lpwstr>
      </vt:variant>
      <vt:variant>
        <vt:i4>1179700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_Toc289688735</vt:lpwstr>
      </vt:variant>
      <vt:variant>
        <vt:i4>1179700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_Toc289688734</vt:lpwstr>
      </vt:variant>
      <vt:variant>
        <vt:i4>1179700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_Toc289688733</vt:lpwstr>
      </vt:variant>
      <vt:variant>
        <vt:i4>1179700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_Toc289688732</vt:lpwstr>
      </vt:variant>
      <vt:variant>
        <vt:i4>1179700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_Toc289688731</vt:lpwstr>
      </vt:variant>
      <vt:variant>
        <vt:i4>1179700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_Toc289688730</vt:lpwstr>
      </vt:variant>
      <vt:variant>
        <vt:i4>1245236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_Toc289688729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ELEKTROTEHNIČKI FAKULTET UNIVERZITETA U BEOGRADU</dc:title>
  <dc:subject/>
  <dc:creator>Strahinja Stefanović</dc:creator>
  <cp:keywords/>
  <dc:description/>
  <cp:lastModifiedBy>Ана</cp:lastModifiedBy>
  <cp:revision>58</cp:revision>
  <cp:lastPrinted>2010-03-22T09:00:00Z</cp:lastPrinted>
  <dcterms:created xsi:type="dcterms:W3CDTF">2022-01-30T11:51:00Z</dcterms:created>
  <dcterms:modified xsi:type="dcterms:W3CDTF">2022-02-12T22:26:00Z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Preferences">
    <vt:lpwstr>[Styles]_x000d_
Text=Times New Roman_x000d_
Function=Times New Roman_x000d_
Variable=Times New Roman,I_x000d_
LCGreek=Symbol,I_x000d_
UCGreek=Symbol_x000d_
Symbol=Symbol_x000d_
Vector=Times New Roman,B_x000d_
Number=Times New Roman_x000d_
User1=Courier New_x000d_
User2=Times New Roman_x000d_
MTExtra=MT Extra_x000d_
_x000d_
[Sizes]_x000d_</vt:lpwstr>
  </property>
  <property fmtid="{D5CDD505-2E9C-101B-9397-08002B2CF9AE}" pid="5" name="MTPreferences 1">
    <vt:lpwstr>
Full=12 pt_x000d_
Script=58 %_x000d_
ScriptScript=42 %_x000d_
Symbol=150 %_x000d_
SubSymbol=100 %_x000d_
User1=75 %_x000d_
User2=150 %_x000d_
SmallLargeIncr=1 pt_x000d_
_x000d_
[Spacing]_x000d_
LineSpacing=150 %_x000d_
MatrixRowSpacing=150 %_x000d_
MatrixColSpacing=100 %_x000d_
SuperscriptHeight=45 %_x000d_
SubscriptDepth=25 %_x000d_
SubSupGa</vt:lpwstr>
  </property>
  <property fmtid="{D5CDD505-2E9C-101B-9397-08002B2CF9AE}" pid="6" name="MTPreferences 2">
    <vt:lpwstr>p=8 %_x000d_
LimHeight=25 %_x000d_
LimDepth=100 %_x000d_
LimLineSpacing=100 %_x000d_
NumerHeight=35 %_x000d_
DenomDepth=100 %_x000d_
FractBarOver=8 %_x000d_
FractBarThick=5 %_x000d_
SubFractBarThick=2.5 %_x000d_
FractGap=8 %_x000d_
FenceOver=8 %_x000d_
OperSpacing=100 %_x000d_
NonOperSpacing=100 %_x000d_
CharWidth=0 %_x000d_
MinGap=8 %_x000d_
</vt:lpwstr>
  </property>
  <property fmtid="{D5CDD505-2E9C-101B-9397-08002B2CF9AE}" pid="7" name="MTPreferences 3">
    <vt:lpwstr>VertRadGap=17 %_x000d_
HorizRadGap=8 %_x000d_
RadWidth=100 %_x000d_
EmbellGap=12.5 %_x000d_
PrimeHeight=45 %_x000d_
BoxStrokeThick=5 %_x000d_
StikeThruThick=5 %_x000d_
MatrixLineThick=5 %_x000d_
RadStrokeThick=5 %_x000d_
HorizFenceGap=10 %_x000d_
_x000d_
</vt:lpwstr>
  </property>
  <property fmtid="{D5CDD505-2E9C-101B-9397-08002B2CF9AE}" pid="8" name="MTPreferenceSource">
    <vt:lpwstr>Times+Symbol 12.eqp</vt:lpwstr>
  </property>
  <property fmtid="{D5CDD505-2E9C-101B-9397-08002B2CF9AE}" pid="9" name="MTEquationNumber2">
    <vt:lpwstr>(#C1.#S1.#E1)</vt:lpwstr>
  </property>
</Properties>
</file>